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Mriekatabuky"/>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B102B8" w:rsidRPr="00A829D8" w14:paraId="0469B006" w14:textId="77777777" w:rsidTr="00936723">
        <w:trPr>
          <w:trHeight w:val="5330"/>
        </w:trPr>
        <w:tc>
          <w:tcPr>
            <w:tcW w:w="5000" w:type="pct"/>
            <w:gridSpan w:val="2"/>
          </w:tcPr>
          <w:p w14:paraId="6EDE4B71" w14:textId="77777777" w:rsidR="00B102B8" w:rsidRPr="00A829D8" w:rsidRDefault="00B102B8" w:rsidP="00B102B8">
            <w:pPr>
              <w:spacing w:line="259" w:lineRule="auto"/>
              <w:jc w:val="center"/>
              <w:rPr>
                <w:b/>
                <w:sz w:val="36"/>
              </w:rPr>
            </w:pPr>
            <w:r w:rsidRPr="00A829D8">
              <w:rPr>
                <w:b/>
                <w:sz w:val="36"/>
              </w:rPr>
              <w:t>TECHNICKÁ UNIVERZITA V KOŠICIACH</w:t>
            </w:r>
          </w:p>
          <w:p w14:paraId="61012808" w14:textId="77777777" w:rsidR="00B102B8" w:rsidRPr="00A829D8" w:rsidRDefault="00D4133F" w:rsidP="00B102B8">
            <w:pPr>
              <w:spacing w:line="259" w:lineRule="auto"/>
              <w:jc w:val="center"/>
              <w:rPr>
                <w:caps/>
                <w:sz w:val="32"/>
                <w:szCs w:val="32"/>
              </w:rPr>
            </w:pPr>
            <w:r w:rsidRPr="00A829D8">
              <w:rPr>
                <w:b/>
                <w:caps/>
                <w:sz w:val="30"/>
                <w:szCs w:val="30"/>
              </w:rPr>
              <w:t>FAKULTA ELEKTROTECHNIKY A INFORMATIKY</w:t>
            </w:r>
          </w:p>
        </w:tc>
      </w:tr>
      <w:tr w:rsidR="00B102B8" w:rsidRPr="00A829D8" w14:paraId="26616524" w14:textId="77777777" w:rsidTr="00936723">
        <w:trPr>
          <w:trHeight w:val="2161"/>
        </w:trPr>
        <w:tc>
          <w:tcPr>
            <w:tcW w:w="5000" w:type="pct"/>
            <w:gridSpan w:val="2"/>
            <w:vAlign w:val="center"/>
          </w:tcPr>
          <w:p w14:paraId="659285FB" w14:textId="77777777" w:rsidR="00D4133F" w:rsidRPr="00193B1D" w:rsidRDefault="00D4133F" w:rsidP="00D4133F">
            <w:pPr>
              <w:jc w:val="center"/>
              <w:rPr>
                <w:b/>
                <w:sz w:val="36"/>
                <w:szCs w:val="36"/>
              </w:rPr>
            </w:pPr>
            <w:r>
              <w:rPr>
                <w:b/>
                <w:sz w:val="36"/>
                <w:szCs w:val="36"/>
                <w:shd w:val="clear" w:color="auto" w:fill="FFFFFF"/>
              </w:rPr>
              <w:t>UMELÁ</w:t>
            </w:r>
            <w:r w:rsidRPr="00193B1D">
              <w:rPr>
                <w:b/>
                <w:sz w:val="36"/>
                <w:szCs w:val="36"/>
                <w:shd w:val="clear" w:color="auto" w:fill="FFFFFF"/>
              </w:rPr>
              <w:t xml:space="preserve"> </w:t>
            </w:r>
            <w:r>
              <w:rPr>
                <w:b/>
                <w:sz w:val="36"/>
                <w:szCs w:val="36"/>
                <w:shd w:val="clear" w:color="auto" w:fill="FFFFFF"/>
              </w:rPr>
              <w:t>INTELIGENCIA</w:t>
            </w:r>
            <w:r w:rsidR="00B32C19">
              <w:rPr>
                <w:b/>
                <w:sz w:val="36"/>
                <w:szCs w:val="36"/>
                <w:shd w:val="clear" w:color="auto" w:fill="FFFFFF"/>
              </w:rPr>
              <w:t xml:space="preserve"> NA KKUI</w:t>
            </w:r>
            <w:r w:rsidRPr="00193B1D">
              <w:rPr>
                <w:b/>
                <w:sz w:val="36"/>
                <w:szCs w:val="36"/>
                <w:shd w:val="clear" w:color="auto" w:fill="FFFFFF"/>
              </w:rPr>
              <w:t xml:space="preserve"> - </w:t>
            </w:r>
            <w:r>
              <w:rPr>
                <w:b/>
                <w:sz w:val="36"/>
                <w:szCs w:val="36"/>
                <w:shd w:val="clear" w:color="auto" w:fill="FFFFFF"/>
              </w:rPr>
              <w:t>HISTÓRIA</w:t>
            </w:r>
            <w:r w:rsidRPr="00193B1D">
              <w:rPr>
                <w:b/>
                <w:sz w:val="36"/>
                <w:szCs w:val="36"/>
                <w:shd w:val="clear" w:color="auto" w:fill="FFFFFF"/>
              </w:rPr>
              <w:t xml:space="preserve">, </w:t>
            </w:r>
            <w:r>
              <w:rPr>
                <w:b/>
                <w:sz w:val="36"/>
                <w:szCs w:val="36"/>
                <w:shd w:val="clear" w:color="auto" w:fill="FFFFFF"/>
              </w:rPr>
              <w:t>SÚČASNOSŤ A PERSPEKTÍVY</w:t>
            </w:r>
          </w:p>
          <w:p w14:paraId="412AEA0A" w14:textId="77777777" w:rsidR="00B102B8" w:rsidRPr="00A829D8" w:rsidRDefault="00B102B8" w:rsidP="00B102B8">
            <w:pPr>
              <w:spacing w:line="259" w:lineRule="auto"/>
              <w:jc w:val="center"/>
              <w:rPr>
                <w:sz w:val="32"/>
                <w:szCs w:val="32"/>
              </w:rPr>
            </w:pPr>
            <w:r w:rsidRPr="00A829D8">
              <w:rPr>
                <w:b/>
                <w:sz w:val="32"/>
                <w:szCs w:val="32"/>
              </w:rPr>
              <w:t>Diplomová práca</w:t>
            </w:r>
          </w:p>
        </w:tc>
      </w:tr>
      <w:tr w:rsidR="00B102B8" w:rsidRPr="00A829D8" w14:paraId="06900FC7" w14:textId="77777777" w:rsidTr="00936723">
        <w:trPr>
          <w:trHeight w:val="4768"/>
        </w:trPr>
        <w:tc>
          <w:tcPr>
            <w:tcW w:w="5000" w:type="pct"/>
            <w:gridSpan w:val="2"/>
          </w:tcPr>
          <w:p w14:paraId="0171D1F3" w14:textId="77777777" w:rsidR="00B102B8" w:rsidRPr="00A829D8" w:rsidRDefault="00B102B8">
            <w:pPr>
              <w:spacing w:line="259" w:lineRule="auto"/>
            </w:pPr>
          </w:p>
        </w:tc>
      </w:tr>
      <w:tr w:rsidR="00764113" w:rsidRPr="00A829D8" w14:paraId="47294523" w14:textId="77777777" w:rsidTr="00936723">
        <w:trPr>
          <w:trHeight w:val="652"/>
        </w:trPr>
        <w:tc>
          <w:tcPr>
            <w:tcW w:w="1200" w:type="pct"/>
            <w:vAlign w:val="bottom"/>
          </w:tcPr>
          <w:p w14:paraId="5FB9F71F" w14:textId="04484982" w:rsidR="00764113" w:rsidRPr="00A829D8" w:rsidRDefault="00764113" w:rsidP="00764113">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E512D1">
              <w:rPr>
                <w:b/>
                <w:noProof/>
                <w:sz w:val="32"/>
              </w:rPr>
              <w:t>2020</w:t>
            </w:r>
            <w:r w:rsidRPr="00A829D8">
              <w:rPr>
                <w:b/>
                <w:sz w:val="32"/>
              </w:rPr>
              <w:fldChar w:fldCharType="end"/>
            </w:r>
          </w:p>
        </w:tc>
        <w:tc>
          <w:tcPr>
            <w:tcW w:w="3800" w:type="pct"/>
            <w:vAlign w:val="bottom"/>
          </w:tcPr>
          <w:p w14:paraId="7C4A3D94" w14:textId="77777777" w:rsidR="00764113" w:rsidRPr="00A829D8" w:rsidRDefault="00D4133F" w:rsidP="00682F96">
            <w:pPr>
              <w:spacing w:line="259" w:lineRule="auto"/>
              <w:jc w:val="right"/>
              <w:rPr>
                <w:b/>
                <w:sz w:val="32"/>
              </w:rPr>
            </w:pPr>
            <w:r>
              <w:rPr>
                <w:b/>
                <w:sz w:val="32"/>
              </w:rPr>
              <w:t>Dominik</w:t>
            </w:r>
            <w:r w:rsidRPr="00A829D8">
              <w:rPr>
                <w:b/>
                <w:sz w:val="32"/>
              </w:rPr>
              <w:t xml:space="preserve"> </w:t>
            </w:r>
            <w:r>
              <w:rPr>
                <w:b/>
                <w:sz w:val="32"/>
              </w:rPr>
              <w:t>Varga</w:t>
            </w:r>
            <w:r w:rsidRPr="00A829D8">
              <w:rPr>
                <w:b/>
                <w:sz w:val="32"/>
              </w:rPr>
              <w:t xml:space="preserve">, </w:t>
            </w:r>
            <w:r>
              <w:rPr>
                <w:b/>
                <w:sz w:val="32"/>
              </w:rPr>
              <w:t>Bc.</w:t>
            </w:r>
          </w:p>
        </w:tc>
      </w:tr>
      <w:tr w:rsidR="00A3061D" w:rsidRPr="00A829D8" w14:paraId="31A98814" w14:textId="77777777" w:rsidTr="00936723">
        <w:trPr>
          <w:trHeight w:val="5330"/>
        </w:trPr>
        <w:tc>
          <w:tcPr>
            <w:tcW w:w="5000" w:type="pct"/>
            <w:gridSpan w:val="2"/>
          </w:tcPr>
          <w:p w14:paraId="154E189F" w14:textId="77777777" w:rsidR="00A3061D" w:rsidRPr="00A829D8" w:rsidRDefault="00A3061D" w:rsidP="00A83B1F">
            <w:pPr>
              <w:spacing w:line="259" w:lineRule="auto"/>
              <w:jc w:val="center"/>
              <w:rPr>
                <w:b/>
                <w:sz w:val="36"/>
              </w:rPr>
            </w:pPr>
            <w:r w:rsidRPr="00A829D8">
              <w:rPr>
                <w:b/>
                <w:sz w:val="36"/>
              </w:rPr>
              <w:lastRenderedPageBreak/>
              <w:t>TECHNICKÁ UNIVERZITA V KOŠICIACH</w:t>
            </w:r>
          </w:p>
          <w:p w14:paraId="70135B7C" w14:textId="77777777" w:rsidR="00A3061D" w:rsidRPr="00A829D8" w:rsidRDefault="00186861" w:rsidP="00A83B1F">
            <w:pPr>
              <w:spacing w:line="259" w:lineRule="auto"/>
              <w:jc w:val="center"/>
              <w:rPr>
                <w:caps/>
                <w:sz w:val="32"/>
                <w:szCs w:val="32"/>
              </w:rPr>
            </w:pPr>
            <w:r w:rsidRPr="00A829D8">
              <w:rPr>
                <w:b/>
                <w:caps/>
                <w:sz w:val="30"/>
                <w:szCs w:val="30"/>
              </w:rPr>
              <w:t>FAKULTA ELEKTROTECHNIKY A INFORMATIKY</w:t>
            </w:r>
          </w:p>
        </w:tc>
      </w:tr>
      <w:tr w:rsidR="0093153A" w:rsidRPr="00A829D8" w14:paraId="4DC00E80" w14:textId="77777777" w:rsidTr="00936723">
        <w:trPr>
          <w:trHeight w:val="2161"/>
        </w:trPr>
        <w:tc>
          <w:tcPr>
            <w:tcW w:w="5000" w:type="pct"/>
            <w:gridSpan w:val="2"/>
            <w:vAlign w:val="center"/>
          </w:tcPr>
          <w:p w14:paraId="4FD62D9F" w14:textId="77777777" w:rsidR="00D4133F" w:rsidRPr="00193B1D" w:rsidRDefault="00D4133F" w:rsidP="00D4133F">
            <w:pPr>
              <w:jc w:val="center"/>
              <w:rPr>
                <w:b/>
                <w:sz w:val="36"/>
                <w:szCs w:val="36"/>
              </w:rPr>
            </w:pPr>
            <w:r>
              <w:rPr>
                <w:b/>
                <w:sz w:val="36"/>
                <w:szCs w:val="36"/>
                <w:shd w:val="clear" w:color="auto" w:fill="FFFFFF"/>
              </w:rPr>
              <w:t>UMELÁ</w:t>
            </w:r>
            <w:r w:rsidRPr="00193B1D">
              <w:rPr>
                <w:b/>
                <w:sz w:val="36"/>
                <w:szCs w:val="36"/>
                <w:shd w:val="clear" w:color="auto" w:fill="FFFFFF"/>
              </w:rPr>
              <w:t xml:space="preserve"> </w:t>
            </w:r>
            <w:r>
              <w:rPr>
                <w:b/>
                <w:sz w:val="36"/>
                <w:szCs w:val="36"/>
                <w:shd w:val="clear" w:color="auto" w:fill="FFFFFF"/>
              </w:rPr>
              <w:t>INTELIGENCIA</w:t>
            </w:r>
            <w:r w:rsidR="00B32C19">
              <w:rPr>
                <w:b/>
                <w:sz w:val="36"/>
                <w:szCs w:val="36"/>
                <w:shd w:val="clear" w:color="auto" w:fill="FFFFFF"/>
              </w:rPr>
              <w:t xml:space="preserve"> NA KKUI</w:t>
            </w:r>
            <w:r w:rsidRPr="00193B1D">
              <w:rPr>
                <w:b/>
                <w:sz w:val="36"/>
                <w:szCs w:val="36"/>
                <w:shd w:val="clear" w:color="auto" w:fill="FFFFFF"/>
              </w:rPr>
              <w:t xml:space="preserve"> - </w:t>
            </w:r>
            <w:r>
              <w:rPr>
                <w:b/>
                <w:sz w:val="36"/>
                <w:szCs w:val="36"/>
                <w:shd w:val="clear" w:color="auto" w:fill="FFFFFF"/>
              </w:rPr>
              <w:t>HISTÓRIA</w:t>
            </w:r>
            <w:r w:rsidRPr="00193B1D">
              <w:rPr>
                <w:b/>
                <w:sz w:val="36"/>
                <w:szCs w:val="36"/>
                <w:shd w:val="clear" w:color="auto" w:fill="FFFFFF"/>
              </w:rPr>
              <w:t xml:space="preserve">, </w:t>
            </w:r>
            <w:r>
              <w:rPr>
                <w:b/>
                <w:sz w:val="36"/>
                <w:szCs w:val="36"/>
                <w:shd w:val="clear" w:color="auto" w:fill="FFFFFF"/>
              </w:rPr>
              <w:t>SÚČASNOSŤ A PERSPEKTÍVY</w:t>
            </w:r>
          </w:p>
          <w:p w14:paraId="66A11C1A" w14:textId="77777777" w:rsidR="00A3061D" w:rsidRPr="00A829D8" w:rsidRDefault="00A3061D" w:rsidP="00A83B1F">
            <w:pPr>
              <w:spacing w:line="259" w:lineRule="auto"/>
              <w:jc w:val="center"/>
              <w:rPr>
                <w:sz w:val="32"/>
                <w:szCs w:val="32"/>
              </w:rPr>
            </w:pPr>
            <w:r w:rsidRPr="00A829D8">
              <w:rPr>
                <w:b/>
                <w:sz w:val="32"/>
                <w:szCs w:val="32"/>
              </w:rPr>
              <w:t>Diplomová práca</w:t>
            </w:r>
          </w:p>
        </w:tc>
      </w:tr>
      <w:tr w:rsidR="00A3061D" w:rsidRPr="00A829D8" w14:paraId="7FF696CC" w14:textId="77777777" w:rsidTr="00936723">
        <w:trPr>
          <w:trHeight w:val="1621"/>
        </w:trPr>
        <w:tc>
          <w:tcPr>
            <w:tcW w:w="5000" w:type="pct"/>
            <w:gridSpan w:val="2"/>
          </w:tcPr>
          <w:p w14:paraId="5BF92468" w14:textId="77777777" w:rsidR="00A3061D" w:rsidRPr="00A829D8" w:rsidRDefault="00A3061D" w:rsidP="00A83B1F">
            <w:pPr>
              <w:spacing w:line="259" w:lineRule="auto"/>
            </w:pPr>
          </w:p>
        </w:tc>
      </w:tr>
      <w:tr w:rsidR="00D4133F" w:rsidRPr="00A829D8" w14:paraId="2934F95B" w14:textId="77777777" w:rsidTr="00936723">
        <w:trPr>
          <w:trHeight w:val="398"/>
        </w:trPr>
        <w:tc>
          <w:tcPr>
            <w:tcW w:w="1200" w:type="pct"/>
            <w:vAlign w:val="center"/>
          </w:tcPr>
          <w:p w14:paraId="32041B54" w14:textId="77777777" w:rsidR="00D4133F" w:rsidRPr="00A829D8" w:rsidRDefault="00D4133F" w:rsidP="00D4133F">
            <w:pPr>
              <w:spacing w:line="259" w:lineRule="auto"/>
            </w:pPr>
            <w:r w:rsidRPr="00A829D8">
              <w:t>Študijný program:</w:t>
            </w:r>
          </w:p>
        </w:tc>
        <w:tc>
          <w:tcPr>
            <w:tcW w:w="3800" w:type="pct"/>
            <w:vAlign w:val="center"/>
          </w:tcPr>
          <w:p w14:paraId="62992BDF" w14:textId="77777777" w:rsidR="00D4133F" w:rsidRPr="00A829D8" w:rsidRDefault="00D4133F" w:rsidP="00D4133F">
            <w:pPr>
              <w:spacing w:line="259" w:lineRule="auto"/>
            </w:pPr>
            <w:r>
              <w:t>Hospodárska informatika</w:t>
            </w:r>
          </w:p>
        </w:tc>
      </w:tr>
      <w:tr w:rsidR="00D4133F" w:rsidRPr="00A829D8" w14:paraId="2D73E90E" w14:textId="77777777" w:rsidTr="00936723">
        <w:trPr>
          <w:trHeight w:val="385"/>
        </w:trPr>
        <w:tc>
          <w:tcPr>
            <w:tcW w:w="1200" w:type="pct"/>
            <w:vAlign w:val="center"/>
          </w:tcPr>
          <w:p w14:paraId="704EEEBF" w14:textId="77777777" w:rsidR="00D4133F" w:rsidRPr="00A829D8" w:rsidRDefault="00D4133F" w:rsidP="00D4133F">
            <w:pPr>
              <w:spacing w:line="259" w:lineRule="auto"/>
            </w:pPr>
            <w:r w:rsidRPr="00A829D8">
              <w:t xml:space="preserve">Študijný odbor: </w:t>
            </w:r>
          </w:p>
        </w:tc>
        <w:tc>
          <w:tcPr>
            <w:tcW w:w="3800" w:type="pct"/>
            <w:vAlign w:val="center"/>
          </w:tcPr>
          <w:p w14:paraId="1F2A1BA9" w14:textId="77777777" w:rsidR="00D4133F" w:rsidRPr="00334540" w:rsidRDefault="00D52EE6" w:rsidP="00D4133F">
            <w:pPr>
              <w:spacing w:line="259" w:lineRule="auto"/>
              <w:rPr>
                <w:lang w:val="en-US"/>
              </w:rPr>
            </w:pPr>
            <w:r>
              <w:t xml:space="preserve">09.02.10. </w:t>
            </w:r>
            <w:r w:rsidR="00D4133F">
              <w:t>Hospodárska informatika</w:t>
            </w:r>
          </w:p>
        </w:tc>
      </w:tr>
      <w:tr w:rsidR="00D4133F" w:rsidRPr="00A829D8" w14:paraId="3FA3D4DD" w14:textId="77777777" w:rsidTr="00936723">
        <w:trPr>
          <w:trHeight w:val="385"/>
        </w:trPr>
        <w:tc>
          <w:tcPr>
            <w:tcW w:w="1200" w:type="pct"/>
            <w:vAlign w:val="center"/>
          </w:tcPr>
          <w:p w14:paraId="52C07C93" w14:textId="77777777" w:rsidR="00D4133F" w:rsidRPr="00A829D8" w:rsidRDefault="00D4133F" w:rsidP="00D4133F">
            <w:pPr>
              <w:spacing w:line="259" w:lineRule="auto"/>
            </w:pPr>
            <w:r w:rsidRPr="00A829D8">
              <w:t>Školiace pracovisko:</w:t>
            </w:r>
          </w:p>
        </w:tc>
        <w:tc>
          <w:tcPr>
            <w:tcW w:w="3800" w:type="pct"/>
            <w:vAlign w:val="center"/>
          </w:tcPr>
          <w:p w14:paraId="3D77FFF9" w14:textId="77777777" w:rsidR="00D4133F" w:rsidRPr="00A829D8" w:rsidRDefault="00D4133F" w:rsidP="00D4133F">
            <w:pPr>
              <w:spacing w:line="259" w:lineRule="auto"/>
            </w:pPr>
            <w:r w:rsidRPr="00193B1D">
              <w:t>Katedra kybernetiky a umelej inteligencie (KKUI)</w:t>
            </w:r>
          </w:p>
        </w:tc>
      </w:tr>
      <w:tr w:rsidR="00D4133F" w:rsidRPr="00A829D8" w14:paraId="1F834291" w14:textId="77777777" w:rsidTr="00936723">
        <w:trPr>
          <w:trHeight w:val="385"/>
        </w:trPr>
        <w:tc>
          <w:tcPr>
            <w:tcW w:w="1200" w:type="pct"/>
            <w:vAlign w:val="center"/>
          </w:tcPr>
          <w:p w14:paraId="0B2A0139" w14:textId="77777777" w:rsidR="00D4133F" w:rsidRPr="00A829D8" w:rsidRDefault="00D4133F" w:rsidP="00D4133F">
            <w:pPr>
              <w:spacing w:line="259" w:lineRule="auto"/>
            </w:pPr>
            <w:r w:rsidRPr="00A829D8">
              <w:t>Školiteľ:</w:t>
            </w:r>
          </w:p>
        </w:tc>
        <w:tc>
          <w:tcPr>
            <w:tcW w:w="3800" w:type="pct"/>
            <w:vAlign w:val="center"/>
          </w:tcPr>
          <w:p w14:paraId="657DA080" w14:textId="77777777" w:rsidR="00D4133F" w:rsidRPr="00A829D8" w:rsidRDefault="00D4133F" w:rsidP="00D4133F">
            <w:pPr>
              <w:spacing w:line="259" w:lineRule="auto"/>
            </w:pPr>
            <w:r w:rsidRPr="00193B1D">
              <w:t>prof. Ing. Peter Sinčák, CSc.</w:t>
            </w:r>
          </w:p>
        </w:tc>
      </w:tr>
      <w:tr w:rsidR="00A3061D" w:rsidRPr="00A829D8" w14:paraId="595F6A8B" w14:textId="77777777" w:rsidTr="00936723">
        <w:trPr>
          <w:trHeight w:val="391"/>
        </w:trPr>
        <w:tc>
          <w:tcPr>
            <w:tcW w:w="1200" w:type="pct"/>
          </w:tcPr>
          <w:p w14:paraId="099D7604" w14:textId="77777777" w:rsidR="00A3061D" w:rsidRPr="00A829D8" w:rsidRDefault="00A3061D" w:rsidP="00A3061D">
            <w:pPr>
              <w:spacing w:line="259" w:lineRule="auto"/>
            </w:pPr>
            <w:r w:rsidRPr="00A829D8">
              <w:t>Konzultant:</w:t>
            </w:r>
          </w:p>
        </w:tc>
        <w:tc>
          <w:tcPr>
            <w:tcW w:w="3800" w:type="pct"/>
            <w:vAlign w:val="center"/>
          </w:tcPr>
          <w:p w14:paraId="78C539E9" w14:textId="77777777" w:rsidR="00A3061D" w:rsidRDefault="00186861" w:rsidP="00A3061D">
            <w:pPr>
              <w:spacing w:line="259" w:lineRule="auto"/>
            </w:pPr>
            <w:r w:rsidRPr="00193B1D">
              <w:t>prof. Ing. Peter Sinčák, CSc.</w:t>
            </w:r>
          </w:p>
          <w:p w14:paraId="414BA445" w14:textId="77777777" w:rsidR="00186861" w:rsidRDefault="00186861" w:rsidP="00A3061D">
            <w:pPr>
              <w:spacing w:line="259" w:lineRule="auto"/>
            </w:pPr>
          </w:p>
          <w:p w14:paraId="0DE9B207" w14:textId="77777777" w:rsidR="00186861" w:rsidRPr="00A829D8" w:rsidRDefault="00186861" w:rsidP="00A3061D">
            <w:pPr>
              <w:spacing w:line="259" w:lineRule="auto"/>
            </w:pPr>
          </w:p>
        </w:tc>
      </w:tr>
      <w:tr w:rsidR="00A3061D" w:rsidRPr="00A829D8" w14:paraId="29AC6109" w14:textId="77777777" w:rsidTr="00936723">
        <w:trPr>
          <w:trHeight w:val="1453"/>
        </w:trPr>
        <w:tc>
          <w:tcPr>
            <w:tcW w:w="5000" w:type="pct"/>
            <w:gridSpan w:val="2"/>
          </w:tcPr>
          <w:p w14:paraId="3C873295" w14:textId="77777777" w:rsidR="00A3061D" w:rsidRPr="00A829D8" w:rsidRDefault="00A3061D" w:rsidP="00A83B1F">
            <w:pPr>
              <w:spacing w:line="259" w:lineRule="auto"/>
            </w:pPr>
          </w:p>
        </w:tc>
      </w:tr>
      <w:tr w:rsidR="00A3061D" w:rsidRPr="00A829D8" w14:paraId="7BBE9BFA" w14:textId="77777777" w:rsidTr="00936723">
        <w:trPr>
          <w:trHeight w:val="652"/>
        </w:trPr>
        <w:tc>
          <w:tcPr>
            <w:tcW w:w="1200" w:type="pct"/>
            <w:vAlign w:val="bottom"/>
          </w:tcPr>
          <w:p w14:paraId="5513671E" w14:textId="652B6C2F" w:rsidR="00A3061D" w:rsidRPr="00A829D8" w:rsidRDefault="00A3061D" w:rsidP="00A83B1F">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E512D1">
              <w:rPr>
                <w:b/>
                <w:noProof/>
                <w:sz w:val="32"/>
              </w:rPr>
              <w:t>2020</w:t>
            </w:r>
            <w:r w:rsidRPr="00A829D8">
              <w:rPr>
                <w:b/>
                <w:sz w:val="32"/>
              </w:rPr>
              <w:fldChar w:fldCharType="end"/>
            </w:r>
            <w:r w:rsidR="0093153A" w:rsidRPr="00A829D8">
              <w:rPr>
                <w:b/>
                <w:sz w:val="32"/>
              </w:rPr>
              <w:t xml:space="preserve"> Košice</w:t>
            </w:r>
          </w:p>
        </w:tc>
        <w:tc>
          <w:tcPr>
            <w:tcW w:w="3800" w:type="pct"/>
            <w:vAlign w:val="bottom"/>
          </w:tcPr>
          <w:p w14:paraId="6467C35C" w14:textId="77777777" w:rsidR="00A3061D" w:rsidRPr="00A829D8" w:rsidRDefault="00D4133F" w:rsidP="00682F96">
            <w:pPr>
              <w:spacing w:line="259" w:lineRule="auto"/>
              <w:jc w:val="right"/>
              <w:rPr>
                <w:b/>
                <w:sz w:val="32"/>
              </w:rPr>
            </w:pPr>
            <w:r>
              <w:rPr>
                <w:b/>
                <w:sz w:val="32"/>
              </w:rPr>
              <w:t>Dominik</w:t>
            </w:r>
            <w:r w:rsidRPr="00A829D8">
              <w:rPr>
                <w:b/>
                <w:sz w:val="32"/>
              </w:rPr>
              <w:t xml:space="preserve"> </w:t>
            </w:r>
            <w:r>
              <w:rPr>
                <w:b/>
                <w:sz w:val="32"/>
              </w:rPr>
              <w:t>Varga</w:t>
            </w:r>
            <w:r w:rsidRPr="00A829D8">
              <w:rPr>
                <w:b/>
                <w:sz w:val="32"/>
              </w:rPr>
              <w:t xml:space="preserve">, </w:t>
            </w:r>
            <w:r>
              <w:rPr>
                <w:b/>
                <w:sz w:val="32"/>
              </w:rPr>
              <w:t>Bc.</w:t>
            </w:r>
          </w:p>
        </w:tc>
      </w:tr>
    </w:tbl>
    <w:p w14:paraId="5A72B3D0" w14:textId="77777777" w:rsidR="00936723" w:rsidRPr="00A829D8" w:rsidRDefault="00936723" w:rsidP="00936723"/>
    <w:p w14:paraId="7D692546" w14:textId="77777777" w:rsidR="00936723" w:rsidRPr="00A829D8" w:rsidRDefault="00936723" w:rsidP="00936723">
      <w:pPr>
        <w:sectPr w:rsidR="00936723" w:rsidRPr="00A829D8" w:rsidSect="00764113">
          <w:pgSz w:w="11906" w:h="16838"/>
          <w:pgMar w:top="1418" w:right="1418" w:bottom="1418" w:left="1701" w:header="709" w:footer="709" w:gutter="0"/>
          <w:cols w:space="708"/>
          <w:docGrid w:linePitch="360"/>
        </w:sectPr>
      </w:pPr>
    </w:p>
    <w:p w14:paraId="45C7F227" w14:textId="77777777" w:rsidR="00054E4C" w:rsidRPr="00A829D8" w:rsidRDefault="00054E4C" w:rsidP="00DB0F9F">
      <w:pPr>
        <w:rPr>
          <w:b/>
        </w:rPr>
      </w:pPr>
      <w:bookmarkStart w:id="0" w:name="_Toc382475973"/>
      <w:r w:rsidRPr="00A829D8">
        <w:rPr>
          <w:b/>
          <w:sz w:val="32"/>
        </w:rPr>
        <w:lastRenderedPageBreak/>
        <w:t>Abstrakt v SJ</w:t>
      </w:r>
      <w:bookmarkEnd w:id="0"/>
    </w:p>
    <w:p w14:paraId="22A1A899" w14:textId="4632F473" w:rsidR="00054E4C" w:rsidRPr="00A829D8" w:rsidRDefault="00702B92" w:rsidP="00054E4C">
      <w:pPr>
        <w:jc w:val="both"/>
      </w:pPr>
      <w:r>
        <w:t>Diplomová práca sa zaoberá tvorbou portálu pre umelú inteligenciu na Slovensku. Portál je realizovaný pomocou nástroja WordPress. Na rozšírenie funkcionality portálu boli použit</w:t>
      </w:r>
      <w:r w:rsidR="002A7B1E">
        <w:t>é</w:t>
      </w:r>
      <w:r>
        <w:t xml:space="preserve"> rozšírenia, ktoré obohacujú portál o jeho potrebné prvky.</w:t>
      </w:r>
      <w:r w:rsidR="00DC5B6B">
        <w:t xml:space="preserve"> </w:t>
      </w:r>
      <w:r>
        <w:t xml:space="preserve">Na </w:t>
      </w:r>
      <w:r w:rsidR="00DC5B6B">
        <w:t>portáli</w:t>
      </w:r>
      <w:r>
        <w:t xml:space="preserve"> </w:t>
      </w:r>
      <w:r w:rsidR="00DC5B6B">
        <w:t>nájdeme informácie</w:t>
      </w:r>
      <w:r>
        <w:t xml:space="preserve"> o umelej inteligenci</w:t>
      </w:r>
      <w:r w:rsidR="0067063A">
        <w:t>i</w:t>
      </w:r>
      <w:r w:rsidR="002A7B1E">
        <w:t xml:space="preserve">. </w:t>
      </w:r>
      <w:r>
        <w:t>Hlavným cieľom pr</w:t>
      </w:r>
      <w:r w:rsidR="00DC5B6B">
        <w:t>á</w:t>
      </w:r>
      <w:r>
        <w:t xml:space="preserve">ce je </w:t>
      </w:r>
      <w:r w:rsidR="00DC5B6B">
        <w:t xml:space="preserve">zostrojiť </w:t>
      </w:r>
      <w:r w:rsidR="002A7B1E">
        <w:t>komplexný</w:t>
      </w:r>
      <w:r w:rsidR="00DC5B6B">
        <w:t xml:space="preserve"> portál, ktorý m</w:t>
      </w:r>
      <w:r w:rsidR="00531420">
        <w:t>á</w:t>
      </w:r>
      <w:r w:rsidR="00DC5B6B">
        <w:t xml:space="preserve"> informovať návštevníkov o umelej inteligenci</w:t>
      </w:r>
      <w:r w:rsidR="0067063A">
        <w:t>i</w:t>
      </w:r>
      <w:r w:rsidR="00DC5B6B">
        <w:t>, prípadne im ponúka možnosť zdieľať na portáli poznatky alebo zaujímavosti práve z tohto vedného odboru.</w:t>
      </w:r>
      <w:r>
        <w:t xml:space="preserve"> </w:t>
      </w:r>
      <w:r w:rsidR="00DC5B6B">
        <w:t>Zdieľanie je realizované cez sociálne siete pomocou Facebooku a Twitteru.</w:t>
      </w:r>
      <w:r w:rsidR="002D1775">
        <w:t xml:space="preserve"> Používatelia sa môžu na portáli sami zaregistrovať</w:t>
      </w:r>
      <w:r w:rsidR="001B0D4E">
        <w:t>.</w:t>
      </w:r>
      <w:r w:rsidR="002D1775">
        <w:t xml:space="preserve"> </w:t>
      </w:r>
      <w:r w:rsidR="001B0D4E">
        <w:t xml:space="preserve">Ďalej si môžu </w:t>
      </w:r>
      <w:r w:rsidR="002D1775">
        <w:t xml:space="preserve">vytvoriť skupinu, kde budú môcť </w:t>
      </w:r>
      <w:r w:rsidR="003D1951">
        <w:t>pridávať</w:t>
      </w:r>
      <w:r w:rsidR="002D1775">
        <w:t xml:space="preserve"> jednotlivé zaujímavost</w:t>
      </w:r>
      <w:r w:rsidR="006F096B">
        <w:t>i</w:t>
      </w:r>
      <w:r w:rsidR="003D1951">
        <w:t xml:space="preserve"> a nové informácie</w:t>
      </w:r>
      <w:r w:rsidR="002D1775">
        <w:t>.</w:t>
      </w:r>
      <w:r w:rsidR="00DC5B6B">
        <w:t xml:space="preserve"> Jednotlivé rozšírenia a prípadná ich funkcionalita alebo vizuálne prevedenie </w:t>
      </w:r>
      <w:r w:rsidR="002A7B1E">
        <w:t>týchto rozšírení sú</w:t>
      </w:r>
      <w:r w:rsidR="00DC5B6B">
        <w:t xml:space="preserve"> popísané v práci. </w:t>
      </w:r>
      <w:r w:rsidR="002D1775">
        <w:t>Taktiež sú v práci popísané všetky prvky a elementy portálu</w:t>
      </w:r>
      <w:r w:rsidR="002A7B1E">
        <w:t>, či už vizuálne alebo funkčné</w:t>
      </w:r>
      <w:r>
        <w:t xml:space="preserve">. Na záver sme </w:t>
      </w:r>
      <w:r w:rsidR="002D1775">
        <w:t>vyhodnotili všetko, čo sme chceli na portáli zrealizovať pripadne aj úspešnosť realizácie dodatočnej funkcionality webstránky.</w:t>
      </w:r>
    </w:p>
    <w:p w14:paraId="2ECDB4AC" w14:textId="77777777" w:rsidR="00054E4C" w:rsidRPr="00A829D8" w:rsidRDefault="00054E4C" w:rsidP="00DB0F9F">
      <w:pPr>
        <w:rPr>
          <w:b/>
          <w:sz w:val="32"/>
        </w:rPr>
      </w:pPr>
      <w:bookmarkStart w:id="1" w:name="_Toc382475974"/>
      <w:r w:rsidRPr="00A829D8">
        <w:rPr>
          <w:b/>
          <w:sz w:val="32"/>
        </w:rPr>
        <w:t>Kľúčové slova v SJ</w:t>
      </w:r>
      <w:bookmarkEnd w:id="1"/>
    </w:p>
    <w:p w14:paraId="1CF179B5" w14:textId="36FC20CB" w:rsidR="005331A1" w:rsidRPr="005A141F" w:rsidRDefault="007E32C7" w:rsidP="005A141F">
      <w:pPr>
        <w:jc w:val="both"/>
      </w:pPr>
      <w:r>
        <w:t xml:space="preserve">Umelá inteligencia, WordPress, </w:t>
      </w:r>
      <w:r w:rsidR="005A141F">
        <w:t>portál</w:t>
      </w:r>
      <w:r w:rsidR="00702B92">
        <w:t>, rozšírenie</w:t>
      </w:r>
      <w:bookmarkStart w:id="2" w:name="_Toc382475975"/>
      <w:r w:rsidR="00A7554E">
        <w:t>, sociálne siete</w:t>
      </w:r>
    </w:p>
    <w:p w14:paraId="76D6D052" w14:textId="77777777" w:rsidR="00054E4C" w:rsidRPr="00A829D8" w:rsidRDefault="00054E4C" w:rsidP="00DB0F9F">
      <w:pPr>
        <w:rPr>
          <w:b/>
          <w:sz w:val="32"/>
        </w:rPr>
      </w:pPr>
      <w:r w:rsidRPr="00A829D8">
        <w:rPr>
          <w:b/>
          <w:sz w:val="32"/>
        </w:rPr>
        <w:t>Abstrakt v AJ</w:t>
      </w:r>
      <w:bookmarkEnd w:id="2"/>
    </w:p>
    <w:p w14:paraId="2A02C324" w14:textId="0F5398B9" w:rsidR="00120DB7" w:rsidRPr="009C3AD6" w:rsidRDefault="00F6249B" w:rsidP="00054E4C">
      <w:pPr>
        <w:jc w:val="both"/>
        <w:rPr>
          <w:lang w:val="en-US"/>
        </w:rPr>
      </w:pPr>
      <w:r w:rsidRPr="009C3AD6">
        <w:rPr>
          <w:lang w:val="en-US"/>
        </w:rPr>
        <w:t xml:space="preserve">The master thesis deals with the creation of portal for artificial intelligence in Slovakia. The portal is realized using WordPress. To extend the functionality of the portal, we use extensions that upgrade the portal with the necessary elements. </w:t>
      </w:r>
      <w:r w:rsidR="005A141F" w:rsidRPr="009C3AD6">
        <w:rPr>
          <w:lang w:val="en-US"/>
        </w:rPr>
        <w:t>On the portal we can find information about artificial intelligence.</w:t>
      </w:r>
      <w:r w:rsidRPr="009C3AD6">
        <w:rPr>
          <w:lang w:val="en-US"/>
        </w:rPr>
        <w:t xml:space="preserve"> The main goal of this thesis is to </w:t>
      </w:r>
      <w:r w:rsidR="005A141F" w:rsidRPr="009C3AD6">
        <w:rPr>
          <w:lang w:val="en-US"/>
        </w:rPr>
        <w:t>build</w:t>
      </w:r>
      <w:r w:rsidRPr="009C3AD6">
        <w:rPr>
          <w:lang w:val="en-US"/>
        </w:rPr>
        <w:t xml:space="preserve"> a</w:t>
      </w:r>
      <w:r w:rsidR="005A141F" w:rsidRPr="009C3AD6">
        <w:rPr>
          <w:lang w:val="en-US"/>
        </w:rPr>
        <w:t> </w:t>
      </w:r>
      <w:r w:rsidR="005331A1" w:rsidRPr="009C3AD6">
        <w:rPr>
          <w:lang w:val="en-US"/>
        </w:rPr>
        <w:t>complex</w:t>
      </w:r>
      <w:r w:rsidR="005A141F" w:rsidRPr="009C3AD6">
        <w:rPr>
          <w:lang w:val="en-US"/>
        </w:rPr>
        <w:t xml:space="preserve"> </w:t>
      </w:r>
      <w:r w:rsidRPr="009C3AD6">
        <w:rPr>
          <w:lang w:val="en-US"/>
        </w:rPr>
        <w:t xml:space="preserve">portal that informs visitors about artificial </w:t>
      </w:r>
      <w:r w:rsidR="009C3AD6" w:rsidRPr="009C3AD6">
        <w:rPr>
          <w:lang w:val="en-US"/>
        </w:rPr>
        <w:t>intelligence or</w:t>
      </w:r>
      <w:r w:rsidRPr="009C3AD6">
        <w:rPr>
          <w:lang w:val="en-US"/>
        </w:rPr>
        <w:t xml:space="preserve"> offers them the opportunity to share knowledge or interesting facts from this scientific field on the portal. Sharing is done via social networks using Facebook and Twitter. </w:t>
      </w:r>
      <w:r w:rsidR="001B0D4E" w:rsidRPr="001B0D4E">
        <w:rPr>
          <w:lang w:val="en-US"/>
        </w:rPr>
        <w:t>Users can register on the portal themselves. Furthermore, they can create a group where they will be able to add individual points of interest and new information</w:t>
      </w:r>
      <w:r w:rsidR="003D1951" w:rsidRPr="009C3AD6">
        <w:rPr>
          <w:lang w:val="en-US"/>
        </w:rPr>
        <w:t xml:space="preserve">. </w:t>
      </w:r>
      <w:r w:rsidR="005A141F" w:rsidRPr="009C3AD6">
        <w:rPr>
          <w:lang w:val="en-US"/>
        </w:rPr>
        <w:t>Individual extensions and their possible functionality or visual implementation of these extensions are described in a</w:t>
      </w:r>
      <w:r w:rsidRPr="009C3AD6">
        <w:rPr>
          <w:lang w:val="en-US"/>
        </w:rPr>
        <w:t xml:space="preserve"> thesis. </w:t>
      </w:r>
      <w:r w:rsidR="005A141F" w:rsidRPr="009C3AD6">
        <w:rPr>
          <w:lang w:val="en-US"/>
        </w:rPr>
        <w:t xml:space="preserve">The thesis also </w:t>
      </w:r>
      <w:r w:rsidRPr="009C3AD6">
        <w:rPr>
          <w:lang w:val="en-US"/>
        </w:rPr>
        <w:t>describes all elements of the portal</w:t>
      </w:r>
      <w:r w:rsidR="005A141F" w:rsidRPr="009C3AD6">
        <w:rPr>
          <w:lang w:val="en-US"/>
        </w:rPr>
        <w:t>, whether visual or functional.</w:t>
      </w:r>
      <w:r w:rsidRPr="009C3AD6">
        <w:rPr>
          <w:lang w:val="en-US"/>
        </w:rPr>
        <w:t xml:space="preserve"> </w:t>
      </w:r>
      <w:r w:rsidR="005331A1" w:rsidRPr="009C3AD6">
        <w:rPr>
          <w:lang w:val="en-US"/>
        </w:rPr>
        <w:t>In</w:t>
      </w:r>
      <w:r w:rsidRPr="009C3AD6">
        <w:rPr>
          <w:lang w:val="en-US"/>
        </w:rPr>
        <w:t xml:space="preserve"> the end we evaluated everything we wanted to realize on the portal eventually also the success of realization of additional functionality of the website.</w:t>
      </w:r>
    </w:p>
    <w:p w14:paraId="4704FE8A" w14:textId="77777777" w:rsidR="00054E4C" w:rsidRPr="00A829D8" w:rsidRDefault="00054E4C" w:rsidP="00DB0F9F">
      <w:pPr>
        <w:rPr>
          <w:b/>
          <w:sz w:val="32"/>
        </w:rPr>
      </w:pPr>
      <w:bookmarkStart w:id="3" w:name="_Toc382475976"/>
      <w:r w:rsidRPr="00A829D8">
        <w:rPr>
          <w:b/>
          <w:sz w:val="32"/>
        </w:rPr>
        <w:t>Kľúčové slova v AJ</w:t>
      </w:r>
      <w:bookmarkEnd w:id="3"/>
    </w:p>
    <w:p w14:paraId="25A5D265" w14:textId="77777777" w:rsidR="008E5B50" w:rsidRPr="00A829D8" w:rsidRDefault="007E32C7" w:rsidP="008E5B50">
      <w:pPr>
        <w:spacing w:line="259" w:lineRule="auto"/>
      </w:pPr>
      <w:proofErr w:type="spellStart"/>
      <w:r w:rsidRPr="007E32C7">
        <w:t>Artificial</w:t>
      </w:r>
      <w:proofErr w:type="spellEnd"/>
      <w:r w:rsidRPr="007E32C7">
        <w:t xml:space="preserve"> </w:t>
      </w:r>
      <w:proofErr w:type="spellStart"/>
      <w:r w:rsidRPr="007E32C7">
        <w:t>intelligence</w:t>
      </w:r>
      <w:proofErr w:type="spellEnd"/>
      <w:r>
        <w:t xml:space="preserve">, WordPress, </w:t>
      </w:r>
      <w:proofErr w:type="spellStart"/>
      <w:r w:rsidR="005A141F">
        <w:t>portal</w:t>
      </w:r>
      <w:proofErr w:type="spellEnd"/>
      <w:r w:rsidR="00702B92">
        <w:t>, plugin</w:t>
      </w:r>
      <w:r w:rsidR="00A7554E">
        <w:t xml:space="preserve">, </w:t>
      </w:r>
      <w:proofErr w:type="spellStart"/>
      <w:r w:rsidR="00A7554E">
        <w:t>social</w:t>
      </w:r>
      <w:proofErr w:type="spellEnd"/>
      <w:r w:rsidR="00A7554E">
        <w:t xml:space="preserve"> </w:t>
      </w:r>
      <w:proofErr w:type="spellStart"/>
      <w:r w:rsidR="00A7554E">
        <w:t>media</w:t>
      </w:r>
      <w:proofErr w:type="spellEnd"/>
      <w:r w:rsidR="008E5B50" w:rsidRPr="00A829D8">
        <w:br w:type="page"/>
      </w:r>
    </w:p>
    <w:p w14:paraId="6585337F" w14:textId="77777777" w:rsidR="008E5B50" w:rsidRPr="00A829D8" w:rsidRDefault="008E5B50" w:rsidP="00DB0F9F">
      <w:pPr>
        <w:rPr>
          <w:b/>
          <w:sz w:val="32"/>
        </w:rPr>
      </w:pPr>
      <w:bookmarkStart w:id="4" w:name="_Toc382475977"/>
      <w:r w:rsidRPr="00A829D8">
        <w:rPr>
          <w:b/>
          <w:sz w:val="32"/>
        </w:rPr>
        <w:lastRenderedPageBreak/>
        <w:t>Zadanie práce</w:t>
      </w:r>
      <w:bookmarkEnd w:id="4"/>
    </w:p>
    <w:p w14:paraId="421581ED" w14:textId="77777777" w:rsidR="008E5B50" w:rsidRPr="00A829D8" w:rsidRDefault="00601B7D" w:rsidP="008E5B50">
      <w:pPr>
        <w:spacing w:line="259" w:lineRule="auto"/>
      </w:pPr>
      <w:r>
        <w:rPr>
          <w:noProof/>
        </w:rPr>
        <w:drawing>
          <wp:inline distT="0" distB="0" distL="0" distR="0" wp14:anchorId="229414B7" wp14:editId="25EB7F75">
            <wp:extent cx="5579745" cy="7869555"/>
            <wp:effectExtent l="0" t="0" r="1905" b="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adavaci-li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9745" cy="7869555"/>
                    </a:xfrm>
                    <a:prstGeom prst="rect">
                      <a:avLst/>
                    </a:prstGeom>
                  </pic:spPr>
                </pic:pic>
              </a:graphicData>
            </a:graphic>
          </wp:inline>
        </w:drawing>
      </w:r>
      <w:r w:rsidR="008E5B50" w:rsidRPr="00A829D8">
        <w:br w:type="page"/>
      </w:r>
    </w:p>
    <w:p w14:paraId="4E26456D" w14:textId="77777777" w:rsidR="008E5B50" w:rsidRPr="00A829D8" w:rsidRDefault="008E5B50" w:rsidP="008E5B50">
      <w:pPr>
        <w:spacing w:line="259" w:lineRule="auto"/>
      </w:pPr>
    </w:p>
    <w:p w14:paraId="2D4248C1" w14:textId="77777777" w:rsidR="008E5B50" w:rsidRPr="00A829D8" w:rsidRDefault="008E5B50" w:rsidP="008E5B50">
      <w:pPr>
        <w:spacing w:line="259" w:lineRule="auto"/>
      </w:pPr>
    </w:p>
    <w:p w14:paraId="62EDEC01" w14:textId="77777777" w:rsidR="008E5B50" w:rsidRPr="00A829D8" w:rsidRDefault="008E5B50" w:rsidP="008E5B50">
      <w:pPr>
        <w:spacing w:line="259" w:lineRule="auto"/>
      </w:pPr>
    </w:p>
    <w:p w14:paraId="5C83BEAC" w14:textId="77777777" w:rsidR="008E5B50" w:rsidRPr="00A829D8" w:rsidRDefault="008E5B50" w:rsidP="008E5B50">
      <w:pPr>
        <w:spacing w:line="259" w:lineRule="auto"/>
      </w:pPr>
    </w:p>
    <w:p w14:paraId="4536C44B" w14:textId="77777777" w:rsidR="008E5B50" w:rsidRPr="00A829D8" w:rsidRDefault="008E5B50" w:rsidP="008E5B50">
      <w:pPr>
        <w:spacing w:line="259" w:lineRule="auto"/>
      </w:pPr>
    </w:p>
    <w:p w14:paraId="61155C18" w14:textId="77777777" w:rsidR="008E5B50" w:rsidRPr="00A829D8" w:rsidRDefault="008E5B50" w:rsidP="008E5B50">
      <w:pPr>
        <w:spacing w:line="259" w:lineRule="auto"/>
      </w:pPr>
    </w:p>
    <w:p w14:paraId="0B7ADF50" w14:textId="77777777" w:rsidR="008E5B50" w:rsidRPr="00A829D8" w:rsidRDefault="008E5B50" w:rsidP="008E5B50">
      <w:pPr>
        <w:spacing w:line="259" w:lineRule="auto"/>
      </w:pPr>
    </w:p>
    <w:p w14:paraId="03D5A455" w14:textId="77777777" w:rsidR="008E5B50" w:rsidRPr="00A829D8" w:rsidRDefault="008E5B50" w:rsidP="008E5B50">
      <w:pPr>
        <w:spacing w:line="259" w:lineRule="auto"/>
      </w:pPr>
    </w:p>
    <w:p w14:paraId="360E010F" w14:textId="77777777" w:rsidR="008E5B50" w:rsidRPr="00A829D8" w:rsidRDefault="008E5B50" w:rsidP="008E5B50">
      <w:pPr>
        <w:spacing w:line="259" w:lineRule="auto"/>
      </w:pPr>
    </w:p>
    <w:p w14:paraId="524B6E6C" w14:textId="77777777" w:rsidR="008E5B50" w:rsidRPr="00A829D8" w:rsidRDefault="008E5B50" w:rsidP="008E5B50">
      <w:pPr>
        <w:spacing w:line="259" w:lineRule="auto"/>
      </w:pPr>
    </w:p>
    <w:p w14:paraId="32D7F423" w14:textId="77777777" w:rsidR="008E5B50" w:rsidRPr="00A829D8" w:rsidRDefault="008E5B50" w:rsidP="008E5B50">
      <w:pPr>
        <w:spacing w:line="259" w:lineRule="auto"/>
      </w:pPr>
    </w:p>
    <w:p w14:paraId="21BDA075" w14:textId="77777777" w:rsidR="008E5B50" w:rsidRPr="00A829D8" w:rsidRDefault="008E5B50" w:rsidP="008E5B50">
      <w:pPr>
        <w:spacing w:line="259" w:lineRule="auto"/>
      </w:pPr>
    </w:p>
    <w:p w14:paraId="02C175C2" w14:textId="77777777" w:rsidR="008E5B50" w:rsidRPr="00A829D8" w:rsidRDefault="008E5B50" w:rsidP="008E5B50">
      <w:pPr>
        <w:spacing w:line="259" w:lineRule="auto"/>
      </w:pPr>
    </w:p>
    <w:p w14:paraId="52CF515E" w14:textId="77777777" w:rsidR="008E5B50" w:rsidRPr="00A829D8" w:rsidRDefault="008E5B50" w:rsidP="008E5B50">
      <w:pPr>
        <w:spacing w:line="259" w:lineRule="auto"/>
      </w:pPr>
    </w:p>
    <w:p w14:paraId="76715E56" w14:textId="77777777" w:rsidR="008E5B50" w:rsidRPr="00A829D8" w:rsidRDefault="008E5B50" w:rsidP="008E5B50">
      <w:pPr>
        <w:spacing w:line="259" w:lineRule="auto"/>
      </w:pPr>
    </w:p>
    <w:p w14:paraId="763CFC41" w14:textId="77777777" w:rsidR="008E5B50" w:rsidRPr="00A829D8" w:rsidRDefault="008E5B50" w:rsidP="008E5B50">
      <w:pPr>
        <w:spacing w:line="259" w:lineRule="auto"/>
      </w:pPr>
    </w:p>
    <w:p w14:paraId="1CA642ED" w14:textId="77777777" w:rsidR="008E5B50" w:rsidRPr="00A829D8" w:rsidRDefault="008E5B50" w:rsidP="008E5B50">
      <w:pPr>
        <w:spacing w:line="259" w:lineRule="auto"/>
      </w:pPr>
    </w:p>
    <w:p w14:paraId="31623492" w14:textId="77777777" w:rsidR="008E5B50" w:rsidRPr="00A829D8" w:rsidRDefault="008E5B50" w:rsidP="008E5B50">
      <w:pPr>
        <w:spacing w:line="259" w:lineRule="auto"/>
      </w:pPr>
    </w:p>
    <w:p w14:paraId="1F87A0E7" w14:textId="77777777" w:rsidR="008E5B50" w:rsidRPr="00A829D8" w:rsidRDefault="008E5B50" w:rsidP="008E5B50">
      <w:pPr>
        <w:spacing w:line="259" w:lineRule="auto"/>
      </w:pPr>
    </w:p>
    <w:p w14:paraId="31348BEB" w14:textId="77777777" w:rsidR="008E5B50" w:rsidRPr="00A829D8" w:rsidRDefault="008E5B50" w:rsidP="008E5B50">
      <w:pPr>
        <w:spacing w:line="259" w:lineRule="auto"/>
      </w:pPr>
    </w:p>
    <w:p w14:paraId="47E89395" w14:textId="77777777" w:rsidR="00DB0F9F" w:rsidRPr="00A829D8" w:rsidRDefault="00DB0F9F" w:rsidP="008E5B50">
      <w:pPr>
        <w:spacing w:line="259" w:lineRule="auto"/>
      </w:pPr>
    </w:p>
    <w:p w14:paraId="40729378" w14:textId="77777777" w:rsidR="00DB0F9F" w:rsidRPr="00A829D8" w:rsidRDefault="00DB0F9F" w:rsidP="008E5B50">
      <w:pPr>
        <w:spacing w:line="259" w:lineRule="auto"/>
      </w:pPr>
    </w:p>
    <w:p w14:paraId="0690425B" w14:textId="77777777" w:rsidR="00DB0F9F" w:rsidRPr="00A829D8" w:rsidRDefault="00DB0F9F" w:rsidP="008E5B50">
      <w:pPr>
        <w:spacing w:line="259" w:lineRule="auto"/>
      </w:pPr>
    </w:p>
    <w:p w14:paraId="674E55C7" w14:textId="77777777" w:rsidR="008E5B50" w:rsidRPr="00A829D8" w:rsidRDefault="008E5B50" w:rsidP="008E5B50">
      <w:pPr>
        <w:spacing w:line="259" w:lineRule="auto"/>
      </w:pPr>
    </w:p>
    <w:p w14:paraId="433DA064" w14:textId="77777777" w:rsidR="00DB0F9F" w:rsidRPr="00A829D8" w:rsidRDefault="00DB0F9F" w:rsidP="00DB0F9F">
      <w:pPr>
        <w:rPr>
          <w:b/>
          <w:sz w:val="32"/>
        </w:rPr>
      </w:pPr>
      <w:r w:rsidRPr="00A829D8">
        <w:rPr>
          <w:b/>
          <w:sz w:val="32"/>
        </w:rPr>
        <w:t>Čestné vyhlásenie</w:t>
      </w:r>
    </w:p>
    <w:p w14:paraId="2E3EE1CA" w14:textId="77777777" w:rsidR="008E5B50" w:rsidRPr="00A829D8" w:rsidRDefault="008E5B50" w:rsidP="008E5B50">
      <w:pPr>
        <w:spacing w:line="259" w:lineRule="auto"/>
        <w:jc w:val="both"/>
      </w:pPr>
      <w:r w:rsidRPr="00A829D8">
        <w:t xml:space="preserve">Vyhlasujem, že som celú </w:t>
      </w:r>
      <w:r w:rsidR="00601B7D">
        <w:t>diplomovú</w:t>
      </w:r>
      <w:r w:rsidRPr="00A829D8">
        <w:t xml:space="preserve"> prácu vypracoval samostatne s použitím uvedenej odbornej literatúry. </w:t>
      </w:r>
    </w:p>
    <w:p w14:paraId="3D68C478" w14:textId="77777777" w:rsidR="008E5B50" w:rsidRPr="00A829D8" w:rsidRDefault="008E5B50" w:rsidP="008E5B50">
      <w:pPr>
        <w:spacing w:line="259" w:lineRule="auto"/>
      </w:pPr>
    </w:p>
    <w:p w14:paraId="7746115F" w14:textId="77777777" w:rsidR="008E5B50" w:rsidRPr="00A829D8" w:rsidRDefault="008E5B50" w:rsidP="008E5B50">
      <w:pPr>
        <w:spacing w:line="259" w:lineRule="auto"/>
      </w:pPr>
    </w:p>
    <w:p w14:paraId="56156B49" w14:textId="4B8E9BEA" w:rsidR="008E5B50" w:rsidRPr="00A829D8" w:rsidRDefault="008E5B50" w:rsidP="008E5B50">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sidR="00E512D1">
        <w:rPr>
          <w:noProof/>
        </w:rPr>
        <w:t>03. mája 2020</w:t>
      </w:r>
      <w:r w:rsidRPr="00A829D8">
        <w:fldChar w:fldCharType="end"/>
      </w:r>
      <w:r w:rsidRPr="00A829D8">
        <w:tab/>
      </w:r>
      <w:r w:rsidRPr="00A829D8">
        <w:tab/>
      </w:r>
      <w:r w:rsidRPr="00A829D8">
        <w:tab/>
      </w:r>
      <w:r w:rsidRPr="00A829D8">
        <w:tab/>
      </w:r>
      <w:r w:rsidRPr="00A829D8">
        <w:tab/>
      </w:r>
      <w:r w:rsidRPr="00A829D8">
        <w:tab/>
        <w:t>..........................................</w:t>
      </w:r>
      <w:r w:rsidRPr="00A829D8">
        <w:tab/>
      </w:r>
    </w:p>
    <w:p w14:paraId="0EC1C071" w14:textId="77777777" w:rsidR="008E5B50" w:rsidRPr="00A829D8" w:rsidRDefault="008E5B50" w:rsidP="008E5B50">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14:paraId="3A005843" w14:textId="77777777" w:rsidR="008E5B50" w:rsidRPr="00A829D8" w:rsidRDefault="008E5B50" w:rsidP="008E5B50">
      <w:pPr>
        <w:spacing w:line="259" w:lineRule="auto"/>
        <w:rPr>
          <w:rFonts w:asciiTheme="majorHAnsi" w:eastAsiaTheme="majorEastAsia" w:hAnsiTheme="majorHAnsi" w:cstheme="majorBidi"/>
          <w:b/>
          <w:sz w:val="32"/>
          <w:szCs w:val="32"/>
        </w:rPr>
      </w:pPr>
    </w:p>
    <w:p w14:paraId="3A46D86F"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AE9E8D9"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A96B47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295CE5C"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81A81CD"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BF2824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717C6103"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BA2A906"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3A3B2B9D"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B04F71C"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888B52D"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F9B6E8B"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58EC9340"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6D9E667"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7068C353"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7E1A330C"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4E2542C7" w14:textId="77777777" w:rsidR="00FC4D2F" w:rsidRPr="00A829D8" w:rsidRDefault="00FC4D2F" w:rsidP="008E5B50">
      <w:pPr>
        <w:spacing w:line="259" w:lineRule="auto"/>
        <w:rPr>
          <w:rFonts w:asciiTheme="majorHAnsi" w:eastAsiaTheme="majorEastAsia" w:hAnsiTheme="majorHAnsi" w:cstheme="majorBidi"/>
          <w:b/>
          <w:sz w:val="32"/>
          <w:szCs w:val="32"/>
        </w:rPr>
      </w:pPr>
    </w:p>
    <w:p w14:paraId="067FAA08" w14:textId="77777777" w:rsidR="00FC4D2F" w:rsidRPr="00A829D8" w:rsidRDefault="00FC4D2F" w:rsidP="00DB0F9F">
      <w:pPr>
        <w:rPr>
          <w:b/>
          <w:sz w:val="32"/>
        </w:rPr>
      </w:pPr>
      <w:bookmarkStart w:id="5" w:name="_Toc382475978"/>
      <w:r w:rsidRPr="00A829D8">
        <w:rPr>
          <w:b/>
          <w:sz w:val="32"/>
        </w:rPr>
        <w:t>Poďakovanie</w:t>
      </w:r>
      <w:bookmarkEnd w:id="5"/>
    </w:p>
    <w:p w14:paraId="6AAAB14C" w14:textId="77777777" w:rsidR="00B32C19" w:rsidRPr="00A829D8" w:rsidRDefault="00B32C19" w:rsidP="00332CB0">
      <w:pPr>
        <w:jc w:val="both"/>
      </w:pPr>
      <w:r>
        <w:t xml:space="preserve">Týmto by som sa chcel poďakovať vedúcemu mojej práce </w:t>
      </w:r>
      <w:r w:rsidRPr="00714942">
        <w:t xml:space="preserve">prof. Ing. </w:t>
      </w:r>
      <w:r>
        <w:t xml:space="preserve">Petrovi </w:t>
      </w:r>
      <w:proofErr w:type="spellStart"/>
      <w:r>
        <w:t>Sinčákovi</w:t>
      </w:r>
      <w:proofErr w:type="spellEnd"/>
      <w:r>
        <w:t>,</w:t>
      </w:r>
      <w:r w:rsidRPr="00714942">
        <w:t xml:space="preserve"> CSc.</w:t>
      </w:r>
      <w:r>
        <w:t xml:space="preserve"> za jeho rady, pomoc a usmernenie pri písaní mojej diplomovej práce. Ďalej by som sa chcel poďakovať rodine a priateľom za ich neustálu podporu a motiváciu, ktorá ma hnala vpred počas </w:t>
      </w:r>
      <w:r w:rsidRPr="00D63D86">
        <w:t>písania</w:t>
      </w:r>
      <w:r>
        <w:t xml:space="preserve"> tejto práce a počas celého môjho štúdia.</w:t>
      </w:r>
    </w:p>
    <w:p w14:paraId="316099E3" w14:textId="77777777" w:rsidR="00DB0F9F" w:rsidRPr="00A829D8" w:rsidRDefault="00DB0F9F" w:rsidP="00DB0F9F">
      <w:pPr>
        <w:spacing w:line="259" w:lineRule="auto"/>
        <w:sectPr w:rsidR="00DB0F9F"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14:paraId="61FC54CE" w14:textId="77777777" w:rsidR="00DB0F9F" w:rsidRPr="00A829D8" w:rsidRDefault="00DB0F9F">
          <w:pPr>
            <w:pStyle w:val="Hlavikaobsahu"/>
            <w:rPr>
              <w:b/>
              <w:color w:val="auto"/>
            </w:rPr>
          </w:pPr>
          <w:r w:rsidRPr="00A829D8">
            <w:rPr>
              <w:b/>
              <w:color w:val="auto"/>
            </w:rPr>
            <w:t>Obsah</w:t>
          </w:r>
        </w:p>
        <w:p w14:paraId="67D59D78" w14:textId="42C9C94D" w:rsidR="00C15DCE" w:rsidRDefault="00DB0F9F">
          <w:pPr>
            <w:pStyle w:val="Obsah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39403082" w:history="1">
            <w:r w:rsidR="00C15DCE" w:rsidRPr="009156E3">
              <w:rPr>
                <w:rStyle w:val="Hypertextovprepojenie"/>
                <w:noProof/>
              </w:rPr>
              <w:t>Zoznam obrázkov</w:t>
            </w:r>
            <w:r w:rsidR="00C15DCE">
              <w:rPr>
                <w:noProof/>
                <w:webHidden/>
              </w:rPr>
              <w:tab/>
            </w:r>
            <w:r w:rsidR="00C15DCE">
              <w:rPr>
                <w:noProof/>
                <w:webHidden/>
              </w:rPr>
              <w:fldChar w:fldCharType="begin"/>
            </w:r>
            <w:r w:rsidR="00C15DCE">
              <w:rPr>
                <w:noProof/>
                <w:webHidden/>
              </w:rPr>
              <w:instrText xml:space="preserve"> PAGEREF _Toc39403082 \h </w:instrText>
            </w:r>
            <w:r w:rsidR="00C15DCE">
              <w:rPr>
                <w:noProof/>
                <w:webHidden/>
              </w:rPr>
            </w:r>
            <w:r w:rsidR="00C15DCE">
              <w:rPr>
                <w:noProof/>
                <w:webHidden/>
              </w:rPr>
              <w:fldChar w:fldCharType="separate"/>
            </w:r>
            <w:r w:rsidR="00E512D1">
              <w:rPr>
                <w:noProof/>
                <w:webHidden/>
              </w:rPr>
              <w:t>9</w:t>
            </w:r>
            <w:r w:rsidR="00C15DCE">
              <w:rPr>
                <w:noProof/>
                <w:webHidden/>
              </w:rPr>
              <w:fldChar w:fldCharType="end"/>
            </w:r>
          </w:hyperlink>
        </w:p>
        <w:p w14:paraId="0906E1BC" w14:textId="70549ED7" w:rsidR="00C15DCE" w:rsidRDefault="008E6417">
          <w:pPr>
            <w:pStyle w:val="Obsah1"/>
            <w:tabs>
              <w:tab w:val="right" w:leader="dot" w:pos="8777"/>
            </w:tabs>
            <w:rPr>
              <w:rFonts w:eastAsiaTheme="minorEastAsia"/>
              <w:noProof/>
              <w:lang w:eastAsia="sk-SK"/>
            </w:rPr>
          </w:pPr>
          <w:hyperlink w:anchor="_Toc39403083" w:history="1">
            <w:r w:rsidR="00C15DCE" w:rsidRPr="009156E3">
              <w:rPr>
                <w:rStyle w:val="Hypertextovprepojenie"/>
                <w:noProof/>
              </w:rPr>
              <w:t>Zoznam tabuliek</w:t>
            </w:r>
            <w:r w:rsidR="00C15DCE">
              <w:rPr>
                <w:noProof/>
                <w:webHidden/>
              </w:rPr>
              <w:tab/>
            </w:r>
            <w:r w:rsidR="00C15DCE">
              <w:rPr>
                <w:noProof/>
                <w:webHidden/>
              </w:rPr>
              <w:fldChar w:fldCharType="begin"/>
            </w:r>
            <w:r w:rsidR="00C15DCE">
              <w:rPr>
                <w:noProof/>
                <w:webHidden/>
              </w:rPr>
              <w:instrText xml:space="preserve"> PAGEREF _Toc39403083 \h </w:instrText>
            </w:r>
            <w:r w:rsidR="00C15DCE">
              <w:rPr>
                <w:noProof/>
                <w:webHidden/>
              </w:rPr>
            </w:r>
            <w:r w:rsidR="00C15DCE">
              <w:rPr>
                <w:noProof/>
                <w:webHidden/>
              </w:rPr>
              <w:fldChar w:fldCharType="separate"/>
            </w:r>
            <w:r w:rsidR="00E512D1">
              <w:rPr>
                <w:noProof/>
                <w:webHidden/>
              </w:rPr>
              <w:t>11</w:t>
            </w:r>
            <w:r w:rsidR="00C15DCE">
              <w:rPr>
                <w:noProof/>
                <w:webHidden/>
              </w:rPr>
              <w:fldChar w:fldCharType="end"/>
            </w:r>
          </w:hyperlink>
        </w:p>
        <w:p w14:paraId="680E944E" w14:textId="39A7BF97" w:rsidR="00C15DCE" w:rsidRDefault="008E6417">
          <w:pPr>
            <w:pStyle w:val="Obsah1"/>
            <w:tabs>
              <w:tab w:val="right" w:leader="dot" w:pos="8777"/>
            </w:tabs>
            <w:rPr>
              <w:rFonts w:eastAsiaTheme="minorEastAsia"/>
              <w:noProof/>
              <w:lang w:eastAsia="sk-SK"/>
            </w:rPr>
          </w:pPr>
          <w:hyperlink w:anchor="_Toc39403084" w:history="1">
            <w:r w:rsidR="00C15DCE" w:rsidRPr="009156E3">
              <w:rPr>
                <w:rStyle w:val="Hypertextovprepojenie"/>
                <w:noProof/>
              </w:rPr>
              <w:t>Zoznam symbolov a skratiek</w:t>
            </w:r>
            <w:r w:rsidR="00C15DCE">
              <w:rPr>
                <w:noProof/>
                <w:webHidden/>
              </w:rPr>
              <w:tab/>
            </w:r>
            <w:r w:rsidR="00C15DCE">
              <w:rPr>
                <w:noProof/>
                <w:webHidden/>
              </w:rPr>
              <w:fldChar w:fldCharType="begin"/>
            </w:r>
            <w:r w:rsidR="00C15DCE">
              <w:rPr>
                <w:noProof/>
                <w:webHidden/>
              </w:rPr>
              <w:instrText xml:space="preserve"> PAGEREF _Toc39403084 \h </w:instrText>
            </w:r>
            <w:r w:rsidR="00C15DCE">
              <w:rPr>
                <w:noProof/>
                <w:webHidden/>
              </w:rPr>
            </w:r>
            <w:r w:rsidR="00C15DCE">
              <w:rPr>
                <w:noProof/>
                <w:webHidden/>
              </w:rPr>
              <w:fldChar w:fldCharType="separate"/>
            </w:r>
            <w:r w:rsidR="00E512D1">
              <w:rPr>
                <w:noProof/>
                <w:webHidden/>
              </w:rPr>
              <w:t>12</w:t>
            </w:r>
            <w:r w:rsidR="00C15DCE">
              <w:rPr>
                <w:noProof/>
                <w:webHidden/>
              </w:rPr>
              <w:fldChar w:fldCharType="end"/>
            </w:r>
          </w:hyperlink>
        </w:p>
        <w:p w14:paraId="125C5838" w14:textId="58D347DA" w:rsidR="00C15DCE" w:rsidRDefault="008E6417">
          <w:pPr>
            <w:pStyle w:val="Obsah1"/>
            <w:tabs>
              <w:tab w:val="right" w:leader="dot" w:pos="8777"/>
            </w:tabs>
            <w:rPr>
              <w:rFonts w:eastAsiaTheme="minorEastAsia"/>
              <w:noProof/>
              <w:lang w:eastAsia="sk-SK"/>
            </w:rPr>
          </w:pPr>
          <w:hyperlink w:anchor="_Toc39403085" w:history="1">
            <w:r w:rsidR="00C15DCE" w:rsidRPr="009156E3">
              <w:rPr>
                <w:rStyle w:val="Hypertextovprepojenie"/>
                <w:noProof/>
              </w:rPr>
              <w:t>Úvod</w:t>
            </w:r>
            <w:r w:rsidR="00C15DCE">
              <w:rPr>
                <w:noProof/>
                <w:webHidden/>
              </w:rPr>
              <w:tab/>
            </w:r>
            <w:r w:rsidR="00C15DCE">
              <w:rPr>
                <w:noProof/>
                <w:webHidden/>
              </w:rPr>
              <w:fldChar w:fldCharType="begin"/>
            </w:r>
            <w:r w:rsidR="00C15DCE">
              <w:rPr>
                <w:noProof/>
                <w:webHidden/>
              </w:rPr>
              <w:instrText xml:space="preserve"> PAGEREF _Toc39403085 \h </w:instrText>
            </w:r>
            <w:r w:rsidR="00C15DCE">
              <w:rPr>
                <w:noProof/>
                <w:webHidden/>
              </w:rPr>
            </w:r>
            <w:r w:rsidR="00C15DCE">
              <w:rPr>
                <w:noProof/>
                <w:webHidden/>
              </w:rPr>
              <w:fldChar w:fldCharType="separate"/>
            </w:r>
            <w:r w:rsidR="00E512D1">
              <w:rPr>
                <w:noProof/>
                <w:webHidden/>
              </w:rPr>
              <w:t>13</w:t>
            </w:r>
            <w:r w:rsidR="00C15DCE">
              <w:rPr>
                <w:noProof/>
                <w:webHidden/>
              </w:rPr>
              <w:fldChar w:fldCharType="end"/>
            </w:r>
          </w:hyperlink>
        </w:p>
        <w:p w14:paraId="7BB114B0" w14:textId="71101F01" w:rsidR="00C15DCE" w:rsidRDefault="008E6417">
          <w:pPr>
            <w:pStyle w:val="Obsah1"/>
            <w:tabs>
              <w:tab w:val="left" w:pos="440"/>
              <w:tab w:val="right" w:leader="dot" w:pos="8777"/>
            </w:tabs>
            <w:rPr>
              <w:rFonts w:eastAsiaTheme="minorEastAsia"/>
              <w:noProof/>
              <w:lang w:eastAsia="sk-SK"/>
            </w:rPr>
          </w:pPr>
          <w:hyperlink w:anchor="_Toc39403086" w:history="1">
            <w:r w:rsidR="00C15DCE" w:rsidRPr="009156E3">
              <w:rPr>
                <w:rStyle w:val="Hypertextovprepojenie"/>
                <w:noProof/>
              </w:rPr>
              <w:t>1.</w:t>
            </w:r>
            <w:r w:rsidR="00C15DCE">
              <w:rPr>
                <w:rFonts w:eastAsiaTheme="minorEastAsia"/>
                <w:noProof/>
                <w:lang w:eastAsia="sk-SK"/>
              </w:rPr>
              <w:tab/>
            </w:r>
            <w:r w:rsidR="00C15DCE" w:rsidRPr="009156E3">
              <w:rPr>
                <w:rStyle w:val="Hypertextovprepojenie"/>
                <w:noProof/>
              </w:rPr>
              <w:t>Formulácia úlohy a cieľ práce</w:t>
            </w:r>
            <w:r w:rsidR="00C15DCE">
              <w:rPr>
                <w:noProof/>
                <w:webHidden/>
              </w:rPr>
              <w:tab/>
            </w:r>
            <w:r w:rsidR="00C15DCE">
              <w:rPr>
                <w:noProof/>
                <w:webHidden/>
              </w:rPr>
              <w:fldChar w:fldCharType="begin"/>
            </w:r>
            <w:r w:rsidR="00C15DCE">
              <w:rPr>
                <w:noProof/>
                <w:webHidden/>
              </w:rPr>
              <w:instrText xml:space="preserve"> PAGEREF _Toc39403086 \h </w:instrText>
            </w:r>
            <w:r w:rsidR="00C15DCE">
              <w:rPr>
                <w:noProof/>
                <w:webHidden/>
              </w:rPr>
            </w:r>
            <w:r w:rsidR="00C15DCE">
              <w:rPr>
                <w:noProof/>
                <w:webHidden/>
              </w:rPr>
              <w:fldChar w:fldCharType="separate"/>
            </w:r>
            <w:r w:rsidR="00E512D1">
              <w:rPr>
                <w:noProof/>
                <w:webHidden/>
              </w:rPr>
              <w:t>14</w:t>
            </w:r>
            <w:r w:rsidR="00C15DCE">
              <w:rPr>
                <w:noProof/>
                <w:webHidden/>
              </w:rPr>
              <w:fldChar w:fldCharType="end"/>
            </w:r>
          </w:hyperlink>
        </w:p>
        <w:p w14:paraId="5373948E" w14:textId="2EDC7FA6" w:rsidR="00C15DCE" w:rsidRDefault="008E6417">
          <w:pPr>
            <w:pStyle w:val="Obsah1"/>
            <w:tabs>
              <w:tab w:val="left" w:pos="440"/>
              <w:tab w:val="right" w:leader="dot" w:pos="8777"/>
            </w:tabs>
            <w:rPr>
              <w:rFonts w:eastAsiaTheme="minorEastAsia"/>
              <w:noProof/>
              <w:lang w:eastAsia="sk-SK"/>
            </w:rPr>
          </w:pPr>
          <w:hyperlink w:anchor="_Toc39403087" w:history="1">
            <w:r w:rsidR="00C15DCE" w:rsidRPr="009156E3">
              <w:rPr>
                <w:rStyle w:val="Hypertextovprepojenie"/>
                <w:noProof/>
              </w:rPr>
              <w:t>2.</w:t>
            </w:r>
            <w:r w:rsidR="00C15DCE">
              <w:rPr>
                <w:rFonts w:eastAsiaTheme="minorEastAsia"/>
                <w:noProof/>
                <w:lang w:eastAsia="sk-SK"/>
              </w:rPr>
              <w:tab/>
            </w:r>
            <w:r w:rsidR="00C15DCE" w:rsidRPr="009156E3">
              <w:rPr>
                <w:rStyle w:val="Hypertextovprepojenie"/>
                <w:noProof/>
              </w:rPr>
              <w:t>Umelá inteligencia</w:t>
            </w:r>
            <w:r w:rsidR="00C15DCE">
              <w:rPr>
                <w:noProof/>
                <w:webHidden/>
              </w:rPr>
              <w:tab/>
            </w:r>
            <w:r w:rsidR="00C15DCE">
              <w:rPr>
                <w:noProof/>
                <w:webHidden/>
              </w:rPr>
              <w:fldChar w:fldCharType="begin"/>
            </w:r>
            <w:r w:rsidR="00C15DCE">
              <w:rPr>
                <w:noProof/>
                <w:webHidden/>
              </w:rPr>
              <w:instrText xml:space="preserve"> PAGEREF _Toc39403087 \h </w:instrText>
            </w:r>
            <w:r w:rsidR="00C15DCE">
              <w:rPr>
                <w:noProof/>
                <w:webHidden/>
              </w:rPr>
            </w:r>
            <w:r w:rsidR="00C15DCE">
              <w:rPr>
                <w:noProof/>
                <w:webHidden/>
              </w:rPr>
              <w:fldChar w:fldCharType="separate"/>
            </w:r>
            <w:r w:rsidR="00E512D1">
              <w:rPr>
                <w:noProof/>
                <w:webHidden/>
              </w:rPr>
              <w:t>15</w:t>
            </w:r>
            <w:r w:rsidR="00C15DCE">
              <w:rPr>
                <w:noProof/>
                <w:webHidden/>
              </w:rPr>
              <w:fldChar w:fldCharType="end"/>
            </w:r>
          </w:hyperlink>
        </w:p>
        <w:p w14:paraId="1416E5BA" w14:textId="67318704" w:rsidR="00C15DCE" w:rsidRDefault="008E6417">
          <w:pPr>
            <w:pStyle w:val="Obsah2"/>
            <w:tabs>
              <w:tab w:val="left" w:pos="880"/>
              <w:tab w:val="right" w:leader="dot" w:pos="8777"/>
            </w:tabs>
            <w:rPr>
              <w:rFonts w:eastAsiaTheme="minorEastAsia"/>
              <w:noProof/>
              <w:lang w:eastAsia="sk-SK"/>
            </w:rPr>
          </w:pPr>
          <w:hyperlink w:anchor="_Toc39403088" w:history="1">
            <w:r w:rsidR="00C15DCE" w:rsidRPr="009156E3">
              <w:rPr>
                <w:rStyle w:val="Hypertextovprepojenie"/>
                <w:rFonts w:cstheme="minorHAnsi"/>
                <w:noProof/>
              </w:rPr>
              <w:t>2.1.</w:t>
            </w:r>
            <w:r w:rsidR="00C15DCE">
              <w:rPr>
                <w:rFonts w:eastAsiaTheme="minorEastAsia"/>
                <w:noProof/>
                <w:lang w:eastAsia="sk-SK"/>
              </w:rPr>
              <w:tab/>
            </w:r>
            <w:r w:rsidR="00C15DCE" w:rsidRPr="009156E3">
              <w:rPr>
                <w:rStyle w:val="Hypertextovprepojenie"/>
                <w:rFonts w:cstheme="minorHAnsi"/>
                <w:noProof/>
                <w:shd w:val="clear" w:color="auto" w:fill="FFFFFF"/>
              </w:rPr>
              <w:t>Ako definujeme umelú inteligenciu, ako funguje a kam smeruje?</w:t>
            </w:r>
            <w:r w:rsidR="00C15DCE">
              <w:rPr>
                <w:noProof/>
                <w:webHidden/>
              </w:rPr>
              <w:tab/>
            </w:r>
            <w:r w:rsidR="00C15DCE">
              <w:rPr>
                <w:noProof/>
                <w:webHidden/>
              </w:rPr>
              <w:fldChar w:fldCharType="begin"/>
            </w:r>
            <w:r w:rsidR="00C15DCE">
              <w:rPr>
                <w:noProof/>
                <w:webHidden/>
              </w:rPr>
              <w:instrText xml:space="preserve"> PAGEREF _Toc39403088 \h </w:instrText>
            </w:r>
            <w:r w:rsidR="00C15DCE">
              <w:rPr>
                <w:noProof/>
                <w:webHidden/>
              </w:rPr>
            </w:r>
            <w:r w:rsidR="00C15DCE">
              <w:rPr>
                <w:noProof/>
                <w:webHidden/>
              </w:rPr>
              <w:fldChar w:fldCharType="separate"/>
            </w:r>
            <w:r w:rsidR="00E512D1">
              <w:rPr>
                <w:noProof/>
                <w:webHidden/>
              </w:rPr>
              <w:t>15</w:t>
            </w:r>
            <w:r w:rsidR="00C15DCE">
              <w:rPr>
                <w:noProof/>
                <w:webHidden/>
              </w:rPr>
              <w:fldChar w:fldCharType="end"/>
            </w:r>
          </w:hyperlink>
        </w:p>
        <w:p w14:paraId="4D77D7C0" w14:textId="41DC43E7" w:rsidR="00C15DCE" w:rsidRDefault="008E6417">
          <w:pPr>
            <w:pStyle w:val="Obsah3"/>
            <w:tabs>
              <w:tab w:val="left" w:pos="1320"/>
              <w:tab w:val="right" w:leader="dot" w:pos="8777"/>
            </w:tabs>
            <w:rPr>
              <w:rFonts w:eastAsiaTheme="minorEastAsia"/>
              <w:noProof/>
              <w:lang w:eastAsia="sk-SK"/>
            </w:rPr>
          </w:pPr>
          <w:hyperlink w:anchor="_Toc39403089" w:history="1">
            <w:r w:rsidR="00C15DCE" w:rsidRPr="009156E3">
              <w:rPr>
                <w:rStyle w:val="Hypertextovprepojenie"/>
                <w:noProof/>
              </w:rPr>
              <w:t>2.1.1.</w:t>
            </w:r>
            <w:r w:rsidR="00C15DCE">
              <w:rPr>
                <w:rFonts w:eastAsiaTheme="minorEastAsia"/>
                <w:noProof/>
                <w:lang w:eastAsia="sk-SK"/>
              </w:rPr>
              <w:tab/>
            </w:r>
            <w:r w:rsidR="00C15DCE" w:rsidRPr="009156E3">
              <w:rPr>
                <w:rStyle w:val="Hypertextovprepojenie"/>
                <w:noProof/>
              </w:rPr>
              <w:t>Umelá inteligencia v každodennom živote</w:t>
            </w:r>
            <w:r w:rsidR="00C15DCE">
              <w:rPr>
                <w:noProof/>
                <w:webHidden/>
              </w:rPr>
              <w:tab/>
            </w:r>
            <w:r w:rsidR="00C15DCE">
              <w:rPr>
                <w:noProof/>
                <w:webHidden/>
              </w:rPr>
              <w:fldChar w:fldCharType="begin"/>
            </w:r>
            <w:r w:rsidR="00C15DCE">
              <w:rPr>
                <w:noProof/>
                <w:webHidden/>
              </w:rPr>
              <w:instrText xml:space="preserve"> PAGEREF _Toc39403089 \h </w:instrText>
            </w:r>
            <w:r w:rsidR="00C15DCE">
              <w:rPr>
                <w:noProof/>
                <w:webHidden/>
              </w:rPr>
            </w:r>
            <w:r w:rsidR="00C15DCE">
              <w:rPr>
                <w:noProof/>
                <w:webHidden/>
              </w:rPr>
              <w:fldChar w:fldCharType="separate"/>
            </w:r>
            <w:r w:rsidR="00E512D1">
              <w:rPr>
                <w:noProof/>
                <w:webHidden/>
              </w:rPr>
              <w:t>15</w:t>
            </w:r>
            <w:r w:rsidR="00C15DCE">
              <w:rPr>
                <w:noProof/>
                <w:webHidden/>
              </w:rPr>
              <w:fldChar w:fldCharType="end"/>
            </w:r>
          </w:hyperlink>
        </w:p>
        <w:p w14:paraId="099CD006" w14:textId="5911E7C8" w:rsidR="00C15DCE" w:rsidRDefault="008E6417">
          <w:pPr>
            <w:pStyle w:val="Obsah3"/>
            <w:tabs>
              <w:tab w:val="left" w:pos="1320"/>
              <w:tab w:val="right" w:leader="dot" w:pos="8777"/>
            </w:tabs>
            <w:rPr>
              <w:rFonts w:eastAsiaTheme="minorEastAsia"/>
              <w:noProof/>
              <w:lang w:eastAsia="sk-SK"/>
            </w:rPr>
          </w:pPr>
          <w:hyperlink w:anchor="_Toc39403090" w:history="1">
            <w:r w:rsidR="00C15DCE" w:rsidRPr="009156E3">
              <w:rPr>
                <w:rStyle w:val="Hypertextovprepojenie"/>
                <w:noProof/>
              </w:rPr>
              <w:t>2.1.2.</w:t>
            </w:r>
            <w:r w:rsidR="00C15DCE">
              <w:rPr>
                <w:rFonts w:eastAsiaTheme="minorEastAsia"/>
                <w:noProof/>
                <w:lang w:eastAsia="sk-SK"/>
              </w:rPr>
              <w:tab/>
            </w:r>
            <w:r w:rsidR="00C15DCE" w:rsidRPr="009156E3">
              <w:rPr>
                <w:rStyle w:val="Hypertextovprepojenie"/>
                <w:noProof/>
              </w:rPr>
              <w:t>Umelá inteligencia v oblasti zdravia</w:t>
            </w:r>
            <w:r w:rsidR="00C15DCE">
              <w:rPr>
                <w:noProof/>
                <w:webHidden/>
              </w:rPr>
              <w:tab/>
            </w:r>
            <w:r w:rsidR="00C15DCE">
              <w:rPr>
                <w:noProof/>
                <w:webHidden/>
              </w:rPr>
              <w:fldChar w:fldCharType="begin"/>
            </w:r>
            <w:r w:rsidR="00C15DCE">
              <w:rPr>
                <w:noProof/>
                <w:webHidden/>
              </w:rPr>
              <w:instrText xml:space="preserve"> PAGEREF _Toc39403090 \h </w:instrText>
            </w:r>
            <w:r w:rsidR="00C15DCE">
              <w:rPr>
                <w:noProof/>
                <w:webHidden/>
              </w:rPr>
            </w:r>
            <w:r w:rsidR="00C15DCE">
              <w:rPr>
                <w:noProof/>
                <w:webHidden/>
              </w:rPr>
              <w:fldChar w:fldCharType="separate"/>
            </w:r>
            <w:r w:rsidR="00E512D1">
              <w:rPr>
                <w:noProof/>
                <w:webHidden/>
              </w:rPr>
              <w:t>16</w:t>
            </w:r>
            <w:r w:rsidR="00C15DCE">
              <w:rPr>
                <w:noProof/>
                <w:webHidden/>
              </w:rPr>
              <w:fldChar w:fldCharType="end"/>
            </w:r>
          </w:hyperlink>
        </w:p>
        <w:p w14:paraId="5FE51F8A" w14:textId="58AC522E" w:rsidR="00C15DCE" w:rsidRDefault="008E6417">
          <w:pPr>
            <w:pStyle w:val="Obsah3"/>
            <w:tabs>
              <w:tab w:val="left" w:pos="1320"/>
              <w:tab w:val="right" w:leader="dot" w:pos="8777"/>
            </w:tabs>
            <w:rPr>
              <w:rFonts w:eastAsiaTheme="minorEastAsia"/>
              <w:noProof/>
              <w:lang w:eastAsia="sk-SK"/>
            </w:rPr>
          </w:pPr>
          <w:hyperlink w:anchor="_Toc39403091" w:history="1">
            <w:r w:rsidR="00C15DCE" w:rsidRPr="009156E3">
              <w:rPr>
                <w:rStyle w:val="Hypertextovprepojenie"/>
                <w:noProof/>
              </w:rPr>
              <w:t>2.1.3.</w:t>
            </w:r>
            <w:r w:rsidR="00C15DCE">
              <w:rPr>
                <w:rFonts w:eastAsiaTheme="minorEastAsia"/>
                <w:noProof/>
                <w:lang w:eastAsia="sk-SK"/>
              </w:rPr>
              <w:tab/>
            </w:r>
            <w:r w:rsidR="00C15DCE" w:rsidRPr="009156E3">
              <w:rPr>
                <w:rStyle w:val="Hypertextovprepojenie"/>
                <w:noProof/>
              </w:rPr>
              <w:t>Umelá inteligencia vs. Strojové učenie</w:t>
            </w:r>
            <w:r w:rsidR="00C15DCE">
              <w:rPr>
                <w:noProof/>
                <w:webHidden/>
              </w:rPr>
              <w:tab/>
            </w:r>
            <w:r w:rsidR="00C15DCE">
              <w:rPr>
                <w:noProof/>
                <w:webHidden/>
              </w:rPr>
              <w:fldChar w:fldCharType="begin"/>
            </w:r>
            <w:r w:rsidR="00C15DCE">
              <w:rPr>
                <w:noProof/>
                <w:webHidden/>
              </w:rPr>
              <w:instrText xml:space="preserve"> PAGEREF _Toc39403091 \h </w:instrText>
            </w:r>
            <w:r w:rsidR="00C15DCE">
              <w:rPr>
                <w:noProof/>
                <w:webHidden/>
              </w:rPr>
            </w:r>
            <w:r w:rsidR="00C15DCE">
              <w:rPr>
                <w:noProof/>
                <w:webHidden/>
              </w:rPr>
              <w:fldChar w:fldCharType="separate"/>
            </w:r>
            <w:r w:rsidR="00E512D1">
              <w:rPr>
                <w:noProof/>
                <w:webHidden/>
              </w:rPr>
              <w:t>16</w:t>
            </w:r>
            <w:r w:rsidR="00C15DCE">
              <w:rPr>
                <w:noProof/>
                <w:webHidden/>
              </w:rPr>
              <w:fldChar w:fldCharType="end"/>
            </w:r>
          </w:hyperlink>
        </w:p>
        <w:p w14:paraId="73F7D529" w14:textId="68C7F352" w:rsidR="00C15DCE" w:rsidRDefault="008E6417">
          <w:pPr>
            <w:pStyle w:val="Obsah2"/>
            <w:tabs>
              <w:tab w:val="left" w:pos="880"/>
              <w:tab w:val="right" w:leader="dot" w:pos="8777"/>
            </w:tabs>
            <w:rPr>
              <w:rFonts w:eastAsiaTheme="minorEastAsia"/>
              <w:noProof/>
              <w:lang w:eastAsia="sk-SK"/>
            </w:rPr>
          </w:pPr>
          <w:hyperlink w:anchor="_Toc39403092" w:history="1">
            <w:r w:rsidR="00C15DCE" w:rsidRPr="009156E3">
              <w:rPr>
                <w:rStyle w:val="Hypertextovprepojenie"/>
                <w:noProof/>
              </w:rPr>
              <w:t>2.2.</w:t>
            </w:r>
            <w:r w:rsidR="00C15DCE">
              <w:rPr>
                <w:rFonts w:eastAsiaTheme="minorEastAsia"/>
                <w:noProof/>
                <w:lang w:eastAsia="sk-SK"/>
              </w:rPr>
              <w:tab/>
            </w:r>
            <w:r w:rsidR="00C15DCE" w:rsidRPr="009156E3">
              <w:rPr>
                <w:rStyle w:val="Hypertextovprepojenie"/>
                <w:noProof/>
              </w:rPr>
              <w:t>Umelá inteligencia a sociálne siete</w:t>
            </w:r>
            <w:r w:rsidR="00C15DCE">
              <w:rPr>
                <w:noProof/>
                <w:webHidden/>
              </w:rPr>
              <w:tab/>
            </w:r>
            <w:r w:rsidR="00C15DCE">
              <w:rPr>
                <w:noProof/>
                <w:webHidden/>
              </w:rPr>
              <w:fldChar w:fldCharType="begin"/>
            </w:r>
            <w:r w:rsidR="00C15DCE">
              <w:rPr>
                <w:noProof/>
                <w:webHidden/>
              </w:rPr>
              <w:instrText xml:space="preserve"> PAGEREF _Toc39403092 \h </w:instrText>
            </w:r>
            <w:r w:rsidR="00C15DCE">
              <w:rPr>
                <w:noProof/>
                <w:webHidden/>
              </w:rPr>
            </w:r>
            <w:r w:rsidR="00C15DCE">
              <w:rPr>
                <w:noProof/>
                <w:webHidden/>
              </w:rPr>
              <w:fldChar w:fldCharType="separate"/>
            </w:r>
            <w:r w:rsidR="00E512D1">
              <w:rPr>
                <w:noProof/>
                <w:webHidden/>
              </w:rPr>
              <w:t>17</w:t>
            </w:r>
            <w:r w:rsidR="00C15DCE">
              <w:rPr>
                <w:noProof/>
                <w:webHidden/>
              </w:rPr>
              <w:fldChar w:fldCharType="end"/>
            </w:r>
          </w:hyperlink>
        </w:p>
        <w:p w14:paraId="05B9728B" w14:textId="5F89EC66" w:rsidR="00C15DCE" w:rsidRDefault="008E6417">
          <w:pPr>
            <w:pStyle w:val="Obsah3"/>
            <w:tabs>
              <w:tab w:val="left" w:pos="1320"/>
              <w:tab w:val="right" w:leader="dot" w:pos="8777"/>
            </w:tabs>
            <w:rPr>
              <w:rFonts w:eastAsiaTheme="minorEastAsia"/>
              <w:noProof/>
              <w:lang w:eastAsia="sk-SK"/>
            </w:rPr>
          </w:pPr>
          <w:hyperlink w:anchor="_Toc39403093" w:history="1">
            <w:r w:rsidR="00C15DCE" w:rsidRPr="009156E3">
              <w:rPr>
                <w:rStyle w:val="Hypertextovprepojenie"/>
                <w:noProof/>
              </w:rPr>
              <w:t>2.2.1.</w:t>
            </w:r>
            <w:r w:rsidR="00C15DCE">
              <w:rPr>
                <w:rFonts w:eastAsiaTheme="minorEastAsia"/>
                <w:noProof/>
                <w:lang w:eastAsia="sk-SK"/>
              </w:rPr>
              <w:tab/>
            </w:r>
            <w:r w:rsidR="00C15DCE" w:rsidRPr="009156E3">
              <w:rPr>
                <w:rStyle w:val="Hypertextovprepojenie"/>
                <w:noProof/>
              </w:rPr>
              <w:t>Umelá inteligencia v boji proti fake news</w:t>
            </w:r>
            <w:r w:rsidR="00C15DCE">
              <w:rPr>
                <w:noProof/>
                <w:webHidden/>
              </w:rPr>
              <w:tab/>
            </w:r>
            <w:r w:rsidR="00C15DCE">
              <w:rPr>
                <w:noProof/>
                <w:webHidden/>
              </w:rPr>
              <w:fldChar w:fldCharType="begin"/>
            </w:r>
            <w:r w:rsidR="00C15DCE">
              <w:rPr>
                <w:noProof/>
                <w:webHidden/>
              </w:rPr>
              <w:instrText xml:space="preserve"> PAGEREF _Toc39403093 \h </w:instrText>
            </w:r>
            <w:r w:rsidR="00C15DCE">
              <w:rPr>
                <w:noProof/>
                <w:webHidden/>
              </w:rPr>
            </w:r>
            <w:r w:rsidR="00C15DCE">
              <w:rPr>
                <w:noProof/>
                <w:webHidden/>
              </w:rPr>
              <w:fldChar w:fldCharType="separate"/>
            </w:r>
            <w:r w:rsidR="00E512D1">
              <w:rPr>
                <w:noProof/>
                <w:webHidden/>
              </w:rPr>
              <w:t>18</w:t>
            </w:r>
            <w:r w:rsidR="00C15DCE">
              <w:rPr>
                <w:noProof/>
                <w:webHidden/>
              </w:rPr>
              <w:fldChar w:fldCharType="end"/>
            </w:r>
          </w:hyperlink>
        </w:p>
        <w:p w14:paraId="366C00A9" w14:textId="0F18E4EA" w:rsidR="00C15DCE" w:rsidRDefault="008E6417">
          <w:pPr>
            <w:pStyle w:val="Obsah3"/>
            <w:tabs>
              <w:tab w:val="left" w:pos="1320"/>
              <w:tab w:val="right" w:leader="dot" w:pos="8777"/>
            </w:tabs>
            <w:rPr>
              <w:rFonts w:eastAsiaTheme="minorEastAsia"/>
              <w:noProof/>
              <w:lang w:eastAsia="sk-SK"/>
            </w:rPr>
          </w:pPr>
          <w:hyperlink w:anchor="_Toc39403094" w:history="1">
            <w:r w:rsidR="00C15DCE" w:rsidRPr="009156E3">
              <w:rPr>
                <w:rStyle w:val="Hypertextovprepojenie"/>
                <w:noProof/>
              </w:rPr>
              <w:t>2.2.2.</w:t>
            </w:r>
            <w:r w:rsidR="00C15DCE">
              <w:rPr>
                <w:rFonts w:eastAsiaTheme="minorEastAsia"/>
                <w:noProof/>
                <w:lang w:eastAsia="sk-SK"/>
              </w:rPr>
              <w:tab/>
            </w:r>
            <w:r w:rsidR="00C15DCE" w:rsidRPr="009156E3">
              <w:rPr>
                <w:rStyle w:val="Hypertextovprepojenie"/>
                <w:noProof/>
              </w:rPr>
              <w:t>Live videá na sociálnych sieťach pod dohľadom umelej inteligencie</w:t>
            </w:r>
            <w:r w:rsidR="00C15DCE">
              <w:rPr>
                <w:noProof/>
                <w:webHidden/>
              </w:rPr>
              <w:tab/>
            </w:r>
            <w:r w:rsidR="00C15DCE">
              <w:rPr>
                <w:noProof/>
                <w:webHidden/>
              </w:rPr>
              <w:fldChar w:fldCharType="begin"/>
            </w:r>
            <w:r w:rsidR="00C15DCE">
              <w:rPr>
                <w:noProof/>
                <w:webHidden/>
              </w:rPr>
              <w:instrText xml:space="preserve"> PAGEREF _Toc39403094 \h </w:instrText>
            </w:r>
            <w:r w:rsidR="00C15DCE">
              <w:rPr>
                <w:noProof/>
                <w:webHidden/>
              </w:rPr>
            </w:r>
            <w:r w:rsidR="00C15DCE">
              <w:rPr>
                <w:noProof/>
                <w:webHidden/>
              </w:rPr>
              <w:fldChar w:fldCharType="separate"/>
            </w:r>
            <w:r w:rsidR="00E512D1">
              <w:rPr>
                <w:noProof/>
                <w:webHidden/>
              </w:rPr>
              <w:t>19</w:t>
            </w:r>
            <w:r w:rsidR="00C15DCE">
              <w:rPr>
                <w:noProof/>
                <w:webHidden/>
              </w:rPr>
              <w:fldChar w:fldCharType="end"/>
            </w:r>
          </w:hyperlink>
        </w:p>
        <w:p w14:paraId="686215C7" w14:textId="6A289671" w:rsidR="00C15DCE" w:rsidRDefault="008E6417">
          <w:pPr>
            <w:pStyle w:val="Obsah3"/>
            <w:tabs>
              <w:tab w:val="left" w:pos="1320"/>
              <w:tab w:val="right" w:leader="dot" w:pos="8777"/>
            </w:tabs>
            <w:rPr>
              <w:rFonts w:eastAsiaTheme="minorEastAsia"/>
              <w:noProof/>
              <w:lang w:eastAsia="sk-SK"/>
            </w:rPr>
          </w:pPr>
          <w:hyperlink w:anchor="_Toc39403095" w:history="1">
            <w:r w:rsidR="00C15DCE" w:rsidRPr="009156E3">
              <w:rPr>
                <w:rStyle w:val="Hypertextovprepojenie"/>
                <w:noProof/>
              </w:rPr>
              <w:t>2.2.3.</w:t>
            </w:r>
            <w:r w:rsidR="00C15DCE">
              <w:rPr>
                <w:rFonts w:eastAsiaTheme="minorEastAsia"/>
                <w:noProof/>
                <w:lang w:eastAsia="sk-SK"/>
              </w:rPr>
              <w:tab/>
            </w:r>
            <w:r w:rsidR="00C15DCE" w:rsidRPr="009156E3">
              <w:rPr>
                <w:rStyle w:val="Hypertextovprepojenie"/>
                <w:noProof/>
              </w:rPr>
              <w:t>Filtrovanie extrémistického a teroristického obsahu na Facebooku pomocou umelej inteligencie</w:t>
            </w:r>
            <w:r w:rsidR="00C15DCE">
              <w:rPr>
                <w:noProof/>
                <w:webHidden/>
              </w:rPr>
              <w:tab/>
            </w:r>
            <w:r w:rsidR="00C15DCE">
              <w:rPr>
                <w:noProof/>
                <w:webHidden/>
              </w:rPr>
              <w:fldChar w:fldCharType="begin"/>
            </w:r>
            <w:r w:rsidR="00C15DCE">
              <w:rPr>
                <w:noProof/>
                <w:webHidden/>
              </w:rPr>
              <w:instrText xml:space="preserve"> PAGEREF _Toc39403095 \h </w:instrText>
            </w:r>
            <w:r w:rsidR="00C15DCE">
              <w:rPr>
                <w:noProof/>
                <w:webHidden/>
              </w:rPr>
            </w:r>
            <w:r w:rsidR="00C15DCE">
              <w:rPr>
                <w:noProof/>
                <w:webHidden/>
              </w:rPr>
              <w:fldChar w:fldCharType="separate"/>
            </w:r>
            <w:r w:rsidR="00E512D1">
              <w:rPr>
                <w:noProof/>
                <w:webHidden/>
              </w:rPr>
              <w:t>20</w:t>
            </w:r>
            <w:r w:rsidR="00C15DCE">
              <w:rPr>
                <w:noProof/>
                <w:webHidden/>
              </w:rPr>
              <w:fldChar w:fldCharType="end"/>
            </w:r>
          </w:hyperlink>
        </w:p>
        <w:p w14:paraId="15EA70F3" w14:textId="1BF32300" w:rsidR="00C15DCE" w:rsidRDefault="008E6417">
          <w:pPr>
            <w:pStyle w:val="Obsah3"/>
            <w:tabs>
              <w:tab w:val="left" w:pos="1320"/>
              <w:tab w:val="right" w:leader="dot" w:pos="8777"/>
            </w:tabs>
            <w:rPr>
              <w:rFonts w:eastAsiaTheme="minorEastAsia"/>
              <w:noProof/>
              <w:lang w:eastAsia="sk-SK"/>
            </w:rPr>
          </w:pPr>
          <w:hyperlink w:anchor="_Toc39403096" w:history="1">
            <w:r w:rsidR="00C15DCE" w:rsidRPr="009156E3">
              <w:rPr>
                <w:rStyle w:val="Hypertextovprepojenie"/>
                <w:noProof/>
              </w:rPr>
              <w:t>2.2.4.</w:t>
            </w:r>
            <w:r w:rsidR="00C15DCE">
              <w:rPr>
                <w:rFonts w:eastAsiaTheme="minorEastAsia"/>
                <w:noProof/>
                <w:lang w:eastAsia="sk-SK"/>
              </w:rPr>
              <w:tab/>
            </w:r>
            <w:r w:rsidR="00C15DCE" w:rsidRPr="009156E3">
              <w:rPr>
                <w:rStyle w:val="Hypertextovprepojenie"/>
                <w:noProof/>
              </w:rPr>
              <w:t>Umelá inteligencia pre sociálne siete z marketingového hľadiska</w:t>
            </w:r>
            <w:r w:rsidR="00C15DCE">
              <w:rPr>
                <w:noProof/>
                <w:webHidden/>
              </w:rPr>
              <w:tab/>
            </w:r>
            <w:r w:rsidR="00C15DCE">
              <w:rPr>
                <w:noProof/>
                <w:webHidden/>
              </w:rPr>
              <w:fldChar w:fldCharType="begin"/>
            </w:r>
            <w:r w:rsidR="00C15DCE">
              <w:rPr>
                <w:noProof/>
                <w:webHidden/>
              </w:rPr>
              <w:instrText xml:space="preserve"> PAGEREF _Toc39403096 \h </w:instrText>
            </w:r>
            <w:r w:rsidR="00C15DCE">
              <w:rPr>
                <w:noProof/>
                <w:webHidden/>
              </w:rPr>
            </w:r>
            <w:r w:rsidR="00C15DCE">
              <w:rPr>
                <w:noProof/>
                <w:webHidden/>
              </w:rPr>
              <w:fldChar w:fldCharType="separate"/>
            </w:r>
            <w:r w:rsidR="00E512D1">
              <w:rPr>
                <w:noProof/>
                <w:webHidden/>
              </w:rPr>
              <w:t>21</w:t>
            </w:r>
            <w:r w:rsidR="00C15DCE">
              <w:rPr>
                <w:noProof/>
                <w:webHidden/>
              </w:rPr>
              <w:fldChar w:fldCharType="end"/>
            </w:r>
          </w:hyperlink>
        </w:p>
        <w:p w14:paraId="5DFBE534" w14:textId="6566E9D0" w:rsidR="00C15DCE" w:rsidRDefault="008E6417">
          <w:pPr>
            <w:pStyle w:val="Obsah2"/>
            <w:tabs>
              <w:tab w:val="left" w:pos="880"/>
              <w:tab w:val="right" w:leader="dot" w:pos="8777"/>
            </w:tabs>
            <w:rPr>
              <w:rFonts w:eastAsiaTheme="minorEastAsia"/>
              <w:noProof/>
              <w:lang w:eastAsia="sk-SK"/>
            </w:rPr>
          </w:pPr>
          <w:hyperlink w:anchor="_Toc39403097" w:history="1">
            <w:r w:rsidR="00C15DCE" w:rsidRPr="009156E3">
              <w:rPr>
                <w:rStyle w:val="Hypertextovprepojenie"/>
                <w:noProof/>
              </w:rPr>
              <w:t>2.3.</w:t>
            </w:r>
            <w:r w:rsidR="00C15DCE">
              <w:rPr>
                <w:rFonts w:eastAsiaTheme="minorEastAsia"/>
                <w:noProof/>
                <w:lang w:eastAsia="sk-SK"/>
              </w:rPr>
              <w:tab/>
            </w:r>
            <w:r w:rsidR="00C15DCE" w:rsidRPr="009156E3">
              <w:rPr>
                <w:rStyle w:val="Hypertextovprepojenie"/>
                <w:noProof/>
              </w:rPr>
              <w:t>Ako umelá inteligencia mení sociálne siete</w:t>
            </w:r>
            <w:r w:rsidR="00C15DCE">
              <w:rPr>
                <w:noProof/>
                <w:webHidden/>
              </w:rPr>
              <w:tab/>
            </w:r>
            <w:r w:rsidR="00C15DCE">
              <w:rPr>
                <w:noProof/>
                <w:webHidden/>
              </w:rPr>
              <w:fldChar w:fldCharType="begin"/>
            </w:r>
            <w:r w:rsidR="00C15DCE">
              <w:rPr>
                <w:noProof/>
                <w:webHidden/>
              </w:rPr>
              <w:instrText xml:space="preserve"> PAGEREF _Toc39403097 \h </w:instrText>
            </w:r>
            <w:r w:rsidR="00C15DCE">
              <w:rPr>
                <w:noProof/>
                <w:webHidden/>
              </w:rPr>
            </w:r>
            <w:r w:rsidR="00C15DCE">
              <w:rPr>
                <w:noProof/>
                <w:webHidden/>
              </w:rPr>
              <w:fldChar w:fldCharType="separate"/>
            </w:r>
            <w:r w:rsidR="00E512D1">
              <w:rPr>
                <w:noProof/>
                <w:webHidden/>
              </w:rPr>
              <w:t>22</w:t>
            </w:r>
            <w:r w:rsidR="00C15DCE">
              <w:rPr>
                <w:noProof/>
                <w:webHidden/>
              </w:rPr>
              <w:fldChar w:fldCharType="end"/>
            </w:r>
          </w:hyperlink>
        </w:p>
        <w:p w14:paraId="2394EE4F" w14:textId="73702EA7" w:rsidR="00C15DCE" w:rsidRDefault="008E6417">
          <w:pPr>
            <w:pStyle w:val="Obsah3"/>
            <w:tabs>
              <w:tab w:val="left" w:pos="1320"/>
              <w:tab w:val="right" w:leader="dot" w:pos="8777"/>
            </w:tabs>
            <w:rPr>
              <w:rFonts w:eastAsiaTheme="minorEastAsia"/>
              <w:noProof/>
              <w:lang w:eastAsia="sk-SK"/>
            </w:rPr>
          </w:pPr>
          <w:hyperlink w:anchor="_Toc39403098" w:history="1">
            <w:r w:rsidR="00C15DCE" w:rsidRPr="009156E3">
              <w:rPr>
                <w:rStyle w:val="Hypertextovprepojenie"/>
                <w:noProof/>
              </w:rPr>
              <w:t>2.3.1.</w:t>
            </w:r>
            <w:r w:rsidR="00C15DCE">
              <w:rPr>
                <w:rFonts w:eastAsiaTheme="minorEastAsia"/>
                <w:noProof/>
                <w:lang w:eastAsia="sk-SK"/>
              </w:rPr>
              <w:tab/>
            </w:r>
            <w:r w:rsidR="00C15DCE" w:rsidRPr="009156E3">
              <w:rPr>
                <w:rStyle w:val="Hypertextovprepojenie"/>
                <w:noProof/>
              </w:rPr>
              <w:t>Používanie chatbotov a virtuálnych asistentov v sociálnych sieťach</w:t>
            </w:r>
            <w:r w:rsidR="00C15DCE">
              <w:rPr>
                <w:noProof/>
                <w:webHidden/>
              </w:rPr>
              <w:tab/>
            </w:r>
            <w:r w:rsidR="00C15DCE">
              <w:rPr>
                <w:noProof/>
                <w:webHidden/>
              </w:rPr>
              <w:fldChar w:fldCharType="begin"/>
            </w:r>
            <w:r w:rsidR="00C15DCE">
              <w:rPr>
                <w:noProof/>
                <w:webHidden/>
              </w:rPr>
              <w:instrText xml:space="preserve"> PAGEREF _Toc39403098 \h </w:instrText>
            </w:r>
            <w:r w:rsidR="00C15DCE">
              <w:rPr>
                <w:noProof/>
                <w:webHidden/>
              </w:rPr>
            </w:r>
            <w:r w:rsidR="00C15DCE">
              <w:rPr>
                <w:noProof/>
                <w:webHidden/>
              </w:rPr>
              <w:fldChar w:fldCharType="separate"/>
            </w:r>
            <w:r w:rsidR="00E512D1">
              <w:rPr>
                <w:noProof/>
                <w:webHidden/>
              </w:rPr>
              <w:t>22</w:t>
            </w:r>
            <w:r w:rsidR="00C15DCE">
              <w:rPr>
                <w:noProof/>
                <w:webHidden/>
              </w:rPr>
              <w:fldChar w:fldCharType="end"/>
            </w:r>
          </w:hyperlink>
        </w:p>
        <w:p w14:paraId="23870E30" w14:textId="640387B9" w:rsidR="00C15DCE" w:rsidRDefault="008E6417">
          <w:pPr>
            <w:pStyle w:val="Obsah3"/>
            <w:tabs>
              <w:tab w:val="left" w:pos="1320"/>
              <w:tab w:val="right" w:leader="dot" w:pos="8777"/>
            </w:tabs>
            <w:rPr>
              <w:rFonts w:eastAsiaTheme="minorEastAsia"/>
              <w:noProof/>
              <w:lang w:eastAsia="sk-SK"/>
            </w:rPr>
          </w:pPr>
          <w:hyperlink w:anchor="_Toc39403099" w:history="1">
            <w:r w:rsidR="00C15DCE" w:rsidRPr="009156E3">
              <w:rPr>
                <w:rStyle w:val="Hypertextovprepojenie"/>
                <w:noProof/>
              </w:rPr>
              <w:t>2.3.2.</w:t>
            </w:r>
            <w:r w:rsidR="00C15DCE">
              <w:rPr>
                <w:rFonts w:eastAsiaTheme="minorEastAsia"/>
                <w:noProof/>
                <w:lang w:eastAsia="sk-SK"/>
              </w:rPr>
              <w:tab/>
            </w:r>
            <w:r w:rsidR="00C15DCE" w:rsidRPr="009156E3">
              <w:rPr>
                <w:rStyle w:val="Hypertextovprepojenie"/>
                <w:noProof/>
              </w:rPr>
              <w:t>Optimalizácia obsahu pre sociálne weby</w:t>
            </w:r>
            <w:r w:rsidR="00C15DCE">
              <w:rPr>
                <w:noProof/>
                <w:webHidden/>
              </w:rPr>
              <w:tab/>
            </w:r>
            <w:r w:rsidR="00C15DCE">
              <w:rPr>
                <w:noProof/>
                <w:webHidden/>
              </w:rPr>
              <w:fldChar w:fldCharType="begin"/>
            </w:r>
            <w:r w:rsidR="00C15DCE">
              <w:rPr>
                <w:noProof/>
                <w:webHidden/>
              </w:rPr>
              <w:instrText xml:space="preserve"> PAGEREF _Toc39403099 \h </w:instrText>
            </w:r>
            <w:r w:rsidR="00C15DCE">
              <w:rPr>
                <w:noProof/>
                <w:webHidden/>
              </w:rPr>
            </w:r>
            <w:r w:rsidR="00C15DCE">
              <w:rPr>
                <w:noProof/>
                <w:webHidden/>
              </w:rPr>
              <w:fldChar w:fldCharType="separate"/>
            </w:r>
            <w:r w:rsidR="00E512D1">
              <w:rPr>
                <w:noProof/>
                <w:webHidden/>
              </w:rPr>
              <w:t>23</w:t>
            </w:r>
            <w:r w:rsidR="00C15DCE">
              <w:rPr>
                <w:noProof/>
                <w:webHidden/>
              </w:rPr>
              <w:fldChar w:fldCharType="end"/>
            </w:r>
          </w:hyperlink>
        </w:p>
        <w:p w14:paraId="0F3817D7" w14:textId="5AD70F78" w:rsidR="00C15DCE" w:rsidRDefault="008E6417">
          <w:pPr>
            <w:pStyle w:val="Obsah3"/>
            <w:tabs>
              <w:tab w:val="left" w:pos="1320"/>
              <w:tab w:val="right" w:leader="dot" w:pos="8777"/>
            </w:tabs>
            <w:rPr>
              <w:rFonts w:eastAsiaTheme="minorEastAsia"/>
              <w:noProof/>
              <w:lang w:eastAsia="sk-SK"/>
            </w:rPr>
          </w:pPr>
          <w:hyperlink w:anchor="_Toc39403100" w:history="1">
            <w:r w:rsidR="00C15DCE" w:rsidRPr="009156E3">
              <w:rPr>
                <w:rStyle w:val="Hypertextovprepojenie"/>
                <w:noProof/>
              </w:rPr>
              <w:t>2.3.3.</w:t>
            </w:r>
            <w:r w:rsidR="00C15DCE">
              <w:rPr>
                <w:rFonts w:eastAsiaTheme="minorEastAsia"/>
                <w:noProof/>
                <w:lang w:eastAsia="sk-SK"/>
              </w:rPr>
              <w:tab/>
            </w:r>
            <w:r w:rsidR="00C15DCE" w:rsidRPr="009156E3">
              <w:rPr>
                <w:rStyle w:val="Hypertextovprepojenie"/>
                <w:noProof/>
              </w:rPr>
              <w:t>Obohatenie sociálnych sieti pomocou marketingových stratégií</w:t>
            </w:r>
            <w:r w:rsidR="00C15DCE">
              <w:rPr>
                <w:noProof/>
                <w:webHidden/>
              </w:rPr>
              <w:tab/>
            </w:r>
            <w:r w:rsidR="00C15DCE">
              <w:rPr>
                <w:noProof/>
                <w:webHidden/>
              </w:rPr>
              <w:fldChar w:fldCharType="begin"/>
            </w:r>
            <w:r w:rsidR="00C15DCE">
              <w:rPr>
                <w:noProof/>
                <w:webHidden/>
              </w:rPr>
              <w:instrText xml:space="preserve"> PAGEREF _Toc39403100 \h </w:instrText>
            </w:r>
            <w:r w:rsidR="00C15DCE">
              <w:rPr>
                <w:noProof/>
                <w:webHidden/>
              </w:rPr>
            </w:r>
            <w:r w:rsidR="00C15DCE">
              <w:rPr>
                <w:noProof/>
                <w:webHidden/>
              </w:rPr>
              <w:fldChar w:fldCharType="separate"/>
            </w:r>
            <w:r w:rsidR="00E512D1">
              <w:rPr>
                <w:noProof/>
                <w:webHidden/>
              </w:rPr>
              <w:t>23</w:t>
            </w:r>
            <w:r w:rsidR="00C15DCE">
              <w:rPr>
                <w:noProof/>
                <w:webHidden/>
              </w:rPr>
              <w:fldChar w:fldCharType="end"/>
            </w:r>
          </w:hyperlink>
        </w:p>
        <w:p w14:paraId="75F742C2" w14:textId="525861F2" w:rsidR="00C15DCE" w:rsidRDefault="008E6417">
          <w:pPr>
            <w:pStyle w:val="Obsah3"/>
            <w:tabs>
              <w:tab w:val="left" w:pos="1320"/>
              <w:tab w:val="right" w:leader="dot" w:pos="8777"/>
            </w:tabs>
            <w:rPr>
              <w:rFonts w:eastAsiaTheme="minorEastAsia"/>
              <w:noProof/>
              <w:lang w:eastAsia="sk-SK"/>
            </w:rPr>
          </w:pPr>
          <w:hyperlink w:anchor="_Toc39403101" w:history="1">
            <w:r w:rsidR="00C15DCE" w:rsidRPr="009156E3">
              <w:rPr>
                <w:rStyle w:val="Hypertextovprepojenie"/>
                <w:noProof/>
              </w:rPr>
              <w:t>2.3.4.</w:t>
            </w:r>
            <w:r w:rsidR="00C15DCE">
              <w:rPr>
                <w:rFonts w:eastAsiaTheme="minorEastAsia"/>
                <w:noProof/>
                <w:lang w:eastAsia="sk-SK"/>
              </w:rPr>
              <w:tab/>
            </w:r>
            <w:r w:rsidR="00C15DCE" w:rsidRPr="009156E3">
              <w:rPr>
                <w:rStyle w:val="Hypertextovprepojenie"/>
                <w:noProof/>
              </w:rPr>
              <w:t>Zlepšenie používateľského prostredia na platformách sociálnych médií</w:t>
            </w:r>
            <w:r w:rsidR="00C15DCE">
              <w:rPr>
                <w:noProof/>
                <w:webHidden/>
              </w:rPr>
              <w:tab/>
            </w:r>
            <w:r w:rsidR="00C15DCE">
              <w:rPr>
                <w:noProof/>
                <w:webHidden/>
              </w:rPr>
              <w:fldChar w:fldCharType="begin"/>
            </w:r>
            <w:r w:rsidR="00C15DCE">
              <w:rPr>
                <w:noProof/>
                <w:webHidden/>
              </w:rPr>
              <w:instrText xml:space="preserve"> PAGEREF _Toc39403101 \h </w:instrText>
            </w:r>
            <w:r w:rsidR="00C15DCE">
              <w:rPr>
                <w:noProof/>
                <w:webHidden/>
              </w:rPr>
            </w:r>
            <w:r w:rsidR="00C15DCE">
              <w:rPr>
                <w:noProof/>
                <w:webHidden/>
              </w:rPr>
              <w:fldChar w:fldCharType="separate"/>
            </w:r>
            <w:r w:rsidR="00E512D1">
              <w:rPr>
                <w:noProof/>
                <w:webHidden/>
              </w:rPr>
              <w:t>23</w:t>
            </w:r>
            <w:r w:rsidR="00C15DCE">
              <w:rPr>
                <w:noProof/>
                <w:webHidden/>
              </w:rPr>
              <w:fldChar w:fldCharType="end"/>
            </w:r>
          </w:hyperlink>
        </w:p>
        <w:p w14:paraId="29C8FA66" w14:textId="0BE8F472" w:rsidR="00C15DCE" w:rsidRDefault="008E6417">
          <w:pPr>
            <w:pStyle w:val="Obsah3"/>
            <w:tabs>
              <w:tab w:val="left" w:pos="1320"/>
              <w:tab w:val="right" w:leader="dot" w:pos="8777"/>
            </w:tabs>
            <w:rPr>
              <w:rFonts w:eastAsiaTheme="minorEastAsia"/>
              <w:noProof/>
              <w:lang w:eastAsia="sk-SK"/>
            </w:rPr>
          </w:pPr>
          <w:hyperlink w:anchor="_Toc39403102" w:history="1">
            <w:r w:rsidR="00C15DCE" w:rsidRPr="009156E3">
              <w:rPr>
                <w:rStyle w:val="Hypertextovprepojenie"/>
                <w:noProof/>
              </w:rPr>
              <w:t>2.3.5.</w:t>
            </w:r>
            <w:r w:rsidR="00C15DCE">
              <w:rPr>
                <w:rFonts w:eastAsiaTheme="minorEastAsia"/>
                <w:noProof/>
                <w:lang w:eastAsia="sk-SK"/>
              </w:rPr>
              <w:tab/>
            </w:r>
            <w:r w:rsidR="00C15DCE" w:rsidRPr="009156E3">
              <w:rPr>
                <w:rStyle w:val="Hypertextovprepojenie"/>
                <w:noProof/>
              </w:rPr>
              <w:t>Rozpoznávanie obrázkov v marketingu</w:t>
            </w:r>
            <w:r w:rsidR="00C15DCE">
              <w:rPr>
                <w:noProof/>
                <w:webHidden/>
              </w:rPr>
              <w:tab/>
            </w:r>
            <w:r w:rsidR="00C15DCE">
              <w:rPr>
                <w:noProof/>
                <w:webHidden/>
              </w:rPr>
              <w:fldChar w:fldCharType="begin"/>
            </w:r>
            <w:r w:rsidR="00C15DCE">
              <w:rPr>
                <w:noProof/>
                <w:webHidden/>
              </w:rPr>
              <w:instrText xml:space="preserve"> PAGEREF _Toc39403102 \h </w:instrText>
            </w:r>
            <w:r w:rsidR="00C15DCE">
              <w:rPr>
                <w:noProof/>
                <w:webHidden/>
              </w:rPr>
            </w:r>
            <w:r w:rsidR="00C15DCE">
              <w:rPr>
                <w:noProof/>
                <w:webHidden/>
              </w:rPr>
              <w:fldChar w:fldCharType="separate"/>
            </w:r>
            <w:r w:rsidR="00E512D1">
              <w:rPr>
                <w:noProof/>
                <w:webHidden/>
              </w:rPr>
              <w:t>24</w:t>
            </w:r>
            <w:r w:rsidR="00C15DCE">
              <w:rPr>
                <w:noProof/>
                <w:webHidden/>
              </w:rPr>
              <w:fldChar w:fldCharType="end"/>
            </w:r>
          </w:hyperlink>
        </w:p>
        <w:p w14:paraId="1E3AE084" w14:textId="41E78212" w:rsidR="00C15DCE" w:rsidRDefault="008E6417">
          <w:pPr>
            <w:pStyle w:val="Obsah3"/>
            <w:tabs>
              <w:tab w:val="left" w:pos="1320"/>
              <w:tab w:val="right" w:leader="dot" w:pos="8777"/>
            </w:tabs>
            <w:rPr>
              <w:rFonts w:eastAsiaTheme="minorEastAsia"/>
              <w:noProof/>
              <w:lang w:eastAsia="sk-SK"/>
            </w:rPr>
          </w:pPr>
          <w:hyperlink w:anchor="_Toc39403103" w:history="1">
            <w:r w:rsidR="00C15DCE" w:rsidRPr="009156E3">
              <w:rPr>
                <w:rStyle w:val="Hypertextovprepojenie"/>
                <w:noProof/>
              </w:rPr>
              <w:t>2.3.6.</w:t>
            </w:r>
            <w:r w:rsidR="00C15DCE">
              <w:rPr>
                <w:rFonts w:eastAsiaTheme="minorEastAsia"/>
                <w:noProof/>
                <w:lang w:eastAsia="sk-SK"/>
              </w:rPr>
              <w:tab/>
            </w:r>
            <w:r w:rsidR="00C15DCE" w:rsidRPr="009156E3">
              <w:rPr>
                <w:rStyle w:val="Hypertextovprepojenie"/>
                <w:noProof/>
              </w:rPr>
              <w:t>Konkurenčná výhoda pomocou analýzy</w:t>
            </w:r>
            <w:r w:rsidR="00C15DCE">
              <w:rPr>
                <w:noProof/>
                <w:webHidden/>
              </w:rPr>
              <w:tab/>
            </w:r>
            <w:r w:rsidR="00C15DCE">
              <w:rPr>
                <w:noProof/>
                <w:webHidden/>
              </w:rPr>
              <w:fldChar w:fldCharType="begin"/>
            </w:r>
            <w:r w:rsidR="00C15DCE">
              <w:rPr>
                <w:noProof/>
                <w:webHidden/>
              </w:rPr>
              <w:instrText xml:space="preserve"> PAGEREF _Toc39403103 \h </w:instrText>
            </w:r>
            <w:r w:rsidR="00C15DCE">
              <w:rPr>
                <w:noProof/>
                <w:webHidden/>
              </w:rPr>
            </w:r>
            <w:r w:rsidR="00C15DCE">
              <w:rPr>
                <w:noProof/>
                <w:webHidden/>
              </w:rPr>
              <w:fldChar w:fldCharType="separate"/>
            </w:r>
            <w:r w:rsidR="00E512D1">
              <w:rPr>
                <w:noProof/>
                <w:webHidden/>
              </w:rPr>
              <w:t>24</w:t>
            </w:r>
            <w:r w:rsidR="00C15DCE">
              <w:rPr>
                <w:noProof/>
                <w:webHidden/>
              </w:rPr>
              <w:fldChar w:fldCharType="end"/>
            </w:r>
          </w:hyperlink>
        </w:p>
        <w:p w14:paraId="53C3EA0A" w14:textId="65EC640D" w:rsidR="00C15DCE" w:rsidRDefault="008E6417">
          <w:pPr>
            <w:pStyle w:val="Obsah3"/>
            <w:tabs>
              <w:tab w:val="left" w:pos="1320"/>
              <w:tab w:val="right" w:leader="dot" w:pos="8777"/>
            </w:tabs>
            <w:rPr>
              <w:rFonts w:eastAsiaTheme="minorEastAsia"/>
              <w:noProof/>
              <w:lang w:eastAsia="sk-SK"/>
            </w:rPr>
          </w:pPr>
          <w:hyperlink w:anchor="_Toc39403104" w:history="1">
            <w:r w:rsidR="00C15DCE" w:rsidRPr="009156E3">
              <w:rPr>
                <w:rStyle w:val="Hypertextovprepojenie"/>
                <w:noProof/>
              </w:rPr>
              <w:t>2.3.7.</w:t>
            </w:r>
            <w:r w:rsidR="00C15DCE">
              <w:rPr>
                <w:rFonts w:eastAsiaTheme="minorEastAsia"/>
                <w:noProof/>
                <w:lang w:eastAsia="sk-SK"/>
              </w:rPr>
              <w:tab/>
            </w:r>
            <w:r w:rsidR="00C15DCE" w:rsidRPr="009156E3">
              <w:rPr>
                <w:rStyle w:val="Hypertextovprepojenie"/>
                <w:noProof/>
              </w:rPr>
              <w:t>Analýza sentimentu na sociálnych sieťach</w:t>
            </w:r>
            <w:r w:rsidR="00C15DCE">
              <w:rPr>
                <w:noProof/>
                <w:webHidden/>
              </w:rPr>
              <w:tab/>
            </w:r>
            <w:r w:rsidR="00C15DCE">
              <w:rPr>
                <w:noProof/>
                <w:webHidden/>
              </w:rPr>
              <w:fldChar w:fldCharType="begin"/>
            </w:r>
            <w:r w:rsidR="00C15DCE">
              <w:rPr>
                <w:noProof/>
                <w:webHidden/>
              </w:rPr>
              <w:instrText xml:space="preserve"> PAGEREF _Toc39403104 \h </w:instrText>
            </w:r>
            <w:r w:rsidR="00C15DCE">
              <w:rPr>
                <w:noProof/>
                <w:webHidden/>
              </w:rPr>
            </w:r>
            <w:r w:rsidR="00C15DCE">
              <w:rPr>
                <w:noProof/>
                <w:webHidden/>
              </w:rPr>
              <w:fldChar w:fldCharType="separate"/>
            </w:r>
            <w:r w:rsidR="00E512D1">
              <w:rPr>
                <w:noProof/>
                <w:webHidden/>
              </w:rPr>
              <w:t>24</w:t>
            </w:r>
            <w:r w:rsidR="00C15DCE">
              <w:rPr>
                <w:noProof/>
                <w:webHidden/>
              </w:rPr>
              <w:fldChar w:fldCharType="end"/>
            </w:r>
          </w:hyperlink>
        </w:p>
        <w:p w14:paraId="1DF6636B" w14:textId="4B4FD970" w:rsidR="00C15DCE" w:rsidRDefault="008E6417">
          <w:pPr>
            <w:pStyle w:val="Obsah2"/>
            <w:tabs>
              <w:tab w:val="left" w:pos="880"/>
              <w:tab w:val="right" w:leader="dot" w:pos="8777"/>
            </w:tabs>
            <w:rPr>
              <w:rFonts w:eastAsiaTheme="minorEastAsia"/>
              <w:noProof/>
              <w:lang w:eastAsia="sk-SK"/>
            </w:rPr>
          </w:pPr>
          <w:hyperlink w:anchor="_Toc39403105" w:history="1">
            <w:r w:rsidR="00C15DCE" w:rsidRPr="009156E3">
              <w:rPr>
                <w:rStyle w:val="Hypertextovprepojenie"/>
                <w:noProof/>
              </w:rPr>
              <w:t>2.4.</w:t>
            </w:r>
            <w:r w:rsidR="00C15DCE">
              <w:rPr>
                <w:rFonts w:eastAsiaTheme="minorEastAsia"/>
                <w:noProof/>
                <w:lang w:eastAsia="sk-SK"/>
              </w:rPr>
              <w:tab/>
            </w:r>
            <w:r w:rsidR="00C15DCE" w:rsidRPr="009156E3">
              <w:rPr>
                <w:rStyle w:val="Hypertextovprepojenie"/>
                <w:noProof/>
              </w:rPr>
              <w:t>Záver pre použitie umelej inteligencie v sociálnych sieťach</w:t>
            </w:r>
            <w:r w:rsidR="00C15DCE">
              <w:rPr>
                <w:noProof/>
                <w:webHidden/>
              </w:rPr>
              <w:tab/>
            </w:r>
            <w:r w:rsidR="00C15DCE">
              <w:rPr>
                <w:noProof/>
                <w:webHidden/>
              </w:rPr>
              <w:fldChar w:fldCharType="begin"/>
            </w:r>
            <w:r w:rsidR="00C15DCE">
              <w:rPr>
                <w:noProof/>
                <w:webHidden/>
              </w:rPr>
              <w:instrText xml:space="preserve"> PAGEREF _Toc39403105 \h </w:instrText>
            </w:r>
            <w:r w:rsidR="00C15DCE">
              <w:rPr>
                <w:noProof/>
                <w:webHidden/>
              </w:rPr>
            </w:r>
            <w:r w:rsidR="00C15DCE">
              <w:rPr>
                <w:noProof/>
                <w:webHidden/>
              </w:rPr>
              <w:fldChar w:fldCharType="separate"/>
            </w:r>
            <w:r w:rsidR="00E512D1">
              <w:rPr>
                <w:noProof/>
                <w:webHidden/>
              </w:rPr>
              <w:t>25</w:t>
            </w:r>
            <w:r w:rsidR="00C15DCE">
              <w:rPr>
                <w:noProof/>
                <w:webHidden/>
              </w:rPr>
              <w:fldChar w:fldCharType="end"/>
            </w:r>
          </w:hyperlink>
        </w:p>
        <w:p w14:paraId="1050B4EC" w14:textId="5A1BC214" w:rsidR="00C15DCE" w:rsidRDefault="008E6417">
          <w:pPr>
            <w:pStyle w:val="Obsah1"/>
            <w:tabs>
              <w:tab w:val="left" w:pos="440"/>
              <w:tab w:val="right" w:leader="dot" w:pos="8777"/>
            </w:tabs>
            <w:rPr>
              <w:rFonts w:eastAsiaTheme="minorEastAsia"/>
              <w:noProof/>
              <w:lang w:eastAsia="sk-SK"/>
            </w:rPr>
          </w:pPr>
          <w:hyperlink w:anchor="_Toc39403106" w:history="1">
            <w:r w:rsidR="00C15DCE" w:rsidRPr="009156E3">
              <w:rPr>
                <w:rStyle w:val="Hypertextovprepojenie"/>
                <w:noProof/>
              </w:rPr>
              <w:t>3.</w:t>
            </w:r>
            <w:r w:rsidR="00C15DCE">
              <w:rPr>
                <w:rFonts w:eastAsiaTheme="minorEastAsia"/>
                <w:noProof/>
                <w:lang w:eastAsia="sk-SK"/>
              </w:rPr>
              <w:tab/>
            </w:r>
            <w:r w:rsidR="00C15DCE" w:rsidRPr="009156E3">
              <w:rPr>
                <w:rStyle w:val="Hypertextovprepojenie"/>
                <w:noProof/>
              </w:rPr>
              <w:t>WordPress</w:t>
            </w:r>
            <w:r w:rsidR="00C15DCE">
              <w:rPr>
                <w:noProof/>
                <w:webHidden/>
              </w:rPr>
              <w:tab/>
            </w:r>
            <w:r w:rsidR="00C15DCE">
              <w:rPr>
                <w:noProof/>
                <w:webHidden/>
              </w:rPr>
              <w:fldChar w:fldCharType="begin"/>
            </w:r>
            <w:r w:rsidR="00C15DCE">
              <w:rPr>
                <w:noProof/>
                <w:webHidden/>
              </w:rPr>
              <w:instrText xml:space="preserve"> PAGEREF _Toc39403106 \h </w:instrText>
            </w:r>
            <w:r w:rsidR="00C15DCE">
              <w:rPr>
                <w:noProof/>
                <w:webHidden/>
              </w:rPr>
            </w:r>
            <w:r w:rsidR="00C15DCE">
              <w:rPr>
                <w:noProof/>
                <w:webHidden/>
              </w:rPr>
              <w:fldChar w:fldCharType="separate"/>
            </w:r>
            <w:r w:rsidR="00E512D1">
              <w:rPr>
                <w:noProof/>
                <w:webHidden/>
              </w:rPr>
              <w:t>26</w:t>
            </w:r>
            <w:r w:rsidR="00C15DCE">
              <w:rPr>
                <w:noProof/>
                <w:webHidden/>
              </w:rPr>
              <w:fldChar w:fldCharType="end"/>
            </w:r>
          </w:hyperlink>
        </w:p>
        <w:p w14:paraId="03398C4B" w14:textId="4A3E343E" w:rsidR="00C15DCE" w:rsidRDefault="008E6417">
          <w:pPr>
            <w:pStyle w:val="Obsah2"/>
            <w:tabs>
              <w:tab w:val="left" w:pos="880"/>
              <w:tab w:val="right" w:leader="dot" w:pos="8777"/>
            </w:tabs>
            <w:rPr>
              <w:rFonts w:eastAsiaTheme="minorEastAsia"/>
              <w:noProof/>
              <w:lang w:eastAsia="sk-SK"/>
            </w:rPr>
          </w:pPr>
          <w:hyperlink w:anchor="_Toc39403107" w:history="1">
            <w:r w:rsidR="00C15DCE" w:rsidRPr="009156E3">
              <w:rPr>
                <w:rStyle w:val="Hypertextovprepojenie"/>
                <w:noProof/>
              </w:rPr>
              <w:t>3.1.</w:t>
            </w:r>
            <w:r w:rsidR="00C15DCE">
              <w:rPr>
                <w:rFonts w:eastAsiaTheme="minorEastAsia"/>
                <w:noProof/>
                <w:lang w:eastAsia="sk-SK"/>
              </w:rPr>
              <w:tab/>
            </w:r>
            <w:r w:rsidR="00C15DCE" w:rsidRPr="009156E3">
              <w:rPr>
                <w:rStyle w:val="Hypertextovprepojenie"/>
                <w:noProof/>
              </w:rPr>
              <w:t>Požiadavky</w:t>
            </w:r>
            <w:r w:rsidR="00C15DCE">
              <w:rPr>
                <w:noProof/>
                <w:webHidden/>
              </w:rPr>
              <w:tab/>
            </w:r>
            <w:r w:rsidR="00C15DCE">
              <w:rPr>
                <w:noProof/>
                <w:webHidden/>
              </w:rPr>
              <w:fldChar w:fldCharType="begin"/>
            </w:r>
            <w:r w:rsidR="00C15DCE">
              <w:rPr>
                <w:noProof/>
                <w:webHidden/>
              </w:rPr>
              <w:instrText xml:space="preserve"> PAGEREF _Toc39403107 \h </w:instrText>
            </w:r>
            <w:r w:rsidR="00C15DCE">
              <w:rPr>
                <w:noProof/>
                <w:webHidden/>
              </w:rPr>
            </w:r>
            <w:r w:rsidR="00C15DCE">
              <w:rPr>
                <w:noProof/>
                <w:webHidden/>
              </w:rPr>
              <w:fldChar w:fldCharType="separate"/>
            </w:r>
            <w:r w:rsidR="00E512D1">
              <w:rPr>
                <w:noProof/>
                <w:webHidden/>
              </w:rPr>
              <w:t>27</w:t>
            </w:r>
            <w:r w:rsidR="00C15DCE">
              <w:rPr>
                <w:noProof/>
                <w:webHidden/>
              </w:rPr>
              <w:fldChar w:fldCharType="end"/>
            </w:r>
          </w:hyperlink>
        </w:p>
        <w:p w14:paraId="51C7C275" w14:textId="3E45AEA1" w:rsidR="00C15DCE" w:rsidRDefault="008E6417">
          <w:pPr>
            <w:pStyle w:val="Obsah2"/>
            <w:tabs>
              <w:tab w:val="left" w:pos="880"/>
              <w:tab w:val="right" w:leader="dot" w:pos="8777"/>
            </w:tabs>
            <w:rPr>
              <w:rFonts w:eastAsiaTheme="minorEastAsia"/>
              <w:noProof/>
              <w:lang w:eastAsia="sk-SK"/>
            </w:rPr>
          </w:pPr>
          <w:hyperlink w:anchor="_Toc39403108" w:history="1">
            <w:r w:rsidR="00C15DCE" w:rsidRPr="009156E3">
              <w:rPr>
                <w:rStyle w:val="Hypertextovprepojenie"/>
                <w:noProof/>
              </w:rPr>
              <w:t>3.2.</w:t>
            </w:r>
            <w:r w:rsidR="00C15DCE">
              <w:rPr>
                <w:rFonts w:eastAsiaTheme="minorEastAsia"/>
                <w:noProof/>
                <w:lang w:eastAsia="sk-SK"/>
              </w:rPr>
              <w:tab/>
            </w:r>
            <w:r w:rsidR="00C15DCE" w:rsidRPr="009156E3">
              <w:rPr>
                <w:rStyle w:val="Hypertextovprepojenie"/>
                <w:noProof/>
              </w:rPr>
              <w:t>Dejiny</w:t>
            </w:r>
            <w:r w:rsidR="00C15DCE">
              <w:rPr>
                <w:noProof/>
                <w:webHidden/>
              </w:rPr>
              <w:tab/>
            </w:r>
            <w:r w:rsidR="00C15DCE">
              <w:rPr>
                <w:noProof/>
                <w:webHidden/>
              </w:rPr>
              <w:fldChar w:fldCharType="begin"/>
            </w:r>
            <w:r w:rsidR="00C15DCE">
              <w:rPr>
                <w:noProof/>
                <w:webHidden/>
              </w:rPr>
              <w:instrText xml:space="preserve"> PAGEREF _Toc39403108 \h </w:instrText>
            </w:r>
            <w:r w:rsidR="00C15DCE">
              <w:rPr>
                <w:noProof/>
                <w:webHidden/>
              </w:rPr>
            </w:r>
            <w:r w:rsidR="00C15DCE">
              <w:rPr>
                <w:noProof/>
                <w:webHidden/>
              </w:rPr>
              <w:fldChar w:fldCharType="separate"/>
            </w:r>
            <w:r w:rsidR="00E512D1">
              <w:rPr>
                <w:noProof/>
                <w:webHidden/>
              </w:rPr>
              <w:t>27</w:t>
            </w:r>
            <w:r w:rsidR="00C15DCE">
              <w:rPr>
                <w:noProof/>
                <w:webHidden/>
              </w:rPr>
              <w:fldChar w:fldCharType="end"/>
            </w:r>
          </w:hyperlink>
        </w:p>
        <w:p w14:paraId="777BD899" w14:textId="1E73854F" w:rsidR="00C15DCE" w:rsidRDefault="008E6417">
          <w:pPr>
            <w:pStyle w:val="Obsah2"/>
            <w:tabs>
              <w:tab w:val="left" w:pos="880"/>
              <w:tab w:val="right" w:leader="dot" w:pos="8777"/>
            </w:tabs>
            <w:rPr>
              <w:rFonts w:eastAsiaTheme="minorEastAsia"/>
              <w:noProof/>
              <w:lang w:eastAsia="sk-SK"/>
            </w:rPr>
          </w:pPr>
          <w:hyperlink w:anchor="_Toc39403109" w:history="1">
            <w:r w:rsidR="00C15DCE" w:rsidRPr="009156E3">
              <w:rPr>
                <w:rStyle w:val="Hypertextovprepojenie"/>
                <w:noProof/>
              </w:rPr>
              <w:t>3.3.</w:t>
            </w:r>
            <w:r w:rsidR="00C15DCE">
              <w:rPr>
                <w:rFonts w:eastAsiaTheme="minorEastAsia"/>
                <w:noProof/>
                <w:lang w:eastAsia="sk-SK"/>
              </w:rPr>
              <w:tab/>
            </w:r>
            <w:r w:rsidR="00C15DCE" w:rsidRPr="009156E3">
              <w:rPr>
                <w:rStyle w:val="Hypertextovprepojenie"/>
                <w:noProof/>
              </w:rPr>
              <w:t>Wordpress.org vs Wordpress.com</w:t>
            </w:r>
            <w:r w:rsidR="00C15DCE">
              <w:rPr>
                <w:noProof/>
                <w:webHidden/>
              </w:rPr>
              <w:tab/>
            </w:r>
            <w:r w:rsidR="00C15DCE">
              <w:rPr>
                <w:noProof/>
                <w:webHidden/>
              </w:rPr>
              <w:fldChar w:fldCharType="begin"/>
            </w:r>
            <w:r w:rsidR="00C15DCE">
              <w:rPr>
                <w:noProof/>
                <w:webHidden/>
              </w:rPr>
              <w:instrText xml:space="preserve"> PAGEREF _Toc39403109 \h </w:instrText>
            </w:r>
            <w:r w:rsidR="00C15DCE">
              <w:rPr>
                <w:noProof/>
                <w:webHidden/>
              </w:rPr>
            </w:r>
            <w:r w:rsidR="00C15DCE">
              <w:rPr>
                <w:noProof/>
                <w:webHidden/>
              </w:rPr>
              <w:fldChar w:fldCharType="separate"/>
            </w:r>
            <w:r w:rsidR="00E512D1">
              <w:rPr>
                <w:noProof/>
                <w:webHidden/>
              </w:rPr>
              <w:t>27</w:t>
            </w:r>
            <w:r w:rsidR="00C15DCE">
              <w:rPr>
                <w:noProof/>
                <w:webHidden/>
              </w:rPr>
              <w:fldChar w:fldCharType="end"/>
            </w:r>
          </w:hyperlink>
        </w:p>
        <w:p w14:paraId="65314B1C" w14:textId="061E8AD9" w:rsidR="00C15DCE" w:rsidRDefault="008E6417">
          <w:pPr>
            <w:pStyle w:val="Obsah3"/>
            <w:tabs>
              <w:tab w:val="left" w:pos="1320"/>
              <w:tab w:val="right" w:leader="dot" w:pos="8777"/>
            </w:tabs>
            <w:rPr>
              <w:rFonts w:eastAsiaTheme="minorEastAsia"/>
              <w:noProof/>
              <w:lang w:eastAsia="sk-SK"/>
            </w:rPr>
          </w:pPr>
          <w:hyperlink w:anchor="_Toc39403110" w:history="1">
            <w:r w:rsidR="00C15DCE" w:rsidRPr="009156E3">
              <w:rPr>
                <w:rStyle w:val="Hypertextovprepojenie"/>
                <w:noProof/>
              </w:rPr>
              <w:t>3.3.1.</w:t>
            </w:r>
            <w:r w:rsidR="00C15DCE">
              <w:rPr>
                <w:rFonts w:eastAsiaTheme="minorEastAsia"/>
                <w:noProof/>
                <w:lang w:eastAsia="sk-SK"/>
              </w:rPr>
              <w:tab/>
            </w:r>
            <w:r w:rsidR="00C15DCE" w:rsidRPr="009156E3">
              <w:rPr>
                <w:rStyle w:val="Hypertextovprepojenie"/>
                <w:noProof/>
                <w:shd w:val="clear" w:color="auto" w:fill="FFFFFF"/>
              </w:rPr>
              <w:t>Wordpress.org</w:t>
            </w:r>
            <w:r w:rsidR="00C15DCE">
              <w:rPr>
                <w:noProof/>
                <w:webHidden/>
              </w:rPr>
              <w:tab/>
            </w:r>
            <w:r w:rsidR="00C15DCE">
              <w:rPr>
                <w:noProof/>
                <w:webHidden/>
              </w:rPr>
              <w:fldChar w:fldCharType="begin"/>
            </w:r>
            <w:r w:rsidR="00C15DCE">
              <w:rPr>
                <w:noProof/>
                <w:webHidden/>
              </w:rPr>
              <w:instrText xml:space="preserve"> PAGEREF _Toc39403110 \h </w:instrText>
            </w:r>
            <w:r w:rsidR="00C15DCE">
              <w:rPr>
                <w:noProof/>
                <w:webHidden/>
              </w:rPr>
            </w:r>
            <w:r w:rsidR="00C15DCE">
              <w:rPr>
                <w:noProof/>
                <w:webHidden/>
              </w:rPr>
              <w:fldChar w:fldCharType="separate"/>
            </w:r>
            <w:r w:rsidR="00E512D1">
              <w:rPr>
                <w:noProof/>
                <w:webHidden/>
              </w:rPr>
              <w:t>28</w:t>
            </w:r>
            <w:r w:rsidR="00C15DCE">
              <w:rPr>
                <w:noProof/>
                <w:webHidden/>
              </w:rPr>
              <w:fldChar w:fldCharType="end"/>
            </w:r>
          </w:hyperlink>
        </w:p>
        <w:p w14:paraId="2F1B4FCF" w14:textId="02058B1D" w:rsidR="00C15DCE" w:rsidRDefault="008E6417">
          <w:pPr>
            <w:pStyle w:val="Obsah3"/>
            <w:tabs>
              <w:tab w:val="left" w:pos="1320"/>
              <w:tab w:val="right" w:leader="dot" w:pos="8777"/>
            </w:tabs>
            <w:rPr>
              <w:rFonts w:eastAsiaTheme="minorEastAsia"/>
              <w:noProof/>
              <w:lang w:eastAsia="sk-SK"/>
            </w:rPr>
          </w:pPr>
          <w:hyperlink w:anchor="_Toc39403111" w:history="1">
            <w:r w:rsidR="00C15DCE" w:rsidRPr="009156E3">
              <w:rPr>
                <w:rStyle w:val="Hypertextovprepojenie"/>
                <w:noProof/>
              </w:rPr>
              <w:t>3.3.2.</w:t>
            </w:r>
            <w:r w:rsidR="00C15DCE">
              <w:rPr>
                <w:rFonts w:eastAsiaTheme="minorEastAsia"/>
                <w:noProof/>
                <w:lang w:eastAsia="sk-SK"/>
              </w:rPr>
              <w:tab/>
            </w:r>
            <w:r w:rsidR="00C15DCE" w:rsidRPr="009156E3">
              <w:rPr>
                <w:rStyle w:val="Hypertextovprepojenie"/>
                <w:noProof/>
                <w:shd w:val="clear" w:color="auto" w:fill="FFFFFF"/>
              </w:rPr>
              <w:t>Wordpress.com</w:t>
            </w:r>
            <w:r w:rsidR="00C15DCE">
              <w:rPr>
                <w:noProof/>
                <w:webHidden/>
              </w:rPr>
              <w:tab/>
            </w:r>
            <w:r w:rsidR="00C15DCE">
              <w:rPr>
                <w:noProof/>
                <w:webHidden/>
              </w:rPr>
              <w:fldChar w:fldCharType="begin"/>
            </w:r>
            <w:r w:rsidR="00C15DCE">
              <w:rPr>
                <w:noProof/>
                <w:webHidden/>
              </w:rPr>
              <w:instrText xml:space="preserve"> PAGEREF _Toc39403111 \h </w:instrText>
            </w:r>
            <w:r w:rsidR="00C15DCE">
              <w:rPr>
                <w:noProof/>
                <w:webHidden/>
              </w:rPr>
            </w:r>
            <w:r w:rsidR="00C15DCE">
              <w:rPr>
                <w:noProof/>
                <w:webHidden/>
              </w:rPr>
              <w:fldChar w:fldCharType="separate"/>
            </w:r>
            <w:r w:rsidR="00E512D1">
              <w:rPr>
                <w:noProof/>
                <w:webHidden/>
              </w:rPr>
              <w:t>29</w:t>
            </w:r>
            <w:r w:rsidR="00C15DCE">
              <w:rPr>
                <w:noProof/>
                <w:webHidden/>
              </w:rPr>
              <w:fldChar w:fldCharType="end"/>
            </w:r>
          </w:hyperlink>
        </w:p>
        <w:p w14:paraId="45D17B7C" w14:textId="5CCBAF12" w:rsidR="00C15DCE" w:rsidRDefault="008E6417">
          <w:pPr>
            <w:pStyle w:val="Obsah3"/>
            <w:tabs>
              <w:tab w:val="left" w:pos="1320"/>
              <w:tab w:val="right" w:leader="dot" w:pos="8777"/>
            </w:tabs>
            <w:rPr>
              <w:rFonts w:eastAsiaTheme="minorEastAsia"/>
              <w:noProof/>
              <w:lang w:eastAsia="sk-SK"/>
            </w:rPr>
          </w:pPr>
          <w:hyperlink w:anchor="_Toc39403112" w:history="1">
            <w:r w:rsidR="00C15DCE" w:rsidRPr="009156E3">
              <w:rPr>
                <w:rStyle w:val="Hypertextovprepojenie"/>
                <w:noProof/>
              </w:rPr>
              <w:t>3.3.3.</w:t>
            </w:r>
            <w:r w:rsidR="00C15DCE">
              <w:rPr>
                <w:rFonts w:eastAsiaTheme="minorEastAsia"/>
                <w:noProof/>
                <w:lang w:eastAsia="sk-SK"/>
              </w:rPr>
              <w:tab/>
            </w:r>
            <w:r w:rsidR="00C15DCE" w:rsidRPr="009156E3">
              <w:rPr>
                <w:rStyle w:val="Hypertextovprepojenie"/>
                <w:noProof/>
              </w:rPr>
              <w:t>Wordpress.org vs Wordpress.com - verdikt</w:t>
            </w:r>
            <w:r w:rsidR="00C15DCE">
              <w:rPr>
                <w:noProof/>
                <w:webHidden/>
              </w:rPr>
              <w:tab/>
            </w:r>
            <w:r w:rsidR="00C15DCE">
              <w:rPr>
                <w:noProof/>
                <w:webHidden/>
              </w:rPr>
              <w:fldChar w:fldCharType="begin"/>
            </w:r>
            <w:r w:rsidR="00C15DCE">
              <w:rPr>
                <w:noProof/>
                <w:webHidden/>
              </w:rPr>
              <w:instrText xml:space="preserve"> PAGEREF _Toc39403112 \h </w:instrText>
            </w:r>
            <w:r w:rsidR="00C15DCE">
              <w:rPr>
                <w:noProof/>
                <w:webHidden/>
              </w:rPr>
            </w:r>
            <w:r w:rsidR="00C15DCE">
              <w:rPr>
                <w:noProof/>
                <w:webHidden/>
              </w:rPr>
              <w:fldChar w:fldCharType="separate"/>
            </w:r>
            <w:r w:rsidR="00E512D1">
              <w:rPr>
                <w:noProof/>
                <w:webHidden/>
              </w:rPr>
              <w:t>30</w:t>
            </w:r>
            <w:r w:rsidR="00C15DCE">
              <w:rPr>
                <w:noProof/>
                <w:webHidden/>
              </w:rPr>
              <w:fldChar w:fldCharType="end"/>
            </w:r>
          </w:hyperlink>
        </w:p>
        <w:p w14:paraId="107B223C" w14:textId="0DF5E367" w:rsidR="00C15DCE" w:rsidRDefault="008E6417">
          <w:pPr>
            <w:pStyle w:val="Obsah2"/>
            <w:tabs>
              <w:tab w:val="left" w:pos="880"/>
              <w:tab w:val="right" w:leader="dot" w:pos="8777"/>
            </w:tabs>
            <w:rPr>
              <w:rFonts w:eastAsiaTheme="minorEastAsia"/>
              <w:noProof/>
              <w:lang w:eastAsia="sk-SK"/>
            </w:rPr>
          </w:pPr>
          <w:hyperlink w:anchor="_Toc39403113" w:history="1">
            <w:r w:rsidR="00C15DCE" w:rsidRPr="009156E3">
              <w:rPr>
                <w:rStyle w:val="Hypertextovprepojenie"/>
                <w:noProof/>
              </w:rPr>
              <w:t>3.4.</w:t>
            </w:r>
            <w:r w:rsidR="00C15DCE">
              <w:rPr>
                <w:rFonts w:eastAsiaTheme="minorEastAsia"/>
                <w:noProof/>
                <w:lang w:eastAsia="sk-SK"/>
              </w:rPr>
              <w:tab/>
            </w:r>
            <w:r w:rsidR="00C15DCE" w:rsidRPr="009156E3">
              <w:rPr>
                <w:rStyle w:val="Hypertextovprepojenie"/>
                <w:noProof/>
              </w:rPr>
              <w:t>CMS systémy</w:t>
            </w:r>
            <w:r w:rsidR="00C15DCE">
              <w:rPr>
                <w:noProof/>
                <w:webHidden/>
              </w:rPr>
              <w:tab/>
            </w:r>
            <w:r w:rsidR="00C15DCE">
              <w:rPr>
                <w:noProof/>
                <w:webHidden/>
              </w:rPr>
              <w:fldChar w:fldCharType="begin"/>
            </w:r>
            <w:r w:rsidR="00C15DCE">
              <w:rPr>
                <w:noProof/>
                <w:webHidden/>
              </w:rPr>
              <w:instrText xml:space="preserve"> PAGEREF _Toc39403113 \h </w:instrText>
            </w:r>
            <w:r w:rsidR="00C15DCE">
              <w:rPr>
                <w:noProof/>
                <w:webHidden/>
              </w:rPr>
            </w:r>
            <w:r w:rsidR="00C15DCE">
              <w:rPr>
                <w:noProof/>
                <w:webHidden/>
              </w:rPr>
              <w:fldChar w:fldCharType="separate"/>
            </w:r>
            <w:r w:rsidR="00E512D1">
              <w:rPr>
                <w:noProof/>
                <w:webHidden/>
              </w:rPr>
              <w:t>30</w:t>
            </w:r>
            <w:r w:rsidR="00C15DCE">
              <w:rPr>
                <w:noProof/>
                <w:webHidden/>
              </w:rPr>
              <w:fldChar w:fldCharType="end"/>
            </w:r>
          </w:hyperlink>
        </w:p>
        <w:p w14:paraId="5EDD17A2" w14:textId="7CE8DA0F" w:rsidR="00C15DCE" w:rsidRDefault="008E6417">
          <w:pPr>
            <w:pStyle w:val="Obsah2"/>
            <w:tabs>
              <w:tab w:val="left" w:pos="880"/>
              <w:tab w:val="right" w:leader="dot" w:pos="8777"/>
            </w:tabs>
            <w:rPr>
              <w:rFonts w:eastAsiaTheme="minorEastAsia"/>
              <w:noProof/>
              <w:lang w:eastAsia="sk-SK"/>
            </w:rPr>
          </w:pPr>
          <w:hyperlink w:anchor="_Toc39403114" w:history="1">
            <w:r w:rsidR="00C15DCE" w:rsidRPr="009156E3">
              <w:rPr>
                <w:rStyle w:val="Hypertextovprepojenie"/>
                <w:noProof/>
              </w:rPr>
              <w:t>3.5.</w:t>
            </w:r>
            <w:r w:rsidR="00C15DCE">
              <w:rPr>
                <w:rFonts w:eastAsiaTheme="minorEastAsia"/>
                <w:noProof/>
                <w:lang w:eastAsia="sk-SK"/>
              </w:rPr>
              <w:tab/>
            </w:r>
            <w:r w:rsidR="00C15DCE" w:rsidRPr="009156E3">
              <w:rPr>
                <w:rStyle w:val="Hypertextovprepojenie"/>
                <w:noProof/>
              </w:rPr>
              <w:t>Prečo je WordPress najviac používaný CMS systém</w:t>
            </w:r>
            <w:r w:rsidR="00C15DCE">
              <w:rPr>
                <w:noProof/>
                <w:webHidden/>
              </w:rPr>
              <w:tab/>
            </w:r>
            <w:r w:rsidR="00C15DCE">
              <w:rPr>
                <w:noProof/>
                <w:webHidden/>
              </w:rPr>
              <w:fldChar w:fldCharType="begin"/>
            </w:r>
            <w:r w:rsidR="00C15DCE">
              <w:rPr>
                <w:noProof/>
                <w:webHidden/>
              </w:rPr>
              <w:instrText xml:space="preserve"> PAGEREF _Toc39403114 \h </w:instrText>
            </w:r>
            <w:r w:rsidR="00C15DCE">
              <w:rPr>
                <w:noProof/>
                <w:webHidden/>
              </w:rPr>
            </w:r>
            <w:r w:rsidR="00C15DCE">
              <w:rPr>
                <w:noProof/>
                <w:webHidden/>
              </w:rPr>
              <w:fldChar w:fldCharType="separate"/>
            </w:r>
            <w:r w:rsidR="00E512D1">
              <w:rPr>
                <w:noProof/>
                <w:webHidden/>
              </w:rPr>
              <w:t>39</w:t>
            </w:r>
            <w:r w:rsidR="00C15DCE">
              <w:rPr>
                <w:noProof/>
                <w:webHidden/>
              </w:rPr>
              <w:fldChar w:fldCharType="end"/>
            </w:r>
          </w:hyperlink>
        </w:p>
        <w:p w14:paraId="62E098C3" w14:textId="53BDD1A0" w:rsidR="00C15DCE" w:rsidRDefault="008E6417">
          <w:pPr>
            <w:pStyle w:val="Obsah1"/>
            <w:tabs>
              <w:tab w:val="left" w:pos="440"/>
              <w:tab w:val="right" w:leader="dot" w:pos="8777"/>
            </w:tabs>
            <w:rPr>
              <w:rFonts w:eastAsiaTheme="minorEastAsia"/>
              <w:noProof/>
              <w:lang w:eastAsia="sk-SK"/>
            </w:rPr>
          </w:pPr>
          <w:hyperlink w:anchor="_Toc39403115" w:history="1">
            <w:r w:rsidR="00C15DCE" w:rsidRPr="009156E3">
              <w:rPr>
                <w:rStyle w:val="Hypertextovprepojenie"/>
                <w:noProof/>
              </w:rPr>
              <w:t>4.</w:t>
            </w:r>
            <w:r w:rsidR="00C15DCE">
              <w:rPr>
                <w:rFonts w:eastAsiaTheme="minorEastAsia"/>
                <w:noProof/>
                <w:lang w:eastAsia="sk-SK"/>
              </w:rPr>
              <w:tab/>
            </w:r>
            <w:r w:rsidR="00C15DCE" w:rsidRPr="009156E3">
              <w:rPr>
                <w:rStyle w:val="Hypertextovprepojenie"/>
                <w:noProof/>
              </w:rPr>
              <w:t>Sociálne siete</w:t>
            </w:r>
            <w:r w:rsidR="00C15DCE">
              <w:rPr>
                <w:noProof/>
                <w:webHidden/>
              </w:rPr>
              <w:tab/>
            </w:r>
            <w:r w:rsidR="00C15DCE">
              <w:rPr>
                <w:noProof/>
                <w:webHidden/>
              </w:rPr>
              <w:fldChar w:fldCharType="begin"/>
            </w:r>
            <w:r w:rsidR="00C15DCE">
              <w:rPr>
                <w:noProof/>
                <w:webHidden/>
              </w:rPr>
              <w:instrText xml:space="preserve"> PAGEREF _Toc39403115 \h </w:instrText>
            </w:r>
            <w:r w:rsidR="00C15DCE">
              <w:rPr>
                <w:noProof/>
                <w:webHidden/>
              </w:rPr>
            </w:r>
            <w:r w:rsidR="00C15DCE">
              <w:rPr>
                <w:noProof/>
                <w:webHidden/>
              </w:rPr>
              <w:fldChar w:fldCharType="separate"/>
            </w:r>
            <w:r w:rsidR="00E512D1">
              <w:rPr>
                <w:noProof/>
                <w:webHidden/>
              </w:rPr>
              <w:t>42</w:t>
            </w:r>
            <w:r w:rsidR="00C15DCE">
              <w:rPr>
                <w:noProof/>
                <w:webHidden/>
              </w:rPr>
              <w:fldChar w:fldCharType="end"/>
            </w:r>
          </w:hyperlink>
        </w:p>
        <w:p w14:paraId="5D5154CB" w14:textId="42572899" w:rsidR="00C15DCE" w:rsidRDefault="008E6417">
          <w:pPr>
            <w:pStyle w:val="Obsah2"/>
            <w:tabs>
              <w:tab w:val="left" w:pos="880"/>
              <w:tab w:val="right" w:leader="dot" w:pos="8777"/>
            </w:tabs>
            <w:rPr>
              <w:rFonts w:eastAsiaTheme="minorEastAsia"/>
              <w:noProof/>
              <w:lang w:eastAsia="sk-SK"/>
            </w:rPr>
          </w:pPr>
          <w:hyperlink w:anchor="_Toc39403116" w:history="1">
            <w:r w:rsidR="00C15DCE" w:rsidRPr="009156E3">
              <w:rPr>
                <w:rStyle w:val="Hypertextovprepojenie"/>
                <w:noProof/>
              </w:rPr>
              <w:t>4.1.</w:t>
            </w:r>
            <w:r w:rsidR="00C15DCE">
              <w:rPr>
                <w:rFonts w:eastAsiaTheme="minorEastAsia"/>
                <w:noProof/>
                <w:lang w:eastAsia="sk-SK"/>
              </w:rPr>
              <w:tab/>
            </w:r>
            <w:r w:rsidR="00C15DCE" w:rsidRPr="009156E3">
              <w:rPr>
                <w:rStyle w:val="Hypertextovprepojenie"/>
                <w:noProof/>
                <w:lang w:eastAsia="sk-SK"/>
              </w:rPr>
              <w:t>Facebook</w:t>
            </w:r>
            <w:r w:rsidR="00C15DCE">
              <w:rPr>
                <w:noProof/>
                <w:webHidden/>
              </w:rPr>
              <w:tab/>
            </w:r>
            <w:r w:rsidR="00C15DCE">
              <w:rPr>
                <w:noProof/>
                <w:webHidden/>
              </w:rPr>
              <w:fldChar w:fldCharType="begin"/>
            </w:r>
            <w:r w:rsidR="00C15DCE">
              <w:rPr>
                <w:noProof/>
                <w:webHidden/>
              </w:rPr>
              <w:instrText xml:space="preserve"> PAGEREF _Toc39403116 \h </w:instrText>
            </w:r>
            <w:r w:rsidR="00C15DCE">
              <w:rPr>
                <w:noProof/>
                <w:webHidden/>
              </w:rPr>
            </w:r>
            <w:r w:rsidR="00C15DCE">
              <w:rPr>
                <w:noProof/>
                <w:webHidden/>
              </w:rPr>
              <w:fldChar w:fldCharType="separate"/>
            </w:r>
            <w:r w:rsidR="00E512D1">
              <w:rPr>
                <w:noProof/>
                <w:webHidden/>
              </w:rPr>
              <w:t>42</w:t>
            </w:r>
            <w:r w:rsidR="00C15DCE">
              <w:rPr>
                <w:noProof/>
                <w:webHidden/>
              </w:rPr>
              <w:fldChar w:fldCharType="end"/>
            </w:r>
          </w:hyperlink>
        </w:p>
        <w:p w14:paraId="142ED56D" w14:textId="0FA4FC80" w:rsidR="00C15DCE" w:rsidRDefault="008E6417">
          <w:pPr>
            <w:pStyle w:val="Obsah2"/>
            <w:tabs>
              <w:tab w:val="left" w:pos="880"/>
              <w:tab w:val="right" w:leader="dot" w:pos="8777"/>
            </w:tabs>
            <w:rPr>
              <w:rFonts w:eastAsiaTheme="minorEastAsia"/>
              <w:noProof/>
              <w:lang w:eastAsia="sk-SK"/>
            </w:rPr>
          </w:pPr>
          <w:hyperlink w:anchor="_Toc39403117" w:history="1">
            <w:r w:rsidR="00C15DCE" w:rsidRPr="009156E3">
              <w:rPr>
                <w:rStyle w:val="Hypertextovprepojenie"/>
                <w:noProof/>
              </w:rPr>
              <w:t>4.2.</w:t>
            </w:r>
            <w:r w:rsidR="00C15DCE">
              <w:rPr>
                <w:rFonts w:eastAsiaTheme="minorEastAsia"/>
                <w:noProof/>
                <w:lang w:eastAsia="sk-SK"/>
              </w:rPr>
              <w:tab/>
            </w:r>
            <w:r w:rsidR="00C15DCE" w:rsidRPr="009156E3">
              <w:rPr>
                <w:rStyle w:val="Hypertextovprepojenie"/>
                <w:noProof/>
              </w:rPr>
              <w:t>Twitter</w:t>
            </w:r>
            <w:r w:rsidR="00C15DCE">
              <w:rPr>
                <w:noProof/>
                <w:webHidden/>
              </w:rPr>
              <w:tab/>
            </w:r>
            <w:r w:rsidR="00C15DCE">
              <w:rPr>
                <w:noProof/>
                <w:webHidden/>
              </w:rPr>
              <w:fldChar w:fldCharType="begin"/>
            </w:r>
            <w:r w:rsidR="00C15DCE">
              <w:rPr>
                <w:noProof/>
                <w:webHidden/>
              </w:rPr>
              <w:instrText xml:space="preserve"> PAGEREF _Toc39403117 \h </w:instrText>
            </w:r>
            <w:r w:rsidR="00C15DCE">
              <w:rPr>
                <w:noProof/>
                <w:webHidden/>
              </w:rPr>
            </w:r>
            <w:r w:rsidR="00C15DCE">
              <w:rPr>
                <w:noProof/>
                <w:webHidden/>
              </w:rPr>
              <w:fldChar w:fldCharType="separate"/>
            </w:r>
            <w:r w:rsidR="00E512D1">
              <w:rPr>
                <w:noProof/>
                <w:webHidden/>
              </w:rPr>
              <w:t>46</w:t>
            </w:r>
            <w:r w:rsidR="00C15DCE">
              <w:rPr>
                <w:noProof/>
                <w:webHidden/>
              </w:rPr>
              <w:fldChar w:fldCharType="end"/>
            </w:r>
          </w:hyperlink>
        </w:p>
        <w:p w14:paraId="63BE7CBB" w14:textId="4EE4DD69" w:rsidR="00C15DCE" w:rsidRDefault="008E6417">
          <w:pPr>
            <w:pStyle w:val="Obsah2"/>
            <w:tabs>
              <w:tab w:val="left" w:pos="880"/>
              <w:tab w:val="right" w:leader="dot" w:pos="8777"/>
            </w:tabs>
            <w:rPr>
              <w:rFonts w:eastAsiaTheme="minorEastAsia"/>
              <w:noProof/>
              <w:lang w:eastAsia="sk-SK"/>
            </w:rPr>
          </w:pPr>
          <w:hyperlink w:anchor="_Toc39403118" w:history="1">
            <w:r w:rsidR="00C15DCE" w:rsidRPr="009156E3">
              <w:rPr>
                <w:rStyle w:val="Hypertextovprepojenie"/>
                <w:noProof/>
              </w:rPr>
              <w:t>4.3.</w:t>
            </w:r>
            <w:r w:rsidR="00C15DCE">
              <w:rPr>
                <w:rFonts w:eastAsiaTheme="minorEastAsia"/>
                <w:noProof/>
                <w:lang w:eastAsia="sk-SK"/>
              </w:rPr>
              <w:tab/>
            </w:r>
            <w:r w:rsidR="00C15DCE" w:rsidRPr="009156E3">
              <w:rPr>
                <w:rStyle w:val="Hypertextovprepojenie"/>
                <w:noProof/>
              </w:rPr>
              <w:t>YouTube</w:t>
            </w:r>
            <w:r w:rsidR="00C15DCE">
              <w:rPr>
                <w:noProof/>
                <w:webHidden/>
              </w:rPr>
              <w:tab/>
            </w:r>
            <w:r w:rsidR="00C15DCE">
              <w:rPr>
                <w:noProof/>
                <w:webHidden/>
              </w:rPr>
              <w:fldChar w:fldCharType="begin"/>
            </w:r>
            <w:r w:rsidR="00C15DCE">
              <w:rPr>
                <w:noProof/>
                <w:webHidden/>
              </w:rPr>
              <w:instrText xml:space="preserve"> PAGEREF _Toc39403118 \h </w:instrText>
            </w:r>
            <w:r w:rsidR="00C15DCE">
              <w:rPr>
                <w:noProof/>
                <w:webHidden/>
              </w:rPr>
            </w:r>
            <w:r w:rsidR="00C15DCE">
              <w:rPr>
                <w:noProof/>
                <w:webHidden/>
              </w:rPr>
              <w:fldChar w:fldCharType="separate"/>
            </w:r>
            <w:r w:rsidR="00E512D1">
              <w:rPr>
                <w:noProof/>
                <w:webHidden/>
              </w:rPr>
              <w:t>48</w:t>
            </w:r>
            <w:r w:rsidR="00C15DCE">
              <w:rPr>
                <w:noProof/>
                <w:webHidden/>
              </w:rPr>
              <w:fldChar w:fldCharType="end"/>
            </w:r>
          </w:hyperlink>
        </w:p>
        <w:p w14:paraId="1DC3EC60" w14:textId="7EA71A0D" w:rsidR="00C15DCE" w:rsidRDefault="008E6417">
          <w:pPr>
            <w:pStyle w:val="Obsah2"/>
            <w:tabs>
              <w:tab w:val="left" w:pos="880"/>
              <w:tab w:val="right" w:leader="dot" w:pos="8777"/>
            </w:tabs>
            <w:rPr>
              <w:rFonts w:eastAsiaTheme="minorEastAsia"/>
              <w:noProof/>
              <w:lang w:eastAsia="sk-SK"/>
            </w:rPr>
          </w:pPr>
          <w:hyperlink w:anchor="_Toc39403119" w:history="1">
            <w:r w:rsidR="00C15DCE" w:rsidRPr="009156E3">
              <w:rPr>
                <w:rStyle w:val="Hypertextovprepojenie"/>
                <w:noProof/>
              </w:rPr>
              <w:t>4.4.</w:t>
            </w:r>
            <w:r w:rsidR="00C15DCE">
              <w:rPr>
                <w:rFonts w:eastAsiaTheme="minorEastAsia"/>
                <w:noProof/>
                <w:lang w:eastAsia="sk-SK"/>
              </w:rPr>
              <w:tab/>
            </w:r>
            <w:r w:rsidR="00C15DCE" w:rsidRPr="009156E3">
              <w:rPr>
                <w:rStyle w:val="Hypertextovprepojenie"/>
                <w:noProof/>
              </w:rPr>
              <w:t>WeChat</w:t>
            </w:r>
            <w:r w:rsidR="00C15DCE">
              <w:rPr>
                <w:noProof/>
                <w:webHidden/>
              </w:rPr>
              <w:tab/>
            </w:r>
            <w:r w:rsidR="00C15DCE">
              <w:rPr>
                <w:noProof/>
                <w:webHidden/>
              </w:rPr>
              <w:fldChar w:fldCharType="begin"/>
            </w:r>
            <w:r w:rsidR="00C15DCE">
              <w:rPr>
                <w:noProof/>
                <w:webHidden/>
              </w:rPr>
              <w:instrText xml:space="preserve"> PAGEREF _Toc39403119 \h </w:instrText>
            </w:r>
            <w:r w:rsidR="00C15DCE">
              <w:rPr>
                <w:noProof/>
                <w:webHidden/>
              </w:rPr>
            </w:r>
            <w:r w:rsidR="00C15DCE">
              <w:rPr>
                <w:noProof/>
                <w:webHidden/>
              </w:rPr>
              <w:fldChar w:fldCharType="separate"/>
            </w:r>
            <w:r w:rsidR="00E512D1">
              <w:rPr>
                <w:noProof/>
                <w:webHidden/>
              </w:rPr>
              <w:t>51</w:t>
            </w:r>
            <w:r w:rsidR="00C15DCE">
              <w:rPr>
                <w:noProof/>
                <w:webHidden/>
              </w:rPr>
              <w:fldChar w:fldCharType="end"/>
            </w:r>
          </w:hyperlink>
        </w:p>
        <w:p w14:paraId="004FDB92" w14:textId="5D0F487F" w:rsidR="00C15DCE" w:rsidRDefault="008E6417">
          <w:pPr>
            <w:pStyle w:val="Obsah2"/>
            <w:tabs>
              <w:tab w:val="left" w:pos="880"/>
              <w:tab w:val="right" w:leader="dot" w:pos="8777"/>
            </w:tabs>
            <w:rPr>
              <w:rFonts w:eastAsiaTheme="minorEastAsia"/>
              <w:noProof/>
              <w:lang w:eastAsia="sk-SK"/>
            </w:rPr>
          </w:pPr>
          <w:hyperlink w:anchor="_Toc39403120" w:history="1">
            <w:r w:rsidR="00C15DCE" w:rsidRPr="009156E3">
              <w:rPr>
                <w:rStyle w:val="Hypertextovprepojenie"/>
                <w:noProof/>
              </w:rPr>
              <w:t>4.5.</w:t>
            </w:r>
            <w:r w:rsidR="00C15DCE">
              <w:rPr>
                <w:rFonts w:eastAsiaTheme="minorEastAsia"/>
                <w:noProof/>
                <w:lang w:eastAsia="sk-SK"/>
              </w:rPr>
              <w:tab/>
            </w:r>
            <w:r w:rsidR="00C15DCE" w:rsidRPr="009156E3">
              <w:rPr>
                <w:rStyle w:val="Hypertextovprepojenie"/>
                <w:noProof/>
              </w:rPr>
              <w:t>Instagram</w:t>
            </w:r>
            <w:r w:rsidR="00C15DCE">
              <w:rPr>
                <w:noProof/>
                <w:webHidden/>
              </w:rPr>
              <w:tab/>
            </w:r>
            <w:r w:rsidR="00C15DCE">
              <w:rPr>
                <w:noProof/>
                <w:webHidden/>
              </w:rPr>
              <w:fldChar w:fldCharType="begin"/>
            </w:r>
            <w:r w:rsidR="00C15DCE">
              <w:rPr>
                <w:noProof/>
                <w:webHidden/>
              </w:rPr>
              <w:instrText xml:space="preserve"> PAGEREF _Toc39403120 \h </w:instrText>
            </w:r>
            <w:r w:rsidR="00C15DCE">
              <w:rPr>
                <w:noProof/>
                <w:webHidden/>
              </w:rPr>
            </w:r>
            <w:r w:rsidR="00C15DCE">
              <w:rPr>
                <w:noProof/>
                <w:webHidden/>
              </w:rPr>
              <w:fldChar w:fldCharType="separate"/>
            </w:r>
            <w:r w:rsidR="00E512D1">
              <w:rPr>
                <w:noProof/>
                <w:webHidden/>
              </w:rPr>
              <w:t>54</w:t>
            </w:r>
            <w:r w:rsidR="00C15DCE">
              <w:rPr>
                <w:noProof/>
                <w:webHidden/>
              </w:rPr>
              <w:fldChar w:fldCharType="end"/>
            </w:r>
          </w:hyperlink>
        </w:p>
        <w:p w14:paraId="12A72877" w14:textId="4351821D" w:rsidR="00C15DCE" w:rsidRDefault="008E6417">
          <w:pPr>
            <w:pStyle w:val="Obsah2"/>
            <w:tabs>
              <w:tab w:val="left" w:pos="880"/>
              <w:tab w:val="right" w:leader="dot" w:pos="8777"/>
            </w:tabs>
            <w:rPr>
              <w:rFonts w:eastAsiaTheme="minorEastAsia"/>
              <w:noProof/>
              <w:lang w:eastAsia="sk-SK"/>
            </w:rPr>
          </w:pPr>
          <w:hyperlink w:anchor="_Toc39403121" w:history="1">
            <w:r w:rsidR="00C15DCE" w:rsidRPr="009156E3">
              <w:rPr>
                <w:rStyle w:val="Hypertextovprepojenie"/>
                <w:noProof/>
                <w:lang w:eastAsia="sk-SK"/>
              </w:rPr>
              <w:t>4.6.</w:t>
            </w:r>
            <w:r w:rsidR="00C15DCE">
              <w:rPr>
                <w:rFonts w:eastAsiaTheme="minorEastAsia"/>
                <w:noProof/>
                <w:lang w:eastAsia="sk-SK"/>
              </w:rPr>
              <w:tab/>
            </w:r>
            <w:r w:rsidR="00C15DCE" w:rsidRPr="009156E3">
              <w:rPr>
                <w:rStyle w:val="Hypertextovprepojenie"/>
                <w:noProof/>
                <w:lang w:eastAsia="sk-SK"/>
              </w:rPr>
              <w:t>Prepojenie sociálnych sieti</w:t>
            </w:r>
            <w:r w:rsidR="00C15DCE">
              <w:rPr>
                <w:noProof/>
                <w:webHidden/>
              </w:rPr>
              <w:tab/>
            </w:r>
            <w:r w:rsidR="00C15DCE">
              <w:rPr>
                <w:noProof/>
                <w:webHidden/>
              </w:rPr>
              <w:fldChar w:fldCharType="begin"/>
            </w:r>
            <w:r w:rsidR="00C15DCE">
              <w:rPr>
                <w:noProof/>
                <w:webHidden/>
              </w:rPr>
              <w:instrText xml:space="preserve"> PAGEREF _Toc39403121 \h </w:instrText>
            </w:r>
            <w:r w:rsidR="00C15DCE">
              <w:rPr>
                <w:noProof/>
                <w:webHidden/>
              </w:rPr>
            </w:r>
            <w:r w:rsidR="00C15DCE">
              <w:rPr>
                <w:noProof/>
                <w:webHidden/>
              </w:rPr>
              <w:fldChar w:fldCharType="separate"/>
            </w:r>
            <w:r w:rsidR="00E512D1">
              <w:rPr>
                <w:noProof/>
                <w:webHidden/>
              </w:rPr>
              <w:t>58</w:t>
            </w:r>
            <w:r w:rsidR="00C15DCE">
              <w:rPr>
                <w:noProof/>
                <w:webHidden/>
              </w:rPr>
              <w:fldChar w:fldCharType="end"/>
            </w:r>
          </w:hyperlink>
        </w:p>
        <w:p w14:paraId="31C80818" w14:textId="01134F55" w:rsidR="00C15DCE" w:rsidRDefault="008E6417">
          <w:pPr>
            <w:pStyle w:val="Obsah2"/>
            <w:tabs>
              <w:tab w:val="left" w:pos="880"/>
              <w:tab w:val="right" w:leader="dot" w:pos="8777"/>
            </w:tabs>
            <w:rPr>
              <w:rFonts w:eastAsiaTheme="minorEastAsia"/>
              <w:noProof/>
              <w:lang w:eastAsia="sk-SK"/>
            </w:rPr>
          </w:pPr>
          <w:hyperlink w:anchor="_Toc39403122" w:history="1">
            <w:r w:rsidR="00C15DCE" w:rsidRPr="009156E3">
              <w:rPr>
                <w:rStyle w:val="Hypertextovprepojenie"/>
                <w:noProof/>
              </w:rPr>
              <w:t>4.7.</w:t>
            </w:r>
            <w:r w:rsidR="00C15DCE">
              <w:rPr>
                <w:rFonts w:eastAsiaTheme="minorEastAsia"/>
                <w:noProof/>
                <w:lang w:eastAsia="sk-SK"/>
              </w:rPr>
              <w:tab/>
            </w:r>
            <w:r w:rsidR="00C15DCE" w:rsidRPr="009156E3">
              <w:rPr>
                <w:rStyle w:val="Hypertextovprepojenie"/>
                <w:noProof/>
              </w:rPr>
              <w:t>Messenger vs. WeChat – porovnanie</w:t>
            </w:r>
            <w:r w:rsidR="00C15DCE">
              <w:rPr>
                <w:noProof/>
                <w:webHidden/>
              </w:rPr>
              <w:tab/>
            </w:r>
            <w:r w:rsidR="00C15DCE">
              <w:rPr>
                <w:noProof/>
                <w:webHidden/>
              </w:rPr>
              <w:fldChar w:fldCharType="begin"/>
            </w:r>
            <w:r w:rsidR="00C15DCE">
              <w:rPr>
                <w:noProof/>
                <w:webHidden/>
              </w:rPr>
              <w:instrText xml:space="preserve"> PAGEREF _Toc39403122 \h </w:instrText>
            </w:r>
            <w:r w:rsidR="00C15DCE">
              <w:rPr>
                <w:noProof/>
                <w:webHidden/>
              </w:rPr>
            </w:r>
            <w:r w:rsidR="00C15DCE">
              <w:rPr>
                <w:noProof/>
                <w:webHidden/>
              </w:rPr>
              <w:fldChar w:fldCharType="separate"/>
            </w:r>
            <w:r w:rsidR="00E512D1">
              <w:rPr>
                <w:noProof/>
                <w:webHidden/>
              </w:rPr>
              <w:t>60</w:t>
            </w:r>
            <w:r w:rsidR="00C15DCE">
              <w:rPr>
                <w:noProof/>
                <w:webHidden/>
              </w:rPr>
              <w:fldChar w:fldCharType="end"/>
            </w:r>
          </w:hyperlink>
        </w:p>
        <w:p w14:paraId="61EB3EAA" w14:textId="41E4C938" w:rsidR="00C15DCE" w:rsidRDefault="008E6417">
          <w:pPr>
            <w:pStyle w:val="Obsah3"/>
            <w:tabs>
              <w:tab w:val="left" w:pos="1320"/>
              <w:tab w:val="right" w:leader="dot" w:pos="8777"/>
            </w:tabs>
            <w:rPr>
              <w:rFonts w:eastAsiaTheme="minorEastAsia"/>
              <w:noProof/>
              <w:lang w:eastAsia="sk-SK"/>
            </w:rPr>
          </w:pPr>
          <w:hyperlink w:anchor="_Toc39403123" w:history="1">
            <w:r w:rsidR="00C15DCE" w:rsidRPr="009156E3">
              <w:rPr>
                <w:rStyle w:val="Hypertextovprepojenie"/>
                <w:noProof/>
              </w:rPr>
              <w:t>4.7.1.</w:t>
            </w:r>
            <w:r w:rsidR="00C15DCE">
              <w:rPr>
                <w:rFonts w:eastAsiaTheme="minorEastAsia"/>
                <w:noProof/>
                <w:lang w:eastAsia="sk-SK"/>
              </w:rPr>
              <w:tab/>
            </w:r>
            <w:r w:rsidR="00C15DCE" w:rsidRPr="009156E3">
              <w:rPr>
                <w:rStyle w:val="Hypertextovprepojenie"/>
                <w:noProof/>
              </w:rPr>
              <w:t>Výhody messengeru:</w:t>
            </w:r>
            <w:r w:rsidR="00C15DCE">
              <w:rPr>
                <w:noProof/>
                <w:webHidden/>
              </w:rPr>
              <w:tab/>
            </w:r>
            <w:r w:rsidR="00C15DCE">
              <w:rPr>
                <w:noProof/>
                <w:webHidden/>
              </w:rPr>
              <w:fldChar w:fldCharType="begin"/>
            </w:r>
            <w:r w:rsidR="00C15DCE">
              <w:rPr>
                <w:noProof/>
                <w:webHidden/>
              </w:rPr>
              <w:instrText xml:space="preserve"> PAGEREF _Toc39403123 \h </w:instrText>
            </w:r>
            <w:r w:rsidR="00C15DCE">
              <w:rPr>
                <w:noProof/>
                <w:webHidden/>
              </w:rPr>
            </w:r>
            <w:r w:rsidR="00C15DCE">
              <w:rPr>
                <w:noProof/>
                <w:webHidden/>
              </w:rPr>
              <w:fldChar w:fldCharType="separate"/>
            </w:r>
            <w:r w:rsidR="00E512D1">
              <w:rPr>
                <w:noProof/>
                <w:webHidden/>
              </w:rPr>
              <w:t>61</w:t>
            </w:r>
            <w:r w:rsidR="00C15DCE">
              <w:rPr>
                <w:noProof/>
                <w:webHidden/>
              </w:rPr>
              <w:fldChar w:fldCharType="end"/>
            </w:r>
          </w:hyperlink>
        </w:p>
        <w:p w14:paraId="18CFE9C9" w14:textId="33C1625C" w:rsidR="00C15DCE" w:rsidRDefault="008E6417">
          <w:pPr>
            <w:pStyle w:val="Obsah3"/>
            <w:tabs>
              <w:tab w:val="left" w:pos="1320"/>
              <w:tab w:val="right" w:leader="dot" w:pos="8777"/>
            </w:tabs>
            <w:rPr>
              <w:rFonts w:eastAsiaTheme="minorEastAsia"/>
              <w:noProof/>
              <w:lang w:eastAsia="sk-SK"/>
            </w:rPr>
          </w:pPr>
          <w:hyperlink w:anchor="_Toc39403124" w:history="1">
            <w:r w:rsidR="00C15DCE" w:rsidRPr="009156E3">
              <w:rPr>
                <w:rStyle w:val="Hypertextovprepojenie"/>
                <w:noProof/>
              </w:rPr>
              <w:t>4.7.2.</w:t>
            </w:r>
            <w:r w:rsidR="00C15DCE">
              <w:rPr>
                <w:rFonts w:eastAsiaTheme="minorEastAsia"/>
                <w:noProof/>
                <w:lang w:eastAsia="sk-SK"/>
              </w:rPr>
              <w:tab/>
            </w:r>
            <w:r w:rsidR="00C15DCE" w:rsidRPr="009156E3">
              <w:rPr>
                <w:rStyle w:val="Hypertextovprepojenie"/>
                <w:noProof/>
              </w:rPr>
              <w:t>Nevýhody messengeru:</w:t>
            </w:r>
            <w:r w:rsidR="00C15DCE">
              <w:rPr>
                <w:noProof/>
                <w:webHidden/>
              </w:rPr>
              <w:tab/>
            </w:r>
            <w:r w:rsidR="00C15DCE">
              <w:rPr>
                <w:noProof/>
                <w:webHidden/>
              </w:rPr>
              <w:fldChar w:fldCharType="begin"/>
            </w:r>
            <w:r w:rsidR="00C15DCE">
              <w:rPr>
                <w:noProof/>
                <w:webHidden/>
              </w:rPr>
              <w:instrText xml:space="preserve"> PAGEREF _Toc39403124 \h </w:instrText>
            </w:r>
            <w:r w:rsidR="00C15DCE">
              <w:rPr>
                <w:noProof/>
                <w:webHidden/>
              </w:rPr>
            </w:r>
            <w:r w:rsidR="00C15DCE">
              <w:rPr>
                <w:noProof/>
                <w:webHidden/>
              </w:rPr>
              <w:fldChar w:fldCharType="separate"/>
            </w:r>
            <w:r w:rsidR="00E512D1">
              <w:rPr>
                <w:noProof/>
                <w:webHidden/>
              </w:rPr>
              <w:t>62</w:t>
            </w:r>
            <w:r w:rsidR="00C15DCE">
              <w:rPr>
                <w:noProof/>
                <w:webHidden/>
              </w:rPr>
              <w:fldChar w:fldCharType="end"/>
            </w:r>
          </w:hyperlink>
        </w:p>
        <w:p w14:paraId="7B487851" w14:textId="6EE0E81B" w:rsidR="00C15DCE" w:rsidRDefault="008E6417">
          <w:pPr>
            <w:pStyle w:val="Obsah3"/>
            <w:tabs>
              <w:tab w:val="left" w:pos="1320"/>
              <w:tab w:val="right" w:leader="dot" w:pos="8777"/>
            </w:tabs>
            <w:rPr>
              <w:rFonts w:eastAsiaTheme="minorEastAsia"/>
              <w:noProof/>
              <w:lang w:eastAsia="sk-SK"/>
            </w:rPr>
          </w:pPr>
          <w:hyperlink w:anchor="_Toc39403125" w:history="1">
            <w:r w:rsidR="00C15DCE" w:rsidRPr="009156E3">
              <w:rPr>
                <w:rStyle w:val="Hypertextovprepojenie"/>
                <w:noProof/>
              </w:rPr>
              <w:t>4.7.3.</w:t>
            </w:r>
            <w:r w:rsidR="00C15DCE">
              <w:rPr>
                <w:rFonts w:eastAsiaTheme="minorEastAsia"/>
                <w:noProof/>
                <w:lang w:eastAsia="sk-SK"/>
              </w:rPr>
              <w:tab/>
            </w:r>
            <w:r w:rsidR="00C15DCE" w:rsidRPr="009156E3">
              <w:rPr>
                <w:rStyle w:val="Hypertextovprepojenie"/>
                <w:noProof/>
              </w:rPr>
              <w:t>Výhody WeChat-u:</w:t>
            </w:r>
            <w:r w:rsidR="00C15DCE">
              <w:rPr>
                <w:noProof/>
                <w:webHidden/>
              </w:rPr>
              <w:tab/>
            </w:r>
            <w:r w:rsidR="00C15DCE">
              <w:rPr>
                <w:noProof/>
                <w:webHidden/>
              </w:rPr>
              <w:fldChar w:fldCharType="begin"/>
            </w:r>
            <w:r w:rsidR="00C15DCE">
              <w:rPr>
                <w:noProof/>
                <w:webHidden/>
              </w:rPr>
              <w:instrText xml:space="preserve"> PAGEREF _Toc39403125 \h </w:instrText>
            </w:r>
            <w:r w:rsidR="00C15DCE">
              <w:rPr>
                <w:noProof/>
                <w:webHidden/>
              </w:rPr>
            </w:r>
            <w:r w:rsidR="00C15DCE">
              <w:rPr>
                <w:noProof/>
                <w:webHidden/>
              </w:rPr>
              <w:fldChar w:fldCharType="separate"/>
            </w:r>
            <w:r w:rsidR="00E512D1">
              <w:rPr>
                <w:noProof/>
                <w:webHidden/>
              </w:rPr>
              <w:t>62</w:t>
            </w:r>
            <w:r w:rsidR="00C15DCE">
              <w:rPr>
                <w:noProof/>
                <w:webHidden/>
              </w:rPr>
              <w:fldChar w:fldCharType="end"/>
            </w:r>
          </w:hyperlink>
        </w:p>
        <w:p w14:paraId="263CB363" w14:textId="265FA158" w:rsidR="00C15DCE" w:rsidRDefault="008E6417">
          <w:pPr>
            <w:pStyle w:val="Obsah3"/>
            <w:tabs>
              <w:tab w:val="left" w:pos="1320"/>
              <w:tab w:val="right" w:leader="dot" w:pos="8777"/>
            </w:tabs>
            <w:rPr>
              <w:rFonts w:eastAsiaTheme="minorEastAsia"/>
              <w:noProof/>
              <w:lang w:eastAsia="sk-SK"/>
            </w:rPr>
          </w:pPr>
          <w:hyperlink w:anchor="_Toc39403126" w:history="1">
            <w:r w:rsidR="00C15DCE" w:rsidRPr="009156E3">
              <w:rPr>
                <w:rStyle w:val="Hypertextovprepojenie"/>
                <w:noProof/>
              </w:rPr>
              <w:t>4.7.4.</w:t>
            </w:r>
            <w:r w:rsidR="00C15DCE">
              <w:rPr>
                <w:rFonts w:eastAsiaTheme="minorEastAsia"/>
                <w:noProof/>
                <w:lang w:eastAsia="sk-SK"/>
              </w:rPr>
              <w:tab/>
            </w:r>
            <w:r w:rsidR="00C15DCE" w:rsidRPr="009156E3">
              <w:rPr>
                <w:rStyle w:val="Hypertextovprepojenie"/>
                <w:noProof/>
              </w:rPr>
              <w:t>Nevýhody WeChat-u:</w:t>
            </w:r>
            <w:r w:rsidR="00C15DCE">
              <w:rPr>
                <w:noProof/>
                <w:webHidden/>
              </w:rPr>
              <w:tab/>
            </w:r>
            <w:r w:rsidR="00C15DCE">
              <w:rPr>
                <w:noProof/>
                <w:webHidden/>
              </w:rPr>
              <w:fldChar w:fldCharType="begin"/>
            </w:r>
            <w:r w:rsidR="00C15DCE">
              <w:rPr>
                <w:noProof/>
                <w:webHidden/>
              </w:rPr>
              <w:instrText xml:space="preserve"> PAGEREF _Toc39403126 \h </w:instrText>
            </w:r>
            <w:r w:rsidR="00C15DCE">
              <w:rPr>
                <w:noProof/>
                <w:webHidden/>
              </w:rPr>
            </w:r>
            <w:r w:rsidR="00C15DCE">
              <w:rPr>
                <w:noProof/>
                <w:webHidden/>
              </w:rPr>
              <w:fldChar w:fldCharType="separate"/>
            </w:r>
            <w:r w:rsidR="00E512D1">
              <w:rPr>
                <w:noProof/>
                <w:webHidden/>
              </w:rPr>
              <w:t>63</w:t>
            </w:r>
            <w:r w:rsidR="00C15DCE">
              <w:rPr>
                <w:noProof/>
                <w:webHidden/>
              </w:rPr>
              <w:fldChar w:fldCharType="end"/>
            </w:r>
          </w:hyperlink>
        </w:p>
        <w:p w14:paraId="01BAAF77" w14:textId="2982350A" w:rsidR="00C15DCE" w:rsidRDefault="008E6417">
          <w:pPr>
            <w:pStyle w:val="Obsah1"/>
            <w:tabs>
              <w:tab w:val="left" w:pos="440"/>
              <w:tab w:val="right" w:leader="dot" w:pos="8777"/>
            </w:tabs>
            <w:rPr>
              <w:rFonts w:eastAsiaTheme="minorEastAsia"/>
              <w:noProof/>
              <w:lang w:eastAsia="sk-SK"/>
            </w:rPr>
          </w:pPr>
          <w:hyperlink w:anchor="_Toc39403127" w:history="1">
            <w:r w:rsidR="00C15DCE" w:rsidRPr="009156E3">
              <w:rPr>
                <w:rStyle w:val="Hypertextovprepojenie"/>
                <w:noProof/>
              </w:rPr>
              <w:t>5.</w:t>
            </w:r>
            <w:r w:rsidR="00C15DCE">
              <w:rPr>
                <w:rFonts w:eastAsiaTheme="minorEastAsia"/>
                <w:noProof/>
                <w:lang w:eastAsia="sk-SK"/>
              </w:rPr>
              <w:tab/>
            </w:r>
            <w:r w:rsidR="00C15DCE" w:rsidRPr="009156E3">
              <w:rPr>
                <w:rStyle w:val="Hypertextovprepojenie"/>
                <w:noProof/>
              </w:rPr>
              <w:t>Návrh a implementácia WordPress portálu</w:t>
            </w:r>
            <w:r w:rsidR="00C15DCE">
              <w:rPr>
                <w:noProof/>
                <w:webHidden/>
              </w:rPr>
              <w:tab/>
            </w:r>
            <w:r w:rsidR="00C15DCE">
              <w:rPr>
                <w:noProof/>
                <w:webHidden/>
              </w:rPr>
              <w:fldChar w:fldCharType="begin"/>
            </w:r>
            <w:r w:rsidR="00C15DCE">
              <w:rPr>
                <w:noProof/>
                <w:webHidden/>
              </w:rPr>
              <w:instrText xml:space="preserve"> PAGEREF _Toc39403127 \h </w:instrText>
            </w:r>
            <w:r w:rsidR="00C15DCE">
              <w:rPr>
                <w:noProof/>
                <w:webHidden/>
              </w:rPr>
            </w:r>
            <w:r w:rsidR="00C15DCE">
              <w:rPr>
                <w:noProof/>
                <w:webHidden/>
              </w:rPr>
              <w:fldChar w:fldCharType="separate"/>
            </w:r>
            <w:r w:rsidR="00E512D1">
              <w:rPr>
                <w:noProof/>
                <w:webHidden/>
              </w:rPr>
              <w:t>64</w:t>
            </w:r>
            <w:r w:rsidR="00C15DCE">
              <w:rPr>
                <w:noProof/>
                <w:webHidden/>
              </w:rPr>
              <w:fldChar w:fldCharType="end"/>
            </w:r>
          </w:hyperlink>
        </w:p>
        <w:p w14:paraId="71EA1B2E" w14:textId="508C6C4C" w:rsidR="00C15DCE" w:rsidRDefault="008E6417">
          <w:pPr>
            <w:pStyle w:val="Obsah1"/>
            <w:tabs>
              <w:tab w:val="left" w:pos="440"/>
              <w:tab w:val="right" w:leader="dot" w:pos="8777"/>
            </w:tabs>
            <w:rPr>
              <w:rFonts w:eastAsiaTheme="minorEastAsia"/>
              <w:noProof/>
              <w:lang w:eastAsia="sk-SK"/>
            </w:rPr>
          </w:pPr>
          <w:hyperlink w:anchor="_Toc39403128" w:history="1">
            <w:r w:rsidR="00C15DCE" w:rsidRPr="009156E3">
              <w:rPr>
                <w:rStyle w:val="Hypertextovprepojenie"/>
                <w:noProof/>
              </w:rPr>
              <w:t>6.</w:t>
            </w:r>
            <w:r w:rsidR="00C15DCE">
              <w:rPr>
                <w:rFonts w:eastAsiaTheme="minorEastAsia"/>
                <w:noProof/>
                <w:lang w:eastAsia="sk-SK"/>
              </w:rPr>
              <w:tab/>
            </w:r>
            <w:r w:rsidR="00C15DCE" w:rsidRPr="009156E3">
              <w:rPr>
                <w:rStyle w:val="Hypertextovprepojenie"/>
                <w:noProof/>
              </w:rPr>
              <w:t>Vyhodnotenie</w:t>
            </w:r>
            <w:r w:rsidR="00C15DCE">
              <w:rPr>
                <w:noProof/>
                <w:webHidden/>
              </w:rPr>
              <w:tab/>
            </w:r>
            <w:r w:rsidR="00C15DCE">
              <w:rPr>
                <w:noProof/>
                <w:webHidden/>
              </w:rPr>
              <w:fldChar w:fldCharType="begin"/>
            </w:r>
            <w:r w:rsidR="00C15DCE">
              <w:rPr>
                <w:noProof/>
                <w:webHidden/>
              </w:rPr>
              <w:instrText xml:space="preserve"> PAGEREF _Toc39403128 \h </w:instrText>
            </w:r>
            <w:r w:rsidR="00C15DCE">
              <w:rPr>
                <w:noProof/>
                <w:webHidden/>
              </w:rPr>
            </w:r>
            <w:r w:rsidR="00C15DCE">
              <w:rPr>
                <w:noProof/>
                <w:webHidden/>
              </w:rPr>
              <w:fldChar w:fldCharType="separate"/>
            </w:r>
            <w:r w:rsidR="00E512D1">
              <w:rPr>
                <w:noProof/>
                <w:webHidden/>
              </w:rPr>
              <w:t>83</w:t>
            </w:r>
            <w:r w:rsidR="00C15DCE">
              <w:rPr>
                <w:noProof/>
                <w:webHidden/>
              </w:rPr>
              <w:fldChar w:fldCharType="end"/>
            </w:r>
          </w:hyperlink>
        </w:p>
        <w:p w14:paraId="3D21A155" w14:textId="0A953258" w:rsidR="00C15DCE" w:rsidRDefault="008E6417">
          <w:pPr>
            <w:pStyle w:val="Obsah1"/>
            <w:tabs>
              <w:tab w:val="right" w:leader="dot" w:pos="8777"/>
            </w:tabs>
            <w:rPr>
              <w:rFonts w:eastAsiaTheme="minorEastAsia"/>
              <w:noProof/>
              <w:lang w:eastAsia="sk-SK"/>
            </w:rPr>
          </w:pPr>
          <w:hyperlink w:anchor="_Toc39403129" w:history="1">
            <w:r w:rsidR="00C15DCE" w:rsidRPr="009156E3">
              <w:rPr>
                <w:rStyle w:val="Hypertextovprepojenie"/>
                <w:noProof/>
              </w:rPr>
              <w:t>Záver</w:t>
            </w:r>
            <w:r w:rsidR="00C15DCE">
              <w:rPr>
                <w:noProof/>
                <w:webHidden/>
              </w:rPr>
              <w:tab/>
            </w:r>
            <w:r w:rsidR="00C15DCE">
              <w:rPr>
                <w:noProof/>
                <w:webHidden/>
              </w:rPr>
              <w:fldChar w:fldCharType="begin"/>
            </w:r>
            <w:r w:rsidR="00C15DCE">
              <w:rPr>
                <w:noProof/>
                <w:webHidden/>
              </w:rPr>
              <w:instrText xml:space="preserve"> PAGEREF _Toc39403129 \h </w:instrText>
            </w:r>
            <w:r w:rsidR="00C15DCE">
              <w:rPr>
                <w:noProof/>
                <w:webHidden/>
              </w:rPr>
            </w:r>
            <w:r w:rsidR="00C15DCE">
              <w:rPr>
                <w:noProof/>
                <w:webHidden/>
              </w:rPr>
              <w:fldChar w:fldCharType="separate"/>
            </w:r>
            <w:r w:rsidR="00E512D1">
              <w:rPr>
                <w:noProof/>
                <w:webHidden/>
              </w:rPr>
              <w:t>84</w:t>
            </w:r>
            <w:r w:rsidR="00C15DCE">
              <w:rPr>
                <w:noProof/>
                <w:webHidden/>
              </w:rPr>
              <w:fldChar w:fldCharType="end"/>
            </w:r>
          </w:hyperlink>
        </w:p>
        <w:p w14:paraId="4E3720C1" w14:textId="0D5FAA6F" w:rsidR="00C15DCE" w:rsidRDefault="008E6417">
          <w:pPr>
            <w:pStyle w:val="Obsah1"/>
            <w:tabs>
              <w:tab w:val="right" w:leader="dot" w:pos="8777"/>
            </w:tabs>
            <w:rPr>
              <w:rFonts w:eastAsiaTheme="minorEastAsia"/>
              <w:noProof/>
              <w:lang w:eastAsia="sk-SK"/>
            </w:rPr>
          </w:pPr>
          <w:hyperlink w:anchor="_Toc39403130" w:history="1">
            <w:r w:rsidR="00C15DCE" w:rsidRPr="009156E3">
              <w:rPr>
                <w:rStyle w:val="Hypertextovprepojenie"/>
                <w:bCs/>
                <w:noProof/>
              </w:rPr>
              <w:t>Zoznam použitej literatúry</w:t>
            </w:r>
            <w:r w:rsidR="00C15DCE">
              <w:rPr>
                <w:noProof/>
                <w:webHidden/>
              </w:rPr>
              <w:tab/>
            </w:r>
            <w:r w:rsidR="00C15DCE">
              <w:rPr>
                <w:noProof/>
                <w:webHidden/>
              </w:rPr>
              <w:fldChar w:fldCharType="begin"/>
            </w:r>
            <w:r w:rsidR="00C15DCE">
              <w:rPr>
                <w:noProof/>
                <w:webHidden/>
              </w:rPr>
              <w:instrText xml:space="preserve"> PAGEREF _Toc39403130 \h </w:instrText>
            </w:r>
            <w:r w:rsidR="00C15DCE">
              <w:rPr>
                <w:noProof/>
                <w:webHidden/>
              </w:rPr>
            </w:r>
            <w:r w:rsidR="00C15DCE">
              <w:rPr>
                <w:noProof/>
                <w:webHidden/>
              </w:rPr>
              <w:fldChar w:fldCharType="separate"/>
            </w:r>
            <w:r w:rsidR="00E512D1">
              <w:rPr>
                <w:noProof/>
                <w:webHidden/>
              </w:rPr>
              <w:t>87</w:t>
            </w:r>
            <w:r w:rsidR="00C15DCE">
              <w:rPr>
                <w:noProof/>
                <w:webHidden/>
              </w:rPr>
              <w:fldChar w:fldCharType="end"/>
            </w:r>
          </w:hyperlink>
        </w:p>
        <w:p w14:paraId="33F07504" w14:textId="49687E9B" w:rsidR="00C15DCE" w:rsidRDefault="008E6417">
          <w:pPr>
            <w:pStyle w:val="Obsah1"/>
            <w:tabs>
              <w:tab w:val="right" w:leader="dot" w:pos="8777"/>
            </w:tabs>
            <w:rPr>
              <w:rFonts w:eastAsiaTheme="minorEastAsia"/>
              <w:noProof/>
              <w:lang w:eastAsia="sk-SK"/>
            </w:rPr>
          </w:pPr>
          <w:hyperlink w:anchor="_Toc39403131" w:history="1">
            <w:r w:rsidR="00C15DCE" w:rsidRPr="009156E3">
              <w:rPr>
                <w:rStyle w:val="Hypertextovprepojenie"/>
                <w:noProof/>
              </w:rPr>
              <w:t>Zdroje obrázkov</w:t>
            </w:r>
            <w:r w:rsidR="00C15DCE">
              <w:rPr>
                <w:noProof/>
                <w:webHidden/>
              </w:rPr>
              <w:tab/>
            </w:r>
            <w:r w:rsidR="00C15DCE">
              <w:rPr>
                <w:noProof/>
                <w:webHidden/>
              </w:rPr>
              <w:fldChar w:fldCharType="begin"/>
            </w:r>
            <w:r w:rsidR="00C15DCE">
              <w:rPr>
                <w:noProof/>
                <w:webHidden/>
              </w:rPr>
              <w:instrText xml:space="preserve"> PAGEREF _Toc39403131 \h </w:instrText>
            </w:r>
            <w:r w:rsidR="00C15DCE">
              <w:rPr>
                <w:noProof/>
                <w:webHidden/>
              </w:rPr>
            </w:r>
            <w:r w:rsidR="00C15DCE">
              <w:rPr>
                <w:noProof/>
                <w:webHidden/>
              </w:rPr>
              <w:fldChar w:fldCharType="separate"/>
            </w:r>
            <w:r w:rsidR="00E512D1">
              <w:rPr>
                <w:noProof/>
                <w:webHidden/>
              </w:rPr>
              <w:t>94</w:t>
            </w:r>
            <w:r w:rsidR="00C15DCE">
              <w:rPr>
                <w:noProof/>
                <w:webHidden/>
              </w:rPr>
              <w:fldChar w:fldCharType="end"/>
            </w:r>
          </w:hyperlink>
        </w:p>
        <w:p w14:paraId="2AC5D952" w14:textId="1C143708" w:rsidR="00C15DCE" w:rsidRDefault="008E6417">
          <w:pPr>
            <w:pStyle w:val="Obsah1"/>
            <w:tabs>
              <w:tab w:val="right" w:leader="dot" w:pos="8777"/>
            </w:tabs>
            <w:rPr>
              <w:rFonts w:eastAsiaTheme="minorEastAsia"/>
              <w:noProof/>
              <w:lang w:eastAsia="sk-SK"/>
            </w:rPr>
          </w:pPr>
          <w:hyperlink w:anchor="_Toc39403132" w:history="1">
            <w:r w:rsidR="00C15DCE" w:rsidRPr="009156E3">
              <w:rPr>
                <w:rStyle w:val="Hypertextovprepojenie"/>
                <w:noProof/>
              </w:rPr>
              <w:t>Prílohy</w:t>
            </w:r>
            <w:r w:rsidR="00C15DCE">
              <w:rPr>
                <w:noProof/>
                <w:webHidden/>
              </w:rPr>
              <w:tab/>
            </w:r>
            <w:r w:rsidR="00C15DCE">
              <w:rPr>
                <w:noProof/>
                <w:webHidden/>
              </w:rPr>
              <w:fldChar w:fldCharType="begin"/>
            </w:r>
            <w:r w:rsidR="00C15DCE">
              <w:rPr>
                <w:noProof/>
                <w:webHidden/>
              </w:rPr>
              <w:instrText xml:space="preserve"> PAGEREF _Toc39403132 \h </w:instrText>
            </w:r>
            <w:r w:rsidR="00C15DCE">
              <w:rPr>
                <w:noProof/>
                <w:webHidden/>
              </w:rPr>
            </w:r>
            <w:r w:rsidR="00C15DCE">
              <w:rPr>
                <w:noProof/>
                <w:webHidden/>
              </w:rPr>
              <w:fldChar w:fldCharType="separate"/>
            </w:r>
            <w:r w:rsidR="00E512D1">
              <w:rPr>
                <w:noProof/>
                <w:webHidden/>
              </w:rPr>
              <w:t>95</w:t>
            </w:r>
            <w:r w:rsidR="00C15DCE">
              <w:rPr>
                <w:noProof/>
                <w:webHidden/>
              </w:rPr>
              <w:fldChar w:fldCharType="end"/>
            </w:r>
          </w:hyperlink>
        </w:p>
        <w:p w14:paraId="202541D3" w14:textId="749734E8" w:rsidR="00DB0F9F" w:rsidRPr="00A829D8" w:rsidRDefault="00DB0F9F">
          <w:r w:rsidRPr="00A829D8">
            <w:rPr>
              <w:b/>
              <w:bCs/>
            </w:rPr>
            <w:fldChar w:fldCharType="end"/>
          </w:r>
        </w:p>
      </w:sdtContent>
    </w:sdt>
    <w:p w14:paraId="505AF5F2" w14:textId="77777777" w:rsidR="00DB0F9F" w:rsidRPr="00A829D8" w:rsidRDefault="00DB0F9F" w:rsidP="00DB0F9F"/>
    <w:p w14:paraId="4C9A2AE4" w14:textId="77777777" w:rsidR="00DB0F9F" w:rsidRPr="00A829D8" w:rsidRDefault="00DB0F9F" w:rsidP="00DB0F9F">
      <w:pPr>
        <w:sectPr w:rsidR="00DB0F9F" w:rsidRPr="00A829D8" w:rsidSect="00764113">
          <w:pgSz w:w="11906" w:h="16838"/>
          <w:pgMar w:top="1418" w:right="1418" w:bottom="1418" w:left="1701" w:header="709" w:footer="709" w:gutter="0"/>
          <w:cols w:space="708"/>
          <w:docGrid w:linePitch="360"/>
        </w:sectPr>
      </w:pPr>
    </w:p>
    <w:p w14:paraId="516C4ED5" w14:textId="77777777" w:rsidR="001F79A8" w:rsidRPr="00A829D8" w:rsidRDefault="001F79A8" w:rsidP="001F79A8">
      <w:pPr>
        <w:pStyle w:val="1Nadpis"/>
        <w:numPr>
          <w:ilvl w:val="0"/>
          <w:numId w:val="0"/>
        </w:numPr>
        <w:ind w:left="360" w:hanging="360"/>
      </w:pPr>
      <w:bookmarkStart w:id="6" w:name="_Toc39403082"/>
      <w:r w:rsidRPr="00A829D8">
        <w:lastRenderedPageBreak/>
        <w:t>Zoznam obrázkov</w:t>
      </w:r>
      <w:bookmarkEnd w:id="6"/>
    </w:p>
    <w:p w14:paraId="7552DAAF" w14:textId="761B23AA" w:rsidR="00312D47" w:rsidRDefault="004E1DCF">
      <w:pPr>
        <w:pStyle w:val="Zoznamobrzkov"/>
        <w:tabs>
          <w:tab w:val="right" w:leader="dot" w:pos="8777"/>
        </w:tabs>
        <w:rPr>
          <w:rFonts w:eastAsiaTheme="minorEastAsia"/>
          <w:noProof/>
          <w:lang w:eastAsia="sk-SK"/>
        </w:rPr>
      </w:pPr>
      <w:r>
        <w:fldChar w:fldCharType="begin"/>
      </w:r>
      <w:r>
        <w:instrText xml:space="preserve"> TOC \h \z \c "Obrázok" </w:instrText>
      </w:r>
      <w:r>
        <w:fldChar w:fldCharType="separate"/>
      </w:r>
      <w:hyperlink w:anchor="_Toc39403133" w:history="1">
        <w:r w:rsidR="00312D47" w:rsidRPr="007E0CDE">
          <w:rPr>
            <w:rStyle w:val="Hypertextovprepojenie"/>
            <w:noProof/>
          </w:rPr>
          <w:t>Obrázok 1 WordPress</w:t>
        </w:r>
        <w:r w:rsidR="00312D47">
          <w:rPr>
            <w:noProof/>
            <w:webHidden/>
          </w:rPr>
          <w:tab/>
        </w:r>
        <w:r w:rsidR="00312D47">
          <w:rPr>
            <w:noProof/>
            <w:webHidden/>
          </w:rPr>
          <w:fldChar w:fldCharType="begin"/>
        </w:r>
        <w:r w:rsidR="00312D47">
          <w:rPr>
            <w:noProof/>
            <w:webHidden/>
          </w:rPr>
          <w:instrText xml:space="preserve"> PAGEREF _Toc39403133 \h </w:instrText>
        </w:r>
        <w:r w:rsidR="00312D47">
          <w:rPr>
            <w:noProof/>
            <w:webHidden/>
          </w:rPr>
        </w:r>
        <w:r w:rsidR="00312D47">
          <w:rPr>
            <w:noProof/>
            <w:webHidden/>
          </w:rPr>
          <w:fldChar w:fldCharType="separate"/>
        </w:r>
        <w:r w:rsidR="00E512D1">
          <w:rPr>
            <w:noProof/>
            <w:webHidden/>
          </w:rPr>
          <w:t>26</w:t>
        </w:r>
        <w:r w:rsidR="00312D47">
          <w:rPr>
            <w:noProof/>
            <w:webHidden/>
          </w:rPr>
          <w:fldChar w:fldCharType="end"/>
        </w:r>
      </w:hyperlink>
    </w:p>
    <w:p w14:paraId="069C56F3" w14:textId="0CB4DCCF" w:rsidR="00312D47" w:rsidRDefault="008E6417">
      <w:pPr>
        <w:pStyle w:val="Zoznamobrzkov"/>
        <w:tabs>
          <w:tab w:val="right" w:leader="dot" w:pos="8777"/>
        </w:tabs>
        <w:rPr>
          <w:rFonts w:eastAsiaTheme="minorEastAsia"/>
          <w:noProof/>
          <w:lang w:eastAsia="sk-SK"/>
        </w:rPr>
      </w:pPr>
      <w:hyperlink w:anchor="_Toc39403134" w:history="1">
        <w:r w:rsidR="00312D47" w:rsidRPr="007E0CDE">
          <w:rPr>
            <w:rStyle w:val="Hypertextovprepojenie"/>
            <w:noProof/>
          </w:rPr>
          <w:t>Obrázok 2 WordPress.com vs WordPress.org</w:t>
        </w:r>
        <w:r w:rsidR="00312D47">
          <w:rPr>
            <w:noProof/>
            <w:webHidden/>
          </w:rPr>
          <w:tab/>
        </w:r>
        <w:r w:rsidR="00312D47">
          <w:rPr>
            <w:noProof/>
            <w:webHidden/>
          </w:rPr>
          <w:fldChar w:fldCharType="begin"/>
        </w:r>
        <w:r w:rsidR="00312D47">
          <w:rPr>
            <w:noProof/>
            <w:webHidden/>
          </w:rPr>
          <w:instrText xml:space="preserve"> PAGEREF _Toc39403134 \h </w:instrText>
        </w:r>
        <w:r w:rsidR="00312D47">
          <w:rPr>
            <w:noProof/>
            <w:webHidden/>
          </w:rPr>
        </w:r>
        <w:r w:rsidR="00312D47">
          <w:rPr>
            <w:noProof/>
            <w:webHidden/>
          </w:rPr>
          <w:fldChar w:fldCharType="separate"/>
        </w:r>
        <w:r w:rsidR="00E512D1">
          <w:rPr>
            <w:noProof/>
            <w:webHidden/>
          </w:rPr>
          <w:t>28</w:t>
        </w:r>
        <w:r w:rsidR="00312D47">
          <w:rPr>
            <w:noProof/>
            <w:webHidden/>
          </w:rPr>
          <w:fldChar w:fldCharType="end"/>
        </w:r>
      </w:hyperlink>
    </w:p>
    <w:p w14:paraId="36C066FE" w14:textId="1B7D75C1" w:rsidR="00312D47" w:rsidRDefault="008E6417">
      <w:pPr>
        <w:pStyle w:val="Zoznamobrzkov"/>
        <w:tabs>
          <w:tab w:val="right" w:leader="dot" w:pos="8777"/>
        </w:tabs>
        <w:rPr>
          <w:rFonts w:eastAsiaTheme="minorEastAsia"/>
          <w:noProof/>
          <w:lang w:eastAsia="sk-SK"/>
        </w:rPr>
      </w:pPr>
      <w:hyperlink w:anchor="_Toc39403135" w:history="1">
        <w:r w:rsidR="00312D47" w:rsidRPr="007E0CDE">
          <w:rPr>
            <w:rStyle w:val="Hypertextovprepojenie"/>
            <w:noProof/>
          </w:rPr>
          <w:t>Obrázok 3 Náhľad systému WordPress</w:t>
        </w:r>
        <w:r w:rsidR="00312D47">
          <w:rPr>
            <w:noProof/>
            <w:webHidden/>
          </w:rPr>
          <w:tab/>
        </w:r>
        <w:r w:rsidR="00312D47">
          <w:rPr>
            <w:noProof/>
            <w:webHidden/>
          </w:rPr>
          <w:fldChar w:fldCharType="begin"/>
        </w:r>
        <w:r w:rsidR="00312D47">
          <w:rPr>
            <w:noProof/>
            <w:webHidden/>
          </w:rPr>
          <w:instrText xml:space="preserve"> PAGEREF _Toc39403135 \h </w:instrText>
        </w:r>
        <w:r w:rsidR="00312D47">
          <w:rPr>
            <w:noProof/>
            <w:webHidden/>
          </w:rPr>
        </w:r>
        <w:r w:rsidR="00312D47">
          <w:rPr>
            <w:noProof/>
            <w:webHidden/>
          </w:rPr>
          <w:fldChar w:fldCharType="separate"/>
        </w:r>
        <w:r w:rsidR="00E512D1">
          <w:rPr>
            <w:noProof/>
            <w:webHidden/>
          </w:rPr>
          <w:t>32</w:t>
        </w:r>
        <w:r w:rsidR="00312D47">
          <w:rPr>
            <w:noProof/>
            <w:webHidden/>
          </w:rPr>
          <w:fldChar w:fldCharType="end"/>
        </w:r>
      </w:hyperlink>
    </w:p>
    <w:p w14:paraId="0E3BF964" w14:textId="2A9DC5E9" w:rsidR="00312D47" w:rsidRDefault="008E6417">
      <w:pPr>
        <w:pStyle w:val="Zoznamobrzkov"/>
        <w:tabs>
          <w:tab w:val="right" w:leader="dot" w:pos="8777"/>
        </w:tabs>
        <w:rPr>
          <w:rFonts w:eastAsiaTheme="minorEastAsia"/>
          <w:noProof/>
          <w:lang w:eastAsia="sk-SK"/>
        </w:rPr>
      </w:pPr>
      <w:hyperlink w:anchor="_Toc39403136" w:history="1">
        <w:r w:rsidR="00312D47" w:rsidRPr="007E0CDE">
          <w:rPr>
            <w:rStyle w:val="Hypertextovprepojenie"/>
            <w:noProof/>
          </w:rPr>
          <w:t>Obrázok 4 Náhľad systému Wix</w:t>
        </w:r>
        <w:r w:rsidR="00312D47">
          <w:rPr>
            <w:noProof/>
            <w:webHidden/>
          </w:rPr>
          <w:tab/>
        </w:r>
        <w:r w:rsidR="00312D47">
          <w:rPr>
            <w:noProof/>
            <w:webHidden/>
          </w:rPr>
          <w:fldChar w:fldCharType="begin"/>
        </w:r>
        <w:r w:rsidR="00312D47">
          <w:rPr>
            <w:noProof/>
            <w:webHidden/>
          </w:rPr>
          <w:instrText xml:space="preserve"> PAGEREF _Toc39403136 \h </w:instrText>
        </w:r>
        <w:r w:rsidR="00312D47">
          <w:rPr>
            <w:noProof/>
            <w:webHidden/>
          </w:rPr>
        </w:r>
        <w:r w:rsidR="00312D47">
          <w:rPr>
            <w:noProof/>
            <w:webHidden/>
          </w:rPr>
          <w:fldChar w:fldCharType="separate"/>
        </w:r>
        <w:r w:rsidR="00E512D1">
          <w:rPr>
            <w:noProof/>
            <w:webHidden/>
          </w:rPr>
          <w:t>34</w:t>
        </w:r>
        <w:r w:rsidR="00312D47">
          <w:rPr>
            <w:noProof/>
            <w:webHidden/>
          </w:rPr>
          <w:fldChar w:fldCharType="end"/>
        </w:r>
      </w:hyperlink>
    </w:p>
    <w:p w14:paraId="2DDB2003" w14:textId="7D77EC80" w:rsidR="00312D47" w:rsidRDefault="008E6417">
      <w:pPr>
        <w:pStyle w:val="Zoznamobrzkov"/>
        <w:tabs>
          <w:tab w:val="right" w:leader="dot" w:pos="8777"/>
        </w:tabs>
        <w:rPr>
          <w:rFonts w:eastAsiaTheme="minorEastAsia"/>
          <w:noProof/>
          <w:lang w:eastAsia="sk-SK"/>
        </w:rPr>
      </w:pPr>
      <w:hyperlink w:anchor="_Toc39403137" w:history="1">
        <w:r w:rsidR="00312D47" w:rsidRPr="007E0CDE">
          <w:rPr>
            <w:rStyle w:val="Hypertextovprepojenie"/>
            <w:noProof/>
          </w:rPr>
          <w:t>Obrázok 5 Náhľad systému Squarespace</w:t>
        </w:r>
        <w:r w:rsidR="00312D47">
          <w:rPr>
            <w:noProof/>
            <w:webHidden/>
          </w:rPr>
          <w:tab/>
        </w:r>
        <w:r w:rsidR="00312D47">
          <w:rPr>
            <w:noProof/>
            <w:webHidden/>
          </w:rPr>
          <w:fldChar w:fldCharType="begin"/>
        </w:r>
        <w:r w:rsidR="00312D47">
          <w:rPr>
            <w:noProof/>
            <w:webHidden/>
          </w:rPr>
          <w:instrText xml:space="preserve"> PAGEREF _Toc39403137 \h </w:instrText>
        </w:r>
        <w:r w:rsidR="00312D47">
          <w:rPr>
            <w:noProof/>
            <w:webHidden/>
          </w:rPr>
        </w:r>
        <w:r w:rsidR="00312D47">
          <w:rPr>
            <w:noProof/>
            <w:webHidden/>
          </w:rPr>
          <w:fldChar w:fldCharType="separate"/>
        </w:r>
        <w:r w:rsidR="00E512D1">
          <w:rPr>
            <w:noProof/>
            <w:webHidden/>
          </w:rPr>
          <w:t>35</w:t>
        </w:r>
        <w:r w:rsidR="00312D47">
          <w:rPr>
            <w:noProof/>
            <w:webHidden/>
          </w:rPr>
          <w:fldChar w:fldCharType="end"/>
        </w:r>
      </w:hyperlink>
    </w:p>
    <w:p w14:paraId="4A67CCC9" w14:textId="5CDA4699" w:rsidR="00312D47" w:rsidRDefault="008E6417">
      <w:pPr>
        <w:pStyle w:val="Zoznamobrzkov"/>
        <w:tabs>
          <w:tab w:val="right" w:leader="dot" w:pos="8777"/>
        </w:tabs>
        <w:rPr>
          <w:rFonts w:eastAsiaTheme="minorEastAsia"/>
          <w:noProof/>
          <w:lang w:eastAsia="sk-SK"/>
        </w:rPr>
      </w:pPr>
      <w:hyperlink w:anchor="_Toc39403138" w:history="1">
        <w:r w:rsidR="00312D47" w:rsidRPr="007E0CDE">
          <w:rPr>
            <w:rStyle w:val="Hypertextovprepojenie"/>
            <w:noProof/>
          </w:rPr>
          <w:t>Obrázok 6 Náhľad systému Joomla!</w:t>
        </w:r>
        <w:r w:rsidR="00312D47">
          <w:rPr>
            <w:noProof/>
            <w:webHidden/>
          </w:rPr>
          <w:tab/>
        </w:r>
        <w:r w:rsidR="00312D47">
          <w:rPr>
            <w:noProof/>
            <w:webHidden/>
          </w:rPr>
          <w:fldChar w:fldCharType="begin"/>
        </w:r>
        <w:r w:rsidR="00312D47">
          <w:rPr>
            <w:noProof/>
            <w:webHidden/>
          </w:rPr>
          <w:instrText xml:space="preserve"> PAGEREF _Toc39403138 \h </w:instrText>
        </w:r>
        <w:r w:rsidR="00312D47">
          <w:rPr>
            <w:noProof/>
            <w:webHidden/>
          </w:rPr>
        </w:r>
        <w:r w:rsidR="00312D47">
          <w:rPr>
            <w:noProof/>
            <w:webHidden/>
          </w:rPr>
          <w:fldChar w:fldCharType="separate"/>
        </w:r>
        <w:r w:rsidR="00E512D1">
          <w:rPr>
            <w:noProof/>
            <w:webHidden/>
          </w:rPr>
          <w:t>37</w:t>
        </w:r>
        <w:r w:rsidR="00312D47">
          <w:rPr>
            <w:noProof/>
            <w:webHidden/>
          </w:rPr>
          <w:fldChar w:fldCharType="end"/>
        </w:r>
      </w:hyperlink>
    </w:p>
    <w:p w14:paraId="0B280F9E" w14:textId="0D92C376" w:rsidR="00312D47" w:rsidRDefault="008E6417">
      <w:pPr>
        <w:pStyle w:val="Zoznamobrzkov"/>
        <w:tabs>
          <w:tab w:val="right" w:leader="dot" w:pos="8777"/>
        </w:tabs>
        <w:rPr>
          <w:rFonts w:eastAsiaTheme="minorEastAsia"/>
          <w:noProof/>
          <w:lang w:eastAsia="sk-SK"/>
        </w:rPr>
      </w:pPr>
      <w:hyperlink w:anchor="_Toc39403139" w:history="1">
        <w:r w:rsidR="00312D47" w:rsidRPr="007E0CDE">
          <w:rPr>
            <w:rStyle w:val="Hypertextovprepojenie"/>
            <w:noProof/>
          </w:rPr>
          <w:t>Obrázok 7 Náhľad systému Drupal</w:t>
        </w:r>
        <w:r w:rsidR="00312D47">
          <w:rPr>
            <w:noProof/>
            <w:webHidden/>
          </w:rPr>
          <w:tab/>
        </w:r>
        <w:r w:rsidR="00312D47">
          <w:rPr>
            <w:noProof/>
            <w:webHidden/>
          </w:rPr>
          <w:fldChar w:fldCharType="begin"/>
        </w:r>
        <w:r w:rsidR="00312D47">
          <w:rPr>
            <w:noProof/>
            <w:webHidden/>
          </w:rPr>
          <w:instrText xml:space="preserve"> PAGEREF _Toc39403139 \h </w:instrText>
        </w:r>
        <w:r w:rsidR="00312D47">
          <w:rPr>
            <w:noProof/>
            <w:webHidden/>
          </w:rPr>
        </w:r>
        <w:r w:rsidR="00312D47">
          <w:rPr>
            <w:noProof/>
            <w:webHidden/>
          </w:rPr>
          <w:fldChar w:fldCharType="separate"/>
        </w:r>
        <w:r w:rsidR="00E512D1">
          <w:rPr>
            <w:noProof/>
            <w:webHidden/>
          </w:rPr>
          <w:t>38</w:t>
        </w:r>
        <w:r w:rsidR="00312D47">
          <w:rPr>
            <w:noProof/>
            <w:webHidden/>
          </w:rPr>
          <w:fldChar w:fldCharType="end"/>
        </w:r>
      </w:hyperlink>
    </w:p>
    <w:p w14:paraId="1AEBD6A6" w14:textId="7879E446" w:rsidR="00312D47" w:rsidRDefault="008E6417">
      <w:pPr>
        <w:pStyle w:val="Zoznamobrzkov"/>
        <w:tabs>
          <w:tab w:val="right" w:leader="dot" w:pos="8777"/>
        </w:tabs>
        <w:rPr>
          <w:rFonts w:eastAsiaTheme="minorEastAsia"/>
          <w:noProof/>
          <w:lang w:eastAsia="sk-SK"/>
        </w:rPr>
      </w:pPr>
      <w:hyperlink w:anchor="_Toc39403140" w:history="1">
        <w:r w:rsidR="00312D47" w:rsidRPr="007E0CDE">
          <w:rPr>
            <w:rStyle w:val="Hypertextovprepojenie"/>
            <w:noProof/>
          </w:rPr>
          <w:t>Obrázok 8 Facebook logo</w:t>
        </w:r>
        <w:r w:rsidR="00312D47">
          <w:rPr>
            <w:noProof/>
            <w:webHidden/>
          </w:rPr>
          <w:tab/>
        </w:r>
        <w:r w:rsidR="00312D47">
          <w:rPr>
            <w:noProof/>
            <w:webHidden/>
          </w:rPr>
          <w:fldChar w:fldCharType="begin"/>
        </w:r>
        <w:r w:rsidR="00312D47">
          <w:rPr>
            <w:noProof/>
            <w:webHidden/>
          </w:rPr>
          <w:instrText xml:space="preserve"> PAGEREF _Toc39403140 \h </w:instrText>
        </w:r>
        <w:r w:rsidR="00312D47">
          <w:rPr>
            <w:noProof/>
            <w:webHidden/>
          </w:rPr>
        </w:r>
        <w:r w:rsidR="00312D47">
          <w:rPr>
            <w:noProof/>
            <w:webHidden/>
          </w:rPr>
          <w:fldChar w:fldCharType="separate"/>
        </w:r>
        <w:r w:rsidR="00E512D1">
          <w:rPr>
            <w:noProof/>
            <w:webHidden/>
          </w:rPr>
          <w:t>42</w:t>
        </w:r>
        <w:r w:rsidR="00312D47">
          <w:rPr>
            <w:noProof/>
            <w:webHidden/>
          </w:rPr>
          <w:fldChar w:fldCharType="end"/>
        </w:r>
      </w:hyperlink>
    </w:p>
    <w:p w14:paraId="64966543" w14:textId="1EBC9730" w:rsidR="00312D47" w:rsidRDefault="008E6417">
      <w:pPr>
        <w:pStyle w:val="Zoznamobrzkov"/>
        <w:tabs>
          <w:tab w:val="right" w:leader="dot" w:pos="8777"/>
        </w:tabs>
        <w:rPr>
          <w:rFonts w:eastAsiaTheme="minorEastAsia"/>
          <w:noProof/>
          <w:lang w:eastAsia="sk-SK"/>
        </w:rPr>
      </w:pPr>
      <w:hyperlink w:anchor="_Toc39403141" w:history="1">
        <w:r w:rsidR="00312D47" w:rsidRPr="007E0CDE">
          <w:rPr>
            <w:rStyle w:val="Hypertextovprepojenie"/>
            <w:noProof/>
          </w:rPr>
          <w:t>Obrázok 9 Twitter logo</w:t>
        </w:r>
        <w:r w:rsidR="00312D47">
          <w:rPr>
            <w:noProof/>
            <w:webHidden/>
          </w:rPr>
          <w:tab/>
        </w:r>
        <w:r w:rsidR="00312D47">
          <w:rPr>
            <w:noProof/>
            <w:webHidden/>
          </w:rPr>
          <w:fldChar w:fldCharType="begin"/>
        </w:r>
        <w:r w:rsidR="00312D47">
          <w:rPr>
            <w:noProof/>
            <w:webHidden/>
          </w:rPr>
          <w:instrText xml:space="preserve"> PAGEREF _Toc39403141 \h </w:instrText>
        </w:r>
        <w:r w:rsidR="00312D47">
          <w:rPr>
            <w:noProof/>
            <w:webHidden/>
          </w:rPr>
        </w:r>
        <w:r w:rsidR="00312D47">
          <w:rPr>
            <w:noProof/>
            <w:webHidden/>
          </w:rPr>
          <w:fldChar w:fldCharType="separate"/>
        </w:r>
        <w:r w:rsidR="00E512D1">
          <w:rPr>
            <w:noProof/>
            <w:webHidden/>
          </w:rPr>
          <w:t>46</w:t>
        </w:r>
        <w:r w:rsidR="00312D47">
          <w:rPr>
            <w:noProof/>
            <w:webHidden/>
          </w:rPr>
          <w:fldChar w:fldCharType="end"/>
        </w:r>
      </w:hyperlink>
    </w:p>
    <w:p w14:paraId="78B795B3" w14:textId="704D11F2" w:rsidR="00312D47" w:rsidRDefault="008E6417">
      <w:pPr>
        <w:pStyle w:val="Zoznamobrzkov"/>
        <w:tabs>
          <w:tab w:val="right" w:leader="dot" w:pos="8777"/>
        </w:tabs>
        <w:rPr>
          <w:rFonts w:eastAsiaTheme="minorEastAsia"/>
          <w:noProof/>
          <w:lang w:eastAsia="sk-SK"/>
        </w:rPr>
      </w:pPr>
      <w:hyperlink w:anchor="_Toc39403142" w:history="1">
        <w:r w:rsidR="00312D47" w:rsidRPr="007E0CDE">
          <w:rPr>
            <w:rStyle w:val="Hypertextovprepojenie"/>
            <w:noProof/>
          </w:rPr>
          <w:t>Obrázok 10 YouTube logo</w:t>
        </w:r>
        <w:r w:rsidR="00312D47">
          <w:rPr>
            <w:noProof/>
            <w:webHidden/>
          </w:rPr>
          <w:tab/>
        </w:r>
        <w:r w:rsidR="00312D47">
          <w:rPr>
            <w:noProof/>
            <w:webHidden/>
          </w:rPr>
          <w:fldChar w:fldCharType="begin"/>
        </w:r>
        <w:r w:rsidR="00312D47">
          <w:rPr>
            <w:noProof/>
            <w:webHidden/>
          </w:rPr>
          <w:instrText xml:space="preserve"> PAGEREF _Toc39403142 \h </w:instrText>
        </w:r>
        <w:r w:rsidR="00312D47">
          <w:rPr>
            <w:noProof/>
            <w:webHidden/>
          </w:rPr>
        </w:r>
        <w:r w:rsidR="00312D47">
          <w:rPr>
            <w:noProof/>
            <w:webHidden/>
          </w:rPr>
          <w:fldChar w:fldCharType="separate"/>
        </w:r>
        <w:r w:rsidR="00E512D1">
          <w:rPr>
            <w:noProof/>
            <w:webHidden/>
          </w:rPr>
          <w:t>48</w:t>
        </w:r>
        <w:r w:rsidR="00312D47">
          <w:rPr>
            <w:noProof/>
            <w:webHidden/>
          </w:rPr>
          <w:fldChar w:fldCharType="end"/>
        </w:r>
      </w:hyperlink>
    </w:p>
    <w:p w14:paraId="35F6F67A" w14:textId="0D3B1C5B" w:rsidR="00312D47" w:rsidRDefault="008E6417">
      <w:pPr>
        <w:pStyle w:val="Zoznamobrzkov"/>
        <w:tabs>
          <w:tab w:val="right" w:leader="dot" w:pos="8777"/>
        </w:tabs>
        <w:rPr>
          <w:rFonts w:eastAsiaTheme="minorEastAsia"/>
          <w:noProof/>
          <w:lang w:eastAsia="sk-SK"/>
        </w:rPr>
      </w:pPr>
      <w:hyperlink w:anchor="_Toc39403143" w:history="1">
        <w:r w:rsidR="00312D47" w:rsidRPr="007E0CDE">
          <w:rPr>
            <w:rStyle w:val="Hypertextovprepojenie"/>
            <w:noProof/>
          </w:rPr>
          <w:t>Obrázok 11 WeChat logo</w:t>
        </w:r>
        <w:r w:rsidR="00312D47">
          <w:rPr>
            <w:noProof/>
            <w:webHidden/>
          </w:rPr>
          <w:tab/>
        </w:r>
        <w:r w:rsidR="00312D47">
          <w:rPr>
            <w:noProof/>
            <w:webHidden/>
          </w:rPr>
          <w:fldChar w:fldCharType="begin"/>
        </w:r>
        <w:r w:rsidR="00312D47">
          <w:rPr>
            <w:noProof/>
            <w:webHidden/>
          </w:rPr>
          <w:instrText xml:space="preserve"> PAGEREF _Toc39403143 \h </w:instrText>
        </w:r>
        <w:r w:rsidR="00312D47">
          <w:rPr>
            <w:noProof/>
            <w:webHidden/>
          </w:rPr>
        </w:r>
        <w:r w:rsidR="00312D47">
          <w:rPr>
            <w:noProof/>
            <w:webHidden/>
          </w:rPr>
          <w:fldChar w:fldCharType="separate"/>
        </w:r>
        <w:r w:rsidR="00E512D1">
          <w:rPr>
            <w:noProof/>
            <w:webHidden/>
          </w:rPr>
          <w:t>51</w:t>
        </w:r>
        <w:r w:rsidR="00312D47">
          <w:rPr>
            <w:noProof/>
            <w:webHidden/>
          </w:rPr>
          <w:fldChar w:fldCharType="end"/>
        </w:r>
      </w:hyperlink>
    </w:p>
    <w:p w14:paraId="5E5A894D" w14:textId="48186D1B" w:rsidR="00312D47" w:rsidRDefault="008E6417">
      <w:pPr>
        <w:pStyle w:val="Zoznamobrzkov"/>
        <w:tabs>
          <w:tab w:val="right" w:leader="dot" w:pos="8777"/>
        </w:tabs>
        <w:rPr>
          <w:rFonts w:eastAsiaTheme="minorEastAsia"/>
          <w:noProof/>
          <w:lang w:eastAsia="sk-SK"/>
        </w:rPr>
      </w:pPr>
      <w:hyperlink w:anchor="_Toc39403144" w:history="1">
        <w:r w:rsidR="00312D47" w:rsidRPr="007E0CDE">
          <w:rPr>
            <w:rStyle w:val="Hypertextovprepojenie"/>
            <w:noProof/>
          </w:rPr>
          <w:t>Obrázok 12 Instagram logo</w:t>
        </w:r>
        <w:r w:rsidR="00312D47">
          <w:rPr>
            <w:noProof/>
            <w:webHidden/>
          </w:rPr>
          <w:tab/>
        </w:r>
        <w:r w:rsidR="00312D47">
          <w:rPr>
            <w:noProof/>
            <w:webHidden/>
          </w:rPr>
          <w:fldChar w:fldCharType="begin"/>
        </w:r>
        <w:r w:rsidR="00312D47">
          <w:rPr>
            <w:noProof/>
            <w:webHidden/>
          </w:rPr>
          <w:instrText xml:space="preserve"> PAGEREF _Toc39403144 \h </w:instrText>
        </w:r>
        <w:r w:rsidR="00312D47">
          <w:rPr>
            <w:noProof/>
            <w:webHidden/>
          </w:rPr>
        </w:r>
        <w:r w:rsidR="00312D47">
          <w:rPr>
            <w:noProof/>
            <w:webHidden/>
          </w:rPr>
          <w:fldChar w:fldCharType="separate"/>
        </w:r>
        <w:r w:rsidR="00E512D1">
          <w:rPr>
            <w:noProof/>
            <w:webHidden/>
          </w:rPr>
          <w:t>54</w:t>
        </w:r>
        <w:r w:rsidR="00312D47">
          <w:rPr>
            <w:noProof/>
            <w:webHidden/>
          </w:rPr>
          <w:fldChar w:fldCharType="end"/>
        </w:r>
      </w:hyperlink>
    </w:p>
    <w:p w14:paraId="525226CA" w14:textId="67582A36" w:rsidR="00312D47" w:rsidRDefault="008E6417">
      <w:pPr>
        <w:pStyle w:val="Zoznamobrzkov"/>
        <w:tabs>
          <w:tab w:val="right" w:leader="dot" w:pos="8777"/>
        </w:tabs>
        <w:rPr>
          <w:rFonts w:eastAsiaTheme="minorEastAsia"/>
          <w:noProof/>
          <w:lang w:eastAsia="sk-SK"/>
        </w:rPr>
      </w:pPr>
      <w:hyperlink w:anchor="_Toc39403145" w:history="1">
        <w:r w:rsidR="00312D47" w:rsidRPr="007E0CDE">
          <w:rPr>
            <w:rStyle w:val="Hypertextovprepojenie"/>
            <w:noProof/>
          </w:rPr>
          <w:t>Obrázok 13 Plugin Jetpack pre WordPress a jeho prepojenie portálu so sociálnymi sieťami</w:t>
        </w:r>
        <w:r w:rsidR="00312D47">
          <w:rPr>
            <w:noProof/>
            <w:webHidden/>
          </w:rPr>
          <w:tab/>
        </w:r>
        <w:r w:rsidR="00312D47">
          <w:rPr>
            <w:noProof/>
            <w:webHidden/>
          </w:rPr>
          <w:fldChar w:fldCharType="begin"/>
        </w:r>
        <w:r w:rsidR="00312D47">
          <w:rPr>
            <w:noProof/>
            <w:webHidden/>
          </w:rPr>
          <w:instrText xml:space="preserve"> PAGEREF _Toc39403145 \h </w:instrText>
        </w:r>
        <w:r w:rsidR="00312D47">
          <w:rPr>
            <w:noProof/>
            <w:webHidden/>
          </w:rPr>
        </w:r>
        <w:r w:rsidR="00312D47">
          <w:rPr>
            <w:noProof/>
            <w:webHidden/>
          </w:rPr>
          <w:fldChar w:fldCharType="separate"/>
        </w:r>
        <w:r w:rsidR="00E512D1">
          <w:rPr>
            <w:noProof/>
            <w:webHidden/>
          </w:rPr>
          <w:t>59</w:t>
        </w:r>
        <w:r w:rsidR="00312D47">
          <w:rPr>
            <w:noProof/>
            <w:webHidden/>
          </w:rPr>
          <w:fldChar w:fldCharType="end"/>
        </w:r>
      </w:hyperlink>
    </w:p>
    <w:p w14:paraId="34A6E8BA" w14:textId="1F841820" w:rsidR="00312D47" w:rsidRDefault="008E6417">
      <w:pPr>
        <w:pStyle w:val="Zoznamobrzkov"/>
        <w:tabs>
          <w:tab w:val="right" w:leader="dot" w:pos="8777"/>
        </w:tabs>
        <w:rPr>
          <w:rFonts w:eastAsiaTheme="minorEastAsia"/>
          <w:noProof/>
          <w:lang w:eastAsia="sk-SK"/>
        </w:rPr>
      </w:pPr>
      <w:hyperlink w:anchor="_Toc39403146" w:history="1">
        <w:r w:rsidR="00312D47" w:rsidRPr="007E0CDE">
          <w:rPr>
            <w:rStyle w:val="Hypertextovprepojenie"/>
            <w:noProof/>
          </w:rPr>
          <w:t>Obrázok 14 Úvodná stránka portálu</w:t>
        </w:r>
        <w:r w:rsidR="00312D47">
          <w:rPr>
            <w:noProof/>
            <w:webHidden/>
          </w:rPr>
          <w:tab/>
        </w:r>
        <w:r w:rsidR="00312D47">
          <w:rPr>
            <w:noProof/>
            <w:webHidden/>
          </w:rPr>
          <w:fldChar w:fldCharType="begin"/>
        </w:r>
        <w:r w:rsidR="00312D47">
          <w:rPr>
            <w:noProof/>
            <w:webHidden/>
          </w:rPr>
          <w:instrText xml:space="preserve"> PAGEREF _Toc39403146 \h </w:instrText>
        </w:r>
        <w:r w:rsidR="00312D47">
          <w:rPr>
            <w:noProof/>
            <w:webHidden/>
          </w:rPr>
        </w:r>
        <w:r w:rsidR="00312D47">
          <w:rPr>
            <w:noProof/>
            <w:webHidden/>
          </w:rPr>
          <w:fldChar w:fldCharType="separate"/>
        </w:r>
        <w:r w:rsidR="00E512D1">
          <w:rPr>
            <w:noProof/>
            <w:webHidden/>
          </w:rPr>
          <w:t>65</w:t>
        </w:r>
        <w:r w:rsidR="00312D47">
          <w:rPr>
            <w:noProof/>
            <w:webHidden/>
          </w:rPr>
          <w:fldChar w:fldCharType="end"/>
        </w:r>
      </w:hyperlink>
    </w:p>
    <w:p w14:paraId="023AFD24" w14:textId="38669314" w:rsidR="00312D47" w:rsidRDefault="008E6417">
      <w:pPr>
        <w:pStyle w:val="Zoznamobrzkov"/>
        <w:tabs>
          <w:tab w:val="right" w:leader="dot" w:pos="8777"/>
        </w:tabs>
        <w:rPr>
          <w:rFonts w:eastAsiaTheme="minorEastAsia"/>
          <w:noProof/>
          <w:lang w:eastAsia="sk-SK"/>
        </w:rPr>
      </w:pPr>
      <w:hyperlink w:anchor="_Toc39403147" w:history="1">
        <w:r w:rsidR="00312D47" w:rsidRPr="007E0CDE">
          <w:rPr>
            <w:rStyle w:val="Hypertextovprepojenie"/>
            <w:noProof/>
          </w:rPr>
          <w:t>Obrázok 15 Horné (úplne vrchné) menu</w:t>
        </w:r>
        <w:r w:rsidR="00312D47">
          <w:rPr>
            <w:noProof/>
            <w:webHidden/>
          </w:rPr>
          <w:tab/>
        </w:r>
        <w:r w:rsidR="00312D47">
          <w:rPr>
            <w:noProof/>
            <w:webHidden/>
          </w:rPr>
          <w:fldChar w:fldCharType="begin"/>
        </w:r>
        <w:r w:rsidR="00312D47">
          <w:rPr>
            <w:noProof/>
            <w:webHidden/>
          </w:rPr>
          <w:instrText xml:space="preserve"> PAGEREF _Toc39403147 \h </w:instrText>
        </w:r>
        <w:r w:rsidR="00312D47">
          <w:rPr>
            <w:noProof/>
            <w:webHidden/>
          </w:rPr>
        </w:r>
        <w:r w:rsidR="00312D47">
          <w:rPr>
            <w:noProof/>
            <w:webHidden/>
          </w:rPr>
          <w:fldChar w:fldCharType="separate"/>
        </w:r>
        <w:r w:rsidR="00E512D1">
          <w:rPr>
            <w:noProof/>
            <w:webHidden/>
          </w:rPr>
          <w:t>65</w:t>
        </w:r>
        <w:r w:rsidR="00312D47">
          <w:rPr>
            <w:noProof/>
            <w:webHidden/>
          </w:rPr>
          <w:fldChar w:fldCharType="end"/>
        </w:r>
      </w:hyperlink>
    </w:p>
    <w:p w14:paraId="2C0E1231" w14:textId="7B49CFC5" w:rsidR="00312D47" w:rsidRDefault="008E6417">
      <w:pPr>
        <w:pStyle w:val="Zoznamobrzkov"/>
        <w:tabs>
          <w:tab w:val="right" w:leader="dot" w:pos="8777"/>
        </w:tabs>
        <w:rPr>
          <w:rFonts w:eastAsiaTheme="minorEastAsia"/>
          <w:noProof/>
          <w:lang w:eastAsia="sk-SK"/>
        </w:rPr>
      </w:pPr>
      <w:hyperlink w:anchor="_Toc39403148" w:history="1">
        <w:r w:rsidR="00312D47" w:rsidRPr="007E0CDE">
          <w:rPr>
            <w:rStyle w:val="Hypertextovprepojenie"/>
            <w:noProof/>
          </w:rPr>
          <w:t>Obrázok 16 Prihlásenie</w:t>
        </w:r>
        <w:r w:rsidR="00312D47">
          <w:rPr>
            <w:noProof/>
            <w:webHidden/>
          </w:rPr>
          <w:tab/>
        </w:r>
        <w:r w:rsidR="00312D47">
          <w:rPr>
            <w:noProof/>
            <w:webHidden/>
          </w:rPr>
          <w:fldChar w:fldCharType="begin"/>
        </w:r>
        <w:r w:rsidR="00312D47">
          <w:rPr>
            <w:noProof/>
            <w:webHidden/>
          </w:rPr>
          <w:instrText xml:space="preserve"> PAGEREF _Toc39403148 \h </w:instrText>
        </w:r>
        <w:r w:rsidR="00312D47">
          <w:rPr>
            <w:noProof/>
            <w:webHidden/>
          </w:rPr>
        </w:r>
        <w:r w:rsidR="00312D47">
          <w:rPr>
            <w:noProof/>
            <w:webHidden/>
          </w:rPr>
          <w:fldChar w:fldCharType="separate"/>
        </w:r>
        <w:r w:rsidR="00E512D1">
          <w:rPr>
            <w:noProof/>
            <w:webHidden/>
          </w:rPr>
          <w:t>66</w:t>
        </w:r>
        <w:r w:rsidR="00312D47">
          <w:rPr>
            <w:noProof/>
            <w:webHidden/>
          </w:rPr>
          <w:fldChar w:fldCharType="end"/>
        </w:r>
      </w:hyperlink>
    </w:p>
    <w:p w14:paraId="32DC998D" w14:textId="02D6C9B3" w:rsidR="00312D47" w:rsidRDefault="008E6417">
      <w:pPr>
        <w:pStyle w:val="Zoznamobrzkov"/>
        <w:tabs>
          <w:tab w:val="right" w:leader="dot" w:pos="8777"/>
        </w:tabs>
        <w:rPr>
          <w:rFonts w:eastAsiaTheme="minorEastAsia"/>
          <w:noProof/>
          <w:lang w:eastAsia="sk-SK"/>
        </w:rPr>
      </w:pPr>
      <w:hyperlink w:anchor="_Toc39403149" w:history="1">
        <w:r w:rsidR="00312D47" w:rsidRPr="007E0CDE">
          <w:rPr>
            <w:rStyle w:val="Hypertextovprepojenie"/>
            <w:noProof/>
          </w:rPr>
          <w:t>Obrázok 17 Profil užívateľa</w:t>
        </w:r>
        <w:r w:rsidR="00312D47">
          <w:rPr>
            <w:noProof/>
            <w:webHidden/>
          </w:rPr>
          <w:tab/>
        </w:r>
        <w:r w:rsidR="00312D47">
          <w:rPr>
            <w:noProof/>
            <w:webHidden/>
          </w:rPr>
          <w:fldChar w:fldCharType="begin"/>
        </w:r>
        <w:r w:rsidR="00312D47">
          <w:rPr>
            <w:noProof/>
            <w:webHidden/>
          </w:rPr>
          <w:instrText xml:space="preserve"> PAGEREF _Toc39403149 \h </w:instrText>
        </w:r>
        <w:r w:rsidR="00312D47">
          <w:rPr>
            <w:noProof/>
            <w:webHidden/>
          </w:rPr>
        </w:r>
        <w:r w:rsidR="00312D47">
          <w:rPr>
            <w:noProof/>
            <w:webHidden/>
          </w:rPr>
          <w:fldChar w:fldCharType="separate"/>
        </w:r>
        <w:r w:rsidR="00E512D1">
          <w:rPr>
            <w:noProof/>
            <w:webHidden/>
          </w:rPr>
          <w:t>66</w:t>
        </w:r>
        <w:r w:rsidR="00312D47">
          <w:rPr>
            <w:noProof/>
            <w:webHidden/>
          </w:rPr>
          <w:fldChar w:fldCharType="end"/>
        </w:r>
      </w:hyperlink>
    </w:p>
    <w:p w14:paraId="53FB8618" w14:textId="1AE43FFB" w:rsidR="00312D47" w:rsidRDefault="008E6417">
      <w:pPr>
        <w:pStyle w:val="Zoznamobrzkov"/>
        <w:tabs>
          <w:tab w:val="right" w:leader="dot" w:pos="8777"/>
        </w:tabs>
        <w:rPr>
          <w:rFonts w:eastAsiaTheme="minorEastAsia"/>
          <w:noProof/>
          <w:lang w:eastAsia="sk-SK"/>
        </w:rPr>
      </w:pPr>
      <w:hyperlink w:anchor="_Toc39403150" w:history="1">
        <w:r w:rsidR="00312D47" w:rsidRPr="007E0CDE">
          <w:rPr>
            <w:rStyle w:val="Hypertextovprepojenie"/>
            <w:noProof/>
          </w:rPr>
          <w:t>Obrázok 18 Registrácia</w:t>
        </w:r>
        <w:r w:rsidR="00312D47">
          <w:rPr>
            <w:noProof/>
            <w:webHidden/>
          </w:rPr>
          <w:tab/>
        </w:r>
        <w:r w:rsidR="00312D47">
          <w:rPr>
            <w:noProof/>
            <w:webHidden/>
          </w:rPr>
          <w:fldChar w:fldCharType="begin"/>
        </w:r>
        <w:r w:rsidR="00312D47">
          <w:rPr>
            <w:noProof/>
            <w:webHidden/>
          </w:rPr>
          <w:instrText xml:space="preserve"> PAGEREF _Toc39403150 \h </w:instrText>
        </w:r>
        <w:r w:rsidR="00312D47">
          <w:rPr>
            <w:noProof/>
            <w:webHidden/>
          </w:rPr>
        </w:r>
        <w:r w:rsidR="00312D47">
          <w:rPr>
            <w:noProof/>
            <w:webHidden/>
          </w:rPr>
          <w:fldChar w:fldCharType="separate"/>
        </w:r>
        <w:r w:rsidR="00E512D1">
          <w:rPr>
            <w:noProof/>
            <w:webHidden/>
          </w:rPr>
          <w:t>67</w:t>
        </w:r>
        <w:r w:rsidR="00312D47">
          <w:rPr>
            <w:noProof/>
            <w:webHidden/>
          </w:rPr>
          <w:fldChar w:fldCharType="end"/>
        </w:r>
      </w:hyperlink>
    </w:p>
    <w:p w14:paraId="735438AF" w14:textId="14D7522A" w:rsidR="00312D47" w:rsidRDefault="008E6417">
      <w:pPr>
        <w:pStyle w:val="Zoznamobrzkov"/>
        <w:tabs>
          <w:tab w:val="right" w:leader="dot" w:pos="8777"/>
        </w:tabs>
        <w:rPr>
          <w:rFonts w:eastAsiaTheme="minorEastAsia"/>
          <w:noProof/>
          <w:lang w:eastAsia="sk-SK"/>
        </w:rPr>
      </w:pPr>
      <w:hyperlink w:anchor="_Toc39403151" w:history="1">
        <w:r w:rsidR="00312D47" w:rsidRPr="007E0CDE">
          <w:rPr>
            <w:rStyle w:val="Hypertextovprepojenie"/>
            <w:noProof/>
          </w:rPr>
          <w:t>Obrázok 19 Užívatelia</w:t>
        </w:r>
        <w:r w:rsidR="00312D47">
          <w:rPr>
            <w:noProof/>
            <w:webHidden/>
          </w:rPr>
          <w:tab/>
        </w:r>
        <w:r w:rsidR="00312D47">
          <w:rPr>
            <w:noProof/>
            <w:webHidden/>
          </w:rPr>
          <w:fldChar w:fldCharType="begin"/>
        </w:r>
        <w:r w:rsidR="00312D47">
          <w:rPr>
            <w:noProof/>
            <w:webHidden/>
          </w:rPr>
          <w:instrText xml:space="preserve"> PAGEREF _Toc39403151 \h </w:instrText>
        </w:r>
        <w:r w:rsidR="00312D47">
          <w:rPr>
            <w:noProof/>
            <w:webHidden/>
          </w:rPr>
        </w:r>
        <w:r w:rsidR="00312D47">
          <w:rPr>
            <w:noProof/>
            <w:webHidden/>
          </w:rPr>
          <w:fldChar w:fldCharType="separate"/>
        </w:r>
        <w:r w:rsidR="00E512D1">
          <w:rPr>
            <w:noProof/>
            <w:webHidden/>
          </w:rPr>
          <w:t>68</w:t>
        </w:r>
        <w:r w:rsidR="00312D47">
          <w:rPr>
            <w:noProof/>
            <w:webHidden/>
          </w:rPr>
          <w:fldChar w:fldCharType="end"/>
        </w:r>
      </w:hyperlink>
    </w:p>
    <w:p w14:paraId="010F75FB" w14:textId="46C3F5CE" w:rsidR="00312D47" w:rsidRDefault="008E6417">
      <w:pPr>
        <w:pStyle w:val="Zoznamobrzkov"/>
        <w:tabs>
          <w:tab w:val="right" w:leader="dot" w:pos="8777"/>
        </w:tabs>
        <w:rPr>
          <w:rFonts w:eastAsiaTheme="minorEastAsia"/>
          <w:noProof/>
          <w:lang w:eastAsia="sk-SK"/>
        </w:rPr>
      </w:pPr>
      <w:hyperlink w:anchor="_Toc39403152" w:history="1">
        <w:r w:rsidR="00312D47" w:rsidRPr="007E0CDE">
          <w:rPr>
            <w:rStyle w:val="Hypertextovprepojenie"/>
            <w:noProof/>
          </w:rPr>
          <w:t>Obrázok 20 Skupiny</w:t>
        </w:r>
        <w:r w:rsidR="00312D47">
          <w:rPr>
            <w:noProof/>
            <w:webHidden/>
          </w:rPr>
          <w:tab/>
        </w:r>
        <w:r w:rsidR="00312D47">
          <w:rPr>
            <w:noProof/>
            <w:webHidden/>
          </w:rPr>
          <w:fldChar w:fldCharType="begin"/>
        </w:r>
        <w:r w:rsidR="00312D47">
          <w:rPr>
            <w:noProof/>
            <w:webHidden/>
          </w:rPr>
          <w:instrText xml:space="preserve"> PAGEREF _Toc39403152 \h </w:instrText>
        </w:r>
        <w:r w:rsidR="00312D47">
          <w:rPr>
            <w:noProof/>
            <w:webHidden/>
          </w:rPr>
        </w:r>
        <w:r w:rsidR="00312D47">
          <w:rPr>
            <w:noProof/>
            <w:webHidden/>
          </w:rPr>
          <w:fldChar w:fldCharType="separate"/>
        </w:r>
        <w:r w:rsidR="00E512D1">
          <w:rPr>
            <w:noProof/>
            <w:webHidden/>
          </w:rPr>
          <w:t>68</w:t>
        </w:r>
        <w:r w:rsidR="00312D47">
          <w:rPr>
            <w:noProof/>
            <w:webHidden/>
          </w:rPr>
          <w:fldChar w:fldCharType="end"/>
        </w:r>
      </w:hyperlink>
    </w:p>
    <w:p w14:paraId="492DE0F2" w14:textId="7B8E309D" w:rsidR="00312D47" w:rsidRDefault="008E6417">
      <w:pPr>
        <w:pStyle w:val="Zoznamobrzkov"/>
        <w:tabs>
          <w:tab w:val="right" w:leader="dot" w:pos="8777"/>
        </w:tabs>
        <w:rPr>
          <w:rFonts w:eastAsiaTheme="minorEastAsia"/>
          <w:noProof/>
          <w:lang w:eastAsia="sk-SK"/>
        </w:rPr>
      </w:pPr>
      <w:hyperlink w:anchor="_Toc39403153" w:history="1">
        <w:r w:rsidR="00312D47" w:rsidRPr="007E0CDE">
          <w:rPr>
            <w:rStyle w:val="Hypertextovprepojenie"/>
            <w:noProof/>
          </w:rPr>
          <w:t>Obrázok 21 Testovacia skupina</w:t>
        </w:r>
        <w:r w:rsidR="00312D47">
          <w:rPr>
            <w:noProof/>
            <w:webHidden/>
          </w:rPr>
          <w:tab/>
        </w:r>
        <w:r w:rsidR="00312D47">
          <w:rPr>
            <w:noProof/>
            <w:webHidden/>
          </w:rPr>
          <w:fldChar w:fldCharType="begin"/>
        </w:r>
        <w:r w:rsidR="00312D47">
          <w:rPr>
            <w:noProof/>
            <w:webHidden/>
          </w:rPr>
          <w:instrText xml:space="preserve"> PAGEREF _Toc39403153 \h </w:instrText>
        </w:r>
        <w:r w:rsidR="00312D47">
          <w:rPr>
            <w:noProof/>
            <w:webHidden/>
          </w:rPr>
        </w:r>
        <w:r w:rsidR="00312D47">
          <w:rPr>
            <w:noProof/>
            <w:webHidden/>
          </w:rPr>
          <w:fldChar w:fldCharType="separate"/>
        </w:r>
        <w:r w:rsidR="00E512D1">
          <w:rPr>
            <w:noProof/>
            <w:webHidden/>
          </w:rPr>
          <w:t>69</w:t>
        </w:r>
        <w:r w:rsidR="00312D47">
          <w:rPr>
            <w:noProof/>
            <w:webHidden/>
          </w:rPr>
          <w:fldChar w:fldCharType="end"/>
        </w:r>
      </w:hyperlink>
    </w:p>
    <w:p w14:paraId="001B77B0" w14:textId="3061865C" w:rsidR="00312D47" w:rsidRDefault="008E6417">
      <w:pPr>
        <w:pStyle w:val="Zoznamobrzkov"/>
        <w:tabs>
          <w:tab w:val="right" w:leader="dot" w:pos="8777"/>
        </w:tabs>
        <w:rPr>
          <w:rFonts w:eastAsiaTheme="minorEastAsia"/>
          <w:noProof/>
          <w:lang w:eastAsia="sk-SK"/>
        </w:rPr>
      </w:pPr>
      <w:hyperlink w:anchor="_Toc39403154" w:history="1">
        <w:r w:rsidR="00312D47" w:rsidRPr="007E0CDE">
          <w:rPr>
            <w:rStyle w:val="Hypertextovprepojenie"/>
            <w:noProof/>
          </w:rPr>
          <w:t>Obrázok 22 Vytvorenie skupiny</w:t>
        </w:r>
        <w:r w:rsidR="00312D47">
          <w:rPr>
            <w:noProof/>
            <w:webHidden/>
          </w:rPr>
          <w:tab/>
        </w:r>
        <w:r w:rsidR="00312D47">
          <w:rPr>
            <w:noProof/>
            <w:webHidden/>
          </w:rPr>
          <w:fldChar w:fldCharType="begin"/>
        </w:r>
        <w:r w:rsidR="00312D47">
          <w:rPr>
            <w:noProof/>
            <w:webHidden/>
          </w:rPr>
          <w:instrText xml:space="preserve"> PAGEREF _Toc39403154 \h </w:instrText>
        </w:r>
        <w:r w:rsidR="00312D47">
          <w:rPr>
            <w:noProof/>
            <w:webHidden/>
          </w:rPr>
        </w:r>
        <w:r w:rsidR="00312D47">
          <w:rPr>
            <w:noProof/>
            <w:webHidden/>
          </w:rPr>
          <w:fldChar w:fldCharType="separate"/>
        </w:r>
        <w:r w:rsidR="00E512D1">
          <w:rPr>
            <w:noProof/>
            <w:webHidden/>
          </w:rPr>
          <w:t>69</w:t>
        </w:r>
        <w:r w:rsidR="00312D47">
          <w:rPr>
            <w:noProof/>
            <w:webHidden/>
          </w:rPr>
          <w:fldChar w:fldCharType="end"/>
        </w:r>
      </w:hyperlink>
    </w:p>
    <w:p w14:paraId="38CB5CBA" w14:textId="5A5D1837" w:rsidR="00312D47" w:rsidRDefault="008E6417">
      <w:pPr>
        <w:pStyle w:val="Zoznamobrzkov"/>
        <w:tabs>
          <w:tab w:val="right" w:leader="dot" w:pos="8777"/>
        </w:tabs>
        <w:rPr>
          <w:rFonts w:eastAsiaTheme="minorEastAsia"/>
          <w:noProof/>
          <w:lang w:eastAsia="sk-SK"/>
        </w:rPr>
      </w:pPr>
      <w:hyperlink w:anchor="_Toc39403155" w:history="1">
        <w:r w:rsidR="00312D47" w:rsidRPr="007E0CDE">
          <w:rPr>
            <w:rStyle w:val="Hypertextovprepojenie"/>
            <w:noProof/>
          </w:rPr>
          <w:t>Obrázok 23 Hlavné menu portálu</w:t>
        </w:r>
        <w:r w:rsidR="00312D47">
          <w:rPr>
            <w:noProof/>
            <w:webHidden/>
          </w:rPr>
          <w:tab/>
        </w:r>
        <w:r w:rsidR="00312D47">
          <w:rPr>
            <w:noProof/>
            <w:webHidden/>
          </w:rPr>
          <w:fldChar w:fldCharType="begin"/>
        </w:r>
        <w:r w:rsidR="00312D47">
          <w:rPr>
            <w:noProof/>
            <w:webHidden/>
          </w:rPr>
          <w:instrText xml:space="preserve"> PAGEREF _Toc39403155 \h </w:instrText>
        </w:r>
        <w:r w:rsidR="00312D47">
          <w:rPr>
            <w:noProof/>
            <w:webHidden/>
          </w:rPr>
        </w:r>
        <w:r w:rsidR="00312D47">
          <w:rPr>
            <w:noProof/>
            <w:webHidden/>
          </w:rPr>
          <w:fldChar w:fldCharType="separate"/>
        </w:r>
        <w:r w:rsidR="00E512D1">
          <w:rPr>
            <w:noProof/>
            <w:webHidden/>
          </w:rPr>
          <w:t>70</w:t>
        </w:r>
        <w:r w:rsidR="00312D47">
          <w:rPr>
            <w:noProof/>
            <w:webHidden/>
          </w:rPr>
          <w:fldChar w:fldCharType="end"/>
        </w:r>
      </w:hyperlink>
    </w:p>
    <w:p w14:paraId="6CB1117A" w14:textId="2A31CFE7" w:rsidR="00312D47" w:rsidRDefault="008E6417">
      <w:pPr>
        <w:pStyle w:val="Zoznamobrzkov"/>
        <w:tabs>
          <w:tab w:val="right" w:leader="dot" w:pos="8777"/>
        </w:tabs>
        <w:rPr>
          <w:rFonts w:eastAsiaTheme="minorEastAsia"/>
          <w:noProof/>
          <w:lang w:eastAsia="sk-SK"/>
        </w:rPr>
      </w:pPr>
      <w:hyperlink w:anchor="_Toc39403156" w:history="1">
        <w:r w:rsidR="00312D47" w:rsidRPr="007E0CDE">
          <w:rPr>
            <w:rStyle w:val="Hypertextovprepojenie"/>
            <w:noProof/>
          </w:rPr>
          <w:t>Obrázok 24 Google translate plugin</w:t>
        </w:r>
        <w:r w:rsidR="00312D47">
          <w:rPr>
            <w:noProof/>
            <w:webHidden/>
          </w:rPr>
          <w:tab/>
        </w:r>
        <w:r w:rsidR="00312D47">
          <w:rPr>
            <w:noProof/>
            <w:webHidden/>
          </w:rPr>
          <w:fldChar w:fldCharType="begin"/>
        </w:r>
        <w:r w:rsidR="00312D47">
          <w:rPr>
            <w:noProof/>
            <w:webHidden/>
          </w:rPr>
          <w:instrText xml:space="preserve"> PAGEREF _Toc39403156 \h </w:instrText>
        </w:r>
        <w:r w:rsidR="00312D47">
          <w:rPr>
            <w:noProof/>
            <w:webHidden/>
          </w:rPr>
        </w:r>
        <w:r w:rsidR="00312D47">
          <w:rPr>
            <w:noProof/>
            <w:webHidden/>
          </w:rPr>
          <w:fldChar w:fldCharType="separate"/>
        </w:r>
        <w:r w:rsidR="00E512D1">
          <w:rPr>
            <w:noProof/>
            <w:webHidden/>
          </w:rPr>
          <w:t>70</w:t>
        </w:r>
        <w:r w:rsidR="00312D47">
          <w:rPr>
            <w:noProof/>
            <w:webHidden/>
          </w:rPr>
          <w:fldChar w:fldCharType="end"/>
        </w:r>
      </w:hyperlink>
    </w:p>
    <w:p w14:paraId="5FF86F9A" w14:textId="5A0CFF2E" w:rsidR="00312D47" w:rsidRDefault="008E6417">
      <w:pPr>
        <w:pStyle w:val="Zoznamobrzkov"/>
        <w:tabs>
          <w:tab w:val="right" w:leader="dot" w:pos="8777"/>
        </w:tabs>
        <w:rPr>
          <w:rFonts w:eastAsiaTheme="minorEastAsia"/>
          <w:noProof/>
          <w:lang w:eastAsia="sk-SK"/>
        </w:rPr>
      </w:pPr>
      <w:hyperlink w:anchor="_Toc39403157" w:history="1">
        <w:r w:rsidR="00312D47" w:rsidRPr="007E0CDE">
          <w:rPr>
            <w:rStyle w:val="Hypertextovprepojenie"/>
            <w:noProof/>
          </w:rPr>
          <w:t>Obrázok 25 Úvodná stránka portálu po Anglicky</w:t>
        </w:r>
        <w:r w:rsidR="00312D47">
          <w:rPr>
            <w:noProof/>
            <w:webHidden/>
          </w:rPr>
          <w:tab/>
        </w:r>
        <w:r w:rsidR="00312D47">
          <w:rPr>
            <w:noProof/>
            <w:webHidden/>
          </w:rPr>
          <w:fldChar w:fldCharType="begin"/>
        </w:r>
        <w:r w:rsidR="00312D47">
          <w:rPr>
            <w:noProof/>
            <w:webHidden/>
          </w:rPr>
          <w:instrText xml:space="preserve"> PAGEREF _Toc39403157 \h </w:instrText>
        </w:r>
        <w:r w:rsidR="00312D47">
          <w:rPr>
            <w:noProof/>
            <w:webHidden/>
          </w:rPr>
        </w:r>
        <w:r w:rsidR="00312D47">
          <w:rPr>
            <w:noProof/>
            <w:webHidden/>
          </w:rPr>
          <w:fldChar w:fldCharType="separate"/>
        </w:r>
        <w:r w:rsidR="00E512D1">
          <w:rPr>
            <w:noProof/>
            <w:webHidden/>
          </w:rPr>
          <w:t>71</w:t>
        </w:r>
        <w:r w:rsidR="00312D47">
          <w:rPr>
            <w:noProof/>
            <w:webHidden/>
          </w:rPr>
          <w:fldChar w:fldCharType="end"/>
        </w:r>
      </w:hyperlink>
    </w:p>
    <w:p w14:paraId="58DE5191" w14:textId="6F0CF7F7" w:rsidR="00312D47" w:rsidRDefault="008E6417">
      <w:pPr>
        <w:pStyle w:val="Zoznamobrzkov"/>
        <w:tabs>
          <w:tab w:val="right" w:leader="dot" w:pos="8777"/>
        </w:tabs>
        <w:rPr>
          <w:rFonts w:eastAsiaTheme="minorEastAsia"/>
          <w:noProof/>
          <w:lang w:eastAsia="sk-SK"/>
        </w:rPr>
      </w:pPr>
      <w:hyperlink w:anchor="_Toc39403158" w:history="1">
        <w:r w:rsidR="00312D47" w:rsidRPr="007E0CDE">
          <w:rPr>
            <w:rStyle w:val="Hypertextovprepojenie"/>
            <w:noProof/>
          </w:rPr>
          <w:t>Obrázok 26 Ukážka live chatu</w:t>
        </w:r>
        <w:r w:rsidR="00312D47">
          <w:rPr>
            <w:noProof/>
            <w:webHidden/>
          </w:rPr>
          <w:tab/>
        </w:r>
        <w:r w:rsidR="00312D47">
          <w:rPr>
            <w:noProof/>
            <w:webHidden/>
          </w:rPr>
          <w:fldChar w:fldCharType="begin"/>
        </w:r>
        <w:r w:rsidR="00312D47">
          <w:rPr>
            <w:noProof/>
            <w:webHidden/>
          </w:rPr>
          <w:instrText xml:space="preserve"> PAGEREF _Toc39403158 \h </w:instrText>
        </w:r>
        <w:r w:rsidR="00312D47">
          <w:rPr>
            <w:noProof/>
            <w:webHidden/>
          </w:rPr>
        </w:r>
        <w:r w:rsidR="00312D47">
          <w:rPr>
            <w:noProof/>
            <w:webHidden/>
          </w:rPr>
          <w:fldChar w:fldCharType="separate"/>
        </w:r>
        <w:r w:rsidR="00E512D1">
          <w:rPr>
            <w:noProof/>
            <w:webHidden/>
          </w:rPr>
          <w:t>71</w:t>
        </w:r>
        <w:r w:rsidR="00312D47">
          <w:rPr>
            <w:noProof/>
            <w:webHidden/>
          </w:rPr>
          <w:fldChar w:fldCharType="end"/>
        </w:r>
      </w:hyperlink>
    </w:p>
    <w:p w14:paraId="63EC13B8" w14:textId="76004103" w:rsidR="00312D47" w:rsidRDefault="008E6417">
      <w:pPr>
        <w:pStyle w:val="Zoznamobrzkov"/>
        <w:tabs>
          <w:tab w:val="right" w:leader="dot" w:pos="8777"/>
        </w:tabs>
        <w:rPr>
          <w:rFonts w:eastAsiaTheme="minorEastAsia"/>
          <w:noProof/>
          <w:lang w:eastAsia="sk-SK"/>
        </w:rPr>
      </w:pPr>
      <w:hyperlink w:anchor="_Toc39403159" w:history="1">
        <w:r w:rsidR="00312D47" w:rsidRPr="007E0CDE">
          <w:rPr>
            <w:rStyle w:val="Hypertextovprepojenie"/>
            <w:noProof/>
          </w:rPr>
          <w:t>Obrázok 27 Okno pre Live chat so správcom portálu</w:t>
        </w:r>
        <w:r w:rsidR="00312D47">
          <w:rPr>
            <w:noProof/>
            <w:webHidden/>
          </w:rPr>
          <w:tab/>
        </w:r>
        <w:r w:rsidR="00312D47">
          <w:rPr>
            <w:noProof/>
            <w:webHidden/>
          </w:rPr>
          <w:fldChar w:fldCharType="begin"/>
        </w:r>
        <w:r w:rsidR="00312D47">
          <w:rPr>
            <w:noProof/>
            <w:webHidden/>
          </w:rPr>
          <w:instrText xml:space="preserve"> PAGEREF _Toc39403159 \h </w:instrText>
        </w:r>
        <w:r w:rsidR="00312D47">
          <w:rPr>
            <w:noProof/>
            <w:webHidden/>
          </w:rPr>
        </w:r>
        <w:r w:rsidR="00312D47">
          <w:rPr>
            <w:noProof/>
            <w:webHidden/>
          </w:rPr>
          <w:fldChar w:fldCharType="separate"/>
        </w:r>
        <w:r w:rsidR="00E512D1">
          <w:rPr>
            <w:noProof/>
            <w:webHidden/>
          </w:rPr>
          <w:t>72</w:t>
        </w:r>
        <w:r w:rsidR="00312D47">
          <w:rPr>
            <w:noProof/>
            <w:webHidden/>
          </w:rPr>
          <w:fldChar w:fldCharType="end"/>
        </w:r>
      </w:hyperlink>
    </w:p>
    <w:p w14:paraId="72BD7732" w14:textId="4350FE2A" w:rsidR="00312D47" w:rsidRDefault="008E6417">
      <w:pPr>
        <w:pStyle w:val="Zoznamobrzkov"/>
        <w:tabs>
          <w:tab w:val="right" w:leader="dot" w:pos="8777"/>
        </w:tabs>
        <w:rPr>
          <w:rFonts w:eastAsiaTheme="minorEastAsia"/>
          <w:noProof/>
          <w:lang w:eastAsia="sk-SK"/>
        </w:rPr>
      </w:pPr>
      <w:hyperlink w:anchor="_Toc39403160" w:history="1">
        <w:r w:rsidR="00312D47" w:rsidRPr="007E0CDE">
          <w:rPr>
            <w:rStyle w:val="Hypertextovprepojenie"/>
            <w:noProof/>
          </w:rPr>
          <w:t>Obrázok 28 Rozbaľovacie menu pre položku História</w:t>
        </w:r>
        <w:r w:rsidR="00312D47">
          <w:rPr>
            <w:noProof/>
            <w:webHidden/>
          </w:rPr>
          <w:tab/>
        </w:r>
        <w:r w:rsidR="00312D47">
          <w:rPr>
            <w:noProof/>
            <w:webHidden/>
          </w:rPr>
          <w:fldChar w:fldCharType="begin"/>
        </w:r>
        <w:r w:rsidR="00312D47">
          <w:rPr>
            <w:noProof/>
            <w:webHidden/>
          </w:rPr>
          <w:instrText xml:space="preserve"> PAGEREF _Toc39403160 \h </w:instrText>
        </w:r>
        <w:r w:rsidR="00312D47">
          <w:rPr>
            <w:noProof/>
            <w:webHidden/>
          </w:rPr>
        </w:r>
        <w:r w:rsidR="00312D47">
          <w:rPr>
            <w:noProof/>
            <w:webHidden/>
          </w:rPr>
          <w:fldChar w:fldCharType="separate"/>
        </w:r>
        <w:r w:rsidR="00E512D1">
          <w:rPr>
            <w:noProof/>
            <w:webHidden/>
          </w:rPr>
          <w:t>73</w:t>
        </w:r>
        <w:r w:rsidR="00312D47">
          <w:rPr>
            <w:noProof/>
            <w:webHidden/>
          </w:rPr>
          <w:fldChar w:fldCharType="end"/>
        </w:r>
      </w:hyperlink>
    </w:p>
    <w:p w14:paraId="6992B4F2" w14:textId="6E534144" w:rsidR="00312D47" w:rsidRDefault="008E6417">
      <w:pPr>
        <w:pStyle w:val="Zoznamobrzkov"/>
        <w:tabs>
          <w:tab w:val="right" w:leader="dot" w:pos="8777"/>
        </w:tabs>
        <w:rPr>
          <w:rFonts w:eastAsiaTheme="minorEastAsia"/>
          <w:noProof/>
          <w:lang w:eastAsia="sk-SK"/>
        </w:rPr>
      </w:pPr>
      <w:hyperlink w:anchor="_Toc39403161" w:history="1">
        <w:r w:rsidR="00312D47" w:rsidRPr="007E0CDE">
          <w:rPr>
            <w:rStyle w:val="Hypertextovprepojenie"/>
            <w:noProof/>
          </w:rPr>
          <w:t>Obrázok 29 História umelej inteligencie</w:t>
        </w:r>
        <w:r w:rsidR="00312D47">
          <w:rPr>
            <w:noProof/>
            <w:webHidden/>
          </w:rPr>
          <w:tab/>
        </w:r>
        <w:r w:rsidR="00312D47">
          <w:rPr>
            <w:noProof/>
            <w:webHidden/>
          </w:rPr>
          <w:fldChar w:fldCharType="begin"/>
        </w:r>
        <w:r w:rsidR="00312D47">
          <w:rPr>
            <w:noProof/>
            <w:webHidden/>
          </w:rPr>
          <w:instrText xml:space="preserve"> PAGEREF _Toc39403161 \h </w:instrText>
        </w:r>
        <w:r w:rsidR="00312D47">
          <w:rPr>
            <w:noProof/>
            <w:webHidden/>
          </w:rPr>
        </w:r>
        <w:r w:rsidR="00312D47">
          <w:rPr>
            <w:noProof/>
            <w:webHidden/>
          </w:rPr>
          <w:fldChar w:fldCharType="separate"/>
        </w:r>
        <w:r w:rsidR="00E512D1">
          <w:rPr>
            <w:noProof/>
            <w:webHidden/>
          </w:rPr>
          <w:t>73</w:t>
        </w:r>
        <w:r w:rsidR="00312D47">
          <w:rPr>
            <w:noProof/>
            <w:webHidden/>
          </w:rPr>
          <w:fldChar w:fldCharType="end"/>
        </w:r>
      </w:hyperlink>
    </w:p>
    <w:p w14:paraId="3C348473" w14:textId="77C99E07" w:rsidR="00312D47" w:rsidRDefault="008E6417">
      <w:pPr>
        <w:pStyle w:val="Zoznamobrzkov"/>
        <w:tabs>
          <w:tab w:val="right" w:leader="dot" w:pos="8777"/>
        </w:tabs>
        <w:rPr>
          <w:rFonts w:eastAsiaTheme="minorEastAsia"/>
          <w:noProof/>
          <w:lang w:eastAsia="sk-SK"/>
        </w:rPr>
      </w:pPr>
      <w:hyperlink w:anchor="_Toc39403162" w:history="1">
        <w:r w:rsidR="00312D47" w:rsidRPr="007E0CDE">
          <w:rPr>
            <w:rStyle w:val="Hypertextovprepojenie"/>
            <w:noProof/>
          </w:rPr>
          <w:t>Obrázok 30 História KKUI</w:t>
        </w:r>
        <w:r w:rsidR="00312D47">
          <w:rPr>
            <w:noProof/>
            <w:webHidden/>
          </w:rPr>
          <w:tab/>
        </w:r>
        <w:r w:rsidR="00312D47">
          <w:rPr>
            <w:noProof/>
            <w:webHidden/>
          </w:rPr>
          <w:fldChar w:fldCharType="begin"/>
        </w:r>
        <w:r w:rsidR="00312D47">
          <w:rPr>
            <w:noProof/>
            <w:webHidden/>
          </w:rPr>
          <w:instrText xml:space="preserve"> PAGEREF _Toc39403162 \h </w:instrText>
        </w:r>
        <w:r w:rsidR="00312D47">
          <w:rPr>
            <w:noProof/>
            <w:webHidden/>
          </w:rPr>
        </w:r>
        <w:r w:rsidR="00312D47">
          <w:rPr>
            <w:noProof/>
            <w:webHidden/>
          </w:rPr>
          <w:fldChar w:fldCharType="separate"/>
        </w:r>
        <w:r w:rsidR="00E512D1">
          <w:rPr>
            <w:noProof/>
            <w:webHidden/>
          </w:rPr>
          <w:t>74</w:t>
        </w:r>
        <w:r w:rsidR="00312D47">
          <w:rPr>
            <w:noProof/>
            <w:webHidden/>
          </w:rPr>
          <w:fldChar w:fldCharType="end"/>
        </w:r>
      </w:hyperlink>
    </w:p>
    <w:p w14:paraId="45CA1621" w14:textId="4BDF93A7" w:rsidR="00312D47" w:rsidRDefault="008E6417">
      <w:pPr>
        <w:pStyle w:val="Zoznamobrzkov"/>
        <w:tabs>
          <w:tab w:val="right" w:leader="dot" w:pos="8777"/>
        </w:tabs>
        <w:rPr>
          <w:rFonts w:eastAsiaTheme="minorEastAsia"/>
          <w:noProof/>
          <w:lang w:eastAsia="sk-SK"/>
        </w:rPr>
      </w:pPr>
      <w:hyperlink w:anchor="_Toc39403163" w:history="1">
        <w:r w:rsidR="00312D47" w:rsidRPr="007E0CDE">
          <w:rPr>
            <w:rStyle w:val="Hypertextovprepojenie"/>
            <w:noProof/>
          </w:rPr>
          <w:t>Obrázok 31 Oslava 50. výročia KKUI</w:t>
        </w:r>
        <w:r w:rsidR="00312D47">
          <w:rPr>
            <w:noProof/>
            <w:webHidden/>
          </w:rPr>
          <w:tab/>
        </w:r>
        <w:r w:rsidR="00312D47">
          <w:rPr>
            <w:noProof/>
            <w:webHidden/>
          </w:rPr>
          <w:fldChar w:fldCharType="begin"/>
        </w:r>
        <w:r w:rsidR="00312D47">
          <w:rPr>
            <w:noProof/>
            <w:webHidden/>
          </w:rPr>
          <w:instrText xml:space="preserve"> PAGEREF _Toc39403163 \h </w:instrText>
        </w:r>
        <w:r w:rsidR="00312D47">
          <w:rPr>
            <w:noProof/>
            <w:webHidden/>
          </w:rPr>
        </w:r>
        <w:r w:rsidR="00312D47">
          <w:rPr>
            <w:noProof/>
            <w:webHidden/>
          </w:rPr>
          <w:fldChar w:fldCharType="separate"/>
        </w:r>
        <w:r w:rsidR="00E512D1">
          <w:rPr>
            <w:noProof/>
            <w:webHidden/>
          </w:rPr>
          <w:t>75</w:t>
        </w:r>
        <w:r w:rsidR="00312D47">
          <w:rPr>
            <w:noProof/>
            <w:webHidden/>
          </w:rPr>
          <w:fldChar w:fldCharType="end"/>
        </w:r>
      </w:hyperlink>
    </w:p>
    <w:p w14:paraId="74BFCE78" w14:textId="64374ECA" w:rsidR="00312D47" w:rsidRDefault="008E6417">
      <w:pPr>
        <w:pStyle w:val="Zoznamobrzkov"/>
        <w:tabs>
          <w:tab w:val="right" w:leader="dot" w:pos="8777"/>
        </w:tabs>
        <w:rPr>
          <w:rFonts w:eastAsiaTheme="minorEastAsia"/>
          <w:noProof/>
          <w:lang w:eastAsia="sk-SK"/>
        </w:rPr>
      </w:pPr>
      <w:hyperlink w:anchor="_Toc39403164" w:history="1">
        <w:r w:rsidR="00312D47" w:rsidRPr="007E0CDE">
          <w:rPr>
            <w:rStyle w:val="Hypertextovprepojenie"/>
            <w:noProof/>
          </w:rPr>
          <w:t>Obrázok 32 PhD. Absolventi</w:t>
        </w:r>
        <w:r w:rsidR="00312D47">
          <w:rPr>
            <w:noProof/>
            <w:webHidden/>
          </w:rPr>
          <w:tab/>
        </w:r>
        <w:r w:rsidR="00312D47">
          <w:rPr>
            <w:noProof/>
            <w:webHidden/>
          </w:rPr>
          <w:fldChar w:fldCharType="begin"/>
        </w:r>
        <w:r w:rsidR="00312D47">
          <w:rPr>
            <w:noProof/>
            <w:webHidden/>
          </w:rPr>
          <w:instrText xml:space="preserve"> PAGEREF _Toc39403164 \h </w:instrText>
        </w:r>
        <w:r w:rsidR="00312D47">
          <w:rPr>
            <w:noProof/>
            <w:webHidden/>
          </w:rPr>
        </w:r>
        <w:r w:rsidR="00312D47">
          <w:rPr>
            <w:noProof/>
            <w:webHidden/>
          </w:rPr>
          <w:fldChar w:fldCharType="separate"/>
        </w:r>
        <w:r w:rsidR="00E512D1">
          <w:rPr>
            <w:noProof/>
            <w:webHidden/>
          </w:rPr>
          <w:t>76</w:t>
        </w:r>
        <w:r w:rsidR="00312D47">
          <w:rPr>
            <w:noProof/>
            <w:webHidden/>
          </w:rPr>
          <w:fldChar w:fldCharType="end"/>
        </w:r>
      </w:hyperlink>
    </w:p>
    <w:p w14:paraId="7D60D3AA" w14:textId="165EBD41" w:rsidR="00312D47" w:rsidRDefault="008E6417">
      <w:pPr>
        <w:pStyle w:val="Zoznamobrzkov"/>
        <w:tabs>
          <w:tab w:val="right" w:leader="dot" w:pos="8777"/>
        </w:tabs>
        <w:rPr>
          <w:rFonts w:eastAsiaTheme="minorEastAsia"/>
          <w:noProof/>
          <w:lang w:eastAsia="sk-SK"/>
        </w:rPr>
      </w:pPr>
      <w:hyperlink w:anchor="_Toc39403165" w:history="1">
        <w:r w:rsidR="00312D47" w:rsidRPr="007E0CDE">
          <w:rPr>
            <w:rStyle w:val="Hypertextovprepojenie"/>
            <w:noProof/>
          </w:rPr>
          <w:t>Obrázok 33 Videá - záložka v menu</w:t>
        </w:r>
        <w:r w:rsidR="00312D47">
          <w:rPr>
            <w:noProof/>
            <w:webHidden/>
          </w:rPr>
          <w:tab/>
        </w:r>
        <w:r w:rsidR="00312D47">
          <w:rPr>
            <w:noProof/>
            <w:webHidden/>
          </w:rPr>
          <w:fldChar w:fldCharType="begin"/>
        </w:r>
        <w:r w:rsidR="00312D47">
          <w:rPr>
            <w:noProof/>
            <w:webHidden/>
          </w:rPr>
          <w:instrText xml:space="preserve"> PAGEREF _Toc39403165 \h </w:instrText>
        </w:r>
        <w:r w:rsidR="00312D47">
          <w:rPr>
            <w:noProof/>
            <w:webHidden/>
          </w:rPr>
        </w:r>
        <w:r w:rsidR="00312D47">
          <w:rPr>
            <w:noProof/>
            <w:webHidden/>
          </w:rPr>
          <w:fldChar w:fldCharType="separate"/>
        </w:r>
        <w:r w:rsidR="00E512D1">
          <w:rPr>
            <w:noProof/>
            <w:webHidden/>
          </w:rPr>
          <w:t>76</w:t>
        </w:r>
        <w:r w:rsidR="00312D47">
          <w:rPr>
            <w:noProof/>
            <w:webHidden/>
          </w:rPr>
          <w:fldChar w:fldCharType="end"/>
        </w:r>
      </w:hyperlink>
    </w:p>
    <w:p w14:paraId="06A52D8D" w14:textId="4B395DEA" w:rsidR="00312D47" w:rsidRDefault="008E6417">
      <w:pPr>
        <w:pStyle w:val="Zoznamobrzkov"/>
        <w:tabs>
          <w:tab w:val="right" w:leader="dot" w:pos="8777"/>
        </w:tabs>
        <w:rPr>
          <w:rFonts w:eastAsiaTheme="minorEastAsia"/>
          <w:noProof/>
          <w:lang w:eastAsia="sk-SK"/>
        </w:rPr>
      </w:pPr>
      <w:hyperlink w:anchor="_Toc39403166" w:history="1">
        <w:r w:rsidR="00312D47" w:rsidRPr="007E0CDE">
          <w:rPr>
            <w:rStyle w:val="Hypertextovprepojenie"/>
            <w:noProof/>
          </w:rPr>
          <w:t>Obrázok 34 Stránka videá 2002</w:t>
        </w:r>
        <w:r w:rsidR="00312D47">
          <w:rPr>
            <w:noProof/>
            <w:webHidden/>
          </w:rPr>
          <w:tab/>
        </w:r>
        <w:r w:rsidR="00312D47">
          <w:rPr>
            <w:noProof/>
            <w:webHidden/>
          </w:rPr>
          <w:fldChar w:fldCharType="begin"/>
        </w:r>
        <w:r w:rsidR="00312D47">
          <w:rPr>
            <w:noProof/>
            <w:webHidden/>
          </w:rPr>
          <w:instrText xml:space="preserve"> PAGEREF _Toc39403166 \h </w:instrText>
        </w:r>
        <w:r w:rsidR="00312D47">
          <w:rPr>
            <w:noProof/>
            <w:webHidden/>
          </w:rPr>
        </w:r>
        <w:r w:rsidR="00312D47">
          <w:rPr>
            <w:noProof/>
            <w:webHidden/>
          </w:rPr>
          <w:fldChar w:fldCharType="separate"/>
        </w:r>
        <w:r w:rsidR="00E512D1">
          <w:rPr>
            <w:noProof/>
            <w:webHidden/>
          </w:rPr>
          <w:t>77</w:t>
        </w:r>
        <w:r w:rsidR="00312D47">
          <w:rPr>
            <w:noProof/>
            <w:webHidden/>
          </w:rPr>
          <w:fldChar w:fldCharType="end"/>
        </w:r>
      </w:hyperlink>
    </w:p>
    <w:p w14:paraId="09D13964" w14:textId="682099AE" w:rsidR="00312D47" w:rsidRDefault="008E6417">
      <w:pPr>
        <w:pStyle w:val="Zoznamobrzkov"/>
        <w:tabs>
          <w:tab w:val="right" w:leader="dot" w:pos="8777"/>
        </w:tabs>
        <w:rPr>
          <w:rFonts w:eastAsiaTheme="minorEastAsia"/>
          <w:noProof/>
          <w:lang w:eastAsia="sk-SK"/>
        </w:rPr>
      </w:pPr>
      <w:hyperlink w:anchor="_Toc39403167" w:history="1">
        <w:r w:rsidR="00312D47" w:rsidRPr="007E0CDE">
          <w:rPr>
            <w:rStyle w:val="Hypertextovprepojenie"/>
            <w:noProof/>
          </w:rPr>
          <w:t>Obrázok 35 DISA 2018 videá</w:t>
        </w:r>
        <w:r w:rsidR="00312D47">
          <w:rPr>
            <w:noProof/>
            <w:webHidden/>
          </w:rPr>
          <w:tab/>
        </w:r>
        <w:r w:rsidR="00312D47">
          <w:rPr>
            <w:noProof/>
            <w:webHidden/>
          </w:rPr>
          <w:fldChar w:fldCharType="begin"/>
        </w:r>
        <w:r w:rsidR="00312D47">
          <w:rPr>
            <w:noProof/>
            <w:webHidden/>
          </w:rPr>
          <w:instrText xml:space="preserve"> PAGEREF _Toc39403167 \h </w:instrText>
        </w:r>
        <w:r w:rsidR="00312D47">
          <w:rPr>
            <w:noProof/>
            <w:webHidden/>
          </w:rPr>
        </w:r>
        <w:r w:rsidR="00312D47">
          <w:rPr>
            <w:noProof/>
            <w:webHidden/>
          </w:rPr>
          <w:fldChar w:fldCharType="separate"/>
        </w:r>
        <w:r w:rsidR="00E512D1">
          <w:rPr>
            <w:noProof/>
            <w:webHidden/>
          </w:rPr>
          <w:t>78</w:t>
        </w:r>
        <w:r w:rsidR="00312D47">
          <w:rPr>
            <w:noProof/>
            <w:webHidden/>
          </w:rPr>
          <w:fldChar w:fldCharType="end"/>
        </w:r>
      </w:hyperlink>
    </w:p>
    <w:p w14:paraId="3A936986" w14:textId="3A46EEE0" w:rsidR="00312D47" w:rsidRDefault="008E6417">
      <w:pPr>
        <w:pStyle w:val="Zoznamobrzkov"/>
        <w:tabs>
          <w:tab w:val="right" w:leader="dot" w:pos="8777"/>
        </w:tabs>
        <w:rPr>
          <w:rFonts w:eastAsiaTheme="minorEastAsia"/>
          <w:noProof/>
          <w:lang w:eastAsia="sk-SK"/>
        </w:rPr>
      </w:pPr>
      <w:hyperlink w:anchor="_Toc39403168" w:history="1">
        <w:r w:rsidR="00312D47" w:rsidRPr="007E0CDE">
          <w:rPr>
            <w:rStyle w:val="Hypertextovprepojenie"/>
            <w:noProof/>
          </w:rPr>
          <w:t>Obrázok 36 Aktuality - záložka v menu</w:t>
        </w:r>
        <w:r w:rsidR="00312D47">
          <w:rPr>
            <w:noProof/>
            <w:webHidden/>
          </w:rPr>
          <w:tab/>
        </w:r>
        <w:r w:rsidR="00312D47">
          <w:rPr>
            <w:noProof/>
            <w:webHidden/>
          </w:rPr>
          <w:fldChar w:fldCharType="begin"/>
        </w:r>
        <w:r w:rsidR="00312D47">
          <w:rPr>
            <w:noProof/>
            <w:webHidden/>
          </w:rPr>
          <w:instrText xml:space="preserve"> PAGEREF _Toc39403168 \h </w:instrText>
        </w:r>
        <w:r w:rsidR="00312D47">
          <w:rPr>
            <w:noProof/>
            <w:webHidden/>
          </w:rPr>
        </w:r>
        <w:r w:rsidR="00312D47">
          <w:rPr>
            <w:noProof/>
            <w:webHidden/>
          </w:rPr>
          <w:fldChar w:fldCharType="separate"/>
        </w:r>
        <w:r w:rsidR="00E512D1">
          <w:rPr>
            <w:noProof/>
            <w:webHidden/>
          </w:rPr>
          <w:t>78</w:t>
        </w:r>
        <w:r w:rsidR="00312D47">
          <w:rPr>
            <w:noProof/>
            <w:webHidden/>
          </w:rPr>
          <w:fldChar w:fldCharType="end"/>
        </w:r>
      </w:hyperlink>
    </w:p>
    <w:p w14:paraId="44441C5C" w14:textId="10CA8630" w:rsidR="00312D47" w:rsidRDefault="008E6417">
      <w:pPr>
        <w:pStyle w:val="Zoznamobrzkov"/>
        <w:tabs>
          <w:tab w:val="right" w:leader="dot" w:pos="8777"/>
        </w:tabs>
        <w:rPr>
          <w:rFonts w:eastAsiaTheme="minorEastAsia"/>
          <w:noProof/>
          <w:lang w:eastAsia="sk-SK"/>
        </w:rPr>
      </w:pPr>
      <w:hyperlink w:anchor="_Toc39403169" w:history="1">
        <w:r w:rsidR="00312D47" w:rsidRPr="007E0CDE">
          <w:rPr>
            <w:rStyle w:val="Hypertextovprepojenie"/>
            <w:noProof/>
          </w:rPr>
          <w:t>Obrázok 37 Aktuality na stránke</w:t>
        </w:r>
        <w:r w:rsidR="00312D47">
          <w:rPr>
            <w:noProof/>
            <w:webHidden/>
          </w:rPr>
          <w:tab/>
        </w:r>
        <w:r w:rsidR="00312D47">
          <w:rPr>
            <w:noProof/>
            <w:webHidden/>
          </w:rPr>
          <w:fldChar w:fldCharType="begin"/>
        </w:r>
        <w:r w:rsidR="00312D47">
          <w:rPr>
            <w:noProof/>
            <w:webHidden/>
          </w:rPr>
          <w:instrText xml:space="preserve"> PAGEREF _Toc39403169 \h </w:instrText>
        </w:r>
        <w:r w:rsidR="00312D47">
          <w:rPr>
            <w:noProof/>
            <w:webHidden/>
          </w:rPr>
        </w:r>
        <w:r w:rsidR="00312D47">
          <w:rPr>
            <w:noProof/>
            <w:webHidden/>
          </w:rPr>
          <w:fldChar w:fldCharType="separate"/>
        </w:r>
        <w:r w:rsidR="00E512D1">
          <w:rPr>
            <w:noProof/>
            <w:webHidden/>
          </w:rPr>
          <w:t>79</w:t>
        </w:r>
        <w:r w:rsidR="00312D47">
          <w:rPr>
            <w:noProof/>
            <w:webHidden/>
          </w:rPr>
          <w:fldChar w:fldCharType="end"/>
        </w:r>
      </w:hyperlink>
    </w:p>
    <w:p w14:paraId="0400D7BB" w14:textId="16BF43D1" w:rsidR="00312D47" w:rsidRDefault="008E6417">
      <w:pPr>
        <w:pStyle w:val="Zoznamobrzkov"/>
        <w:tabs>
          <w:tab w:val="right" w:leader="dot" w:pos="8777"/>
        </w:tabs>
        <w:rPr>
          <w:rFonts w:eastAsiaTheme="minorEastAsia"/>
          <w:noProof/>
          <w:lang w:eastAsia="sk-SK"/>
        </w:rPr>
      </w:pPr>
      <w:hyperlink w:anchor="_Toc39403170" w:history="1">
        <w:r w:rsidR="00312D47" w:rsidRPr="007E0CDE">
          <w:rPr>
            <w:rStyle w:val="Hypertextovprepojenie"/>
            <w:noProof/>
          </w:rPr>
          <w:t>Obrázok 38 Dôležité odkazy na iné stránky o umelej inteligencii</w:t>
        </w:r>
        <w:r w:rsidR="00312D47">
          <w:rPr>
            <w:noProof/>
            <w:webHidden/>
          </w:rPr>
          <w:tab/>
        </w:r>
        <w:r w:rsidR="00312D47">
          <w:rPr>
            <w:noProof/>
            <w:webHidden/>
          </w:rPr>
          <w:fldChar w:fldCharType="begin"/>
        </w:r>
        <w:r w:rsidR="00312D47">
          <w:rPr>
            <w:noProof/>
            <w:webHidden/>
          </w:rPr>
          <w:instrText xml:space="preserve"> PAGEREF _Toc39403170 \h </w:instrText>
        </w:r>
        <w:r w:rsidR="00312D47">
          <w:rPr>
            <w:noProof/>
            <w:webHidden/>
          </w:rPr>
        </w:r>
        <w:r w:rsidR="00312D47">
          <w:rPr>
            <w:noProof/>
            <w:webHidden/>
          </w:rPr>
          <w:fldChar w:fldCharType="separate"/>
        </w:r>
        <w:r w:rsidR="00E512D1">
          <w:rPr>
            <w:noProof/>
            <w:webHidden/>
          </w:rPr>
          <w:t>79</w:t>
        </w:r>
        <w:r w:rsidR="00312D47">
          <w:rPr>
            <w:noProof/>
            <w:webHidden/>
          </w:rPr>
          <w:fldChar w:fldCharType="end"/>
        </w:r>
      </w:hyperlink>
    </w:p>
    <w:p w14:paraId="2F60E066" w14:textId="10B9EA3F" w:rsidR="00312D47" w:rsidRDefault="008E6417">
      <w:pPr>
        <w:pStyle w:val="Zoznamobrzkov"/>
        <w:tabs>
          <w:tab w:val="right" w:leader="dot" w:pos="8777"/>
        </w:tabs>
        <w:rPr>
          <w:rFonts w:eastAsiaTheme="minorEastAsia"/>
          <w:noProof/>
          <w:lang w:eastAsia="sk-SK"/>
        </w:rPr>
      </w:pPr>
      <w:hyperlink w:anchor="_Toc39403171" w:history="1">
        <w:r w:rsidR="00312D47" w:rsidRPr="007E0CDE">
          <w:rPr>
            <w:rStyle w:val="Hypertextovprepojenie"/>
            <w:noProof/>
          </w:rPr>
          <w:t>Obrázok 39 Dôležité dokumenty na stiahnutie</w:t>
        </w:r>
        <w:r w:rsidR="00312D47">
          <w:rPr>
            <w:noProof/>
            <w:webHidden/>
          </w:rPr>
          <w:tab/>
        </w:r>
        <w:r w:rsidR="00312D47">
          <w:rPr>
            <w:noProof/>
            <w:webHidden/>
          </w:rPr>
          <w:fldChar w:fldCharType="begin"/>
        </w:r>
        <w:r w:rsidR="00312D47">
          <w:rPr>
            <w:noProof/>
            <w:webHidden/>
          </w:rPr>
          <w:instrText xml:space="preserve"> PAGEREF _Toc39403171 \h </w:instrText>
        </w:r>
        <w:r w:rsidR="00312D47">
          <w:rPr>
            <w:noProof/>
            <w:webHidden/>
          </w:rPr>
        </w:r>
        <w:r w:rsidR="00312D47">
          <w:rPr>
            <w:noProof/>
            <w:webHidden/>
          </w:rPr>
          <w:fldChar w:fldCharType="separate"/>
        </w:r>
        <w:r w:rsidR="00E512D1">
          <w:rPr>
            <w:noProof/>
            <w:webHidden/>
          </w:rPr>
          <w:t>80</w:t>
        </w:r>
        <w:r w:rsidR="00312D47">
          <w:rPr>
            <w:noProof/>
            <w:webHidden/>
          </w:rPr>
          <w:fldChar w:fldCharType="end"/>
        </w:r>
      </w:hyperlink>
    </w:p>
    <w:p w14:paraId="328D7D20" w14:textId="38D06613" w:rsidR="00312D47" w:rsidRDefault="008E6417">
      <w:pPr>
        <w:pStyle w:val="Zoznamobrzkov"/>
        <w:tabs>
          <w:tab w:val="right" w:leader="dot" w:pos="8777"/>
        </w:tabs>
        <w:rPr>
          <w:rFonts w:eastAsiaTheme="minorEastAsia"/>
          <w:noProof/>
          <w:lang w:eastAsia="sk-SK"/>
        </w:rPr>
      </w:pPr>
      <w:hyperlink w:anchor="_Toc39403172" w:history="1">
        <w:r w:rsidR="00312D47" w:rsidRPr="007E0CDE">
          <w:rPr>
            <w:rStyle w:val="Hypertextovprepojenie"/>
            <w:noProof/>
          </w:rPr>
          <w:t>Obrázok 40 Stránka Blog-u</w:t>
        </w:r>
        <w:r w:rsidR="00312D47">
          <w:rPr>
            <w:noProof/>
            <w:webHidden/>
          </w:rPr>
          <w:tab/>
        </w:r>
        <w:r w:rsidR="00312D47">
          <w:rPr>
            <w:noProof/>
            <w:webHidden/>
          </w:rPr>
          <w:fldChar w:fldCharType="begin"/>
        </w:r>
        <w:r w:rsidR="00312D47">
          <w:rPr>
            <w:noProof/>
            <w:webHidden/>
          </w:rPr>
          <w:instrText xml:space="preserve"> PAGEREF _Toc39403172 \h </w:instrText>
        </w:r>
        <w:r w:rsidR="00312D47">
          <w:rPr>
            <w:noProof/>
            <w:webHidden/>
          </w:rPr>
        </w:r>
        <w:r w:rsidR="00312D47">
          <w:rPr>
            <w:noProof/>
            <w:webHidden/>
          </w:rPr>
          <w:fldChar w:fldCharType="separate"/>
        </w:r>
        <w:r w:rsidR="00E512D1">
          <w:rPr>
            <w:noProof/>
            <w:webHidden/>
          </w:rPr>
          <w:t>81</w:t>
        </w:r>
        <w:r w:rsidR="00312D47">
          <w:rPr>
            <w:noProof/>
            <w:webHidden/>
          </w:rPr>
          <w:fldChar w:fldCharType="end"/>
        </w:r>
      </w:hyperlink>
    </w:p>
    <w:p w14:paraId="790606D1" w14:textId="52FDE44D" w:rsidR="00312D47" w:rsidRDefault="008E6417">
      <w:pPr>
        <w:pStyle w:val="Zoznamobrzkov"/>
        <w:tabs>
          <w:tab w:val="right" w:leader="dot" w:pos="8777"/>
        </w:tabs>
        <w:rPr>
          <w:rFonts w:eastAsiaTheme="minorEastAsia"/>
          <w:noProof/>
          <w:lang w:eastAsia="sk-SK"/>
        </w:rPr>
      </w:pPr>
      <w:hyperlink w:anchor="_Toc39403173" w:history="1">
        <w:r w:rsidR="00312D47" w:rsidRPr="007E0CDE">
          <w:rPr>
            <w:rStyle w:val="Hypertextovprepojenie"/>
            <w:noProof/>
          </w:rPr>
          <w:t>Obrázok 41 Ukážka príspevku v Blog-u</w:t>
        </w:r>
        <w:r w:rsidR="00312D47">
          <w:rPr>
            <w:noProof/>
            <w:webHidden/>
          </w:rPr>
          <w:tab/>
        </w:r>
        <w:r w:rsidR="00312D47">
          <w:rPr>
            <w:noProof/>
            <w:webHidden/>
          </w:rPr>
          <w:fldChar w:fldCharType="begin"/>
        </w:r>
        <w:r w:rsidR="00312D47">
          <w:rPr>
            <w:noProof/>
            <w:webHidden/>
          </w:rPr>
          <w:instrText xml:space="preserve"> PAGEREF _Toc39403173 \h </w:instrText>
        </w:r>
        <w:r w:rsidR="00312D47">
          <w:rPr>
            <w:noProof/>
            <w:webHidden/>
          </w:rPr>
        </w:r>
        <w:r w:rsidR="00312D47">
          <w:rPr>
            <w:noProof/>
            <w:webHidden/>
          </w:rPr>
          <w:fldChar w:fldCharType="separate"/>
        </w:r>
        <w:r w:rsidR="00E512D1">
          <w:rPr>
            <w:noProof/>
            <w:webHidden/>
          </w:rPr>
          <w:t>82</w:t>
        </w:r>
        <w:r w:rsidR="00312D47">
          <w:rPr>
            <w:noProof/>
            <w:webHidden/>
          </w:rPr>
          <w:fldChar w:fldCharType="end"/>
        </w:r>
      </w:hyperlink>
    </w:p>
    <w:p w14:paraId="0F9A9BA5" w14:textId="36C316EA" w:rsidR="00500FD3" w:rsidRPr="00A829D8" w:rsidRDefault="004E1DCF" w:rsidP="00281A87">
      <w:r>
        <w:fldChar w:fldCharType="end"/>
      </w:r>
    </w:p>
    <w:p w14:paraId="3951B320" w14:textId="77777777" w:rsidR="00360FEC" w:rsidRPr="00A829D8" w:rsidRDefault="00360FEC" w:rsidP="00360FEC">
      <w:pPr>
        <w:pStyle w:val="1Nadpis"/>
        <w:numPr>
          <w:ilvl w:val="0"/>
          <w:numId w:val="0"/>
        </w:numPr>
        <w:ind w:left="360" w:hanging="360"/>
      </w:pPr>
      <w:bookmarkStart w:id="7" w:name="_Toc39403083"/>
      <w:r w:rsidRPr="00A829D8">
        <w:lastRenderedPageBreak/>
        <w:t>Zoznam tabuliek</w:t>
      </w:r>
      <w:bookmarkEnd w:id="7"/>
    </w:p>
    <w:p w14:paraId="0E51B695" w14:textId="49E1672A" w:rsidR="006E502D" w:rsidRDefault="00832204">
      <w:pPr>
        <w:pStyle w:val="Zoznamobrzkov"/>
        <w:tabs>
          <w:tab w:val="right" w:leader="dot" w:pos="8777"/>
        </w:tabs>
        <w:rPr>
          <w:rFonts w:eastAsiaTheme="minorEastAsia"/>
          <w:noProof/>
          <w:lang w:eastAsia="sk-SK"/>
        </w:rPr>
      </w:pPr>
      <w:r>
        <w:fldChar w:fldCharType="begin"/>
      </w:r>
      <w:r>
        <w:instrText xml:space="preserve"> TOC \h \z \c "Tabuľka" </w:instrText>
      </w:r>
      <w:r>
        <w:fldChar w:fldCharType="separate"/>
      </w:r>
      <w:hyperlink w:anchor="_Toc39138457" w:history="1">
        <w:r w:rsidR="006E502D" w:rsidRPr="0055122F">
          <w:rPr>
            <w:rStyle w:val="Hypertextovprepojenie"/>
            <w:noProof/>
          </w:rPr>
          <w:t>Tabuľka 1 Messenger vs WeChat – porovnanie [62] [63]</w:t>
        </w:r>
        <w:r w:rsidR="006E502D">
          <w:rPr>
            <w:noProof/>
            <w:webHidden/>
          </w:rPr>
          <w:tab/>
        </w:r>
        <w:r w:rsidR="006E502D">
          <w:rPr>
            <w:noProof/>
            <w:webHidden/>
          </w:rPr>
          <w:fldChar w:fldCharType="begin"/>
        </w:r>
        <w:r w:rsidR="006E502D">
          <w:rPr>
            <w:noProof/>
            <w:webHidden/>
          </w:rPr>
          <w:instrText xml:space="preserve"> PAGEREF _Toc39138457 \h </w:instrText>
        </w:r>
        <w:r w:rsidR="006E502D">
          <w:rPr>
            <w:noProof/>
            <w:webHidden/>
          </w:rPr>
        </w:r>
        <w:r w:rsidR="006E502D">
          <w:rPr>
            <w:noProof/>
            <w:webHidden/>
          </w:rPr>
          <w:fldChar w:fldCharType="separate"/>
        </w:r>
        <w:r w:rsidR="00E512D1">
          <w:rPr>
            <w:noProof/>
            <w:webHidden/>
          </w:rPr>
          <w:t>61</w:t>
        </w:r>
        <w:r w:rsidR="006E502D">
          <w:rPr>
            <w:noProof/>
            <w:webHidden/>
          </w:rPr>
          <w:fldChar w:fldCharType="end"/>
        </w:r>
      </w:hyperlink>
    </w:p>
    <w:p w14:paraId="6FD63171" w14:textId="77777777" w:rsidR="00832204" w:rsidRPr="00A829D8" w:rsidRDefault="00832204" w:rsidP="00360FEC">
      <w:r>
        <w:fldChar w:fldCharType="end"/>
      </w:r>
    </w:p>
    <w:p w14:paraId="0733A88D" w14:textId="77777777" w:rsidR="00360FEC" w:rsidRPr="00A829D8" w:rsidRDefault="00360FEC" w:rsidP="00360FEC">
      <w:pPr>
        <w:pStyle w:val="1Nadpis"/>
        <w:numPr>
          <w:ilvl w:val="0"/>
          <w:numId w:val="0"/>
        </w:numPr>
        <w:ind w:left="360" w:hanging="360"/>
      </w:pPr>
      <w:bookmarkStart w:id="8" w:name="_Toc382476910"/>
      <w:bookmarkStart w:id="9" w:name="_Toc39403084"/>
      <w:r w:rsidRPr="00A829D8">
        <w:lastRenderedPageBreak/>
        <w:t xml:space="preserve">Zoznam </w:t>
      </w:r>
      <w:bookmarkEnd w:id="8"/>
      <w:r w:rsidRPr="00A829D8">
        <w:t>symbolov a skratiek</w:t>
      </w:r>
      <w:bookmarkEnd w:id="9"/>
    </w:p>
    <w:p w14:paraId="63D5DD4C" w14:textId="77777777" w:rsidR="000345FC" w:rsidRDefault="000C21D3" w:rsidP="00500FD3">
      <w:r>
        <w:t>AI</w:t>
      </w:r>
      <w:r w:rsidR="000345FC" w:rsidRPr="00A829D8">
        <w:tab/>
      </w:r>
      <w:proofErr w:type="spellStart"/>
      <w:r>
        <w:t>Artificial</w:t>
      </w:r>
      <w:proofErr w:type="spellEnd"/>
      <w:r>
        <w:t xml:space="preserve"> </w:t>
      </w:r>
      <w:proofErr w:type="spellStart"/>
      <w:r>
        <w:t>Intelligence</w:t>
      </w:r>
      <w:proofErr w:type="spellEnd"/>
      <w:r>
        <w:t xml:space="preserve"> (Umelá inteligencia)</w:t>
      </w:r>
    </w:p>
    <w:p w14:paraId="1E978FAB" w14:textId="77777777" w:rsidR="006939F8" w:rsidRPr="00A829D8" w:rsidRDefault="006939F8" w:rsidP="006939F8">
      <w:r>
        <w:t>DISA</w:t>
      </w:r>
      <w:r w:rsidRPr="00A829D8">
        <w:tab/>
      </w:r>
      <w:proofErr w:type="spellStart"/>
      <w:r w:rsidR="00460854">
        <w:rPr>
          <w:rFonts w:cs="LMRoman12-Regular"/>
        </w:rPr>
        <w:t>DISA</w:t>
      </w:r>
      <w:proofErr w:type="spellEnd"/>
      <w:r w:rsidR="00460854">
        <w:rPr>
          <w:rFonts w:cs="LMRoman12-Regular"/>
        </w:rPr>
        <w:t xml:space="preserve"> (</w:t>
      </w:r>
      <w:proofErr w:type="spellStart"/>
      <w:r w:rsidR="00460854">
        <w:rPr>
          <w:rFonts w:cs="LMRoman12-Regular"/>
        </w:rPr>
        <w:t>Digital</w:t>
      </w:r>
      <w:proofErr w:type="spellEnd"/>
      <w:r w:rsidR="00460854">
        <w:rPr>
          <w:rFonts w:cs="LMRoman12-Regular"/>
        </w:rPr>
        <w:t xml:space="preserve"> </w:t>
      </w:r>
      <w:proofErr w:type="spellStart"/>
      <w:r w:rsidR="00460854">
        <w:rPr>
          <w:rFonts w:cs="LMRoman12-Regular"/>
        </w:rPr>
        <w:t>Intelligence</w:t>
      </w:r>
      <w:proofErr w:type="spellEnd"/>
      <w:r w:rsidR="00460854">
        <w:rPr>
          <w:rFonts w:cs="LMRoman12-Regular"/>
        </w:rPr>
        <w:t xml:space="preserve"> </w:t>
      </w:r>
      <w:proofErr w:type="spellStart"/>
      <w:r w:rsidR="00460854">
        <w:rPr>
          <w:rFonts w:cs="LMRoman12-Regular"/>
        </w:rPr>
        <w:t>for</w:t>
      </w:r>
      <w:proofErr w:type="spellEnd"/>
      <w:r w:rsidR="00460854">
        <w:rPr>
          <w:rFonts w:cs="LMRoman12-Regular"/>
        </w:rPr>
        <w:t xml:space="preserve"> Systems and </w:t>
      </w:r>
      <w:proofErr w:type="spellStart"/>
      <w:r w:rsidR="00460854">
        <w:rPr>
          <w:rFonts w:cs="LMRoman12-Regular"/>
        </w:rPr>
        <w:t>Machines</w:t>
      </w:r>
      <w:proofErr w:type="spellEnd"/>
      <w:r w:rsidR="00460854">
        <w:rPr>
          <w:rFonts w:cs="LMRoman12-Regular"/>
        </w:rPr>
        <w:t>) preložené ako digitálna inteligencia pre systémy a stroje</w:t>
      </w:r>
    </w:p>
    <w:p w14:paraId="376F4B8B" w14:textId="77777777" w:rsidR="006939F8" w:rsidRDefault="006939F8" w:rsidP="00500FD3">
      <w:r>
        <w:t>RSS</w:t>
      </w:r>
      <w:r w:rsidRPr="00A829D8">
        <w:tab/>
      </w:r>
      <w:proofErr w:type="spellStart"/>
      <w:r>
        <w:rPr>
          <w:rFonts w:cs="LMRoman12-Regular"/>
        </w:rPr>
        <w:t>Rich</w:t>
      </w:r>
      <w:proofErr w:type="spellEnd"/>
      <w:r>
        <w:rPr>
          <w:rFonts w:cs="LMRoman12-Regular"/>
        </w:rPr>
        <w:t xml:space="preserve"> site </w:t>
      </w:r>
      <w:proofErr w:type="spellStart"/>
      <w:r>
        <w:rPr>
          <w:rFonts w:cs="LMRoman12-Regular"/>
        </w:rPr>
        <w:t>summary</w:t>
      </w:r>
      <w:proofErr w:type="spellEnd"/>
      <w:r>
        <w:rPr>
          <w:rFonts w:cs="LMRoman12-Regular"/>
        </w:rPr>
        <w:t xml:space="preserve"> (</w:t>
      </w:r>
      <w:r w:rsidRPr="006939F8">
        <w:rPr>
          <w:rFonts w:cs="LMRoman12-Regular"/>
        </w:rPr>
        <w:t>rodina XML formátov určených na čítanie noviniek na webových stránkach</w:t>
      </w:r>
      <w:r>
        <w:rPr>
          <w:rFonts w:cs="LMRoman12-Regular"/>
        </w:rPr>
        <w:t>)</w:t>
      </w:r>
    </w:p>
    <w:p w14:paraId="43B1E4B8" w14:textId="77777777" w:rsidR="00E45E7A" w:rsidRPr="00A829D8" w:rsidRDefault="00E45E7A" w:rsidP="00500FD3">
      <w:r>
        <w:t>KKUI</w:t>
      </w:r>
      <w:r w:rsidRPr="00A829D8">
        <w:tab/>
      </w:r>
      <w:r>
        <w:rPr>
          <w:rFonts w:cs="LMRoman12-Regular"/>
        </w:rPr>
        <w:t>Katedra kybernetiky a umelej inteligencie</w:t>
      </w:r>
    </w:p>
    <w:p w14:paraId="1AA03CCA" w14:textId="77777777" w:rsidR="000345FC" w:rsidRDefault="000345FC" w:rsidP="00281A87">
      <w:r w:rsidRPr="00A829D8">
        <w:t>S</w:t>
      </w:r>
      <w:r w:rsidR="003C5095">
        <w:t>EO</w:t>
      </w:r>
      <w:r w:rsidRPr="00A829D8">
        <w:tab/>
      </w:r>
      <w:proofErr w:type="spellStart"/>
      <w:r w:rsidRPr="00A829D8">
        <w:rPr>
          <w:rStyle w:val="st"/>
        </w:rPr>
        <w:t>Se</w:t>
      </w:r>
      <w:r w:rsidR="003C5095">
        <w:rPr>
          <w:rStyle w:val="st"/>
        </w:rPr>
        <w:t>arch</w:t>
      </w:r>
      <w:proofErr w:type="spellEnd"/>
      <w:r w:rsidR="003C5095">
        <w:rPr>
          <w:rStyle w:val="st"/>
        </w:rPr>
        <w:t xml:space="preserve"> </w:t>
      </w:r>
      <w:proofErr w:type="spellStart"/>
      <w:r w:rsidR="003C5095">
        <w:rPr>
          <w:rStyle w:val="st"/>
        </w:rPr>
        <w:t>Engine</w:t>
      </w:r>
      <w:proofErr w:type="spellEnd"/>
      <w:r w:rsidR="003C5095">
        <w:rPr>
          <w:rStyle w:val="st"/>
        </w:rPr>
        <w:t xml:space="preserve"> </w:t>
      </w:r>
      <w:proofErr w:type="spellStart"/>
      <w:r w:rsidR="003C5095">
        <w:rPr>
          <w:rStyle w:val="st"/>
        </w:rPr>
        <w:t>Optimization</w:t>
      </w:r>
      <w:proofErr w:type="spellEnd"/>
      <w:r w:rsidR="003C5095">
        <w:rPr>
          <w:rStyle w:val="st"/>
        </w:rPr>
        <w:t xml:space="preserve"> preložené ako </w:t>
      </w:r>
      <w:r w:rsidR="003C5095">
        <w:t>o</w:t>
      </w:r>
      <w:r w:rsidR="003C5095" w:rsidRPr="003C5095">
        <w:t>ptimalizácia pre vyhľadávače</w:t>
      </w:r>
    </w:p>
    <w:p w14:paraId="1048D1F9" w14:textId="77777777" w:rsidR="00E45E7A" w:rsidRPr="00A829D8" w:rsidRDefault="00E45E7A" w:rsidP="00281A87"/>
    <w:p w14:paraId="54AC06F6" w14:textId="77777777" w:rsidR="000345FC" w:rsidRPr="00A829D8" w:rsidRDefault="00270640" w:rsidP="00270640">
      <w:pPr>
        <w:pStyle w:val="1Nadpis"/>
        <w:numPr>
          <w:ilvl w:val="0"/>
          <w:numId w:val="0"/>
        </w:numPr>
        <w:ind w:left="360" w:hanging="360"/>
      </w:pPr>
      <w:bookmarkStart w:id="10" w:name="_Toc39403085"/>
      <w:r w:rsidRPr="00A829D8">
        <w:lastRenderedPageBreak/>
        <w:t>Úvod</w:t>
      </w:r>
      <w:bookmarkEnd w:id="10"/>
    </w:p>
    <w:p w14:paraId="6693EC79" w14:textId="77777777" w:rsidR="005562CF" w:rsidRDefault="005562CF" w:rsidP="00E5679E">
      <w:pPr>
        <w:jc w:val="both"/>
      </w:pPr>
      <w:r>
        <w:t xml:space="preserve">Predmetom mojej diplomovej práce je umelá inteligencia na KKUI. Či už jej história, súčasnosť alebo perspektívy. Umelá inteligencia je dnes </w:t>
      </w:r>
      <w:r w:rsidR="00BD2155">
        <w:t>veľmi</w:t>
      </w:r>
      <w:r>
        <w:t xml:space="preserve"> </w:t>
      </w:r>
      <w:r w:rsidR="00BD2155">
        <w:t>trendový</w:t>
      </w:r>
      <w:r>
        <w:t xml:space="preserve"> pojem</w:t>
      </w:r>
      <w:r w:rsidR="004E443F">
        <w:t>,</w:t>
      </w:r>
      <w:r>
        <w:t xml:space="preserve"> s </w:t>
      </w:r>
      <w:r w:rsidR="00BD2155">
        <w:t>ktorým</w:t>
      </w:r>
      <w:r>
        <w:t xml:space="preserve"> sa </w:t>
      </w:r>
      <w:r w:rsidR="00BD2155">
        <w:t>stretávame</w:t>
      </w:r>
      <w:r>
        <w:t xml:space="preserve"> </w:t>
      </w:r>
      <w:r w:rsidR="00BD2155">
        <w:t>čoraz</w:t>
      </w:r>
      <w:r>
        <w:t xml:space="preserve"> viac. Jej mapovanie na </w:t>
      </w:r>
      <w:r w:rsidR="00BD2155">
        <w:t>katedre</w:t>
      </w:r>
      <w:r>
        <w:t xml:space="preserve"> kybernetiky a umelej inteligencie siaha </w:t>
      </w:r>
      <w:r w:rsidR="00BD2155">
        <w:t>až</w:t>
      </w:r>
      <w:r>
        <w:t xml:space="preserve"> k roku 1963 kedy vznikla fakulta</w:t>
      </w:r>
      <w:r w:rsidR="00D74CFB">
        <w:t xml:space="preserve"> KKUI</w:t>
      </w:r>
      <w:r>
        <w:t xml:space="preserve">. Na </w:t>
      </w:r>
      <w:r w:rsidR="00BD2155">
        <w:t>portáli</w:t>
      </w:r>
      <w:r>
        <w:t xml:space="preserve"> </w:t>
      </w:r>
      <w:r w:rsidR="00BD2155">
        <w:t>môžeme</w:t>
      </w:r>
      <w:r>
        <w:t xml:space="preserve"> </w:t>
      </w:r>
      <w:r w:rsidR="00BD2155">
        <w:t>vidieť</w:t>
      </w:r>
      <w:r>
        <w:t xml:space="preserve"> jej progres a </w:t>
      </w:r>
      <w:r w:rsidR="00BD2155">
        <w:t>významn</w:t>
      </w:r>
      <w:r w:rsidR="00D74CFB">
        <w:t>é</w:t>
      </w:r>
      <w:r>
        <w:t xml:space="preserve"> udalosti od roku </w:t>
      </w:r>
      <w:r w:rsidR="00BD2155">
        <w:t xml:space="preserve">2010 až po súčasnosť. Na katedre </w:t>
      </w:r>
      <w:r w:rsidR="00D74CFB">
        <w:t xml:space="preserve">môžeme </w:t>
      </w:r>
      <w:r w:rsidR="00BD2155">
        <w:t>aj dnes nájsť veľa užitočných predmetov so zameraním, či už na kybernetiku alebo umelú inteligenciu. To značí, že tieto témy sú atraktívne</w:t>
      </w:r>
      <w:r w:rsidR="00D74CFB">
        <w:t>,</w:t>
      </w:r>
      <w:r w:rsidR="00BD2155">
        <w:t xml:space="preserve"> </w:t>
      </w:r>
      <w:r w:rsidR="00D74CFB">
        <w:t>č</w:t>
      </w:r>
      <w:r w:rsidR="00BD2155">
        <w:t xml:space="preserve">i už pre študentov alebo </w:t>
      </w:r>
      <w:r w:rsidR="00D74CFB">
        <w:t>aj pre univerzity samotné.</w:t>
      </w:r>
    </w:p>
    <w:p w14:paraId="53E3C761" w14:textId="023041D1" w:rsidR="00BD2155" w:rsidRDefault="00BD2155" w:rsidP="00E5679E">
      <w:pPr>
        <w:jc w:val="both"/>
      </w:pPr>
      <w:r>
        <w:t>Práca má prezentovať portál, ktorý návštevníkom poskytne informácie o umelej inteligenci</w:t>
      </w:r>
      <w:r w:rsidR="0067063A">
        <w:t>i</w:t>
      </w:r>
      <w:r>
        <w:t xml:space="preserve">. </w:t>
      </w:r>
      <w:r w:rsidR="00303ED4">
        <w:t xml:space="preserve">Bude realizovaná pomocou WordPressu. </w:t>
      </w:r>
      <w:r w:rsidR="00A16ECD">
        <w:t xml:space="preserve">Portál sa nachádza na tejto internetovej adrese: </w:t>
      </w:r>
      <w:hyperlink r:id="rId9" w:history="1">
        <w:r w:rsidR="00A16ECD">
          <w:rPr>
            <w:rStyle w:val="Hypertextovprepojenie"/>
          </w:rPr>
          <w:t>http://www.ai.eu.sk/</w:t>
        </w:r>
      </w:hyperlink>
      <w:r w:rsidR="00A16ECD">
        <w:t xml:space="preserve">. </w:t>
      </w:r>
      <w:r w:rsidR="00303ED4">
        <w:t>WordPress je najpopulárnejší voľne dostupný nastroj na tvorbu webstránok. Webstránka bude dostupná všetkým návštevníkom. Budú sa môcť z nej dostáť aj na iné webstránky o umelej inteligencii alebo si budú môcť stiahnuť dôležité dokumenty v súvislosti s touto problematikou.</w:t>
      </w:r>
    </w:p>
    <w:p w14:paraId="6464C3E1" w14:textId="77777777" w:rsidR="005562CF" w:rsidRDefault="005562CF" w:rsidP="00E5679E">
      <w:pPr>
        <w:jc w:val="both"/>
      </w:pPr>
      <w:r>
        <w:t xml:space="preserve">Hlavným cieľom </w:t>
      </w:r>
      <w:r w:rsidR="00303ED4">
        <w:t>diplomovej</w:t>
      </w:r>
      <w:r>
        <w:t xml:space="preserve"> práce je zoznámiť čitateľa s</w:t>
      </w:r>
      <w:r w:rsidR="00484AB6">
        <w:t> umelou inteligenciou, WordPressom</w:t>
      </w:r>
      <w:r>
        <w:t xml:space="preserve"> a</w:t>
      </w:r>
      <w:r w:rsidR="00484AB6">
        <w:t> sociálnymi sieťami a so</w:t>
      </w:r>
      <w:r>
        <w:t xml:space="preserve"> všetkým, čo k </w:t>
      </w:r>
      <w:r w:rsidR="00484AB6">
        <w:t>tomu</w:t>
      </w:r>
      <w:r>
        <w:t xml:space="preserve"> patrí. </w:t>
      </w:r>
      <w:r w:rsidR="006939F8">
        <w:t xml:space="preserve">Na reprezentáciu hlavného cieľa diplomovej práce má slúžiť </w:t>
      </w:r>
      <w:r w:rsidR="00D74CFB">
        <w:t>portál</w:t>
      </w:r>
      <w:r w:rsidR="006939F8">
        <w:t>, ktor</w:t>
      </w:r>
      <w:r w:rsidR="00D74CFB">
        <w:t>ý</w:t>
      </w:r>
      <w:r w:rsidR="006939F8">
        <w:t xml:space="preserve"> </w:t>
      </w:r>
      <w:r w:rsidR="00D74CFB">
        <w:t>môžeme definovať ako</w:t>
      </w:r>
      <w:r w:rsidR="006939F8">
        <w:t xml:space="preserve"> praktick</w:t>
      </w:r>
      <w:r w:rsidR="00D74CFB">
        <w:t>ú</w:t>
      </w:r>
      <w:r w:rsidR="006939F8">
        <w:t xml:space="preserve"> časť práce. Funkcionalita </w:t>
      </w:r>
      <w:r w:rsidR="00D74CFB">
        <w:t>portálu</w:t>
      </w:r>
      <w:r w:rsidR="006939F8">
        <w:t xml:space="preserve"> je </w:t>
      </w:r>
      <w:r w:rsidR="00460854">
        <w:t>realizovaná</w:t>
      </w:r>
      <w:r w:rsidR="006939F8">
        <w:t xml:space="preserve"> </w:t>
      </w:r>
      <w:r w:rsidR="00460854">
        <w:t>pomocou</w:t>
      </w:r>
      <w:r w:rsidR="006939F8">
        <w:t xml:space="preserve"> </w:t>
      </w:r>
      <w:r w:rsidR="00460854">
        <w:t>rozšírení</w:t>
      </w:r>
      <w:r w:rsidR="00D74CFB">
        <w:t xml:space="preserve">. </w:t>
      </w:r>
      <w:r>
        <w:t xml:space="preserve">V súčasnosti je </w:t>
      </w:r>
      <w:r w:rsidR="00484AB6">
        <w:t>umelá</w:t>
      </w:r>
      <w:r>
        <w:t xml:space="preserve"> </w:t>
      </w:r>
      <w:r w:rsidR="00484AB6">
        <w:t>inteligencia</w:t>
      </w:r>
      <w:r>
        <w:t xml:space="preserve"> populárna a pomerne využívaná</w:t>
      </w:r>
      <w:r w:rsidR="00484AB6">
        <w:t xml:space="preserve"> v rôznych technologických odvetviach</w:t>
      </w:r>
      <w:r>
        <w:t xml:space="preserve">. Tvorba </w:t>
      </w:r>
      <w:r w:rsidR="006939F8">
        <w:t>webstránky</w:t>
      </w:r>
      <w:r>
        <w:t xml:space="preserve"> pre </w:t>
      </w:r>
      <w:r w:rsidR="006939F8">
        <w:t>zvolenú tému diplomovej pr</w:t>
      </w:r>
      <w:r w:rsidR="00C423A5">
        <w:t>á</w:t>
      </w:r>
      <w:r w:rsidR="006939F8">
        <w:t xml:space="preserve">ce </w:t>
      </w:r>
      <w:r>
        <w:t>má veľký význam, či už z hľadiska pochopenia podstaty</w:t>
      </w:r>
      <w:r w:rsidR="006939F8">
        <w:t xml:space="preserve"> umelej inteligencie alebo WordPressu ako nástroja na tvorbu webstránok.</w:t>
      </w:r>
      <w:r>
        <w:t xml:space="preserve"> </w:t>
      </w:r>
      <w:r w:rsidR="00460854">
        <w:t xml:space="preserve">Tento typ </w:t>
      </w:r>
      <w:r w:rsidR="00214088">
        <w:t>portálu</w:t>
      </w:r>
      <w:r w:rsidR="00460854">
        <w:t xml:space="preserve"> m</w:t>
      </w:r>
      <w:r w:rsidR="00214088">
        <w:t>á</w:t>
      </w:r>
      <w:r w:rsidR="00460854">
        <w:t xml:space="preserve"> v </w:t>
      </w:r>
      <w:r w:rsidR="00214088">
        <w:t>súčasnosti</w:t>
      </w:r>
      <w:r w:rsidR="00460854">
        <w:t xml:space="preserve"> </w:t>
      </w:r>
      <w:r w:rsidR="00214088">
        <w:t>význam</w:t>
      </w:r>
      <w:r w:rsidR="00460854">
        <w:t xml:space="preserve">, </w:t>
      </w:r>
      <w:r w:rsidR="00214088">
        <w:t>keďže</w:t>
      </w:r>
      <w:r w:rsidR="00460854">
        <w:t xml:space="preserve"> na </w:t>
      </w:r>
      <w:r w:rsidR="00214088">
        <w:t>Slovensku</w:t>
      </w:r>
      <w:r w:rsidR="00460854">
        <w:t xml:space="preserve"> je iba </w:t>
      </w:r>
      <w:r w:rsidR="00214088">
        <w:t>s</w:t>
      </w:r>
      <w:r w:rsidR="00460854">
        <w:t xml:space="preserve">lovak.ai ako </w:t>
      </w:r>
      <w:r w:rsidR="00214088">
        <w:t>portál</w:t>
      </w:r>
      <w:r w:rsidR="00460854">
        <w:t xml:space="preserve">, </w:t>
      </w:r>
      <w:r w:rsidR="00214088">
        <w:t>ktorý</w:t>
      </w:r>
      <w:r w:rsidR="00460854">
        <w:t xml:space="preserve"> </w:t>
      </w:r>
      <w:r w:rsidR="00214088">
        <w:t>zahŕňa</w:t>
      </w:r>
      <w:r w:rsidR="00460854">
        <w:t xml:space="preserve"> novinky a </w:t>
      </w:r>
      <w:r w:rsidR="00214088">
        <w:t>informácie</w:t>
      </w:r>
      <w:r w:rsidR="00460854">
        <w:t xml:space="preserve"> o umelej inteligencii na Slovensku.</w:t>
      </w:r>
    </w:p>
    <w:p w14:paraId="08BB814F" w14:textId="7A225002" w:rsidR="00C532D6" w:rsidRDefault="00C532D6" w:rsidP="00E5679E">
      <w:pPr>
        <w:jc w:val="both"/>
      </w:pPr>
      <w:r>
        <w:t>Jednotlivé kapitoly a ich stručný obsah nájde čitateľ tejto práce v jej závere. Tam sú uvedené aj čísla strán, ktoré sa odkazujú na body zadávacieho listu.</w:t>
      </w:r>
    </w:p>
    <w:p w14:paraId="1164566A" w14:textId="020EC596" w:rsidR="00334CBE" w:rsidRDefault="00334CBE" w:rsidP="00E5679E">
      <w:pPr>
        <w:jc w:val="both"/>
      </w:pPr>
      <w:r>
        <w:t>Všetky súbory tejto práce si môžete pozrieť, pripadne stiahnuť z </w:t>
      </w:r>
      <w:proofErr w:type="spellStart"/>
      <w:r>
        <w:t>GitHubu</w:t>
      </w:r>
      <w:proofErr w:type="spellEnd"/>
      <w:r>
        <w:t xml:space="preserve"> na tomto odkaze: </w:t>
      </w:r>
      <w:hyperlink r:id="rId10" w:history="1">
        <w:r>
          <w:rPr>
            <w:rStyle w:val="Hypertextovprepojenie"/>
          </w:rPr>
          <w:t>https://github.com/Chilqt/Diplomova-praca</w:t>
        </w:r>
      </w:hyperlink>
      <w:r>
        <w:t xml:space="preserve">. Nachádza sa tam celý WordPress portál (všetky jeho súbory) a taktiež aj diplomová práca, príručky a aj ďalšie </w:t>
      </w:r>
      <w:r w:rsidR="00312D47">
        <w:t xml:space="preserve">súbory ako </w:t>
      </w:r>
      <w:r>
        <w:t>obrázky a</w:t>
      </w:r>
      <w:r w:rsidR="00312D47">
        <w:t xml:space="preserve"> dokumenty</w:t>
      </w:r>
      <w:r>
        <w:t>, ktoré súvisia s touto prácou.</w:t>
      </w:r>
    </w:p>
    <w:p w14:paraId="1C5C5CC3" w14:textId="77777777" w:rsidR="0097005B" w:rsidRPr="00A829D8" w:rsidRDefault="00A56799" w:rsidP="00764113">
      <w:pPr>
        <w:pStyle w:val="1Nadpis"/>
      </w:pPr>
      <w:bookmarkStart w:id="11" w:name="_Toc39403086"/>
      <w:r w:rsidRPr="00A829D8">
        <w:lastRenderedPageBreak/>
        <w:t>Formulácia úlohy a</w:t>
      </w:r>
      <w:r w:rsidR="00A90107" w:rsidRPr="00A829D8">
        <w:t> cieľ práce</w:t>
      </w:r>
      <w:bookmarkEnd w:id="11"/>
    </w:p>
    <w:p w14:paraId="1E5F6D00" w14:textId="56D83C33" w:rsidR="00C47F80" w:rsidRPr="00157152" w:rsidRDefault="00F21DF9" w:rsidP="00157152">
      <w:pPr>
        <w:autoSpaceDE w:val="0"/>
        <w:autoSpaceDN w:val="0"/>
        <w:adjustRightInd w:val="0"/>
        <w:jc w:val="both"/>
        <w:rPr>
          <w:rFonts w:cs="LMRoman12-Regular"/>
          <w:color w:val="FF0000"/>
        </w:rPr>
      </w:pPr>
      <w:r w:rsidRPr="00D929A7">
        <w:rPr>
          <w:rFonts w:cs="LMRoman12-Regular"/>
        </w:rPr>
        <w:t xml:space="preserve">Úlohou mojej práce je </w:t>
      </w:r>
      <w:r>
        <w:rPr>
          <w:rFonts w:cs="LMRoman12-Regular"/>
        </w:rPr>
        <w:t>vytvoriť portál o umelej inteligencii na Slovensku. Tento portál bude informovať jeho návštevníkov</w:t>
      </w:r>
      <w:r w:rsidR="00B32C19">
        <w:rPr>
          <w:rFonts w:cs="LMRoman12-Regular"/>
        </w:rPr>
        <w:t xml:space="preserve"> o</w:t>
      </w:r>
      <w:r>
        <w:rPr>
          <w:rFonts w:cs="LMRoman12-Regular"/>
        </w:rPr>
        <w:t> histórií umelej inteligencie ako takej</w:t>
      </w:r>
      <w:r w:rsidR="00497401">
        <w:rPr>
          <w:rFonts w:cs="LMRoman12-Regular"/>
        </w:rPr>
        <w:t xml:space="preserve"> ale aj o</w:t>
      </w:r>
      <w:r w:rsidR="00260FC4">
        <w:rPr>
          <w:rFonts w:cs="LMRoman12-Regular"/>
        </w:rPr>
        <w:t xml:space="preserve"> </w:t>
      </w:r>
      <w:r>
        <w:rPr>
          <w:rFonts w:cs="LMRoman12-Regular"/>
        </w:rPr>
        <w:t>históri</w:t>
      </w:r>
      <w:r w:rsidR="00497401">
        <w:rPr>
          <w:rFonts w:cs="LMRoman12-Regular"/>
        </w:rPr>
        <w:t>í</w:t>
      </w:r>
      <w:r>
        <w:rPr>
          <w:rFonts w:cs="LMRoman12-Regular"/>
        </w:rPr>
        <w:t xml:space="preserve"> katedry </w:t>
      </w:r>
      <w:r w:rsidR="00E45E7A">
        <w:rPr>
          <w:rFonts w:cs="LMRoman12-Regular"/>
        </w:rPr>
        <w:t xml:space="preserve">kybernetiky a </w:t>
      </w:r>
      <w:r>
        <w:rPr>
          <w:rFonts w:cs="LMRoman12-Regular"/>
        </w:rPr>
        <w:t>umelej inteligencie na technickej univerzite v</w:t>
      </w:r>
      <w:r w:rsidR="003B5B6A">
        <w:rPr>
          <w:rFonts w:cs="LMRoman12-Regular"/>
        </w:rPr>
        <w:t> </w:t>
      </w:r>
      <w:r>
        <w:rPr>
          <w:rFonts w:cs="LMRoman12-Regular"/>
        </w:rPr>
        <w:t>Košiciach</w:t>
      </w:r>
      <w:r w:rsidR="003B5B6A">
        <w:rPr>
          <w:rFonts w:cs="LMRoman12-Regular"/>
        </w:rPr>
        <w:t xml:space="preserve"> aj </w:t>
      </w:r>
      <w:r w:rsidR="00260FC4">
        <w:rPr>
          <w:rFonts w:cs="LMRoman12-Regular"/>
        </w:rPr>
        <w:t xml:space="preserve">so </w:t>
      </w:r>
      <w:r w:rsidR="003B5B6A">
        <w:rPr>
          <w:rFonts w:cs="LMRoman12-Regular"/>
        </w:rPr>
        <w:t>zoznam</w:t>
      </w:r>
      <w:r w:rsidR="00260FC4">
        <w:rPr>
          <w:rFonts w:cs="LMRoman12-Regular"/>
        </w:rPr>
        <w:t>om</w:t>
      </w:r>
      <w:r w:rsidR="003B5B6A">
        <w:rPr>
          <w:rFonts w:cs="LMRoman12-Regular"/>
        </w:rPr>
        <w:t xml:space="preserve"> PhD. Absolventov katedry</w:t>
      </w:r>
      <w:r>
        <w:rPr>
          <w:rFonts w:cs="LMRoman12-Regular"/>
        </w:rPr>
        <w:t>.</w:t>
      </w:r>
      <w:r w:rsidRPr="00D929A7">
        <w:rPr>
          <w:rFonts w:cs="LMRoman12-Regular"/>
        </w:rPr>
        <w:t xml:space="preserve"> </w:t>
      </w:r>
      <w:r>
        <w:rPr>
          <w:rFonts w:cs="LMRoman12-Regular"/>
        </w:rPr>
        <w:t>Bude vytvorený pomocou Word</w:t>
      </w:r>
      <w:r w:rsidR="007E32C7">
        <w:rPr>
          <w:rFonts w:cs="LMRoman12-Regular"/>
        </w:rPr>
        <w:t>P</w:t>
      </w:r>
      <w:r>
        <w:rPr>
          <w:rFonts w:cs="LMRoman12-Regular"/>
        </w:rPr>
        <w:t>ressu, čo je publikačný systém pre tvorbu webstránok</w:t>
      </w:r>
      <w:r w:rsidRPr="00D929A7">
        <w:rPr>
          <w:rFonts w:cs="LMRoman12-Regular"/>
        </w:rPr>
        <w:t>.</w:t>
      </w:r>
      <w:r>
        <w:rPr>
          <w:rFonts w:cs="LMRoman12-Regular"/>
        </w:rPr>
        <w:t xml:space="preserve"> </w:t>
      </w:r>
      <w:r w:rsidR="003B5B6A">
        <w:rPr>
          <w:rFonts w:cs="LMRoman12-Regular"/>
        </w:rPr>
        <w:t>Okrem Word</w:t>
      </w:r>
      <w:r w:rsidR="007E32C7">
        <w:rPr>
          <w:rFonts w:cs="LMRoman12-Regular"/>
        </w:rPr>
        <w:t>P</w:t>
      </w:r>
      <w:r w:rsidR="003B5B6A">
        <w:rPr>
          <w:rFonts w:cs="LMRoman12-Regular"/>
        </w:rPr>
        <w:t>ressu je cieľom mojej pr</w:t>
      </w:r>
      <w:r w:rsidR="00531420">
        <w:rPr>
          <w:rFonts w:cs="LMRoman12-Regular"/>
        </w:rPr>
        <w:t>á</w:t>
      </w:r>
      <w:r w:rsidR="003B5B6A">
        <w:rPr>
          <w:rFonts w:cs="LMRoman12-Regular"/>
        </w:rPr>
        <w:t>ce opísať aj podobne CMS nástroje na tvorbu stránok a následne ich porovnať a</w:t>
      </w:r>
      <w:r w:rsidR="00F461F3">
        <w:rPr>
          <w:rFonts w:cs="LMRoman12-Regular"/>
        </w:rPr>
        <w:t> </w:t>
      </w:r>
      <w:r w:rsidR="003B5B6A">
        <w:rPr>
          <w:rFonts w:cs="LMRoman12-Regular"/>
        </w:rPr>
        <w:t>vyhodnotiť</w:t>
      </w:r>
      <w:r w:rsidR="00F461F3">
        <w:rPr>
          <w:rFonts w:cs="LMRoman12-Regular"/>
        </w:rPr>
        <w:t>,</w:t>
      </w:r>
      <w:r w:rsidR="003B5B6A">
        <w:rPr>
          <w:rFonts w:cs="LMRoman12-Regular"/>
        </w:rPr>
        <w:t xml:space="preserve"> prečo je WordPress najúspešnejší z nich. </w:t>
      </w:r>
      <w:r w:rsidR="009D3A8A">
        <w:rPr>
          <w:rFonts w:cs="LMRoman12-Regular"/>
        </w:rPr>
        <w:t>Portál</w:t>
      </w:r>
      <w:r>
        <w:rPr>
          <w:rFonts w:cs="LMRoman12-Regular"/>
        </w:rPr>
        <w:t xml:space="preserve"> </w:t>
      </w:r>
      <w:r w:rsidR="009D3A8A">
        <w:rPr>
          <w:rFonts w:cs="LMRoman12-Regular"/>
        </w:rPr>
        <w:t>bude obsahovať</w:t>
      </w:r>
      <w:r w:rsidR="00F461F3">
        <w:rPr>
          <w:rFonts w:cs="LMRoman12-Regular"/>
        </w:rPr>
        <w:t xml:space="preserve"> aj</w:t>
      </w:r>
      <w:r>
        <w:rPr>
          <w:rFonts w:cs="LMRoman12-Regular"/>
        </w:rPr>
        <w:t xml:space="preserve"> vide</w:t>
      </w:r>
      <w:r w:rsidR="00E65346">
        <w:rPr>
          <w:rFonts w:cs="LMRoman12-Regular"/>
        </w:rPr>
        <w:t>á</w:t>
      </w:r>
      <w:r>
        <w:rPr>
          <w:rFonts w:cs="LMRoman12-Regular"/>
        </w:rPr>
        <w:t xml:space="preserve"> z</w:t>
      </w:r>
      <w:r w:rsidR="009D3A8A">
        <w:rPr>
          <w:rFonts w:cs="LMRoman12-Regular"/>
        </w:rPr>
        <w:t> </w:t>
      </w:r>
      <w:r>
        <w:rPr>
          <w:rFonts w:cs="LMRoman12-Regular"/>
        </w:rPr>
        <w:t>DISA</w:t>
      </w:r>
      <w:r w:rsidR="009D3A8A">
        <w:rPr>
          <w:rFonts w:cs="LMRoman12-Regular"/>
        </w:rPr>
        <w:t xml:space="preserve"> (</w:t>
      </w:r>
      <w:proofErr w:type="spellStart"/>
      <w:r w:rsidR="009D3A8A">
        <w:rPr>
          <w:rFonts w:cs="LMRoman12-Regular"/>
        </w:rPr>
        <w:t>Digital</w:t>
      </w:r>
      <w:proofErr w:type="spellEnd"/>
      <w:r w:rsidR="009D3A8A">
        <w:rPr>
          <w:rFonts w:cs="LMRoman12-Regular"/>
        </w:rPr>
        <w:t xml:space="preserve"> </w:t>
      </w:r>
      <w:proofErr w:type="spellStart"/>
      <w:r w:rsidR="009D3A8A">
        <w:rPr>
          <w:rFonts w:cs="LMRoman12-Regular"/>
        </w:rPr>
        <w:t>Intelligence</w:t>
      </w:r>
      <w:proofErr w:type="spellEnd"/>
      <w:r w:rsidR="009D3A8A">
        <w:rPr>
          <w:rFonts w:cs="LMRoman12-Regular"/>
        </w:rPr>
        <w:t xml:space="preserve"> </w:t>
      </w:r>
      <w:proofErr w:type="spellStart"/>
      <w:r w:rsidR="009D3A8A">
        <w:rPr>
          <w:rFonts w:cs="LMRoman12-Regular"/>
        </w:rPr>
        <w:t>for</w:t>
      </w:r>
      <w:proofErr w:type="spellEnd"/>
      <w:r w:rsidR="009D3A8A">
        <w:rPr>
          <w:rFonts w:cs="LMRoman12-Regular"/>
        </w:rPr>
        <w:t xml:space="preserve"> Systems and </w:t>
      </w:r>
      <w:proofErr w:type="spellStart"/>
      <w:r w:rsidR="009D3A8A">
        <w:rPr>
          <w:rFonts w:cs="LMRoman12-Regular"/>
        </w:rPr>
        <w:t>Machines</w:t>
      </w:r>
      <w:proofErr w:type="spellEnd"/>
      <w:r w:rsidR="009D3A8A">
        <w:rPr>
          <w:rFonts w:cs="LMRoman12-Regular"/>
        </w:rPr>
        <w:t xml:space="preserve">) konferencii z roku 2002 a 2018. </w:t>
      </w:r>
      <w:r w:rsidR="003B5B6A">
        <w:rPr>
          <w:rFonts w:cs="LMRoman12-Regular"/>
        </w:rPr>
        <w:t>Bude tu aj prepojenie na Twitter profil DISA a RSS kanál blogu o umelej inteligenci</w:t>
      </w:r>
      <w:r w:rsidR="0067063A">
        <w:rPr>
          <w:rFonts w:cs="LMRoman12-Regular"/>
        </w:rPr>
        <w:t>i</w:t>
      </w:r>
      <w:r w:rsidR="003B5B6A">
        <w:rPr>
          <w:rFonts w:cs="LMRoman12-Regular"/>
        </w:rPr>
        <w:t>. Používateľ</w:t>
      </w:r>
      <w:r w:rsidR="009D3A8A">
        <w:rPr>
          <w:rFonts w:cs="LMRoman12-Regular"/>
        </w:rPr>
        <w:t xml:space="preserve"> sa bude </w:t>
      </w:r>
      <w:r w:rsidR="003B5B6A">
        <w:rPr>
          <w:rFonts w:cs="LMRoman12-Regular"/>
        </w:rPr>
        <w:t>môcť</w:t>
      </w:r>
      <w:r w:rsidR="009D3A8A">
        <w:rPr>
          <w:rFonts w:cs="LMRoman12-Regular"/>
        </w:rPr>
        <w:t xml:space="preserve"> </w:t>
      </w:r>
      <w:r w:rsidR="003B5B6A">
        <w:rPr>
          <w:rFonts w:cs="LMRoman12-Regular"/>
        </w:rPr>
        <w:t>registrovať</w:t>
      </w:r>
      <w:r w:rsidR="009D3A8A">
        <w:rPr>
          <w:rFonts w:cs="LMRoman12-Regular"/>
        </w:rPr>
        <w:t xml:space="preserve"> na </w:t>
      </w:r>
      <w:r w:rsidR="003B5B6A">
        <w:rPr>
          <w:rFonts w:cs="LMRoman12-Regular"/>
        </w:rPr>
        <w:t>stránku</w:t>
      </w:r>
      <w:r w:rsidR="009D3A8A">
        <w:rPr>
          <w:rFonts w:cs="LMRoman12-Regular"/>
        </w:rPr>
        <w:t xml:space="preserve"> </w:t>
      </w:r>
      <w:r w:rsidR="003B5B6A">
        <w:rPr>
          <w:rFonts w:cs="LMRoman12-Regular"/>
        </w:rPr>
        <w:t>zadaním</w:t>
      </w:r>
      <w:r w:rsidR="009D3A8A">
        <w:rPr>
          <w:rFonts w:cs="LMRoman12-Regular"/>
        </w:rPr>
        <w:t xml:space="preserve"> mena, hesla a emailu aby sa mohol </w:t>
      </w:r>
      <w:r w:rsidR="003B5B6A">
        <w:rPr>
          <w:rFonts w:cs="LMRoman12-Regular"/>
        </w:rPr>
        <w:t>pridať</w:t>
      </w:r>
      <w:r w:rsidR="009D3A8A">
        <w:rPr>
          <w:rFonts w:cs="LMRoman12-Regular"/>
        </w:rPr>
        <w:t xml:space="preserve"> do </w:t>
      </w:r>
      <w:r w:rsidR="003B5B6A">
        <w:rPr>
          <w:rFonts w:cs="LMRoman12-Regular"/>
        </w:rPr>
        <w:t>skupín</w:t>
      </w:r>
      <w:r w:rsidR="009D3A8A">
        <w:rPr>
          <w:rFonts w:cs="LMRoman12-Regular"/>
        </w:rPr>
        <w:t xml:space="preserve">, </w:t>
      </w:r>
      <w:r w:rsidR="003B5B6A">
        <w:rPr>
          <w:rFonts w:cs="LMRoman12-Regular"/>
        </w:rPr>
        <w:t>ktoré</w:t>
      </w:r>
      <w:r w:rsidR="009D3A8A">
        <w:rPr>
          <w:rFonts w:cs="LMRoman12-Regular"/>
        </w:rPr>
        <w:t xml:space="preserve"> si </w:t>
      </w:r>
      <w:r w:rsidR="003B5B6A">
        <w:rPr>
          <w:rFonts w:cs="LMRoman12-Regular"/>
        </w:rPr>
        <w:t>môže</w:t>
      </w:r>
      <w:r w:rsidR="009D3A8A">
        <w:rPr>
          <w:rFonts w:cs="LMRoman12-Regular"/>
        </w:rPr>
        <w:t xml:space="preserve"> </w:t>
      </w:r>
      <w:r w:rsidR="003B5B6A">
        <w:rPr>
          <w:rFonts w:cs="LMRoman12-Regular"/>
        </w:rPr>
        <w:t>ktokoľvek</w:t>
      </w:r>
      <w:r w:rsidR="009D3A8A">
        <w:rPr>
          <w:rFonts w:cs="LMRoman12-Regular"/>
        </w:rPr>
        <w:t xml:space="preserve"> </w:t>
      </w:r>
      <w:r w:rsidR="003B5B6A">
        <w:rPr>
          <w:rFonts w:cs="LMRoman12-Regular"/>
        </w:rPr>
        <w:t>vytvoriť</w:t>
      </w:r>
      <w:r w:rsidR="009D3A8A">
        <w:rPr>
          <w:rFonts w:cs="LMRoman12-Regular"/>
        </w:rPr>
        <w:t xml:space="preserve"> na blogu a </w:t>
      </w:r>
      <w:r w:rsidR="003B5B6A">
        <w:rPr>
          <w:rFonts w:cs="LMRoman12-Regular"/>
        </w:rPr>
        <w:t>pridávať</w:t>
      </w:r>
      <w:r w:rsidR="009D3A8A">
        <w:rPr>
          <w:rFonts w:cs="LMRoman12-Regular"/>
        </w:rPr>
        <w:t xml:space="preserve"> tam </w:t>
      </w:r>
      <w:r w:rsidR="003B5B6A">
        <w:rPr>
          <w:rFonts w:cs="LMRoman12-Regular"/>
        </w:rPr>
        <w:t>tiež</w:t>
      </w:r>
      <w:r w:rsidR="009D3A8A">
        <w:rPr>
          <w:rFonts w:cs="LMRoman12-Regular"/>
        </w:rPr>
        <w:t xml:space="preserve"> </w:t>
      </w:r>
      <w:r w:rsidR="003B5B6A">
        <w:rPr>
          <w:rFonts w:cs="LMRoman12-Regular"/>
        </w:rPr>
        <w:t>príspevky</w:t>
      </w:r>
      <w:r w:rsidR="009D3A8A">
        <w:rPr>
          <w:rFonts w:cs="LMRoman12-Regular"/>
        </w:rPr>
        <w:t xml:space="preserve"> </w:t>
      </w:r>
      <w:r w:rsidR="003B5B6A">
        <w:rPr>
          <w:rFonts w:cs="LMRoman12-Regular"/>
        </w:rPr>
        <w:t>taktiež</w:t>
      </w:r>
      <w:r w:rsidR="009D3A8A">
        <w:rPr>
          <w:rFonts w:cs="LMRoman12-Regular"/>
        </w:rPr>
        <w:t xml:space="preserve"> bude </w:t>
      </w:r>
      <w:r w:rsidR="003B5B6A">
        <w:rPr>
          <w:rFonts w:cs="LMRoman12-Regular"/>
        </w:rPr>
        <w:t>môcť</w:t>
      </w:r>
      <w:r w:rsidR="009D3A8A">
        <w:rPr>
          <w:rFonts w:cs="LMRoman12-Regular"/>
        </w:rPr>
        <w:t xml:space="preserve"> </w:t>
      </w:r>
      <w:r w:rsidR="003B5B6A">
        <w:rPr>
          <w:rFonts w:cs="LMRoman12-Regular"/>
        </w:rPr>
        <w:t>pridať, zmazať alebo komentovať</w:t>
      </w:r>
      <w:r w:rsidR="009D3A8A">
        <w:rPr>
          <w:rFonts w:cs="LMRoman12-Regular"/>
        </w:rPr>
        <w:t xml:space="preserve"> </w:t>
      </w:r>
      <w:r w:rsidR="003B5B6A">
        <w:rPr>
          <w:rFonts w:cs="LMRoman12-Regular"/>
        </w:rPr>
        <w:t>príspevok</w:t>
      </w:r>
      <w:r w:rsidR="009D3A8A">
        <w:rPr>
          <w:rFonts w:cs="LMRoman12-Regular"/>
        </w:rPr>
        <w:t xml:space="preserve"> do Blogu na tomto </w:t>
      </w:r>
      <w:r w:rsidR="003B5B6A">
        <w:rPr>
          <w:rFonts w:cs="LMRoman12-Regular"/>
        </w:rPr>
        <w:t>portáli</w:t>
      </w:r>
      <w:r w:rsidR="009D3A8A">
        <w:rPr>
          <w:rFonts w:cs="LMRoman12-Regular"/>
        </w:rPr>
        <w:t xml:space="preserve">. Tento </w:t>
      </w:r>
      <w:r w:rsidR="003B5B6A">
        <w:rPr>
          <w:rFonts w:cs="LMRoman12-Regular"/>
        </w:rPr>
        <w:t>príspevok</w:t>
      </w:r>
      <w:r w:rsidR="009D3A8A">
        <w:rPr>
          <w:rFonts w:cs="LMRoman12-Regular"/>
        </w:rPr>
        <w:t xml:space="preserve"> z Blogu bude </w:t>
      </w:r>
      <w:r w:rsidR="003B5B6A">
        <w:rPr>
          <w:rFonts w:cs="LMRoman12-Regular"/>
        </w:rPr>
        <w:t>ďalej</w:t>
      </w:r>
      <w:r w:rsidR="009D3A8A">
        <w:rPr>
          <w:rFonts w:cs="LMRoman12-Regular"/>
        </w:rPr>
        <w:t xml:space="preserve"> </w:t>
      </w:r>
      <w:r w:rsidR="003B5B6A">
        <w:rPr>
          <w:rFonts w:cs="LMRoman12-Regular"/>
        </w:rPr>
        <w:t>zdieľaný</w:t>
      </w:r>
      <w:r w:rsidR="009D3A8A">
        <w:rPr>
          <w:rFonts w:cs="LMRoman12-Regular"/>
        </w:rPr>
        <w:t xml:space="preserve"> aj na DISA Twitter a DISA Facebook. Samozrejme bude aj na </w:t>
      </w:r>
      <w:r w:rsidR="003B5B6A">
        <w:rPr>
          <w:rFonts w:cs="LMRoman12-Regular"/>
        </w:rPr>
        <w:t>portáli</w:t>
      </w:r>
      <w:r w:rsidR="009D3A8A">
        <w:rPr>
          <w:rFonts w:cs="LMRoman12-Regular"/>
        </w:rPr>
        <w:t xml:space="preserve"> pod sekciou Blog. Toto prepojenie </w:t>
      </w:r>
      <w:r w:rsidR="003B5B6A">
        <w:rPr>
          <w:rFonts w:cs="LMRoman12-Regular"/>
        </w:rPr>
        <w:t>slúži</w:t>
      </w:r>
      <w:r w:rsidR="009D3A8A">
        <w:rPr>
          <w:rFonts w:cs="LMRoman12-Regular"/>
        </w:rPr>
        <w:t xml:space="preserve"> na </w:t>
      </w:r>
      <w:r w:rsidR="003B5B6A">
        <w:rPr>
          <w:rFonts w:cs="LMRoman12-Regular"/>
        </w:rPr>
        <w:t>zdieľanie</w:t>
      </w:r>
      <w:r w:rsidR="009D3A8A">
        <w:rPr>
          <w:rFonts w:cs="LMRoman12-Regular"/>
        </w:rPr>
        <w:t xml:space="preserve"> </w:t>
      </w:r>
      <w:r w:rsidR="003B5B6A">
        <w:rPr>
          <w:rFonts w:cs="LMRoman12-Regular"/>
        </w:rPr>
        <w:t>naprieč</w:t>
      </w:r>
      <w:r w:rsidR="009D3A8A">
        <w:rPr>
          <w:rFonts w:cs="LMRoman12-Regular"/>
        </w:rPr>
        <w:t xml:space="preserve"> blogom</w:t>
      </w:r>
      <w:r w:rsidR="003B5B6A">
        <w:rPr>
          <w:rFonts w:cs="LMRoman12-Regular"/>
        </w:rPr>
        <w:t xml:space="preserve">, ktorý sa nachádza na portáli </w:t>
      </w:r>
      <w:r w:rsidR="009D3A8A">
        <w:rPr>
          <w:rFonts w:cs="LMRoman12-Regular"/>
        </w:rPr>
        <w:t>a </w:t>
      </w:r>
      <w:r w:rsidR="003B5B6A">
        <w:rPr>
          <w:rFonts w:cs="LMRoman12-Regular"/>
        </w:rPr>
        <w:t>sociálnymi</w:t>
      </w:r>
      <w:r w:rsidR="009D3A8A">
        <w:rPr>
          <w:rFonts w:cs="LMRoman12-Regular"/>
        </w:rPr>
        <w:t xml:space="preserve"> </w:t>
      </w:r>
      <w:r w:rsidR="003B5B6A">
        <w:rPr>
          <w:rFonts w:cs="LMRoman12-Regular"/>
        </w:rPr>
        <w:t>sieťami</w:t>
      </w:r>
      <w:r w:rsidR="009D3A8A">
        <w:rPr>
          <w:rFonts w:cs="LMRoman12-Regular"/>
        </w:rPr>
        <w:t xml:space="preserve">, ktorých prepojenie sme si zvolili. </w:t>
      </w:r>
      <w:r w:rsidR="003B5B6A">
        <w:rPr>
          <w:rFonts w:cs="LMRoman12-Regular"/>
        </w:rPr>
        <w:t xml:space="preserve">Práca sa </w:t>
      </w:r>
      <w:r w:rsidR="007006DD">
        <w:rPr>
          <w:rFonts w:cs="LMRoman12-Regular"/>
        </w:rPr>
        <w:t>taktiež</w:t>
      </w:r>
      <w:r w:rsidR="003B5B6A">
        <w:rPr>
          <w:rFonts w:cs="LMRoman12-Regular"/>
        </w:rPr>
        <w:t xml:space="preserve"> bude </w:t>
      </w:r>
      <w:r w:rsidR="007006DD">
        <w:rPr>
          <w:rFonts w:cs="LMRoman12-Regular"/>
        </w:rPr>
        <w:t>venovať populárnym</w:t>
      </w:r>
      <w:r w:rsidR="003B5B6A">
        <w:rPr>
          <w:rFonts w:cs="LMRoman12-Regular"/>
        </w:rPr>
        <w:t xml:space="preserve"> </w:t>
      </w:r>
      <w:r w:rsidR="007006DD">
        <w:rPr>
          <w:rFonts w:cs="LMRoman12-Regular"/>
        </w:rPr>
        <w:t>sociálnym</w:t>
      </w:r>
      <w:r w:rsidR="003B5B6A">
        <w:rPr>
          <w:rFonts w:cs="LMRoman12-Regular"/>
        </w:rPr>
        <w:t xml:space="preserve"> </w:t>
      </w:r>
      <w:r w:rsidR="007006DD">
        <w:rPr>
          <w:rFonts w:cs="LMRoman12-Regular"/>
        </w:rPr>
        <w:t>sieťam</w:t>
      </w:r>
      <w:r w:rsidR="003B5B6A">
        <w:rPr>
          <w:rFonts w:cs="LMRoman12-Regular"/>
        </w:rPr>
        <w:t xml:space="preserve"> a </w:t>
      </w:r>
      <w:r w:rsidR="007006DD">
        <w:rPr>
          <w:rFonts w:cs="LMRoman12-Regular"/>
        </w:rPr>
        <w:t>možnostiam</w:t>
      </w:r>
      <w:r w:rsidR="003B5B6A">
        <w:rPr>
          <w:rFonts w:cs="LMRoman12-Regular"/>
        </w:rPr>
        <w:t xml:space="preserve"> ich </w:t>
      </w:r>
      <w:r w:rsidR="007006DD">
        <w:rPr>
          <w:rFonts w:cs="LMRoman12-Regular"/>
        </w:rPr>
        <w:t>prepojení</w:t>
      </w:r>
      <w:r w:rsidR="003B5B6A">
        <w:rPr>
          <w:rFonts w:cs="LMRoman12-Regular"/>
        </w:rPr>
        <w:t>. Portál sa bude odkazovať aj na oficiálnu stránku umelej inteligencie na Slovensku (</w:t>
      </w:r>
      <w:hyperlink r:id="rId11" w:history="1">
        <w:r w:rsidR="003B5B6A" w:rsidRPr="00F22F47">
          <w:rPr>
            <w:rStyle w:val="Hypertextovprepojenie"/>
          </w:rPr>
          <w:t>https://slovak.ai/</w:t>
        </w:r>
      </w:hyperlink>
      <w:r w:rsidR="003B5B6A">
        <w:t xml:space="preserve">) </w:t>
      </w:r>
      <w:r w:rsidR="003B5B6A">
        <w:rPr>
          <w:rFonts w:cs="LMRoman12-Regular"/>
        </w:rPr>
        <w:t>alebo na európsky portál (</w:t>
      </w:r>
      <w:hyperlink r:id="rId12" w:history="1">
        <w:r w:rsidR="003B5B6A">
          <w:rPr>
            <w:rStyle w:val="Hypertextovprepojenie"/>
          </w:rPr>
          <w:t>https://www.ai4eu.eu/</w:t>
        </w:r>
      </w:hyperlink>
      <w:r w:rsidR="003B5B6A">
        <w:rPr>
          <w:rFonts w:cs="LMRoman12-Regular"/>
        </w:rPr>
        <w:t>).</w:t>
      </w:r>
      <w:r w:rsidR="00260FC4">
        <w:rPr>
          <w:rFonts w:cs="LMRoman12-Regular"/>
        </w:rPr>
        <w:t xml:space="preserve"> </w:t>
      </w:r>
      <w:r w:rsidRPr="00D929A7">
        <w:rPr>
          <w:rFonts w:cs="LMRoman12-Regular"/>
        </w:rPr>
        <w:t>Cieľom pr</w:t>
      </w:r>
      <w:r w:rsidR="00B32C19">
        <w:rPr>
          <w:rFonts w:cs="LMRoman12-Regular"/>
        </w:rPr>
        <w:t>á</w:t>
      </w:r>
      <w:r w:rsidRPr="00D929A7">
        <w:rPr>
          <w:rFonts w:cs="LMRoman12-Regular"/>
        </w:rPr>
        <w:t xml:space="preserve">ce bude následne ukázať ako </w:t>
      </w:r>
      <w:r w:rsidR="009D3A8A">
        <w:rPr>
          <w:rFonts w:cs="LMRoman12-Regular"/>
        </w:rPr>
        <w:t>sa tieto nové príspevky zdieľajú na sociálne siete a vytvorenie komplexného portálu</w:t>
      </w:r>
      <w:r w:rsidR="00E26605">
        <w:rPr>
          <w:rFonts w:cs="LMRoman12-Regular"/>
        </w:rPr>
        <w:t xml:space="preserve">. </w:t>
      </w:r>
      <w:r w:rsidR="009D3A8A">
        <w:rPr>
          <w:rFonts w:cs="LMRoman12-Regular"/>
        </w:rPr>
        <w:t xml:space="preserve">Na </w:t>
      </w:r>
      <w:r w:rsidR="00C532D6">
        <w:rPr>
          <w:rFonts w:cs="LMRoman12-Regular"/>
        </w:rPr>
        <w:t xml:space="preserve">portáli </w:t>
      </w:r>
      <w:r w:rsidR="00C47F80">
        <w:rPr>
          <w:rFonts w:cs="LMRoman12-Regular"/>
        </w:rPr>
        <w:t xml:space="preserve">sa nachádza live chat s agentom. Keď nebude agent online a </w:t>
      </w:r>
      <w:r w:rsidR="00E26605">
        <w:rPr>
          <w:rFonts w:cs="LMRoman12-Regular"/>
        </w:rPr>
        <w:t xml:space="preserve">dostane </w:t>
      </w:r>
      <w:r w:rsidR="00C47F80">
        <w:rPr>
          <w:rFonts w:cs="LMRoman12-Regular"/>
        </w:rPr>
        <w:t>otázku od používateľa</w:t>
      </w:r>
      <w:r w:rsidR="00BE3FAE">
        <w:rPr>
          <w:rFonts w:cs="LMRoman12-Regular"/>
        </w:rPr>
        <w:t>,</w:t>
      </w:r>
      <w:r w:rsidR="00C47F80">
        <w:rPr>
          <w:rFonts w:cs="LMRoman12-Regular"/>
        </w:rPr>
        <w:t xml:space="preserve"> tak mu t</w:t>
      </w:r>
      <w:r w:rsidR="00E26605">
        <w:rPr>
          <w:rFonts w:cs="LMRoman12-Regular"/>
        </w:rPr>
        <w:t>á</w:t>
      </w:r>
      <w:r w:rsidR="00C47F80">
        <w:rPr>
          <w:rFonts w:cs="LMRoman12-Regular"/>
        </w:rPr>
        <w:t xml:space="preserve">to otázka príde na </w:t>
      </w:r>
      <w:r w:rsidR="00E26605">
        <w:rPr>
          <w:rFonts w:cs="LMRoman12-Regular"/>
        </w:rPr>
        <w:t>e-</w:t>
      </w:r>
      <w:r w:rsidR="00C47F80">
        <w:rPr>
          <w:rFonts w:cs="LMRoman12-Regular"/>
        </w:rPr>
        <w:t>mail</w:t>
      </w:r>
      <w:r w:rsidR="00E26605">
        <w:rPr>
          <w:rFonts w:cs="LMRoman12-Regular"/>
        </w:rPr>
        <w:t xml:space="preserve">, na </w:t>
      </w:r>
      <w:r w:rsidR="00C47F80">
        <w:rPr>
          <w:rFonts w:cs="LMRoman12-Regular"/>
        </w:rPr>
        <w:t>ktorý môže kedykoľvek dodatočne odpovedať.</w:t>
      </w:r>
    </w:p>
    <w:p w14:paraId="4DE54967" w14:textId="77777777" w:rsidR="00B32C19" w:rsidRPr="00B32C19" w:rsidRDefault="00B32C19" w:rsidP="00B32C19">
      <w:pPr>
        <w:rPr>
          <w:rFonts w:ascii="Tahoma" w:hAnsi="Tahoma" w:cs="Tahoma"/>
          <w:i/>
          <w:iCs/>
          <w:color w:val="4C4C4C"/>
          <w:sz w:val="20"/>
          <w:szCs w:val="20"/>
          <w:shd w:val="clear" w:color="auto" w:fill="FFFFFF"/>
        </w:rPr>
      </w:pPr>
      <w:r w:rsidRPr="00B32C19">
        <w:rPr>
          <w:rFonts w:ascii="Tahoma" w:hAnsi="Tahoma" w:cs="Tahoma"/>
          <w:i/>
          <w:iCs/>
          <w:color w:val="4C4C4C"/>
          <w:sz w:val="20"/>
          <w:szCs w:val="20"/>
          <w:shd w:val="clear" w:color="auto" w:fill="FFFFFF"/>
        </w:rPr>
        <w:t>Umelá inteligencia na KKUI - história, súčasnosť a perspektívy</w:t>
      </w:r>
    </w:p>
    <w:p w14:paraId="703DDB4B"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1. Podať prehľad o histórii umelej inteligencie na KKUI a na Slovensku na webovej </w:t>
      </w:r>
      <w:r w:rsidR="00260FC4" w:rsidRPr="00157152">
        <w:rPr>
          <w:rFonts w:asciiTheme="majorHAnsi" w:hAnsiTheme="majorHAnsi" w:cstheme="majorHAnsi"/>
          <w:i/>
          <w:iCs/>
          <w:sz w:val="20"/>
          <w:szCs w:val="20"/>
          <w:shd w:val="clear" w:color="auto" w:fill="FFFFFF"/>
        </w:rPr>
        <w:t>stránke</w:t>
      </w:r>
      <w:r w:rsidRPr="00157152">
        <w:rPr>
          <w:rFonts w:asciiTheme="majorHAnsi" w:hAnsiTheme="majorHAnsi" w:cstheme="majorHAnsi"/>
          <w:i/>
          <w:iCs/>
          <w:sz w:val="20"/>
          <w:szCs w:val="20"/>
          <w:shd w:val="clear" w:color="auto" w:fill="FFFFFF"/>
        </w:rPr>
        <w:t xml:space="preserve"> </w:t>
      </w:r>
    </w:p>
    <w:p w14:paraId="1012B526"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2. Vytvoriť informačný portál v systéme WORDPRESS s informačnou a komunikačnou častou (napojený na portál EU, Slovak AI a AI4EU) </w:t>
      </w:r>
    </w:p>
    <w:p w14:paraId="38BC31AC"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3. Podať prehľad </w:t>
      </w:r>
      <w:r w:rsidR="00260FC4" w:rsidRPr="00157152">
        <w:rPr>
          <w:rFonts w:asciiTheme="majorHAnsi" w:hAnsiTheme="majorHAnsi" w:cstheme="majorHAnsi"/>
          <w:i/>
          <w:iCs/>
          <w:sz w:val="20"/>
          <w:szCs w:val="20"/>
          <w:shd w:val="clear" w:color="auto" w:fill="FFFFFF"/>
        </w:rPr>
        <w:t>systémov</w:t>
      </w:r>
      <w:r w:rsidRPr="00157152">
        <w:rPr>
          <w:rFonts w:asciiTheme="majorHAnsi" w:hAnsiTheme="majorHAnsi" w:cstheme="majorHAnsi"/>
          <w:i/>
          <w:iCs/>
          <w:sz w:val="20"/>
          <w:szCs w:val="20"/>
          <w:shd w:val="clear" w:color="auto" w:fill="FFFFFF"/>
        </w:rPr>
        <w:t xml:space="preserve"> pre tvorbu WEB stránok a ich porovnanie, s dôrazom na WORDPRESS </w:t>
      </w:r>
    </w:p>
    <w:p w14:paraId="26CA562C"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4. Podať prehľad </w:t>
      </w:r>
      <w:r w:rsidR="00260FC4" w:rsidRPr="00157152">
        <w:rPr>
          <w:rFonts w:asciiTheme="majorHAnsi" w:hAnsiTheme="majorHAnsi" w:cstheme="majorHAnsi"/>
          <w:i/>
          <w:iCs/>
          <w:sz w:val="20"/>
          <w:szCs w:val="20"/>
          <w:shd w:val="clear" w:color="auto" w:fill="FFFFFF"/>
        </w:rPr>
        <w:t>sociálnych</w:t>
      </w:r>
      <w:r w:rsidRPr="00157152">
        <w:rPr>
          <w:rFonts w:asciiTheme="majorHAnsi" w:hAnsiTheme="majorHAnsi" w:cstheme="majorHAnsi"/>
          <w:i/>
          <w:iCs/>
          <w:sz w:val="20"/>
          <w:szCs w:val="20"/>
          <w:shd w:val="clear" w:color="auto" w:fill="FFFFFF"/>
        </w:rPr>
        <w:t xml:space="preserve"> sieti vo svete a ich štruktúry Facebook, </w:t>
      </w:r>
      <w:proofErr w:type="spellStart"/>
      <w:r w:rsidRPr="00157152">
        <w:rPr>
          <w:rFonts w:asciiTheme="majorHAnsi" w:hAnsiTheme="majorHAnsi" w:cstheme="majorHAnsi"/>
          <w:i/>
          <w:iCs/>
          <w:sz w:val="20"/>
          <w:szCs w:val="20"/>
          <w:shd w:val="clear" w:color="auto" w:fill="FFFFFF"/>
        </w:rPr>
        <w:t>Wechat</w:t>
      </w:r>
      <w:proofErr w:type="spellEnd"/>
      <w:r w:rsidRPr="00157152">
        <w:rPr>
          <w:rFonts w:asciiTheme="majorHAnsi" w:hAnsiTheme="majorHAnsi" w:cstheme="majorHAnsi"/>
          <w:i/>
          <w:iCs/>
          <w:sz w:val="20"/>
          <w:szCs w:val="20"/>
          <w:shd w:val="clear" w:color="auto" w:fill="FFFFFF"/>
        </w:rPr>
        <w:t xml:space="preserve">, Twitter, Instagram a ich možnosti prepojenia </w:t>
      </w:r>
    </w:p>
    <w:p w14:paraId="3B58A2C9"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5. </w:t>
      </w:r>
      <w:r w:rsidR="00260FC4" w:rsidRPr="00157152">
        <w:rPr>
          <w:rFonts w:asciiTheme="majorHAnsi" w:hAnsiTheme="majorHAnsi" w:cstheme="majorHAnsi"/>
          <w:i/>
          <w:iCs/>
          <w:sz w:val="20"/>
          <w:szCs w:val="20"/>
          <w:shd w:val="clear" w:color="auto" w:fill="FFFFFF"/>
        </w:rPr>
        <w:t>V</w:t>
      </w:r>
      <w:r w:rsidRPr="00157152">
        <w:rPr>
          <w:rFonts w:asciiTheme="majorHAnsi" w:hAnsiTheme="majorHAnsi" w:cstheme="majorHAnsi"/>
          <w:i/>
          <w:iCs/>
          <w:sz w:val="20"/>
          <w:szCs w:val="20"/>
          <w:shd w:val="clear" w:color="auto" w:fill="FFFFFF"/>
        </w:rPr>
        <w:t xml:space="preserve">ytvoriť priestor na </w:t>
      </w:r>
      <w:r w:rsidR="00260FC4" w:rsidRPr="00157152">
        <w:rPr>
          <w:rFonts w:asciiTheme="majorHAnsi" w:hAnsiTheme="majorHAnsi" w:cstheme="majorHAnsi"/>
          <w:i/>
          <w:iCs/>
          <w:sz w:val="20"/>
          <w:szCs w:val="20"/>
          <w:shd w:val="clear" w:color="auto" w:fill="FFFFFF"/>
        </w:rPr>
        <w:t>portáli</w:t>
      </w:r>
      <w:r w:rsidRPr="00157152">
        <w:rPr>
          <w:rFonts w:asciiTheme="majorHAnsi" w:hAnsiTheme="majorHAnsi" w:cstheme="majorHAnsi"/>
          <w:i/>
          <w:iCs/>
          <w:sz w:val="20"/>
          <w:szCs w:val="20"/>
          <w:shd w:val="clear" w:color="auto" w:fill="FFFFFF"/>
        </w:rPr>
        <w:t xml:space="preserve">, kde by sa mohli </w:t>
      </w:r>
      <w:r w:rsidR="00260FC4" w:rsidRPr="00157152">
        <w:rPr>
          <w:rFonts w:asciiTheme="majorHAnsi" w:hAnsiTheme="majorHAnsi" w:cstheme="majorHAnsi"/>
          <w:i/>
          <w:iCs/>
          <w:sz w:val="20"/>
          <w:szCs w:val="20"/>
          <w:shd w:val="clear" w:color="auto" w:fill="FFFFFF"/>
        </w:rPr>
        <w:t>Akademické</w:t>
      </w:r>
      <w:r w:rsidRPr="00157152">
        <w:rPr>
          <w:rFonts w:asciiTheme="majorHAnsi" w:hAnsiTheme="majorHAnsi" w:cstheme="majorHAnsi"/>
          <w:i/>
          <w:iCs/>
          <w:sz w:val="20"/>
          <w:szCs w:val="20"/>
          <w:shd w:val="clear" w:color="auto" w:fill="FFFFFF"/>
        </w:rPr>
        <w:t xml:space="preserve"> a </w:t>
      </w:r>
      <w:r w:rsidR="00260FC4" w:rsidRPr="00157152">
        <w:rPr>
          <w:rFonts w:asciiTheme="majorHAnsi" w:hAnsiTheme="majorHAnsi" w:cstheme="majorHAnsi"/>
          <w:i/>
          <w:iCs/>
          <w:sz w:val="20"/>
          <w:szCs w:val="20"/>
          <w:shd w:val="clear" w:color="auto" w:fill="FFFFFF"/>
        </w:rPr>
        <w:t>neakademické</w:t>
      </w:r>
      <w:r w:rsidRPr="00157152">
        <w:rPr>
          <w:rFonts w:asciiTheme="majorHAnsi" w:hAnsiTheme="majorHAnsi" w:cstheme="majorHAnsi"/>
          <w:i/>
          <w:iCs/>
          <w:sz w:val="20"/>
          <w:szCs w:val="20"/>
          <w:shd w:val="clear" w:color="auto" w:fill="FFFFFF"/>
        </w:rPr>
        <w:t xml:space="preserve"> pracoviska, jednotlivec prezentovať </w:t>
      </w:r>
    </w:p>
    <w:p w14:paraId="5269D9D3"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6. Vytvoriť na portáli priestor kde by sa podporoval </w:t>
      </w:r>
      <w:proofErr w:type="spellStart"/>
      <w:r w:rsidRPr="00157152">
        <w:rPr>
          <w:rFonts w:asciiTheme="majorHAnsi" w:hAnsiTheme="majorHAnsi" w:cstheme="majorHAnsi"/>
          <w:i/>
          <w:iCs/>
          <w:sz w:val="20"/>
          <w:szCs w:val="20"/>
          <w:shd w:val="clear" w:color="auto" w:fill="FFFFFF"/>
        </w:rPr>
        <w:t>networking</w:t>
      </w:r>
      <w:proofErr w:type="spellEnd"/>
      <w:r w:rsidRPr="00157152">
        <w:rPr>
          <w:rFonts w:asciiTheme="majorHAnsi" w:hAnsiTheme="majorHAnsi" w:cstheme="majorHAnsi"/>
          <w:i/>
          <w:iCs/>
          <w:sz w:val="20"/>
          <w:szCs w:val="20"/>
          <w:shd w:val="clear" w:color="auto" w:fill="FFFFFF"/>
        </w:rPr>
        <w:t xml:space="preserve"> medzi subjektami </w:t>
      </w:r>
    </w:p>
    <w:p w14:paraId="41D66791" w14:textId="77777777"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7. Vytvoriť na portáli jednoduchý </w:t>
      </w:r>
      <w:proofErr w:type="spellStart"/>
      <w:r w:rsidRPr="00157152">
        <w:rPr>
          <w:rFonts w:asciiTheme="majorHAnsi" w:hAnsiTheme="majorHAnsi" w:cstheme="majorHAnsi"/>
          <w:i/>
          <w:iCs/>
          <w:sz w:val="20"/>
          <w:szCs w:val="20"/>
          <w:shd w:val="clear" w:color="auto" w:fill="FFFFFF"/>
        </w:rPr>
        <w:t>chatovaci</w:t>
      </w:r>
      <w:proofErr w:type="spellEnd"/>
      <w:r w:rsidRPr="00157152">
        <w:rPr>
          <w:rFonts w:asciiTheme="majorHAnsi" w:hAnsiTheme="majorHAnsi" w:cstheme="majorHAnsi"/>
          <w:i/>
          <w:iCs/>
          <w:sz w:val="20"/>
          <w:szCs w:val="20"/>
          <w:shd w:val="clear" w:color="auto" w:fill="FFFFFF"/>
        </w:rPr>
        <w:t xml:space="preserve"> systém so </w:t>
      </w:r>
      <w:r w:rsidR="00260FC4" w:rsidRPr="00157152">
        <w:rPr>
          <w:rFonts w:asciiTheme="majorHAnsi" w:hAnsiTheme="majorHAnsi" w:cstheme="majorHAnsi"/>
          <w:i/>
          <w:iCs/>
          <w:sz w:val="20"/>
          <w:szCs w:val="20"/>
          <w:shd w:val="clear" w:color="auto" w:fill="FFFFFF"/>
        </w:rPr>
        <w:t>správcom</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portálu</w:t>
      </w:r>
      <w:r w:rsidRPr="00157152">
        <w:rPr>
          <w:rFonts w:asciiTheme="majorHAnsi" w:hAnsiTheme="majorHAnsi" w:cstheme="majorHAnsi"/>
          <w:i/>
          <w:iCs/>
          <w:sz w:val="20"/>
          <w:szCs w:val="20"/>
          <w:shd w:val="clear" w:color="auto" w:fill="FFFFFF"/>
        </w:rPr>
        <w:t xml:space="preserve"> </w:t>
      </w:r>
    </w:p>
    <w:p w14:paraId="594FFF70" w14:textId="77777777" w:rsidR="00D4133F" w:rsidRPr="00157152" w:rsidRDefault="00B32C19" w:rsidP="00281A87">
      <w:pPr>
        <w:jc w:val="both"/>
        <w:rPr>
          <w:rFonts w:asciiTheme="majorHAnsi" w:hAnsiTheme="majorHAnsi" w:cstheme="majorHAnsi"/>
          <w:i/>
          <w:iCs/>
          <w:sz w:val="20"/>
          <w:szCs w:val="20"/>
        </w:rPr>
      </w:pPr>
      <w:r w:rsidRPr="00157152">
        <w:rPr>
          <w:rFonts w:asciiTheme="majorHAnsi" w:hAnsiTheme="majorHAnsi" w:cstheme="majorHAnsi"/>
          <w:i/>
          <w:iCs/>
          <w:sz w:val="20"/>
          <w:szCs w:val="20"/>
          <w:shd w:val="clear" w:color="auto" w:fill="FFFFFF"/>
        </w:rPr>
        <w:t xml:space="preserve">8. </w:t>
      </w:r>
      <w:r w:rsidR="00260FC4" w:rsidRPr="00157152">
        <w:rPr>
          <w:rFonts w:asciiTheme="majorHAnsi" w:hAnsiTheme="majorHAnsi" w:cstheme="majorHAnsi"/>
          <w:i/>
          <w:iCs/>
          <w:sz w:val="20"/>
          <w:szCs w:val="20"/>
          <w:shd w:val="clear" w:color="auto" w:fill="FFFFFF"/>
        </w:rPr>
        <w:t>Vytvoriť</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užívateľský</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manuál</w:t>
      </w:r>
      <w:r w:rsidRPr="00157152">
        <w:rPr>
          <w:rFonts w:asciiTheme="majorHAnsi" w:hAnsiTheme="majorHAnsi" w:cstheme="majorHAnsi"/>
          <w:i/>
          <w:iCs/>
          <w:sz w:val="20"/>
          <w:szCs w:val="20"/>
          <w:shd w:val="clear" w:color="auto" w:fill="FFFFFF"/>
        </w:rPr>
        <w:t xml:space="preserve"> pre správcu, </w:t>
      </w:r>
      <w:r w:rsidR="00260FC4" w:rsidRPr="00157152">
        <w:rPr>
          <w:rFonts w:asciiTheme="majorHAnsi" w:hAnsiTheme="majorHAnsi" w:cstheme="majorHAnsi"/>
          <w:i/>
          <w:iCs/>
          <w:sz w:val="20"/>
          <w:szCs w:val="20"/>
          <w:shd w:val="clear" w:color="auto" w:fill="FFFFFF"/>
        </w:rPr>
        <w:t>užívateľov</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portálu</w:t>
      </w:r>
      <w:r w:rsidRPr="00157152">
        <w:rPr>
          <w:rFonts w:asciiTheme="majorHAnsi" w:hAnsiTheme="majorHAnsi" w:cstheme="majorHAnsi"/>
          <w:i/>
          <w:iCs/>
          <w:sz w:val="20"/>
          <w:szCs w:val="20"/>
          <w:shd w:val="clear" w:color="auto" w:fill="FFFFFF"/>
        </w:rPr>
        <w:t xml:space="preserve"> a </w:t>
      </w:r>
      <w:r w:rsidR="00260FC4" w:rsidRPr="00157152">
        <w:rPr>
          <w:rFonts w:asciiTheme="majorHAnsi" w:hAnsiTheme="majorHAnsi" w:cstheme="majorHAnsi"/>
          <w:i/>
          <w:iCs/>
          <w:sz w:val="20"/>
          <w:szCs w:val="20"/>
          <w:shd w:val="clear" w:color="auto" w:fill="FFFFFF"/>
        </w:rPr>
        <w:t>dokumentáciu</w:t>
      </w:r>
      <w:r w:rsidRPr="00157152">
        <w:rPr>
          <w:rFonts w:asciiTheme="majorHAnsi" w:hAnsiTheme="majorHAnsi" w:cstheme="majorHAnsi"/>
          <w:i/>
          <w:iCs/>
          <w:sz w:val="20"/>
          <w:szCs w:val="20"/>
          <w:shd w:val="clear" w:color="auto" w:fill="FFFFFF"/>
        </w:rPr>
        <w:t xml:space="preserve"> podľa pokynov vedúceho práce</w:t>
      </w:r>
    </w:p>
    <w:p w14:paraId="6D075CC0" w14:textId="77777777" w:rsidR="00D4133F" w:rsidRDefault="00D4133F" w:rsidP="00000332">
      <w:pPr>
        <w:pStyle w:val="1Nadpis"/>
      </w:pPr>
      <w:bookmarkStart w:id="12" w:name="_Ref38894564"/>
      <w:bookmarkStart w:id="13" w:name="_Toc39403087"/>
      <w:r>
        <w:lastRenderedPageBreak/>
        <w:t>Umelá inteligencia</w:t>
      </w:r>
      <w:bookmarkEnd w:id="12"/>
      <w:bookmarkEnd w:id="13"/>
    </w:p>
    <w:p w14:paraId="4E7E35A0" w14:textId="77777777" w:rsidR="00D4133F" w:rsidRPr="00000332" w:rsidRDefault="00D4133F" w:rsidP="00000332">
      <w:pPr>
        <w:pStyle w:val="2Nadpis"/>
        <w:rPr>
          <w:rStyle w:val="Vrazn"/>
          <w:rFonts w:cstheme="minorHAnsi"/>
          <w:b/>
          <w:bCs w:val="0"/>
          <w:color w:val="141015"/>
          <w:shd w:val="clear" w:color="auto" w:fill="FFFFFF"/>
        </w:rPr>
      </w:pPr>
      <w:bookmarkStart w:id="14" w:name="_Toc39403088"/>
      <w:r w:rsidRPr="00000332">
        <w:rPr>
          <w:rStyle w:val="Vrazn"/>
          <w:rFonts w:cstheme="minorHAnsi"/>
          <w:b/>
          <w:bCs w:val="0"/>
          <w:color w:val="141015"/>
          <w:shd w:val="clear" w:color="auto" w:fill="FFFFFF"/>
        </w:rPr>
        <w:t xml:space="preserve">Ako </w:t>
      </w:r>
      <w:r w:rsidR="00317C25" w:rsidRPr="00000332">
        <w:rPr>
          <w:rStyle w:val="Vrazn"/>
          <w:rFonts w:cstheme="minorHAnsi"/>
          <w:b/>
          <w:bCs w:val="0"/>
          <w:color w:val="141015"/>
          <w:shd w:val="clear" w:color="auto" w:fill="FFFFFF"/>
        </w:rPr>
        <w:t>definujeme</w:t>
      </w:r>
      <w:r w:rsidRPr="00000332">
        <w:rPr>
          <w:rStyle w:val="Vrazn"/>
          <w:rFonts w:cstheme="minorHAnsi"/>
          <w:b/>
          <w:bCs w:val="0"/>
          <w:color w:val="141015"/>
          <w:shd w:val="clear" w:color="auto" w:fill="FFFFFF"/>
        </w:rPr>
        <w:t xml:space="preserve"> umelú inteligenciu, ako funguje a kam smeruje?</w:t>
      </w:r>
      <w:bookmarkEnd w:id="14"/>
    </w:p>
    <w:p w14:paraId="5ADC08F9" w14:textId="77777777" w:rsidR="00D4133F" w:rsidRDefault="00D4133F" w:rsidP="00C47F80">
      <w:pPr>
        <w:jc w:val="both"/>
        <w:rPr>
          <w:rFonts w:cstheme="minorHAnsi"/>
        </w:rPr>
      </w:pPr>
      <w:r w:rsidRPr="00263EF0">
        <w:rPr>
          <w:rFonts w:cstheme="minorHAnsi"/>
        </w:rPr>
        <w:t xml:space="preserve">Keď si rozdelíme pojem </w:t>
      </w:r>
      <w:r w:rsidRPr="00263EF0">
        <w:rPr>
          <w:rFonts w:cstheme="minorHAnsi"/>
          <w:b/>
        </w:rPr>
        <w:t>umelá inteligencia</w:t>
      </w:r>
      <w:r w:rsidRPr="00263EF0">
        <w:rPr>
          <w:rFonts w:cstheme="minorHAnsi"/>
        </w:rPr>
        <w:t xml:space="preserve"> (z angl. „AI - </w:t>
      </w:r>
      <w:proofErr w:type="spellStart"/>
      <w:r w:rsidRPr="00263EF0">
        <w:rPr>
          <w:rFonts w:cstheme="minorHAnsi"/>
        </w:rPr>
        <w:t>Artificial</w:t>
      </w:r>
      <w:proofErr w:type="spellEnd"/>
      <w:r w:rsidRPr="00263EF0">
        <w:rPr>
          <w:rFonts w:cstheme="minorHAnsi"/>
        </w:rPr>
        <w:t xml:space="preserve"> </w:t>
      </w:r>
      <w:proofErr w:type="spellStart"/>
      <w:r w:rsidRPr="00263EF0">
        <w:rPr>
          <w:rFonts w:cstheme="minorHAnsi"/>
        </w:rPr>
        <w:t>Intelligence</w:t>
      </w:r>
      <w:proofErr w:type="spellEnd"/>
      <w:r w:rsidRPr="00263EF0">
        <w:rPr>
          <w:rFonts w:cstheme="minorHAnsi"/>
        </w:rPr>
        <w:t>") na časti, tak slovo „umelá“ odkazuje na niečo, čo je vytvorené človekom a nie prirodzene a slovo „inteligencia“ znamená schopnosť porozumieť a myslieť. Veľakrát sa mylne uvádza, že umelá inteligencia je akýmsi systémom. Nie je to však pravda, pretože ona nie je systém, ona sa implementuje do systému.</w:t>
      </w:r>
    </w:p>
    <w:p w14:paraId="46512E18" w14:textId="77777777" w:rsidR="00D4133F" w:rsidRDefault="00D4133F" w:rsidP="00C47F80">
      <w:pPr>
        <w:jc w:val="both"/>
        <w:rPr>
          <w:rFonts w:cstheme="minorHAnsi"/>
        </w:rPr>
      </w:pPr>
      <w:r w:rsidRPr="00263EF0">
        <w:rPr>
          <w:rFonts w:cstheme="minorHAnsi"/>
        </w:rPr>
        <w:t xml:space="preserve">Dnes už existuje mnoho zdrojov, ktoré definujú túto technológiu. Niektoré ju označujú za „schopnosť digitálneho počítača alebo počítača riadeného robotom vykonávať úlohy, ktoré sú zvyčajne spojené s inteligentnými bytosťami“. Iné zdroje ju veľmi jednoducho definujú ako „schopnosť stroja napodobňovať inteligentné ľudské správanie“. </w:t>
      </w:r>
    </w:p>
    <w:p w14:paraId="33622F4D" w14:textId="77777777" w:rsidR="00D4133F" w:rsidRDefault="00D4133F" w:rsidP="00C47F80">
      <w:pPr>
        <w:jc w:val="both"/>
        <w:rPr>
          <w:rFonts w:cstheme="minorHAnsi"/>
        </w:rPr>
      </w:pPr>
      <w:r w:rsidRPr="00263EF0">
        <w:rPr>
          <w:rFonts w:cstheme="minorHAnsi"/>
        </w:rPr>
        <w:t>Spoločnosť SAS vysvetľuje, že „umelá inteligencia umožňuje, aby sa stroje učili zo skúseností, prispôsobovali sa novým vstupom a vykonávali ľudské úlohy“.</w:t>
      </w:r>
    </w:p>
    <w:p w14:paraId="58BD7BFB" w14:textId="77777777" w:rsidR="00D4133F" w:rsidRDefault="00D4133F" w:rsidP="00D4133F">
      <w:pPr>
        <w:pStyle w:val="3Nadpis"/>
      </w:pPr>
      <w:bookmarkStart w:id="15" w:name="_Toc39403089"/>
      <w:r w:rsidRPr="00263EF0">
        <w:t>Umelá inteligencia v každodennom živote</w:t>
      </w:r>
      <w:bookmarkEnd w:id="15"/>
      <w:r w:rsidRPr="00263EF0">
        <w:t xml:space="preserve"> </w:t>
      </w:r>
    </w:p>
    <w:p w14:paraId="784A324F" w14:textId="77777777" w:rsidR="00D4133F" w:rsidRDefault="00D4133F" w:rsidP="00C47F80">
      <w:pPr>
        <w:jc w:val="both"/>
        <w:rPr>
          <w:rFonts w:cstheme="minorHAnsi"/>
        </w:rPr>
      </w:pPr>
      <w:r w:rsidRPr="00263EF0">
        <w:rPr>
          <w:rFonts w:cstheme="minorHAnsi"/>
        </w:rPr>
        <w:t xml:space="preserve">Svet technológií sa posúva dopredu každým dňom a mnoho ľudí </w:t>
      </w:r>
      <w:r>
        <w:rPr>
          <w:rFonts w:cstheme="minorHAnsi"/>
        </w:rPr>
        <w:t>vie</w:t>
      </w:r>
      <w:r w:rsidRPr="00263EF0">
        <w:rPr>
          <w:rFonts w:cstheme="minorHAnsi"/>
        </w:rPr>
        <w:t xml:space="preserve"> len ťažko </w:t>
      </w:r>
      <w:r>
        <w:rPr>
          <w:rFonts w:cstheme="minorHAnsi"/>
        </w:rPr>
        <w:t>uveriť</w:t>
      </w:r>
      <w:r w:rsidRPr="00263EF0">
        <w:rPr>
          <w:rFonts w:cstheme="minorHAnsi"/>
        </w:rPr>
        <w:t xml:space="preserve"> tomu, aké vymoženosti už dnes ponúkajú naše smartfóny a ako virtuálni asistenti reagujú na naše otázky. Dnes je už pre nás normálne, že množstvo vecí je poháňaných umelou inteligenciou, ktorá sa tak stáva neoddeliteľnou súčasťou naši</w:t>
      </w:r>
      <w:r>
        <w:rPr>
          <w:rFonts w:cstheme="minorHAnsi"/>
        </w:rPr>
        <w:t xml:space="preserve">ch životov. Napríklad </w:t>
      </w:r>
      <w:r w:rsidRPr="00263EF0">
        <w:rPr>
          <w:rFonts w:cstheme="minorHAnsi"/>
        </w:rPr>
        <w:t>Google využíva AI na to, aby boli všetky prijaté e-maily autentické a zaradili sa do správnej kategó</w:t>
      </w:r>
      <w:r>
        <w:rPr>
          <w:rFonts w:cstheme="minorHAnsi"/>
        </w:rPr>
        <w:t>rie (</w:t>
      </w:r>
      <w:proofErr w:type="spellStart"/>
      <w:r>
        <w:rPr>
          <w:rFonts w:cstheme="minorHAnsi"/>
        </w:rPr>
        <w:t>Primary</w:t>
      </w:r>
      <w:proofErr w:type="spellEnd"/>
      <w:r>
        <w:rPr>
          <w:rFonts w:cstheme="minorHAnsi"/>
        </w:rPr>
        <w:t xml:space="preserve">, </w:t>
      </w:r>
      <w:proofErr w:type="spellStart"/>
      <w:r>
        <w:rPr>
          <w:rFonts w:cstheme="minorHAnsi"/>
        </w:rPr>
        <w:t>Social</w:t>
      </w:r>
      <w:proofErr w:type="spellEnd"/>
      <w:r>
        <w:rPr>
          <w:rFonts w:cstheme="minorHAnsi"/>
        </w:rPr>
        <w:t xml:space="preserve">, Spam,...), </w:t>
      </w:r>
      <w:r w:rsidRPr="00263EF0">
        <w:rPr>
          <w:rFonts w:cstheme="minorHAnsi"/>
        </w:rPr>
        <w:t xml:space="preserve"> </w:t>
      </w:r>
      <w:r>
        <w:rPr>
          <w:rFonts w:cstheme="minorHAnsi"/>
        </w:rPr>
        <w:t xml:space="preserve">obchodne orientovaná sociálna sieť </w:t>
      </w:r>
      <w:r w:rsidRPr="00263EF0">
        <w:rPr>
          <w:rFonts w:cstheme="minorHAnsi"/>
        </w:rPr>
        <w:t>LinkedIn využíva tiež umelú inteligenciu a to na to, aby čo najefektívnejšie a najrelevantnejšie zaradil</w:t>
      </w:r>
      <w:r>
        <w:rPr>
          <w:rFonts w:cstheme="minorHAnsi"/>
        </w:rPr>
        <w:t>a</w:t>
      </w:r>
      <w:r w:rsidRPr="00263EF0">
        <w:rPr>
          <w:rFonts w:cstheme="minorHAnsi"/>
        </w:rPr>
        <w:t xml:space="preserve"> uchádzačov k </w:t>
      </w:r>
      <w:r>
        <w:rPr>
          <w:rFonts w:cstheme="minorHAnsi"/>
        </w:rPr>
        <w:t>správnemu typu pracovnej ponuky.</w:t>
      </w:r>
    </w:p>
    <w:p w14:paraId="5178F0A4" w14:textId="77777777" w:rsidR="00D4133F" w:rsidRPr="00D9605E" w:rsidRDefault="00D4133F" w:rsidP="00C47F80">
      <w:pPr>
        <w:jc w:val="both"/>
        <w:rPr>
          <w:rFonts w:cstheme="minorHAnsi"/>
        </w:rPr>
      </w:pPr>
      <w:r>
        <w:rPr>
          <w:rFonts w:cstheme="minorHAnsi"/>
        </w:rPr>
        <w:t>Používam</w:t>
      </w:r>
      <w:r w:rsidRPr="00D9605E">
        <w:rPr>
          <w:rFonts w:cstheme="minorHAnsi"/>
        </w:rPr>
        <w:t xml:space="preserve">e </w:t>
      </w:r>
      <w:r>
        <w:rPr>
          <w:rFonts w:cstheme="minorHAnsi"/>
        </w:rPr>
        <w:t>umelú inteligenciu</w:t>
      </w:r>
      <w:r w:rsidRPr="00D9605E">
        <w:rPr>
          <w:rFonts w:cstheme="minorHAnsi"/>
        </w:rPr>
        <w:t xml:space="preserve"> každý deň, bez ohľadu na to,</w:t>
      </w:r>
      <w:r>
        <w:rPr>
          <w:rFonts w:cstheme="minorHAnsi"/>
        </w:rPr>
        <w:t xml:space="preserve"> kde pracujeme alebo čo robíme.</w:t>
      </w:r>
    </w:p>
    <w:p w14:paraId="27B4ABCE" w14:textId="77777777" w:rsidR="00D4133F" w:rsidRPr="00D9605E" w:rsidRDefault="00D4133F" w:rsidP="00C47F80">
      <w:pPr>
        <w:jc w:val="both"/>
        <w:rPr>
          <w:rFonts w:cstheme="minorHAnsi"/>
        </w:rPr>
      </w:pPr>
      <w:r>
        <w:rPr>
          <w:rFonts w:cstheme="minorHAnsi"/>
        </w:rPr>
        <w:t xml:space="preserve">Smartfóny </w:t>
      </w:r>
      <w:r w:rsidR="00317C25">
        <w:rPr>
          <w:rFonts w:cstheme="minorHAnsi"/>
        </w:rPr>
        <w:t>majú</w:t>
      </w:r>
      <w:r w:rsidRPr="00D9605E">
        <w:rPr>
          <w:rFonts w:cstheme="minorHAnsi"/>
        </w:rPr>
        <w:t xml:space="preserve"> desiatky natívnych funkcií využívaných </w:t>
      </w:r>
      <w:r>
        <w:rPr>
          <w:rFonts w:cstheme="minorHAnsi"/>
        </w:rPr>
        <w:t>pomocou AI</w:t>
      </w:r>
      <w:r w:rsidRPr="00D9605E">
        <w:rPr>
          <w:rFonts w:cstheme="minorHAnsi"/>
        </w:rPr>
        <w:t>, ako sú napríklad hlasové asisten</w:t>
      </w:r>
      <w:r>
        <w:rPr>
          <w:rFonts w:cstheme="minorHAnsi"/>
        </w:rPr>
        <w:t>tky a navigácia v reálnom čase.</w:t>
      </w:r>
    </w:p>
    <w:p w14:paraId="592FCAB6" w14:textId="77777777" w:rsidR="00D4133F" w:rsidRDefault="00D4133F" w:rsidP="00C47F80">
      <w:pPr>
        <w:jc w:val="both"/>
        <w:rPr>
          <w:rFonts w:cstheme="minorHAnsi"/>
        </w:rPr>
      </w:pPr>
      <w:r>
        <w:rPr>
          <w:rFonts w:cstheme="minorHAnsi"/>
        </w:rPr>
        <w:t xml:space="preserve">Obľúbené </w:t>
      </w:r>
      <w:proofErr w:type="spellStart"/>
      <w:r>
        <w:rPr>
          <w:rFonts w:cstheme="minorHAnsi"/>
        </w:rPr>
        <w:t>streamovacie</w:t>
      </w:r>
      <w:proofErr w:type="spellEnd"/>
      <w:r w:rsidRPr="00D9605E">
        <w:rPr>
          <w:rFonts w:cstheme="minorHAnsi"/>
        </w:rPr>
        <w:t xml:space="preserve"> služby, ako sú Amazon a </w:t>
      </w:r>
      <w:proofErr w:type="spellStart"/>
      <w:r w:rsidRPr="00D9605E">
        <w:rPr>
          <w:rFonts w:cstheme="minorHAnsi"/>
        </w:rPr>
        <w:t>Netflix</w:t>
      </w:r>
      <w:proofErr w:type="spellEnd"/>
      <w:r w:rsidRPr="00D9605E">
        <w:rPr>
          <w:rFonts w:cstheme="minorHAnsi"/>
        </w:rPr>
        <w:t>, používajú AI na odporúčanie produktov</w:t>
      </w:r>
      <w:r>
        <w:rPr>
          <w:rFonts w:cstheme="minorHAnsi"/>
        </w:rPr>
        <w:t xml:space="preserve"> pre koncových </w:t>
      </w:r>
      <w:r w:rsidR="007A5EE1">
        <w:rPr>
          <w:rFonts w:cstheme="minorHAnsi"/>
        </w:rPr>
        <w:t>používateľov</w:t>
      </w:r>
      <w:r w:rsidRPr="00D9605E">
        <w:rPr>
          <w:rFonts w:cstheme="minorHAnsi"/>
        </w:rPr>
        <w:t>.</w:t>
      </w:r>
    </w:p>
    <w:p w14:paraId="19808FE5" w14:textId="77777777" w:rsidR="00D4133F" w:rsidRPr="008F6F97" w:rsidRDefault="00D4133F" w:rsidP="00C47F80">
      <w:pPr>
        <w:jc w:val="both"/>
        <w:rPr>
          <w:rFonts w:cstheme="minorHAnsi"/>
        </w:rPr>
      </w:pPr>
      <w:r>
        <w:rPr>
          <w:rFonts w:cstheme="minorHAnsi"/>
          <w:color w:val="141015"/>
          <w:shd w:val="clear" w:color="auto" w:fill="FFFFFF"/>
        </w:rPr>
        <w:t xml:space="preserve">Taktiež </w:t>
      </w:r>
      <w:r w:rsidRPr="008F6F97">
        <w:rPr>
          <w:rFonts w:cstheme="minorHAnsi"/>
          <w:color w:val="141015"/>
          <w:shd w:val="clear" w:color="auto" w:fill="FFFFFF"/>
        </w:rPr>
        <w:t>Amazon a ďalší online predajcovia používajú AI na zhromažďovanie </w:t>
      </w:r>
      <w:r w:rsidRPr="008F6F97">
        <w:rPr>
          <w:rStyle w:val="Vrazn"/>
          <w:rFonts w:cstheme="minorHAnsi"/>
          <w:color w:val="141015"/>
          <w:shd w:val="clear" w:color="auto" w:fill="FFFFFF"/>
        </w:rPr>
        <w:t>informácií o</w:t>
      </w:r>
      <w:r>
        <w:rPr>
          <w:rStyle w:val="Vrazn"/>
          <w:rFonts w:cstheme="minorHAnsi"/>
          <w:color w:val="141015"/>
          <w:shd w:val="clear" w:color="auto" w:fill="FFFFFF"/>
        </w:rPr>
        <w:t> </w:t>
      </w:r>
      <w:r w:rsidRPr="008F6F97">
        <w:rPr>
          <w:rStyle w:val="Vrazn"/>
          <w:rFonts w:cstheme="minorHAnsi"/>
          <w:color w:val="141015"/>
          <w:shd w:val="clear" w:color="auto" w:fill="FFFFFF"/>
        </w:rPr>
        <w:t>preferenciách</w:t>
      </w:r>
      <w:r>
        <w:rPr>
          <w:rStyle w:val="Vrazn"/>
          <w:rFonts w:cstheme="minorHAnsi"/>
          <w:color w:val="141015"/>
          <w:shd w:val="clear" w:color="auto" w:fill="FFFFFF"/>
        </w:rPr>
        <w:t xml:space="preserve"> </w:t>
      </w:r>
      <w:r w:rsidR="007A5EE1">
        <w:rPr>
          <w:rStyle w:val="Vrazn"/>
          <w:rFonts w:cstheme="minorHAnsi"/>
          <w:color w:val="141015"/>
          <w:shd w:val="clear" w:color="auto" w:fill="FFFFFF"/>
        </w:rPr>
        <w:t>zákazníkov</w:t>
      </w:r>
      <w:r w:rsidRPr="008F6F97">
        <w:rPr>
          <w:rStyle w:val="Vrazn"/>
          <w:rFonts w:cstheme="minorHAnsi"/>
          <w:color w:val="141015"/>
          <w:shd w:val="clear" w:color="auto" w:fill="FFFFFF"/>
        </w:rPr>
        <w:t> </w:t>
      </w:r>
      <w:r>
        <w:rPr>
          <w:rFonts w:cstheme="minorHAnsi"/>
          <w:color w:val="141015"/>
          <w:shd w:val="clear" w:color="auto" w:fill="FFFFFF"/>
        </w:rPr>
        <w:t>a nákupných zvyk</w:t>
      </w:r>
      <w:r w:rsidRPr="008F6F97">
        <w:rPr>
          <w:rFonts w:cstheme="minorHAnsi"/>
          <w:color w:val="141015"/>
          <w:shd w:val="clear" w:color="auto" w:fill="FFFFFF"/>
        </w:rPr>
        <w:t>o</w:t>
      </w:r>
      <w:r>
        <w:rPr>
          <w:rFonts w:cstheme="minorHAnsi"/>
          <w:color w:val="141015"/>
          <w:shd w:val="clear" w:color="auto" w:fill="FFFFFF"/>
        </w:rPr>
        <w:t>c</w:t>
      </w:r>
      <w:r w:rsidRPr="008F6F97">
        <w:rPr>
          <w:rFonts w:cstheme="minorHAnsi"/>
          <w:color w:val="141015"/>
          <w:shd w:val="clear" w:color="auto" w:fill="FFFFFF"/>
        </w:rPr>
        <w:t xml:space="preserve">h. Na základe nich potom navrhnú tie produkty, ktoré </w:t>
      </w:r>
      <w:r>
        <w:rPr>
          <w:rFonts w:cstheme="minorHAnsi"/>
          <w:color w:val="141015"/>
          <w:shd w:val="clear" w:color="auto" w:fill="FFFFFF"/>
        </w:rPr>
        <w:t xml:space="preserve">koncovému </w:t>
      </w:r>
      <w:r w:rsidR="007A5EE1">
        <w:rPr>
          <w:rFonts w:cstheme="minorHAnsi"/>
          <w:color w:val="141015"/>
          <w:shd w:val="clear" w:color="auto" w:fill="FFFFFF"/>
        </w:rPr>
        <w:t>zákazníkovi</w:t>
      </w:r>
      <w:r w:rsidRPr="008F6F97">
        <w:rPr>
          <w:rFonts w:cstheme="minorHAnsi"/>
          <w:color w:val="141015"/>
          <w:shd w:val="clear" w:color="auto" w:fill="FFFFFF"/>
        </w:rPr>
        <w:t xml:space="preserve"> najviac vyhovujú a sú prispôsobené </w:t>
      </w:r>
      <w:r>
        <w:rPr>
          <w:rFonts w:cstheme="minorHAnsi"/>
          <w:color w:val="141015"/>
          <w:shd w:val="clear" w:color="auto" w:fill="FFFFFF"/>
        </w:rPr>
        <w:t>jeho</w:t>
      </w:r>
      <w:r w:rsidRPr="008F6F97">
        <w:rPr>
          <w:rFonts w:cstheme="minorHAnsi"/>
          <w:color w:val="141015"/>
          <w:shd w:val="clear" w:color="auto" w:fill="FFFFFF"/>
        </w:rPr>
        <w:t xml:space="preserve"> zvykom. Príklad: Keď vyhľadáva</w:t>
      </w:r>
      <w:r>
        <w:rPr>
          <w:rFonts w:cstheme="minorHAnsi"/>
          <w:color w:val="141015"/>
          <w:shd w:val="clear" w:color="auto" w:fill="FFFFFF"/>
        </w:rPr>
        <w:t xml:space="preserve"> </w:t>
      </w:r>
      <w:r w:rsidR="007A5EE1">
        <w:rPr>
          <w:rFonts w:cstheme="minorHAnsi"/>
          <w:color w:val="141015"/>
          <w:shd w:val="clear" w:color="auto" w:fill="FFFFFF"/>
        </w:rPr>
        <w:t>zákazník</w:t>
      </w:r>
      <w:r w:rsidRPr="008F6F97">
        <w:rPr>
          <w:rFonts w:cstheme="minorHAnsi"/>
          <w:color w:val="141015"/>
          <w:shd w:val="clear" w:color="auto" w:fill="FFFFFF"/>
        </w:rPr>
        <w:t xml:space="preserve"> v e-</w:t>
      </w:r>
      <w:proofErr w:type="spellStart"/>
      <w:r w:rsidRPr="008F6F97">
        <w:rPr>
          <w:rFonts w:cstheme="minorHAnsi"/>
          <w:color w:val="141015"/>
          <w:shd w:val="clear" w:color="auto" w:fill="FFFFFF"/>
        </w:rPr>
        <w:t>shope</w:t>
      </w:r>
      <w:proofErr w:type="spellEnd"/>
      <w:r w:rsidRPr="008F6F97">
        <w:rPr>
          <w:rFonts w:cstheme="minorHAnsi"/>
          <w:color w:val="141015"/>
          <w:shd w:val="clear" w:color="auto" w:fill="FFFFFF"/>
        </w:rPr>
        <w:t xml:space="preserve"> slúchadlá, stránka </w:t>
      </w:r>
      <w:r>
        <w:rPr>
          <w:rFonts w:cstheme="minorHAnsi"/>
          <w:color w:val="141015"/>
          <w:shd w:val="clear" w:color="auto" w:fill="FFFFFF"/>
        </w:rPr>
        <w:t>mu</w:t>
      </w:r>
      <w:r w:rsidRPr="008F6F97">
        <w:rPr>
          <w:rFonts w:cstheme="minorHAnsi"/>
          <w:color w:val="141015"/>
          <w:shd w:val="clear" w:color="auto" w:fill="FFFFFF"/>
        </w:rPr>
        <w:t xml:space="preserve"> zobrazí tie súvisiace produkty, ktoré si iní ľudia kúpili pri vyhľadávaní toho istého produktu.</w:t>
      </w:r>
    </w:p>
    <w:p w14:paraId="741D0D9E" w14:textId="77777777" w:rsidR="00D4133F" w:rsidRDefault="00D4133F" w:rsidP="00D4133F">
      <w:pPr>
        <w:pStyle w:val="3Nadpis"/>
      </w:pPr>
      <w:bookmarkStart w:id="16" w:name="_Toc39403090"/>
      <w:r w:rsidRPr="008F6F97">
        <w:lastRenderedPageBreak/>
        <w:t>Umelá inteligencia v oblasti zdravia</w:t>
      </w:r>
      <w:bookmarkEnd w:id="16"/>
      <w:r w:rsidRPr="008F6F97">
        <w:t xml:space="preserve"> </w:t>
      </w:r>
    </w:p>
    <w:p w14:paraId="19A066E7" w14:textId="77777777" w:rsidR="00D4133F" w:rsidRDefault="00D4133F" w:rsidP="00C47F80">
      <w:pPr>
        <w:jc w:val="both"/>
        <w:rPr>
          <w:rFonts w:cstheme="minorHAnsi"/>
        </w:rPr>
      </w:pPr>
      <w:r>
        <w:rPr>
          <w:rFonts w:cstheme="minorHAnsi"/>
        </w:rPr>
        <w:t>V dnešnej dobe</w:t>
      </w:r>
      <w:r w:rsidRPr="008F6F97">
        <w:rPr>
          <w:rFonts w:cstheme="minorHAnsi"/>
        </w:rPr>
        <w:t xml:space="preserve"> existuje množstvo spoločností skúmajúcich spôsoby, ktorými umelá inteligencia môže pomôcť zlepšiť systém zdravotnej starostlivosti. Napríklad, technológia </w:t>
      </w:r>
      <w:proofErr w:type="spellStart"/>
      <w:r w:rsidRPr="008F6F97">
        <w:rPr>
          <w:rFonts w:cstheme="minorHAnsi"/>
        </w:rPr>
        <w:t>Atomwise</w:t>
      </w:r>
      <w:proofErr w:type="spellEnd"/>
      <w:r w:rsidRPr="008F6F97">
        <w:rPr>
          <w:rFonts w:cstheme="minorHAnsi"/>
        </w:rPr>
        <w:t xml:space="preserve"> využíva umelú inteligenciu na objavovanie liekov. Vďaka schopnosti analyzovať miliardy zlúčenín a identifikovať oblasti na objavenie lieku dokáže urýchľovať a zefektívňovať prácu chemikov. </w:t>
      </w:r>
    </w:p>
    <w:p w14:paraId="3998732D" w14:textId="77777777" w:rsidR="00D4133F" w:rsidRDefault="00D4133F" w:rsidP="00C47F80">
      <w:pPr>
        <w:jc w:val="both"/>
        <w:rPr>
          <w:rFonts w:cstheme="minorHAnsi"/>
        </w:rPr>
      </w:pPr>
      <w:r w:rsidRPr="008F6F97">
        <w:rPr>
          <w:rFonts w:cstheme="minorHAnsi"/>
        </w:rPr>
        <w:t xml:space="preserve">Druhým skvelým príkladom je aplikácia </w:t>
      </w:r>
      <w:proofErr w:type="spellStart"/>
      <w:r w:rsidRPr="008F6F97">
        <w:rPr>
          <w:rFonts w:cstheme="minorHAnsi"/>
        </w:rPr>
        <w:t>Pager</w:t>
      </w:r>
      <w:proofErr w:type="spellEnd"/>
      <w:r w:rsidRPr="008F6F97">
        <w:rPr>
          <w:rFonts w:cstheme="minorHAnsi"/>
        </w:rPr>
        <w:t>, ktorá využíva umelú inteligenciu na pomoc pacientom s rôznymi bolesťami a ochoreniami. Spoločnosť, ktorá ju vytvorila, rozvíja strojové učenie na to, aby dokázala analyzovať klinické údaje a zistila tak prípadné medzery v liečbe pacienta.</w:t>
      </w:r>
    </w:p>
    <w:p w14:paraId="28875539" w14:textId="77777777" w:rsidR="00D4133F" w:rsidRDefault="00D4133F" w:rsidP="00D4133F">
      <w:pPr>
        <w:pStyle w:val="3Nadpis"/>
      </w:pPr>
      <w:bookmarkStart w:id="17" w:name="_Toc39403091"/>
      <w:r w:rsidRPr="008F6F97">
        <w:t xml:space="preserve">Umelá inteligencia </w:t>
      </w:r>
      <w:proofErr w:type="spellStart"/>
      <w:r w:rsidRPr="008F6F97">
        <w:t>vs</w:t>
      </w:r>
      <w:proofErr w:type="spellEnd"/>
      <w:r w:rsidRPr="008F6F97">
        <w:t>. Strojové učenie</w:t>
      </w:r>
      <w:bookmarkEnd w:id="17"/>
      <w:r w:rsidRPr="008F6F97">
        <w:t xml:space="preserve"> </w:t>
      </w:r>
    </w:p>
    <w:p w14:paraId="6ADD374F" w14:textId="77777777" w:rsidR="00D4133F" w:rsidRDefault="00D4133F" w:rsidP="00C47F80">
      <w:pPr>
        <w:jc w:val="both"/>
        <w:rPr>
          <w:rFonts w:cstheme="minorHAnsi"/>
        </w:rPr>
      </w:pPr>
      <w:r w:rsidRPr="008F6F97">
        <w:rPr>
          <w:rFonts w:cstheme="minorHAnsi"/>
        </w:rPr>
        <w:t xml:space="preserve">Umelá inteligencia a strojové učenie sú pojmy v oblasti počítačovej vedy, ktoré si mnohí zamieňajú alebo ich rovno považujú za identické a odzrkadľujúce ten istý význam. V čom sa však ukrývajú ich rozdiely? Vo všeobecnosti je možné povedať, že strojové učenie je jednoduchým spôsobom, ako dosiahnuť AI. Arthur </w:t>
      </w:r>
      <w:proofErr w:type="spellStart"/>
      <w:r w:rsidRPr="008F6F97">
        <w:rPr>
          <w:rFonts w:cstheme="minorHAnsi"/>
        </w:rPr>
        <w:t>Lee</w:t>
      </w:r>
      <w:proofErr w:type="spellEnd"/>
      <w:r w:rsidRPr="008F6F97">
        <w:rPr>
          <w:rFonts w:cstheme="minorHAnsi"/>
        </w:rPr>
        <w:t xml:space="preserve"> Samuel – špecialista v oblasti počítačových hier a umelej inteligencie – definoval AI ako „schopnosť učiť sa bez explicitného programovania“. Umelú inteligenciu by bolo možné vytvoriť aj bez strojového učenia, ale vyžadovalo by si to vytvorenie miliónov riadkov kódu s komplexnými pravidlami. Čiže namiesto „tvrdého“ programovania softvéru s presne zadefinovanými pravidlami pre konkrétne pokyny, prichádza strojové učenie, vďaka ktorému sa vyškolí daný algoritmus, aby sa sám učil. Toto „školenie“ zahŕňa privádzanie veľkého množstva dát do algoritmu a umožňuje mu tak sa ľahko prispôsobovať a zlepšovať.</w:t>
      </w:r>
    </w:p>
    <w:p w14:paraId="439FB61A" w14:textId="77777777" w:rsidR="00D4133F" w:rsidRPr="00C41B84" w:rsidRDefault="00D4133F" w:rsidP="00C47F80">
      <w:pPr>
        <w:jc w:val="both"/>
        <w:rPr>
          <w:rFonts w:cstheme="minorHAnsi"/>
        </w:rPr>
      </w:pPr>
      <w:r w:rsidRPr="00C41B84">
        <w:rPr>
          <w:rFonts w:cstheme="minorHAnsi"/>
        </w:rPr>
        <w:t xml:space="preserve">Mnohé z najpôsobivejších schopností </w:t>
      </w:r>
      <w:r>
        <w:rPr>
          <w:rFonts w:cstheme="minorHAnsi"/>
        </w:rPr>
        <w:t>umelej inteligencie</w:t>
      </w:r>
      <w:r w:rsidRPr="00C41B84">
        <w:rPr>
          <w:rFonts w:cstheme="minorHAnsi"/>
        </w:rPr>
        <w:t xml:space="preserve"> sú poháňané strojovým učením, čo je podmnožina </w:t>
      </w:r>
      <w:r>
        <w:rPr>
          <w:rFonts w:cstheme="minorHAnsi"/>
        </w:rPr>
        <w:t>umelej inteligencie</w:t>
      </w:r>
      <w:r w:rsidRPr="00C41B84">
        <w:rPr>
          <w:rFonts w:cstheme="minorHAnsi"/>
        </w:rPr>
        <w:t>, ktorá umožňuje strojovým systémom robiť presné predpovede na základe veľkých súbo</w:t>
      </w:r>
      <w:r>
        <w:rPr>
          <w:rFonts w:cstheme="minorHAnsi"/>
        </w:rPr>
        <w:t>rov údajov. Najchytrejšie</w:t>
      </w:r>
      <w:r w:rsidRPr="00C41B84">
        <w:rPr>
          <w:rFonts w:cstheme="minorHAnsi"/>
        </w:rPr>
        <w:t xml:space="preserve"> nástroje potom skutočne zlepšujú presnosť svoj</w:t>
      </w:r>
      <w:r>
        <w:rPr>
          <w:rFonts w:cstheme="minorHAnsi"/>
        </w:rPr>
        <w:t>ich predpovedí v priebehu času.</w:t>
      </w:r>
    </w:p>
    <w:p w14:paraId="6119EC91" w14:textId="77777777" w:rsidR="00D4133F" w:rsidRDefault="00D4133F" w:rsidP="00C47F80">
      <w:pPr>
        <w:jc w:val="both"/>
        <w:rPr>
          <w:rFonts w:cstheme="minorHAnsi"/>
        </w:rPr>
      </w:pPr>
      <w:r w:rsidRPr="00C41B84">
        <w:rPr>
          <w:rFonts w:cstheme="minorHAnsi"/>
        </w:rPr>
        <w:t>Je to posledná časť, ktorá odlišuje AI a strojové učenie od tradičných softvérových alebo technologických platforiem. Tieto systémy sa zlepšujú iba vtedy, keď ich ľudia manuálne zlepšujú.</w:t>
      </w:r>
    </w:p>
    <w:p w14:paraId="3A9570CF" w14:textId="77777777" w:rsidR="00D4133F" w:rsidRPr="00D9605E" w:rsidRDefault="00D4133F" w:rsidP="00D4133F">
      <w:pPr>
        <w:rPr>
          <w:rFonts w:cstheme="minorHAnsi"/>
          <w:b/>
        </w:rPr>
      </w:pPr>
      <w:r w:rsidRPr="00D9605E">
        <w:rPr>
          <w:rFonts w:cstheme="minorHAnsi"/>
          <w:b/>
        </w:rPr>
        <w:t xml:space="preserve">Ako rozlíšiť jedno od druhého? </w:t>
      </w:r>
    </w:p>
    <w:p w14:paraId="121591E3" w14:textId="77777777" w:rsidR="00D4133F" w:rsidRDefault="00D4133F" w:rsidP="00C84A45">
      <w:pPr>
        <w:pStyle w:val="Odsekzoznamu"/>
        <w:numPr>
          <w:ilvl w:val="0"/>
          <w:numId w:val="3"/>
        </w:numPr>
        <w:jc w:val="both"/>
      </w:pPr>
      <w:r w:rsidRPr="00D9605E">
        <w:t>Cieľom AI je zvyšovať šancu na úspech, nie na precíznosť. Cieľom strojového učenia je zvyšovať pres</w:t>
      </w:r>
      <w:r>
        <w:t>nosť, nezaujíma sa o úspech.</w:t>
      </w:r>
    </w:p>
    <w:p w14:paraId="608A7F63" w14:textId="77777777" w:rsidR="00D4133F" w:rsidRDefault="00D4133F" w:rsidP="00C84A45">
      <w:pPr>
        <w:pStyle w:val="Odsekzoznamu"/>
        <w:numPr>
          <w:ilvl w:val="0"/>
          <w:numId w:val="3"/>
        </w:numPr>
        <w:jc w:val="both"/>
      </w:pPr>
      <w:r w:rsidRPr="00D9605E">
        <w:t>Umelá inteligencia robí rozhodnutia, učenie umožňuje sys</w:t>
      </w:r>
      <w:r>
        <w:t xml:space="preserve">tému sa učiť nové veci z dát. </w:t>
      </w:r>
    </w:p>
    <w:p w14:paraId="3C45F592" w14:textId="77777777" w:rsidR="00D4133F" w:rsidRDefault="00D4133F" w:rsidP="00C84A45">
      <w:pPr>
        <w:pStyle w:val="Odsekzoznamu"/>
        <w:numPr>
          <w:ilvl w:val="0"/>
          <w:numId w:val="3"/>
        </w:numPr>
        <w:jc w:val="both"/>
      </w:pPr>
      <w:r w:rsidRPr="00D9605E">
        <w:t>Zámerom AI je simulovať prirodzenú inteligenciu s cieľom vyriešiť komplexný problém. Zámerom strojového učenia je učiť sa dáta o určitej úlohe s cieľom maximalizovať výkon stroja pri výkone tejt</w:t>
      </w:r>
      <w:r>
        <w:t>o úlohy.</w:t>
      </w:r>
    </w:p>
    <w:p w14:paraId="62EABE80" w14:textId="77777777" w:rsidR="00D4133F" w:rsidRDefault="00D4133F" w:rsidP="00C84A45">
      <w:pPr>
        <w:pStyle w:val="Odsekzoznamu"/>
        <w:numPr>
          <w:ilvl w:val="0"/>
          <w:numId w:val="3"/>
        </w:numPr>
        <w:jc w:val="both"/>
      </w:pPr>
      <w:r w:rsidRPr="00D9605E">
        <w:lastRenderedPageBreak/>
        <w:t>AI hovorí o inteligencii a múdrosti. Strojové učenie hovorí o vedomostiam.</w:t>
      </w:r>
      <w:r w:rsidR="000F3AD1">
        <w:t>[4]</w:t>
      </w:r>
    </w:p>
    <w:p w14:paraId="629B13E2" w14:textId="77777777" w:rsidR="00D4133F" w:rsidRDefault="00D4133F" w:rsidP="00D4133F">
      <w:pPr>
        <w:pStyle w:val="2Nadpis"/>
      </w:pPr>
      <w:bookmarkStart w:id="18" w:name="_Toc39403092"/>
      <w:r>
        <w:t xml:space="preserve">Umelá </w:t>
      </w:r>
      <w:r w:rsidR="007A5EE1">
        <w:t>inteligencia</w:t>
      </w:r>
      <w:r>
        <w:t xml:space="preserve"> a sociálne siete</w:t>
      </w:r>
      <w:bookmarkEnd w:id="18"/>
    </w:p>
    <w:p w14:paraId="7256A7B4" w14:textId="77777777" w:rsidR="00D4133F" w:rsidRPr="00E67173" w:rsidRDefault="00D4133F" w:rsidP="00D4133F">
      <w:pPr>
        <w:rPr>
          <w:b/>
        </w:rPr>
      </w:pPr>
      <w:r w:rsidRPr="00E67173">
        <w:rPr>
          <w:b/>
        </w:rPr>
        <w:t xml:space="preserve">Ako sa </w:t>
      </w:r>
      <w:r>
        <w:rPr>
          <w:b/>
        </w:rPr>
        <w:t>umelá inteligencia</w:t>
      </w:r>
      <w:r w:rsidRPr="00E67173">
        <w:rPr>
          <w:b/>
        </w:rPr>
        <w:t xml:space="preserve"> používa v sociálnych </w:t>
      </w:r>
      <w:r w:rsidR="007A5EE1">
        <w:rPr>
          <w:b/>
        </w:rPr>
        <w:t>sieťach</w:t>
      </w:r>
      <w:r w:rsidRPr="00E67173">
        <w:rPr>
          <w:b/>
        </w:rPr>
        <w:t>?</w:t>
      </w:r>
    </w:p>
    <w:p w14:paraId="016CA618" w14:textId="77777777" w:rsidR="00D4133F" w:rsidRDefault="00D4133F" w:rsidP="00C47F80">
      <w:pPr>
        <w:jc w:val="both"/>
      </w:pPr>
      <w:r w:rsidRPr="00E67173">
        <w:t>Umelá inteligencia</w:t>
      </w:r>
      <w:r w:rsidRPr="00E67173">
        <w:rPr>
          <w:b/>
        </w:rPr>
        <w:t xml:space="preserve"> </w:t>
      </w:r>
      <w:r>
        <w:t>je kľúčovou súčasťou populárnych sociálnych sietí, ktoré používa väčšina ľudí skoro každý deň.</w:t>
      </w:r>
    </w:p>
    <w:p w14:paraId="402CAA61" w14:textId="77777777" w:rsidR="00D4133F" w:rsidRDefault="00D4133F" w:rsidP="00C47F80">
      <w:pPr>
        <w:jc w:val="both"/>
      </w:pPr>
      <w:r>
        <w:t xml:space="preserve">Facebook používa pokročilé strojové učenie, aby urobil všetko od poskytovania obsahu, aby rozpoznal vašu tvár na fotografiách a zacieľoval reklamu na používateľov. Instagram (vo vlastníctve Facebooku) používa AI na identifikáciu fotiek a </w:t>
      </w:r>
      <w:r w:rsidR="007A5EE1">
        <w:t>videí</w:t>
      </w:r>
      <w:r>
        <w:t>.</w:t>
      </w:r>
    </w:p>
    <w:p w14:paraId="0C9125E8" w14:textId="77777777" w:rsidR="00D4133F" w:rsidRDefault="00D4133F" w:rsidP="00C47F80">
      <w:pPr>
        <w:jc w:val="both"/>
      </w:pPr>
      <w:r>
        <w:t xml:space="preserve">LinkedIn používa AI na ponúkanie odporúčaní pre prácu, navrhovanie ľudí, s ktorými by sa chcel spojiť daný </w:t>
      </w:r>
      <w:r w:rsidR="007A5EE1">
        <w:t>používateľ</w:t>
      </w:r>
      <w:r>
        <w:t>, a na poskytovanie konkrétnych príspevkov vo vašom informačnom kanáli.</w:t>
      </w:r>
    </w:p>
    <w:p w14:paraId="3767EBFB" w14:textId="77777777" w:rsidR="00D4133F" w:rsidRDefault="00D4133F" w:rsidP="00C47F80">
      <w:pPr>
        <w:jc w:val="both"/>
      </w:pPr>
      <w:r>
        <w:t>Snapchat využíva výkon počítačového videnia, technológiu umelej inteligencie, na sledovanie funkcií a filtrov ktorými si chcete upraviť výslednú fotku, ktoré sa pohybujú s vašou tvárou v reálnom čase.</w:t>
      </w:r>
    </w:p>
    <w:p w14:paraId="28D4C697" w14:textId="77777777" w:rsidR="00D4133F" w:rsidRDefault="00D4133F" w:rsidP="00C47F80">
      <w:pPr>
        <w:jc w:val="both"/>
      </w:pPr>
      <w:r>
        <w:t xml:space="preserve">Toto je len niekoľko príkladov toho, ako umelá inteligencia pracuje v zákulisí a využíva funkcie najpopulárnejších sociálnych sietí na svete. A na všetkých platformách sociálnych médií reguluje umelá inteligencia a strojové učenie spôsob, akým je vytváraný obsah a reklamy, ktoré by mali byť pre každého </w:t>
      </w:r>
      <w:r w:rsidR="007A5EE1">
        <w:t>užívateľa</w:t>
      </w:r>
      <w:r>
        <w:t xml:space="preserve"> relevantné po</w:t>
      </w:r>
      <w:r w:rsidR="007A5EE1">
        <w:t>dľ</w:t>
      </w:r>
      <w:r>
        <w:t>a jeho preferencií, avšak toto sa deje často spôsobmi, ktoré nie sú zo strany marke</w:t>
      </w:r>
      <w:r w:rsidR="007A5EE1">
        <w:t xml:space="preserve">tingových odborníkov </w:t>
      </w:r>
      <w:r>
        <w:t>úplne transparentné.</w:t>
      </w:r>
    </w:p>
    <w:p w14:paraId="05D3507F" w14:textId="77777777" w:rsidR="00D4133F" w:rsidRDefault="00D4133F" w:rsidP="00C47F80">
      <w:pPr>
        <w:jc w:val="both"/>
      </w:pPr>
      <w:r>
        <w:t xml:space="preserve">To všetko znamená, že umelá inteligencia je základnou súčasťou fungovania dnešných sociálnych sietí. AI však často pôsobí v zákulisí populárnych platforiem a je na uvážení spoločnosti, ktorá platformu vlastní ako implementuje AI do svojho prostredia. </w:t>
      </w:r>
    </w:p>
    <w:p w14:paraId="16C3D01C" w14:textId="77777777" w:rsidR="00D4133F" w:rsidRDefault="00D4133F" w:rsidP="00C47F80">
      <w:pPr>
        <w:jc w:val="both"/>
      </w:pPr>
      <w:r w:rsidRPr="000D5FD3">
        <w:t xml:space="preserve">Existujú nástroje na úplné automatické generovanie obsahu sociálnych médií naprieč kanálmi, a to tak, že automaticky zahŕňajú značky </w:t>
      </w:r>
      <w:r w:rsidR="007A5EE1" w:rsidRPr="000D5FD3">
        <w:t>hešteg</w:t>
      </w:r>
      <w:r w:rsidRPr="000D5FD3">
        <w:t xml:space="preserve"> a skrátené odkazy. Existujú aj nástroje na hromadné automatické naplánovanie týchto zdieľaní. Celkovo je AI dnes schopná zvládnuť určité typy tvorby a riadenia sociálnych médií v priebehu niekoľkých minút.</w:t>
      </w:r>
    </w:p>
    <w:p w14:paraId="71138FF2" w14:textId="77777777" w:rsidR="00D4133F" w:rsidRPr="00E67173" w:rsidRDefault="00D4133F" w:rsidP="00C47F80">
      <w:pPr>
        <w:jc w:val="both"/>
      </w:pPr>
      <w:r>
        <w:t xml:space="preserve">AI sa často využíva na analýzu príspevkov v sociálnych médiách vo veľkom meradle, na pochopenie toho, čo sa v nich uvádza, a na základe týchto informácií sa získajú </w:t>
      </w:r>
      <w:r w:rsidR="007A5EE1">
        <w:t>ďalšie</w:t>
      </w:r>
      <w:r>
        <w:t xml:space="preserve"> informácie. Tieto údaje, správne aplikované, umožňujú </w:t>
      </w:r>
      <w:r w:rsidR="007A5EE1">
        <w:t>nástrojmi</w:t>
      </w:r>
      <w:r>
        <w:t xml:space="preserve"> umelej inteligencie pre sociálne siete sledovať globálny kapitál značky, nájsť nové spotrebiteľské trendy, nájsť nové publikum na ktoré budeme </w:t>
      </w:r>
      <w:r w:rsidR="007A5EE1">
        <w:t>cielene</w:t>
      </w:r>
      <w:r>
        <w:t xml:space="preserve"> </w:t>
      </w:r>
      <w:r w:rsidR="007A5EE1">
        <w:t>optimalizovať</w:t>
      </w:r>
      <w:r>
        <w:t xml:space="preserve"> daný obsah, udržať si prehľad o reputácii značky a identifikovať nové a sľubné spôsoby propagácie sociálnych médií.</w:t>
      </w:r>
      <w:r w:rsidR="000F3AD1">
        <w:t xml:space="preserve"> [5]</w:t>
      </w:r>
    </w:p>
    <w:p w14:paraId="16862596" w14:textId="77777777" w:rsidR="00D4133F" w:rsidRPr="005B0499" w:rsidRDefault="00D4133F" w:rsidP="00D4133F">
      <w:pPr>
        <w:pStyle w:val="3Nadpis"/>
      </w:pPr>
      <w:bookmarkStart w:id="19" w:name="_Toc39403093"/>
      <w:r>
        <w:lastRenderedPageBreak/>
        <w:t xml:space="preserve">Umelá inteligencia v boji proti </w:t>
      </w:r>
      <w:proofErr w:type="spellStart"/>
      <w:r>
        <w:t>fake</w:t>
      </w:r>
      <w:proofErr w:type="spellEnd"/>
      <w:r>
        <w:t xml:space="preserve"> </w:t>
      </w:r>
      <w:proofErr w:type="spellStart"/>
      <w:r>
        <w:t>news</w:t>
      </w:r>
      <w:bookmarkEnd w:id="19"/>
      <w:proofErr w:type="spellEnd"/>
    </w:p>
    <w:p w14:paraId="335CA9E9" w14:textId="77777777" w:rsidR="00D4133F" w:rsidRDefault="00D4133F" w:rsidP="00C47F80">
      <w:pPr>
        <w:jc w:val="both"/>
      </w:pPr>
      <w:r>
        <w:t>Umelá inteligencia má potenciál zmeniť spôsob, akým značky vytvárajú a spravujú marketing v oblasti sociálnych médií. Podľa odhadov odborníkov by sa mal trh s Umelou inteligenciou pre sociálne médiá  zväčšiť zo 633 miliónov dolárov v roku 2018 na viac ako 2,1 miliárd dolárov do roku 2023 v celosvetovom meradle.</w:t>
      </w:r>
      <w:r w:rsidR="000F3AD1">
        <w:t>[5]</w:t>
      </w:r>
    </w:p>
    <w:p w14:paraId="04EF0EE3" w14:textId="77777777" w:rsidR="00D4133F" w:rsidRDefault="00D4133F" w:rsidP="00C47F80">
      <w:pPr>
        <w:jc w:val="both"/>
        <w:rPr>
          <w:lang w:val="en-US"/>
        </w:rPr>
      </w:pPr>
      <w:r>
        <w:t xml:space="preserve">V dnešnej dobe sme svedkami toho, že umelá inteligencia vie písať falošné správy. Taktiež už vie aj proti takýmto správam bojovať. </w:t>
      </w:r>
      <w:proofErr w:type="spellStart"/>
      <w:r>
        <w:t>Allenov</w:t>
      </w:r>
      <w:proofErr w:type="spellEnd"/>
      <w:r>
        <w:t xml:space="preserve"> inštitút umelej inteligencie (Allen </w:t>
      </w:r>
      <w:proofErr w:type="spellStart"/>
      <w:r>
        <w:t>Institute</w:t>
      </w:r>
      <w:proofErr w:type="spellEnd"/>
      <w:r>
        <w:t xml:space="preserve"> </w:t>
      </w:r>
      <w:proofErr w:type="spellStart"/>
      <w:r>
        <w:t>for</w:t>
      </w:r>
      <w:proofErr w:type="spellEnd"/>
      <w:r>
        <w:t xml:space="preserve"> </w:t>
      </w:r>
      <w:proofErr w:type="spellStart"/>
      <w:r>
        <w:t>Artifical</w:t>
      </w:r>
      <w:proofErr w:type="spellEnd"/>
      <w:r>
        <w:t xml:space="preserve"> </w:t>
      </w:r>
      <w:proofErr w:type="spellStart"/>
      <w:r>
        <w:t>Inteligence</w:t>
      </w:r>
      <w:proofErr w:type="spellEnd"/>
      <w:r>
        <w:t xml:space="preserve">) našiel novú taktiku na boj proti takzvaným </w:t>
      </w:r>
      <w:proofErr w:type="spellStart"/>
      <w:r>
        <w:t>fake</w:t>
      </w:r>
      <w:proofErr w:type="spellEnd"/>
      <w:r>
        <w:t xml:space="preserve"> </w:t>
      </w:r>
      <w:proofErr w:type="spellStart"/>
      <w:r>
        <w:t>news</w:t>
      </w:r>
      <w:proofErr w:type="spellEnd"/>
      <w:r>
        <w:t xml:space="preserve">, falošným správam. Recept znie vyrábať ich viac </w:t>
      </w:r>
      <w:proofErr w:type="spellStart"/>
      <w:r>
        <w:t>fake</w:t>
      </w:r>
      <w:proofErr w:type="spellEnd"/>
      <w:r>
        <w:t xml:space="preserve"> </w:t>
      </w:r>
      <w:proofErr w:type="spellStart"/>
      <w:r>
        <w:t>news</w:t>
      </w:r>
      <w:proofErr w:type="spellEnd"/>
      <w:r>
        <w:t>.</w:t>
      </w:r>
    </w:p>
    <w:p w14:paraId="621AD9A1" w14:textId="77777777" w:rsidR="00D4133F" w:rsidRDefault="00D4133F" w:rsidP="00C47F80">
      <w:pPr>
        <w:jc w:val="both"/>
      </w:pPr>
      <w:r>
        <w:t xml:space="preserve">Je to ako hasiť oheň ešte väčším ohňom, lenže inštitút tvrdí, že ich platforma </w:t>
      </w:r>
      <w:proofErr w:type="spellStart"/>
      <w:r w:rsidRPr="005B0499">
        <w:rPr>
          <w:b/>
        </w:rPr>
        <w:t>Grover</w:t>
      </w:r>
      <w:proofErr w:type="spellEnd"/>
      <w:r>
        <w:t xml:space="preserve"> bude schopná práve vďaka vlastnej tvorbe lepšie </w:t>
      </w:r>
      <w:r w:rsidR="00EF5731">
        <w:t>detegovať</w:t>
      </w:r>
      <w:r>
        <w:t xml:space="preserve"> falošné správy a upozorňovať na n</w:t>
      </w:r>
      <w:r w:rsidR="00EF5731">
        <w:t>ich</w:t>
      </w:r>
      <w:r>
        <w:t>.</w:t>
      </w:r>
    </w:p>
    <w:p w14:paraId="3B1BD40C" w14:textId="77777777" w:rsidR="00D4133F" w:rsidRDefault="00D4133F" w:rsidP="00C47F80">
      <w:pPr>
        <w:jc w:val="both"/>
      </w:pPr>
      <w:r>
        <w:t xml:space="preserve">V súčasnosti väčšinu falošných správ produkujú ľudia a šíria ich prostredníctvom sociálnych sietí. Lenže vzostup umelej inteligencie, napríklad kontroverznej GPT-2 od </w:t>
      </w:r>
      <w:proofErr w:type="spellStart"/>
      <w:r>
        <w:t>OpenAI</w:t>
      </w:r>
      <w:proofErr w:type="spellEnd"/>
      <w:r>
        <w:t>, poukazuje na obrovskú hrozbu vyplývajúcu zo schopnosti neurónových sietí vytvárať vlastné texty, ktoré sú nerozlíšiteľné od tých napísaných človekom.</w:t>
      </w:r>
    </w:p>
    <w:p w14:paraId="35A2B30A" w14:textId="77777777" w:rsidR="00D4133F" w:rsidRDefault="00D4133F" w:rsidP="00C47F80">
      <w:pPr>
        <w:jc w:val="both"/>
      </w:pPr>
      <w:r>
        <w:t>Tím vedeckých pracovníkov z uvedeného inštitútu nedávno vyvinul umelú neurónovú sieť s názvom </w:t>
      </w:r>
      <w:proofErr w:type="spellStart"/>
      <w:r w:rsidRPr="005B0499">
        <w:t>Grover</w:t>
      </w:r>
      <w:proofErr w:type="spellEnd"/>
      <w:r>
        <w:t>, ktorá je schopná vytvárať vlastné nepravdivé články na základe autorského štýlu skutočných žurnalistov.</w:t>
      </w:r>
    </w:p>
    <w:p w14:paraId="3DBB68F0" w14:textId="77777777" w:rsidR="00D4133F" w:rsidRDefault="00D4133F" w:rsidP="00C47F80">
      <w:pPr>
        <w:jc w:val="both"/>
        <w:rPr>
          <w:lang w:val="en-US"/>
        </w:rPr>
      </w:pPr>
      <w:r>
        <w:t xml:space="preserve">Riešenie </w:t>
      </w:r>
      <w:proofErr w:type="spellStart"/>
      <w:r>
        <w:t>Grover</w:t>
      </w:r>
      <w:proofErr w:type="spellEnd"/>
      <w:r>
        <w:t xml:space="preserve"> od </w:t>
      </w:r>
      <w:proofErr w:type="spellStart"/>
      <w:r>
        <w:t>Allenovho</w:t>
      </w:r>
      <w:proofErr w:type="spellEnd"/>
      <w:r>
        <w:t xml:space="preserve"> inštitútu je vskutku pôsobivé. Toto sú prvé odstavce článku, ktorý </w:t>
      </w:r>
      <w:proofErr w:type="spellStart"/>
      <w:r>
        <w:t>Grover</w:t>
      </w:r>
      <w:proofErr w:type="spellEnd"/>
      <w:r>
        <w:t xml:space="preserve"> napísal na základe vzorového skutočného článku:</w:t>
      </w:r>
    </w:p>
    <w:p w14:paraId="59B5A504" w14:textId="77777777" w:rsidR="00D4133F" w:rsidRPr="005B0499" w:rsidRDefault="00317C25" w:rsidP="00C47F80">
      <w:pPr>
        <w:jc w:val="both"/>
        <w:rPr>
          <w:rFonts w:cstheme="minorHAnsi"/>
        </w:rPr>
      </w:pPr>
      <w:r>
        <w:rPr>
          <w:rStyle w:val="Zvraznenie"/>
          <w:rFonts w:cstheme="minorHAnsi"/>
        </w:rPr>
        <w:t>„</w:t>
      </w:r>
      <w:proofErr w:type="spellStart"/>
      <w:r w:rsidR="00D4133F" w:rsidRPr="005B0499">
        <w:rPr>
          <w:rStyle w:val="Zvraznenie"/>
          <w:rFonts w:cstheme="minorHAnsi"/>
        </w:rPr>
        <w:t>Second</w:t>
      </w:r>
      <w:proofErr w:type="spellEnd"/>
      <w:r w:rsidR="00D4133F" w:rsidRPr="005B0499">
        <w:rPr>
          <w:rStyle w:val="Zvraznenie"/>
          <w:rFonts w:cstheme="minorHAnsi"/>
        </w:rPr>
        <w:t xml:space="preserve">,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filthy-rich</w:t>
      </w:r>
      <w:proofErr w:type="spellEnd"/>
      <w:r w:rsidR="00D4133F" w:rsidRPr="005B0499">
        <w:rPr>
          <w:rStyle w:val="Zvraznenie"/>
          <w:rFonts w:cstheme="minorHAnsi"/>
        </w:rPr>
        <w:t xml:space="preserve"> and </w:t>
      </w:r>
      <w:proofErr w:type="spellStart"/>
      <w:r w:rsidR="00D4133F" w:rsidRPr="005B0499">
        <w:rPr>
          <w:rStyle w:val="Zvraznenie"/>
          <w:rFonts w:cstheme="minorHAnsi"/>
        </w:rPr>
        <w:t>famous</w:t>
      </w:r>
      <w:proofErr w:type="spellEnd"/>
      <w:r w:rsidR="00D4133F" w:rsidRPr="005B0499">
        <w:rPr>
          <w:rStyle w:val="Zvraznenie"/>
          <w:rFonts w:cstheme="minorHAnsi"/>
        </w:rPr>
        <w:t xml:space="preserve"> ICP </w:t>
      </w:r>
      <w:proofErr w:type="spellStart"/>
      <w:r w:rsidR="00D4133F" w:rsidRPr="005B0499">
        <w:rPr>
          <w:rStyle w:val="Zvraznenie"/>
          <w:rFonts w:cstheme="minorHAnsi"/>
        </w:rPr>
        <w:t>invited</w:t>
      </w:r>
      <w:proofErr w:type="spellEnd"/>
      <w:r w:rsidR="00D4133F" w:rsidRPr="005B0499">
        <w:rPr>
          <w:rStyle w:val="Zvraznenie"/>
          <w:rFonts w:cstheme="minorHAnsi"/>
        </w:rPr>
        <w:t xml:space="preserve"> </w:t>
      </w:r>
      <w:proofErr w:type="spellStart"/>
      <w:r w:rsidR="00D4133F" w:rsidRPr="005B0499">
        <w:rPr>
          <w:rStyle w:val="Zvraznenie"/>
          <w:rFonts w:cstheme="minorHAnsi"/>
        </w:rPr>
        <w:t>some</w:t>
      </w:r>
      <w:proofErr w:type="spellEnd"/>
      <w:r w:rsidR="00D4133F" w:rsidRPr="005B0499">
        <w:rPr>
          <w:rStyle w:val="Zvraznenie"/>
          <w:rFonts w:cstheme="minorHAnsi"/>
        </w:rPr>
        <w:t xml:space="preserve"> </w:t>
      </w:r>
      <w:proofErr w:type="spellStart"/>
      <w:r w:rsidR="00D4133F" w:rsidRPr="005B0499">
        <w:rPr>
          <w:rStyle w:val="Zvraznenie"/>
          <w:rFonts w:cstheme="minorHAnsi"/>
        </w:rPr>
        <w:t>unsuspecting</w:t>
      </w:r>
      <w:proofErr w:type="spellEnd"/>
      <w:r w:rsidR="00D4133F" w:rsidRPr="005B0499">
        <w:rPr>
          <w:rStyle w:val="Zvraznenie"/>
          <w:rFonts w:cstheme="minorHAnsi"/>
        </w:rPr>
        <w:t xml:space="preserve"> </w:t>
      </w:r>
      <w:proofErr w:type="spellStart"/>
      <w:r w:rsidR="00D4133F" w:rsidRPr="005B0499">
        <w:rPr>
          <w:rStyle w:val="Zvraznenie"/>
          <w:rFonts w:cstheme="minorHAnsi"/>
        </w:rPr>
        <w:t>reporters</w:t>
      </w:r>
      <w:proofErr w:type="spellEnd"/>
      <w:r w:rsidR="00D4133F" w:rsidRPr="005B0499">
        <w:rPr>
          <w:rStyle w:val="Zvraznenie"/>
          <w:rFonts w:cstheme="minorHAnsi"/>
        </w:rPr>
        <w:t xml:space="preserve"> </w:t>
      </w:r>
      <w:proofErr w:type="spellStart"/>
      <w:r w:rsidR="00D4133F" w:rsidRPr="005B0499">
        <w:rPr>
          <w:rStyle w:val="Zvraznenie"/>
          <w:rFonts w:cstheme="minorHAnsi"/>
        </w:rPr>
        <w:t>into</w:t>
      </w:r>
      <w:proofErr w:type="spellEnd"/>
      <w:r w:rsidR="00D4133F" w:rsidRPr="005B0499">
        <w:rPr>
          <w:rStyle w:val="Zvraznenie"/>
          <w:rFonts w:cstheme="minorHAnsi"/>
        </w:rPr>
        <w:t xml:space="preserve"> </w:t>
      </w:r>
      <w:proofErr w:type="spellStart"/>
      <w:r w:rsidR="00D4133F" w:rsidRPr="005B0499">
        <w:rPr>
          <w:rStyle w:val="Zvraznenie"/>
          <w:rFonts w:cstheme="minorHAnsi"/>
        </w:rPr>
        <w:t>their</w:t>
      </w:r>
      <w:proofErr w:type="spellEnd"/>
      <w:r w:rsidR="00D4133F" w:rsidRPr="005B0499">
        <w:rPr>
          <w:rStyle w:val="Zvraznenie"/>
          <w:rFonts w:cstheme="minorHAnsi"/>
        </w:rPr>
        <w:t xml:space="preserve"> </w:t>
      </w:r>
      <w:proofErr w:type="spellStart"/>
      <w:r w:rsidR="00D4133F" w:rsidRPr="005B0499">
        <w:rPr>
          <w:rStyle w:val="Zvraznenie"/>
          <w:rFonts w:cstheme="minorHAnsi"/>
        </w:rPr>
        <w:t>gaudy</w:t>
      </w:r>
      <w:proofErr w:type="spellEnd"/>
      <w:r w:rsidR="00D4133F" w:rsidRPr="005B0499">
        <w:rPr>
          <w:rStyle w:val="Zvraznenie"/>
          <w:rFonts w:cstheme="minorHAnsi"/>
        </w:rPr>
        <w:t xml:space="preserve"> – and </w:t>
      </w:r>
      <w:proofErr w:type="spellStart"/>
      <w:r w:rsidR="00D4133F" w:rsidRPr="005B0499">
        <w:rPr>
          <w:rStyle w:val="Zvraznenie"/>
          <w:rFonts w:cstheme="minorHAnsi"/>
        </w:rPr>
        <w:t>wildly</w:t>
      </w:r>
      <w:proofErr w:type="spellEnd"/>
      <w:r w:rsidR="00D4133F" w:rsidRPr="005B0499">
        <w:rPr>
          <w:rStyle w:val="Zvraznenie"/>
          <w:rFonts w:cstheme="minorHAnsi"/>
        </w:rPr>
        <w:t xml:space="preserve"> </w:t>
      </w:r>
      <w:proofErr w:type="spellStart"/>
      <w:r w:rsidR="00D4133F" w:rsidRPr="005B0499">
        <w:rPr>
          <w:rStyle w:val="Zvraznenie"/>
          <w:rFonts w:cstheme="minorHAnsi"/>
        </w:rPr>
        <w:t>entertaining</w:t>
      </w:r>
      <w:proofErr w:type="spellEnd"/>
      <w:r w:rsidR="00D4133F" w:rsidRPr="005B0499">
        <w:rPr>
          <w:rStyle w:val="Zvraznenie"/>
          <w:rFonts w:cstheme="minorHAnsi"/>
        </w:rPr>
        <w:t xml:space="preserve"> – </w:t>
      </w:r>
      <w:proofErr w:type="spellStart"/>
      <w:r w:rsidR="00D4133F" w:rsidRPr="005B0499">
        <w:rPr>
          <w:rStyle w:val="Zvraznenie"/>
          <w:rFonts w:cstheme="minorHAnsi"/>
        </w:rPr>
        <w:t>mansion</w:t>
      </w:r>
      <w:proofErr w:type="spellEnd"/>
      <w:r w:rsidR="00D4133F" w:rsidRPr="005B0499">
        <w:rPr>
          <w:rStyle w:val="Zvraznenie"/>
          <w:rFonts w:cstheme="minorHAnsi"/>
        </w:rPr>
        <w:t xml:space="preserve"> in </w:t>
      </w:r>
      <w:proofErr w:type="spellStart"/>
      <w:r w:rsidR="00D4133F" w:rsidRPr="005B0499">
        <w:rPr>
          <w:rStyle w:val="Zvraznenie"/>
          <w:rFonts w:cstheme="minorHAnsi"/>
        </w:rPr>
        <w:t>the</w:t>
      </w:r>
      <w:proofErr w:type="spellEnd"/>
      <w:r w:rsidR="00D4133F" w:rsidRPr="005B0499">
        <w:rPr>
          <w:rStyle w:val="Zvraznenie"/>
          <w:rFonts w:cstheme="minorHAnsi"/>
        </w:rPr>
        <w:t xml:space="preserve"> center of Detroit. </w:t>
      </w:r>
      <w:proofErr w:type="spellStart"/>
      <w:r w:rsidR="00D4133F" w:rsidRPr="005B0499">
        <w:rPr>
          <w:rStyle w:val="Zvraznenie"/>
          <w:rFonts w:cstheme="minorHAnsi"/>
        </w:rPr>
        <w:t>But</w:t>
      </w:r>
      <w:proofErr w:type="spellEnd"/>
      <w:r w:rsidR="00D4133F" w:rsidRPr="005B0499">
        <w:rPr>
          <w:rStyle w:val="Zvraznenie"/>
          <w:rFonts w:cstheme="minorHAnsi"/>
        </w:rPr>
        <w:t xml:space="preserve"> </w:t>
      </w:r>
      <w:proofErr w:type="spellStart"/>
      <w:r w:rsidR="00D4133F" w:rsidRPr="005B0499">
        <w:rPr>
          <w:rStyle w:val="Zvraznenie"/>
          <w:rFonts w:cstheme="minorHAnsi"/>
        </w:rPr>
        <w:t>when</w:t>
      </w:r>
      <w:proofErr w:type="spellEnd"/>
      <w:r w:rsidR="00D4133F" w:rsidRPr="005B0499">
        <w:rPr>
          <w:rStyle w:val="Zvraznenie"/>
          <w:rFonts w:cstheme="minorHAnsi"/>
        </w:rPr>
        <w:t xml:space="preserve"> I </w:t>
      </w:r>
      <w:proofErr w:type="spellStart"/>
      <w:r w:rsidR="00D4133F" w:rsidRPr="005B0499">
        <w:rPr>
          <w:rStyle w:val="Zvraznenie"/>
          <w:rFonts w:cstheme="minorHAnsi"/>
        </w:rPr>
        <w:t>went</w:t>
      </w:r>
      <w:proofErr w:type="spellEnd"/>
      <w:r w:rsidR="00D4133F" w:rsidRPr="005B0499">
        <w:rPr>
          <w:rStyle w:val="Zvraznenie"/>
          <w:rFonts w:cstheme="minorHAnsi"/>
        </w:rPr>
        <w:t xml:space="preserve"> to </w:t>
      </w:r>
      <w:proofErr w:type="spellStart"/>
      <w:r w:rsidR="00D4133F" w:rsidRPr="005B0499">
        <w:rPr>
          <w:rStyle w:val="Zvraznenie"/>
          <w:rFonts w:cstheme="minorHAnsi"/>
        </w:rPr>
        <w:t>try</w:t>
      </w:r>
      <w:proofErr w:type="spellEnd"/>
      <w:r w:rsidR="00D4133F" w:rsidRPr="005B0499">
        <w:rPr>
          <w:rStyle w:val="Zvraznenie"/>
          <w:rFonts w:cstheme="minorHAnsi"/>
        </w:rPr>
        <w:t xml:space="preserve"> to get </w:t>
      </w:r>
      <w:proofErr w:type="spellStart"/>
      <w:r w:rsidR="00D4133F" w:rsidRPr="005B0499">
        <w:rPr>
          <w:rStyle w:val="Zvraznenie"/>
          <w:rFonts w:cstheme="minorHAnsi"/>
        </w:rPr>
        <w:t>into</w:t>
      </w:r>
      <w:proofErr w:type="spellEnd"/>
      <w:r w:rsidR="00D4133F" w:rsidRPr="005B0499">
        <w:rPr>
          <w:rStyle w:val="Zvraznenie"/>
          <w:rFonts w:cstheme="minorHAnsi"/>
        </w:rPr>
        <w:t xml:space="preserve">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gazebo</w:t>
      </w:r>
      <w:proofErr w:type="spellEnd"/>
      <w:r w:rsidR="00D4133F" w:rsidRPr="005B0499">
        <w:rPr>
          <w:rStyle w:val="Zvraznenie"/>
          <w:rFonts w:cstheme="minorHAnsi"/>
        </w:rPr>
        <w:t xml:space="preserve"> in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backyard</w:t>
      </w:r>
      <w:proofErr w:type="spellEnd"/>
      <w:r w:rsidR="00D4133F" w:rsidRPr="005B0499">
        <w:rPr>
          <w:rStyle w:val="Zvraznenie"/>
          <w:rFonts w:cstheme="minorHAnsi"/>
        </w:rPr>
        <w:t xml:space="preserve">, </w:t>
      </w:r>
      <w:proofErr w:type="spellStart"/>
      <w:r w:rsidR="00D4133F" w:rsidRPr="005B0499">
        <w:rPr>
          <w:rStyle w:val="Zvraznenie"/>
          <w:rFonts w:cstheme="minorHAnsi"/>
        </w:rPr>
        <w:t>Shaggy</w:t>
      </w:r>
      <w:proofErr w:type="spellEnd"/>
      <w:r w:rsidR="00D4133F" w:rsidRPr="005B0499">
        <w:rPr>
          <w:rStyle w:val="Zvraznenie"/>
          <w:rFonts w:cstheme="minorHAnsi"/>
        </w:rPr>
        <w:t xml:space="preserve"> </w:t>
      </w:r>
      <w:proofErr w:type="spellStart"/>
      <w:r w:rsidR="00D4133F" w:rsidRPr="005B0499">
        <w:rPr>
          <w:rStyle w:val="Zvraznenie"/>
          <w:rFonts w:cstheme="minorHAnsi"/>
        </w:rPr>
        <w:t>declined</w:t>
      </w:r>
      <w:proofErr w:type="spellEnd"/>
      <w:r w:rsidR="00D4133F" w:rsidRPr="005B0499">
        <w:rPr>
          <w:rStyle w:val="Zvraznenie"/>
          <w:rFonts w:cstheme="minorHAnsi"/>
        </w:rPr>
        <w:t xml:space="preserve"> to </w:t>
      </w:r>
      <w:proofErr w:type="spellStart"/>
      <w:r w:rsidR="00D4133F" w:rsidRPr="005B0499">
        <w:rPr>
          <w:rStyle w:val="Zvraznenie"/>
          <w:rFonts w:cstheme="minorHAnsi"/>
        </w:rPr>
        <w:t>accept</w:t>
      </w:r>
      <w:proofErr w:type="spellEnd"/>
      <w:r w:rsidR="00D4133F" w:rsidRPr="005B0499">
        <w:rPr>
          <w:rStyle w:val="Zvraznenie"/>
          <w:rFonts w:cstheme="minorHAnsi"/>
        </w:rPr>
        <w:t xml:space="preserve"> my </w:t>
      </w:r>
      <w:proofErr w:type="spellStart"/>
      <w:r w:rsidR="00D4133F" w:rsidRPr="005B0499">
        <w:rPr>
          <w:rStyle w:val="Zvraznenie"/>
          <w:rFonts w:cstheme="minorHAnsi"/>
        </w:rPr>
        <w:t>credentials</w:t>
      </w:r>
      <w:proofErr w:type="spellEnd"/>
      <w:r w:rsidR="00D4133F" w:rsidRPr="005B0499">
        <w:rPr>
          <w:rStyle w:val="Zvraznenie"/>
          <w:rFonts w:cstheme="minorHAnsi"/>
        </w:rPr>
        <w:t xml:space="preserve">. As I </w:t>
      </w:r>
      <w:proofErr w:type="spellStart"/>
      <w:r w:rsidR="00D4133F" w:rsidRPr="005B0499">
        <w:rPr>
          <w:rStyle w:val="Zvraznenie"/>
          <w:rFonts w:cstheme="minorHAnsi"/>
        </w:rPr>
        <w:t>was</w:t>
      </w:r>
      <w:proofErr w:type="spellEnd"/>
      <w:r w:rsidR="00D4133F" w:rsidRPr="005B0499">
        <w:rPr>
          <w:rStyle w:val="Zvraznenie"/>
          <w:rFonts w:cstheme="minorHAnsi"/>
        </w:rPr>
        <w:t xml:space="preserve"> </w:t>
      </w:r>
      <w:proofErr w:type="spellStart"/>
      <w:r w:rsidR="00D4133F" w:rsidRPr="005B0499">
        <w:rPr>
          <w:rStyle w:val="Zvraznenie"/>
          <w:rFonts w:cstheme="minorHAnsi"/>
        </w:rPr>
        <w:t>about</w:t>
      </w:r>
      <w:proofErr w:type="spellEnd"/>
      <w:r w:rsidR="00D4133F" w:rsidRPr="005B0499">
        <w:rPr>
          <w:rStyle w:val="Zvraznenie"/>
          <w:rFonts w:cstheme="minorHAnsi"/>
        </w:rPr>
        <w:t xml:space="preserve"> to </w:t>
      </w:r>
      <w:proofErr w:type="spellStart"/>
      <w:r w:rsidR="00D4133F" w:rsidRPr="005B0499">
        <w:rPr>
          <w:rStyle w:val="Zvraznenie"/>
          <w:rFonts w:cstheme="minorHAnsi"/>
        </w:rPr>
        <w:t>hand</w:t>
      </w:r>
      <w:proofErr w:type="spellEnd"/>
      <w:r w:rsidR="00D4133F" w:rsidRPr="005B0499">
        <w:rPr>
          <w:rStyle w:val="Zvraznenie"/>
          <w:rFonts w:cstheme="minorHAnsi"/>
        </w:rPr>
        <w:t xml:space="preserve"> over my </w:t>
      </w:r>
      <w:proofErr w:type="spellStart"/>
      <w:r w:rsidR="00D4133F" w:rsidRPr="005B0499">
        <w:rPr>
          <w:rStyle w:val="Zvraznenie"/>
          <w:rFonts w:cstheme="minorHAnsi"/>
        </w:rPr>
        <w:t>driver’s</w:t>
      </w:r>
      <w:proofErr w:type="spellEnd"/>
      <w:r w:rsidR="00D4133F" w:rsidRPr="005B0499">
        <w:rPr>
          <w:rStyle w:val="Zvraznenie"/>
          <w:rFonts w:cstheme="minorHAnsi"/>
        </w:rPr>
        <w:t xml:space="preserve"> </w:t>
      </w:r>
      <w:proofErr w:type="spellStart"/>
      <w:r w:rsidR="00D4133F" w:rsidRPr="005B0499">
        <w:rPr>
          <w:rStyle w:val="Zvraznenie"/>
          <w:rFonts w:cstheme="minorHAnsi"/>
        </w:rPr>
        <w:t>license</w:t>
      </w:r>
      <w:proofErr w:type="spellEnd"/>
      <w:r w:rsidR="00D4133F" w:rsidRPr="005B0499">
        <w:rPr>
          <w:rStyle w:val="Zvraznenie"/>
          <w:rFonts w:cstheme="minorHAnsi"/>
        </w:rPr>
        <w:t xml:space="preserve">, </w:t>
      </w:r>
      <w:proofErr w:type="spellStart"/>
      <w:r w:rsidR="00D4133F" w:rsidRPr="005B0499">
        <w:rPr>
          <w:rStyle w:val="Zvraznenie"/>
          <w:rFonts w:cstheme="minorHAnsi"/>
        </w:rPr>
        <w:t>Shaggy</w:t>
      </w:r>
      <w:proofErr w:type="spellEnd"/>
      <w:r w:rsidR="00D4133F" w:rsidRPr="005B0499">
        <w:rPr>
          <w:rStyle w:val="Zvraznenie"/>
          <w:rFonts w:cstheme="minorHAnsi"/>
        </w:rPr>
        <w:t xml:space="preserve"> </w:t>
      </w:r>
      <w:proofErr w:type="spellStart"/>
      <w:r w:rsidR="00D4133F" w:rsidRPr="005B0499">
        <w:rPr>
          <w:rStyle w:val="Zvraznenie"/>
          <w:rFonts w:cstheme="minorHAnsi"/>
        </w:rPr>
        <w:t>turned</w:t>
      </w:r>
      <w:proofErr w:type="spellEnd"/>
      <w:r w:rsidR="00D4133F" w:rsidRPr="005B0499">
        <w:rPr>
          <w:rStyle w:val="Zvraznenie"/>
          <w:rFonts w:cstheme="minorHAnsi"/>
        </w:rPr>
        <w:t xml:space="preserve"> to </w:t>
      </w:r>
      <w:proofErr w:type="spellStart"/>
      <w:r w:rsidR="00D4133F" w:rsidRPr="005B0499">
        <w:rPr>
          <w:rStyle w:val="Zvraznenie"/>
          <w:rFonts w:cstheme="minorHAnsi"/>
        </w:rPr>
        <w:t>me</w:t>
      </w:r>
      <w:proofErr w:type="spellEnd"/>
      <w:r w:rsidR="00D4133F" w:rsidRPr="005B0499">
        <w:rPr>
          <w:rStyle w:val="Zvraznenie"/>
          <w:rFonts w:cstheme="minorHAnsi"/>
        </w:rPr>
        <w:t xml:space="preserve"> and </w:t>
      </w:r>
      <w:proofErr w:type="spellStart"/>
      <w:r w:rsidR="00D4133F" w:rsidRPr="005B0499">
        <w:rPr>
          <w:rStyle w:val="Zvraznenie"/>
          <w:rFonts w:cstheme="minorHAnsi"/>
        </w:rPr>
        <w:t>said</w:t>
      </w:r>
      <w:proofErr w:type="spellEnd"/>
      <w:r w:rsidR="00D4133F" w:rsidRPr="005B0499">
        <w:rPr>
          <w:rStyle w:val="Zvraznenie"/>
          <w:rFonts w:cstheme="minorHAnsi"/>
        </w:rPr>
        <w:t>, “</w:t>
      </w:r>
      <w:proofErr w:type="spellStart"/>
      <w:r w:rsidR="00D4133F" w:rsidRPr="005B0499">
        <w:rPr>
          <w:rStyle w:val="Zvraznenie"/>
          <w:rFonts w:cstheme="minorHAnsi"/>
        </w:rPr>
        <w:t>You</w:t>
      </w:r>
      <w:proofErr w:type="spellEnd"/>
      <w:r w:rsidR="00D4133F" w:rsidRPr="005B0499">
        <w:rPr>
          <w:rStyle w:val="Zvraznenie"/>
          <w:rFonts w:cstheme="minorHAnsi"/>
        </w:rPr>
        <w:t xml:space="preserve"> </w:t>
      </w:r>
      <w:proofErr w:type="spellStart"/>
      <w:r w:rsidR="00D4133F" w:rsidRPr="005B0499">
        <w:rPr>
          <w:rStyle w:val="Zvraznenie"/>
          <w:rFonts w:cstheme="minorHAnsi"/>
        </w:rPr>
        <w:t>can’t</w:t>
      </w:r>
      <w:proofErr w:type="spellEnd"/>
      <w:r w:rsidR="00D4133F" w:rsidRPr="005B0499">
        <w:rPr>
          <w:rStyle w:val="Zvraznenie"/>
          <w:rFonts w:cstheme="minorHAnsi"/>
        </w:rPr>
        <w:t xml:space="preserve"> </w:t>
      </w:r>
      <w:proofErr w:type="spellStart"/>
      <w:r w:rsidR="00D4133F" w:rsidRPr="005B0499">
        <w:rPr>
          <w:rStyle w:val="Zvraznenie"/>
          <w:rFonts w:cstheme="minorHAnsi"/>
        </w:rPr>
        <w:t>use</w:t>
      </w:r>
      <w:proofErr w:type="spellEnd"/>
      <w:r w:rsidR="00D4133F" w:rsidRPr="005B0499">
        <w:rPr>
          <w:rStyle w:val="Zvraznenie"/>
          <w:rFonts w:cstheme="minorHAnsi"/>
        </w:rPr>
        <w:t xml:space="preserve"> </w:t>
      </w:r>
      <w:proofErr w:type="spellStart"/>
      <w:r w:rsidR="00D4133F" w:rsidRPr="005B0499">
        <w:rPr>
          <w:rStyle w:val="Zvraznenie"/>
          <w:rFonts w:cstheme="minorHAnsi"/>
        </w:rPr>
        <w:t>that</w:t>
      </w:r>
      <w:proofErr w:type="spellEnd"/>
      <w:r w:rsidR="00D4133F" w:rsidRPr="005B0499">
        <w:rPr>
          <w:rStyle w:val="Zvraznenie"/>
          <w:rFonts w:cstheme="minorHAnsi"/>
        </w:rPr>
        <w:t xml:space="preserve"> </w:t>
      </w:r>
      <w:proofErr w:type="spellStart"/>
      <w:r w:rsidR="00D4133F" w:rsidRPr="005B0499">
        <w:rPr>
          <w:rStyle w:val="Zvraznenie"/>
          <w:rFonts w:cstheme="minorHAnsi"/>
        </w:rPr>
        <w:t>here</w:t>
      </w:r>
      <w:proofErr w:type="spellEnd"/>
      <w:r w:rsidR="00D4133F" w:rsidRPr="005B0499">
        <w:rPr>
          <w:rStyle w:val="Zvraznenie"/>
          <w:rFonts w:cstheme="minorHAnsi"/>
        </w:rPr>
        <w:t xml:space="preserve">.” </w:t>
      </w:r>
      <w:proofErr w:type="spellStart"/>
      <w:r w:rsidR="00D4133F" w:rsidRPr="005B0499">
        <w:rPr>
          <w:rStyle w:val="Zvraznenie"/>
          <w:rFonts w:cstheme="minorHAnsi"/>
        </w:rPr>
        <w:t>Why</w:t>
      </w:r>
      <w:proofErr w:type="spellEnd"/>
      <w:r w:rsidR="00D4133F" w:rsidRPr="005B0499">
        <w:rPr>
          <w:rStyle w:val="Zvraznenie"/>
          <w:rFonts w:cstheme="minorHAnsi"/>
        </w:rPr>
        <w:t>? “</w:t>
      </w:r>
      <w:proofErr w:type="spellStart"/>
      <w:r w:rsidR="00D4133F" w:rsidRPr="005B0499">
        <w:rPr>
          <w:rStyle w:val="Zvraznenie"/>
          <w:rFonts w:cstheme="minorHAnsi"/>
        </w:rPr>
        <w:t>Caucasians</w:t>
      </w:r>
      <w:proofErr w:type="spellEnd"/>
      <w:r w:rsidR="00D4133F" w:rsidRPr="005B0499">
        <w:rPr>
          <w:rStyle w:val="Zvraznenie"/>
          <w:rFonts w:cstheme="minorHAnsi"/>
        </w:rPr>
        <w:t xml:space="preserve"> </w:t>
      </w:r>
      <w:proofErr w:type="spellStart"/>
      <w:r w:rsidR="00D4133F" w:rsidRPr="005B0499">
        <w:rPr>
          <w:rStyle w:val="Zvraznenie"/>
          <w:rFonts w:cstheme="minorHAnsi"/>
        </w:rPr>
        <w:t>aren’t</w:t>
      </w:r>
      <w:proofErr w:type="spellEnd"/>
      <w:r w:rsidR="00D4133F" w:rsidRPr="005B0499">
        <w:rPr>
          <w:rStyle w:val="Zvraznenie"/>
          <w:rFonts w:cstheme="minorHAnsi"/>
        </w:rPr>
        <w:t xml:space="preserve"> </w:t>
      </w:r>
      <w:proofErr w:type="spellStart"/>
      <w:r w:rsidR="00D4133F" w:rsidRPr="005B0499">
        <w:rPr>
          <w:rStyle w:val="Zvraznenie"/>
          <w:rFonts w:cstheme="minorHAnsi"/>
        </w:rPr>
        <w:t>welcome</w:t>
      </w:r>
      <w:proofErr w:type="spellEnd"/>
      <w:r w:rsidR="00D4133F" w:rsidRPr="005B0499">
        <w:rPr>
          <w:rStyle w:val="Zvraznenie"/>
          <w:rFonts w:cstheme="minorHAnsi"/>
        </w:rPr>
        <w:t xml:space="preserve">,” he </w:t>
      </w:r>
      <w:proofErr w:type="spellStart"/>
      <w:r w:rsidR="00D4133F" w:rsidRPr="005B0499">
        <w:rPr>
          <w:rStyle w:val="Zvraznenie"/>
          <w:rFonts w:cstheme="minorHAnsi"/>
        </w:rPr>
        <w:t>said</w:t>
      </w:r>
      <w:proofErr w:type="spellEnd"/>
      <w:r w:rsidR="00D4133F" w:rsidRPr="005B0499">
        <w:rPr>
          <w:rStyle w:val="Zvraznenie"/>
          <w:rFonts w:cstheme="minorHAnsi"/>
        </w:rPr>
        <w:t>. “</w:t>
      </w:r>
      <w:proofErr w:type="spellStart"/>
      <w:r w:rsidR="00D4133F" w:rsidRPr="005B0499">
        <w:rPr>
          <w:rStyle w:val="Zvraznenie"/>
          <w:rFonts w:cstheme="minorHAnsi"/>
        </w:rPr>
        <w:t>If</w:t>
      </w:r>
      <w:proofErr w:type="spellEnd"/>
      <w:r w:rsidR="00D4133F" w:rsidRPr="005B0499">
        <w:rPr>
          <w:rStyle w:val="Zvraznenie"/>
          <w:rFonts w:cstheme="minorHAnsi"/>
        </w:rPr>
        <w:t xml:space="preserve"> </w:t>
      </w:r>
      <w:proofErr w:type="spellStart"/>
      <w:r w:rsidR="00D4133F" w:rsidRPr="005B0499">
        <w:rPr>
          <w:rStyle w:val="Zvraznenie"/>
          <w:rFonts w:cstheme="minorHAnsi"/>
        </w:rPr>
        <w:t>you</w:t>
      </w:r>
      <w:proofErr w:type="spellEnd"/>
      <w:r w:rsidR="00D4133F" w:rsidRPr="005B0499">
        <w:rPr>
          <w:rStyle w:val="Zvraznenie"/>
          <w:rFonts w:cstheme="minorHAnsi"/>
        </w:rPr>
        <w:t xml:space="preserve"> </w:t>
      </w:r>
      <w:proofErr w:type="spellStart"/>
      <w:r w:rsidR="00D4133F" w:rsidRPr="005B0499">
        <w:rPr>
          <w:rStyle w:val="Zvraznenie"/>
          <w:rFonts w:cstheme="minorHAnsi"/>
        </w:rPr>
        <w:t>really</w:t>
      </w:r>
      <w:proofErr w:type="spellEnd"/>
      <w:r w:rsidR="00D4133F" w:rsidRPr="005B0499">
        <w:rPr>
          <w:rStyle w:val="Zvraznenie"/>
          <w:rFonts w:cstheme="minorHAnsi"/>
        </w:rPr>
        <w:t xml:space="preserve"> </w:t>
      </w:r>
      <w:proofErr w:type="spellStart"/>
      <w:r w:rsidR="00D4133F" w:rsidRPr="005B0499">
        <w:rPr>
          <w:rStyle w:val="Zvraznenie"/>
          <w:rFonts w:cstheme="minorHAnsi"/>
        </w:rPr>
        <w:t>want</w:t>
      </w:r>
      <w:proofErr w:type="spellEnd"/>
      <w:r w:rsidR="00D4133F" w:rsidRPr="005B0499">
        <w:rPr>
          <w:rStyle w:val="Zvraznenie"/>
          <w:rFonts w:cstheme="minorHAnsi"/>
        </w:rPr>
        <w:t xml:space="preserve"> to get </w:t>
      </w:r>
      <w:proofErr w:type="spellStart"/>
      <w:r w:rsidR="00D4133F" w:rsidRPr="005B0499">
        <w:rPr>
          <w:rStyle w:val="Zvraznenie"/>
          <w:rFonts w:cstheme="minorHAnsi"/>
        </w:rPr>
        <w:t>inside</w:t>
      </w:r>
      <w:proofErr w:type="spellEnd"/>
      <w:r w:rsidR="00D4133F" w:rsidRPr="005B0499">
        <w:rPr>
          <w:rStyle w:val="Zvraznenie"/>
          <w:rFonts w:cstheme="minorHAnsi"/>
        </w:rPr>
        <w:t xml:space="preserve">, </w:t>
      </w:r>
      <w:proofErr w:type="spellStart"/>
      <w:r w:rsidR="00D4133F" w:rsidRPr="005B0499">
        <w:rPr>
          <w:rStyle w:val="Zvraznenie"/>
          <w:rFonts w:cstheme="minorHAnsi"/>
        </w:rPr>
        <w:t>you’re</w:t>
      </w:r>
      <w:proofErr w:type="spellEnd"/>
      <w:r w:rsidR="00D4133F" w:rsidRPr="005B0499">
        <w:rPr>
          <w:rStyle w:val="Zvraznenie"/>
          <w:rFonts w:cstheme="minorHAnsi"/>
        </w:rPr>
        <w:t xml:space="preserve"> </w:t>
      </w:r>
      <w:proofErr w:type="spellStart"/>
      <w:r w:rsidR="00D4133F" w:rsidRPr="005B0499">
        <w:rPr>
          <w:rStyle w:val="Zvraznenie"/>
          <w:rFonts w:cstheme="minorHAnsi"/>
        </w:rPr>
        <w:t>going</w:t>
      </w:r>
      <w:proofErr w:type="spellEnd"/>
      <w:r w:rsidR="00D4133F" w:rsidRPr="005B0499">
        <w:rPr>
          <w:rStyle w:val="Zvraznenie"/>
          <w:rFonts w:cstheme="minorHAnsi"/>
        </w:rPr>
        <w:t xml:space="preserve"> to </w:t>
      </w:r>
      <w:proofErr w:type="spellStart"/>
      <w:r w:rsidR="00D4133F" w:rsidRPr="005B0499">
        <w:rPr>
          <w:rStyle w:val="Zvraznenie"/>
          <w:rFonts w:cstheme="minorHAnsi"/>
        </w:rPr>
        <w:t>have</w:t>
      </w:r>
      <w:proofErr w:type="spellEnd"/>
      <w:r w:rsidR="00D4133F" w:rsidRPr="005B0499">
        <w:rPr>
          <w:rStyle w:val="Zvraznenie"/>
          <w:rFonts w:cstheme="minorHAnsi"/>
        </w:rPr>
        <w:t xml:space="preserve"> to </w:t>
      </w:r>
      <w:proofErr w:type="spellStart"/>
      <w:r w:rsidR="00D4133F" w:rsidRPr="005B0499">
        <w:rPr>
          <w:rStyle w:val="Zvraznenie"/>
          <w:rFonts w:cstheme="minorHAnsi"/>
        </w:rPr>
        <w:t>come</w:t>
      </w:r>
      <w:proofErr w:type="spellEnd"/>
      <w:r w:rsidR="00D4133F" w:rsidRPr="005B0499">
        <w:rPr>
          <w:rStyle w:val="Zvraznenie"/>
          <w:rFonts w:cstheme="minorHAnsi"/>
        </w:rPr>
        <w:t xml:space="preserve"> </w:t>
      </w:r>
      <w:proofErr w:type="spellStart"/>
      <w:r w:rsidR="00D4133F" w:rsidRPr="005B0499">
        <w:rPr>
          <w:rStyle w:val="Zvraznenie"/>
          <w:rFonts w:cstheme="minorHAnsi"/>
        </w:rPr>
        <w:t>back</w:t>
      </w:r>
      <w:proofErr w:type="spellEnd"/>
      <w:r w:rsidR="00D4133F" w:rsidRPr="005B0499">
        <w:rPr>
          <w:rStyle w:val="Zvraznenie"/>
          <w:rFonts w:cstheme="minorHAnsi"/>
        </w:rPr>
        <w:t xml:space="preserve"> in </w:t>
      </w:r>
      <w:proofErr w:type="spellStart"/>
      <w:r w:rsidR="00D4133F" w:rsidRPr="005B0499">
        <w:rPr>
          <w:rStyle w:val="Zvraznenie"/>
          <w:rFonts w:cstheme="minorHAnsi"/>
        </w:rPr>
        <w:t>when</w:t>
      </w:r>
      <w:proofErr w:type="spellEnd"/>
      <w:r w:rsidR="00D4133F" w:rsidRPr="005B0499">
        <w:rPr>
          <w:rStyle w:val="Zvraznenie"/>
          <w:rFonts w:cstheme="minorHAnsi"/>
        </w:rPr>
        <w:t xml:space="preserve">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black</w:t>
      </w:r>
      <w:proofErr w:type="spellEnd"/>
      <w:r w:rsidR="00D4133F" w:rsidRPr="005B0499">
        <w:rPr>
          <w:rStyle w:val="Zvraznenie"/>
          <w:rFonts w:cstheme="minorHAnsi"/>
        </w:rPr>
        <w:t xml:space="preserve"> </w:t>
      </w:r>
      <w:proofErr w:type="spellStart"/>
      <w:r w:rsidR="00D4133F" w:rsidRPr="005B0499">
        <w:rPr>
          <w:rStyle w:val="Zvraznenie"/>
          <w:rFonts w:cstheme="minorHAnsi"/>
        </w:rPr>
        <w:t>people</w:t>
      </w:r>
      <w:proofErr w:type="spellEnd"/>
      <w:r w:rsidR="00D4133F" w:rsidRPr="005B0499">
        <w:rPr>
          <w:rStyle w:val="Zvraznenie"/>
          <w:rFonts w:cstheme="minorHAnsi"/>
        </w:rPr>
        <w:t xml:space="preserve"> </w:t>
      </w:r>
      <w:proofErr w:type="spellStart"/>
      <w:r w:rsidR="00D4133F" w:rsidRPr="005B0499">
        <w:rPr>
          <w:rStyle w:val="Zvraznenie"/>
          <w:rFonts w:cstheme="minorHAnsi"/>
        </w:rPr>
        <w:t>aren’t</w:t>
      </w:r>
      <w:proofErr w:type="spellEnd"/>
      <w:r w:rsidR="00D4133F" w:rsidRPr="005B0499">
        <w:rPr>
          <w:rStyle w:val="Zvraznenie"/>
          <w:rFonts w:cstheme="minorHAnsi"/>
        </w:rPr>
        <w:t xml:space="preserve"> </w:t>
      </w:r>
      <w:proofErr w:type="spellStart"/>
      <w:r w:rsidR="00D4133F" w:rsidRPr="005B0499">
        <w:rPr>
          <w:rStyle w:val="Zvraznenie"/>
          <w:rFonts w:cstheme="minorHAnsi"/>
        </w:rPr>
        <w:t>here</w:t>
      </w:r>
      <w:proofErr w:type="spellEnd"/>
      <w:r w:rsidR="00D4133F" w:rsidRPr="005B0499">
        <w:rPr>
          <w:rStyle w:val="Zvraznenie"/>
          <w:rFonts w:cstheme="minorHAnsi"/>
        </w:rPr>
        <w:t>.”</w:t>
      </w:r>
    </w:p>
    <w:p w14:paraId="28885E86" w14:textId="77777777" w:rsidR="00D4133F" w:rsidRDefault="00D4133F" w:rsidP="00C47F80">
      <w:pPr>
        <w:jc w:val="both"/>
      </w:pPr>
      <w:r>
        <w:t xml:space="preserve">V uvedenom anglickom texte sa uvádza, že americký </w:t>
      </w:r>
      <w:proofErr w:type="spellStart"/>
      <w:r>
        <w:t>rapper</w:t>
      </w:r>
      <w:proofErr w:type="spellEnd"/>
      <w:r>
        <w:t xml:space="preserve"> </w:t>
      </w:r>
      <w:proofErr w:type="spellStart"/>
      <w:r>
        <w:t>Shaggy</w:t>
      </w:r>
      <w:proofErr w:type="spellEnd"/>
      <w:r>
        <w:t xml:space="preserve"> 2 </w:t>
      </w:r>
      <w:proofErr w:type="spellStart"/>
      <w:r>
        <w:t>Dope</w:t>
      </w:r>
      <w:proofErr w:type="spellEnd"/>
      <w:r>
        <w:t xml:space="preserve"> z </w:t>
      </w:r>
      <w:proofErr w:type="spellStart"/>
      <w:r>
        <w:t>hip-hopového</w:t>
      </w:r>
      <w:proofErr w:type="spellEnd"/>
      <w:r>
        <w:t xml:space="preserve"> dua </w:t>
      </w:r>
      <w:proofErr w:type="spellStart"/>
      <w:r>
        <w:t>Insane</w:t>
      </w:r>
      <w:proofErr w:type="spellEnd"/>
      <w:r>
        <w:t xml:space="preserve"> </w:t>
      </w:r>
      <w:proofErr w:type="spellStart"/>
      <w:r>
        <w:t>Clown</w:t>
      </w:r>
      <w:proofErr w:type="spellEnd"/>
      <w:r>
        <w:t xml:space="preserve"> </w:t>
      </w:r>
      <w:proofErr w:type="spellStart"/>
      <w:r>
        <w:t>Posse</w:t>
      </w:r>
      <w:proofErr w:type="spellEnd"/>
      <w:r>
        <w:t xml:space="preserve"> (ICP) odmietol novinárovi vstup do svojej vily v Detroite, pretože bol biely. „Biela rasa tu nie je vítaná,“ mal povedať </w:t>
      </w:r>
      <w:proofErr w:type="spellStart"/>
      <w:r>
        <w:t>Shaggy</w:t>
      </w:r>
      <w:proofErr w:type="spellEnd"/>
      <w:r>
        <w:t>. Tento článok napísala umelá inteligencia a jedná sa o klamlivý zavádzajúci článok, pod ktorým je však podpísaný reálny človek.</w:t>
      </w:r>
    </w:p>
    <w:p w14:paraId="129F0CE1" w14:textId="77777777" w:rsidR="00D4133F" w:rsidRDefault="00D4133F" w:rsidP="00C47F80">
      <w:pPr>
        <w:jc w:val="both"/>
      </w:pPr>
      <w:r>
        <w:lastRenderedPageBreak/>
        <w:t xml:space="preserve">V skutočnosti sú obaja </w:t>
      </w:r>
      <w:proofErr w:type="spellStart"/>
      <w:r>
        <w:t>rapperi</w:t>
      </w:r>
      <w:proofErr w:type="spellEnd"/>
      <w:r>
        <w:t xml:space="preserve"> bielej pleti a podporujú začleňovanie marginalizovaných skupín obyvateľstva.</w:t>
      </w:r>
    </w:p>
    <w:p w14:paraId="7ABDD12D" w14:textId="77777777" w:rsidR="00D4133F" w:rsidRDefault="00D4133F" w:rsidP="00C47F80">
      <w:pPr>
        <w:jc w:val="both"/>
        <w:rPr>
          <w:lang w:val="en-US"/>
        </w:rPr>
      </w:pPr>
      <w:r>
        <w:t xml:space="preserve">Podobný článok </w:t>
      </w:r>
      <w:proofErr w:type="spellStart"/>
      <w:r>
        <w:t>Grover</w:t>
      </w:r>
      <w:proofErr w:type="spellEnd"/>
      <w:r>
        <w:t xml:space="preserve"> vytvoril o prezidentovi Barackovi Obamovi o tom, ako  otvorene podporil súčasného prezidenta Donalda </w:t>
      </w:r>
      <w:proofErr w:type="spellStart"/>
      <w:r>
        <w:t>Trumpa</w:t>
      </w:r>
      <w:proofErr w:type="spellEnd"/>
      <w:r>
        <w:t xml:space="preserve"> a jeho výroky o imigrantoch:</w:t>
      </w:r>
    </w:p>
    <w:p w14:paraId="5F0EA973" w14:textId="77777777" w:rsidR="00D4133F" w:rsidRPr="005B0499" w:rsidRDefault="00317C25" w:rsidP="00C47F80">
      <w:pPr>
        <w:jc w:val="both"/>
        <w:rPr>
          <w:rFonts w:cstheme="minorHAnsi"/>
        </w:rPr>
      </w:pPr>
      <w:r>
        <w:rPr>
          <w:rStyle w:val="Zvraznenie"/>
          <w:rFonts w:cstheme="minorHAnsi"/>
          <w:color w:val="111111"/>
        </w:rPr>
        <w:t>„</w:t>
      </w:r>
      <w:proofErr w:type="spellStart"/>
      <w:r w:rsidR="00D4133F" w:rsidRPr="005B0499">
        <w:rPr>
          <w:rStyle w:val="Zvraznenie"/>
          <w:rFonts w:cstheme="minorHAnsi"/>
          <w:color w:val="111111"/>
        </w:rPr>
        <w:t>I’m</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also</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convinced</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that</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for</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all</w:t>
      </w:r>
      <w:proofErr w:type="spellEnd"/>
      <w:r w:rsidR="00D4133F" w:rsidRPr="005B0499">
        <w:rPr>
          <w:rStyle w:val="Zvraznenie"/>
          <w:rFonts w:cstheme="minorHAnsi"/>
          <w:color w:val="111111"/>
        </w:rPr>
        <w:t xml:space="preserve"> of </w:t>
      </w:r>
      <w:proofErr w:type="spellStart"/>
      <w:r w:rsidR="00D4133F" w:rsidRPr="005B0499">
        <w:rPr>
          <w:rStyle w:val="Zvraznenie"/>
          <w:rFonts w:cstheme="minorHAnsi"/>
          <w:color w:val="111111"/>
        </w:rPr>
        <w:t>Mr</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Trump’s</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braggadocio</w:t>
      </w:r>
      <w:proofErr w:type="spellEnd"/>
      <w:r w:rsidR="00D4133F" w:rsidRPr="005B0499">
        <w:rPr>
          <w:rStyle w:val="Zvraznenie"/>
          <w:rFonts w:cstheme="minorHAnsi"/>
          <w:color w:val="111111"/>
        </w:rPr>
        <w:t xml:space="preserve"> and </w:t>
      </w:r>
      <w:proofErr w:type="spellStart"/>
      <w:r w:rsidR="00D4133F" w:rsidRPr="005B0499">
        <w:rPr>
          <w:rStyle w:val="Zvraznenie"/>
          <w:rFonts w:cstheme="minorHAnsi"/>
          <w:color w:val="111111"/>
        </w:rPr>
        <w:t>unadulterated</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contempt</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for</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his</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political</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opponents</w:t>
      </w:r>
      <w:proofErr w:type="spellEnd"/>
      <w:r w:rsidR="00D4133F" w:rsidRPr="005B0499">
        <w:rPr>
          <w:rStyle w:val="Zvraznenie"/>
          <w:rFonts w:cstheme="minorHAnsi"/>
          <w:color w:val="111111"/>
        </w:rPr>
        <w:t xml:space="preserve">, he has </w:t>
      </w:r>
      <w:proofErr w:type="spellStart"/>
      <w:r w:rsidR="00D4133F" w:rsidRPr="005B0499">
        <w:rPr>
          <w:rStyle w:val="Zvraznenie"/>
          <w:rFonts w:cstheme="minorHAnsi"/>
          <w:color w:val="111111"/>
        </w:rPr>
        <w:t>courageously</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pledged</w:t>
      </w:r>
      <w:proofErr w:type="spellEnd"/>
      <w:r w:rsidR="00D4133F" w:rsidRPr="005B0499">
        <w:rPr>
          <w:rStyle w:val="Zvraznenie"/>
          <w:rFonts w:cstheme="minorHAnsi"/>
          <w:color w:val="111111"/>
        </w:rPr>
        <w:t xml:space="preserve"> to </w:t>
      </w:r>
      <w:proofErr w:type="spellStart"/>
      <w:r w:rsidR="00D4133F" w:rsidRPr="005B0499">
        <w:rPr>
          <w:rStyle w:val="Zvraznenie"/>
          <w:rFonts w:cstheme="minorHAnsi"/>
          <w:color w:val="111111"/>
        </w:rPr>
        <w:t>rebuild</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America</w:t>
      </w:r>
      <w:proofErr w:type="spellEnd"/>
      <w:r w:rsidR="00D4133F" w:rsidRPr="005B0499">
        <w:rPr>
          <w:rStyle w:val="Zvraznenie"/>
          <w:rFonts w:cstheme="minorHAnsi"/>
          <w:color w:val="111111"/>
        </w:rPr>
        <w:t xml:space="preserve">. He has </w:t>
      </w:r>
      <w:proofErr w:type="spellStart"/>
      <w:r w:rsidR="00D4133F" w:rsidRPr="005B0499">
        <w:rPr>
          <w:rStyle w:val="Zvraznenie"/>
          <w:rFonts w:cstheme="minorHAnsi"/>
          <w:color w:val="111111"/>
        </w:rPr>
        <w:t>spoken</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straightforwardly</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about</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immigration</w:t>
      </w:r>
      <w:proofErr w:type="spellEnd"/>
      <w:r w:rsidR="00D4133F" w:rsidRPr="005B0499">
        <w:rPr>
          <w:rStyle w:val="Zvraznenie"/>
          <w:rFonts w:cstheme="minorHAnsi"/>
          <w:color w:val="111111"/>
        </w:rPr>
        <w:t xml:space="preserve">, on </w:t>
      </w:r>
      <w:proofErr w:type="spellStart"/>
      <w:r w:rsidR="00D4133F" w:rsidRPr="005B0499">
        <w:rPr>
          <w:rStyle w:val="Zvraznenie"/>
          <w:rFonts w:cstheme="minorHAnsi"/>
          <w:color w:val="111111"/>
        </w:rPr>
        <w:t>the</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subject</w:t>
      </w:r>
      <w:proofErr w:type="spellEnd"/>
      <w:r w:rsidR="00D4133F" w:rsidRPr="005B0499">
        <w:rPr>
          <w:rStyle w:val="Zvraznenie"/>
          <w:rFonts w:cstheme="minorHAnsi"/>
          <w:color w:val="111111"/>
        </w:rPr>
        <w:t xml:space="preserve"> of </w:t>
      </w:r>
      <w:proofErr w:type="spellStart"/>
      <w:r w:rsidR="00D4133F" w:rsidRPr="005B0499">
        <w:rPr>
          <w:rStyle w:val="Zvraznenie"/>
          <w:rFonts w:cstheme="minorHAnsi"/>
          <w:color w:val="111111"/>
        </w:rPr>
        <w:t>which</w:t>
      </w:r>
      <w:proofErr w:type="spellEnd"/>
      <w:r w:rsidR="00D4133F" w:rsidRPr="005B0499">
        <w:rPr>
          <w:rStyle w:val="Zvraznenie"/>
          <w:rFonts w:cstheme="minorHAnsi"/>
          <w:color w:val="111111"/>
        </w:rPr>
        <w:t xml:space="preserve"> he has </w:t>
      </w:r>
      <w:proofErr w:type="spellStart"/>
      <w:r w:rsidR="00D4133F" w:rsidRPr="005B0499">
        <w:rPr>
          <w:rStyle w:val="Zvraznenie"/>
          <w:rFonts w:cstheme="minorHAnsi"/>
          <w:color w:val="111111"/>
        </w:rPr>
        <w:t>shown</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exceptional</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bravery</w:t>
      </w:r>
      <w:proofErr w:type="spellEnd"/>
      <w:r w:rsidR="00D4133F" w:rsidRPr="005B0499">
        <w:rPr>
          <w:rStyle w:val="Zvraznenie"/>
          <w:rFonts w:cstheme="minorHAnsi"/>
          <w:color w:val="111111"/>
        </w:rPr>
        <w:t>.</w:t>
      </w:r>
      <w:r>
        <w:rPr>
          <w:rStyle w:val="Zvraznenie"/>
          <w:rFonts w:cstheme="minorHAnsi"/>
          <w:color w:val="111111"/>
        </w:rPr>
        <w:t>“</w:t>
      </w:r>
    </w:p>
    <w:p w14:paraId="50879597" w14:textId="77777777" w:rsidR="00D4133F" w:rsidRDefault="00D4133F" w:rsidP="00C47F80">
      <w:pPr>
        <w:jc w:val="both"/>
      </w:pPr>
      <w:r>
        <w:t xml:space="preserve">Článok vyniká vysoko kvalitným autorským štýlom typickým pre noviny New York </w:t>
      </w:r>
      <w:proofErr w:type="spellStart"/>
      <w:r>
        <w:t>Times</w:t>
      </w:r>
      <w:proofErr w:type="spellEnd"/>
      <w:r>
        <w:t>.</w:t>
      </w:r>
    </w:p>
    <w:p w14:paraId="7C82A282" w14:textId="77777777" w:rsidR="00D4133F" w:rsidRPr="00457E90" w:rsidRDefault="00D4133F" w:rsidP="00C47F80">
      <w:pPr>
        <w:jc w:val="both"/>
        <w:rPr>
          <w:lang w:val="en-US"/>
        </w:rPr>
      </w:pPr>
      <w:r>
        <w:t xml:space="preserve">Sila </w:t>
      </w:r>
      <w:proofErr w:type="spellStart"/>
      <w:r>
        <w:t>fake</w:t>
      </w:r>
      <w:proofErr w:type="spellEnd"/>
      <w:r>
        <w:t xml:space="preserve"> </w:t>
      </w:r>
      <w:proofErr w:type="spellStart"/>
      <w:r>
        <w:t>news</w:t>
      </w:r>
      <w:proofErr w:type="spellEnd"/>
      <w:r>
        <w:t xml:space="preserve"> je nevídaná, ale aj schopnosti umelej inteligencie.</w:t>
      </w:r>
      <w:r w:rsidR="00457E90">
        <w:rPr>
          <w:lang w:val="en-US"/>
        </w:rPr>
        <w:t xml:space="preserve"> </w:t>
      </w:r>
      <w:r>
        <w:t>Nachádzať spôsoby, ako ju využiť v prospech dobra, by malo byť povinnosťou všetkých jej vývojárov, hoci na prvý pohľad sa ich metódy môžu javiť ako nekonvenčné alebo neprijateľné.</w:t>
      </w:r>
      <w:r w:rsidR="00457E90">
        <w:rPr>
          <w:lang w:val="en-US"/>
        </w:rPr>
        <w:t xml:space="preserve"> </w:t>
      </w:r>
      <w:r>
        <w:t xml:space="preserve">Úspešnosť </w:t>
      </w:r>
      <w:proofErr w:type="spellStart"/>
      <w:r>
        <w:t>Grovera</w:t>
      </w:r>
      <w:proofErr w:type="spellEnd"/>
      <w:r>
        <w:t xml:space="preserve"> v rozpoznávaní falošných správ je neuveriteľných až 92 percent!</w:t>
      </w:r>
      <w:r w:rsidR="000F3AD1">
        <w:t xml:space="preserve"> [6]</w:t>
      </w:r>
    </w:p>
    <w:p w14:paraId="3AA16191" w14:textId="77777777" w:rsidR="00D4133F" w:rsidRDefault="00D4133F" w:rsidP="00C47F80">
      <w:pPr>
        <w:jc w:val="both"/>
        <w:rPr>
          <w:shd w:val="clear" w:color="auto" w:fill="FFFFFF"/>
        </w:rPr>
      </w:pPr>
      <w:r w:rsidRPr="00150863">
        <w:rPr>
          <w:shd w:val="clear" w:color="auto" w:fill="FFFFFF"/>
        </w:rPr>
        <w:t>Rovnaké zmýšľanie majú aj mnohé svetové spoločnosti ako Facebook, Amazon či Apple, ktoré spolu s ďalšími zavádzajú umelej inteligencii etické, morálne pravidlá a ďalšie štandardy. Tie majú v budúcnosti zabrániť nepredvídateľnému smeru, ktorým sa táto technológia môže vydať. Pokiaľ však kontrolu nad ňou udržia tí správni ľudia, tak veríme, že nedôjde k jej zneužitiu pri vojenských konfliktoch a budovaní autonómnych zbraní.</w:t>
      </w:r>
      <w:r w:rsidR="000F3AD1">
        <w:rPr>
          <w:shd w:val="clear" w:color="auto" w:fill="FFFFFF"/>
        </w:rPr>
        <w:t xml:space="preserve"> [7]</w:t>
      </w:r>
    </w:p>
    <w:p w14:paraId="5C28D9C1" w14:textId="77777777" w:rsidR="00D4133F" w:rsidRDefault="00D4133F" w:rsidP="00D4133F">
      <w:pPr>
        <w:pStyle w:val="3Nadpis"/>
      </w:pPr>
      <w:bookmarkStart w:id="20" w:name="_Toc39403094"/>
      <w:r>
        <w:t>Live videá na sociálnych sieťach pod dohľadom umelej inteligencie</w:t>
      </w:r>
      <w:bookmarkEnd w:id="20"/>
    </w:p>
    <w:p w14:paraId="2636B867" w14:textId="26454915" w:rsidR="00D4133F" w:rsidRDefault="00D4133F" w:rsidP="00C47F80">
      <w:pPr>
        <w:jc w:val="both"/>
      </w:pPr>
      <w:r>
        <w:t>Je dosť možné, že živé video vysielania na sociálnych sieťach bude čoskoro sledovať a analyzovať umelá inteligencia. Obsah daného vide</w:t>
      </w:r>
      <w:r w:rsidR="00E65346">
        <w:t>á</w:t>
      </w:r>
      <w:r>
        <w:t xml:space="preserve"> zanalyzuje do 300 milisekúnd od jeho zverejnenia.</w:t>
      </w:r>
    </w:p>
    <w:p w14:paraId="1C4D017D" w14:textId="77777777" w:rsidR="00D4133F" w:rsidRDefault="00D4133F" w:rsidP="00C47F80">
      <w:pPr>
        <w:jc w:val="both"/>
        <w:rPr>
          <w:lang w:val="en-US"/>
        </w:rPr>
      </w:pPr>
      <w:r>
        <w:t>Kontrolovanie live-stream videí na sociálnych sieťach je vyčerpávajúce a časovo náročné, umelá inteligencia je ale pripravená tento proces výrazne zjednodušiť.</w:t>
      </w:r>
    </w:p>
    <w:p w14:paraId="513EE97B" w14:textId="77777777" w:rsidR="00D4133F" w:rsidRDefault="00D4133F" w:rsidP="00C47F80">
      <w:pPr>
        <w:jc w:val="both"/>
      </w:pPr>
      <w:r>
        <w:t xml:space="preserve">Vysielať živé zábery v reálnom čase umožňujú služby Facebook Live Video alebo </w:t>
      </w:r>
      <w:proofErr w:type="spellStart"/>
      <w:r>
        <w:t>Periscope</w:t>
      </w:r>
      <w:proofErr w:type="spellEnd"/>
      <w:r>
        <w:t xml:space="preserve"> od Twitteru. Tieto služby so sebou nesú riziko, že sa k publiku dostane aj nevhodný obsah. V najhoršom prípade môžu takto používatelia sledovať samovraždu, znásilnenie či domáce násilie v reálnom čase. </w:t>
      </w:r>
      <w:proofErr w:type="spellStart"/>
      <w:r>
        <w:t>Zhliadnutie</w:t>
      </w:r>
      <w:proofErr w:type="spellEnd"/>
      <w:r>
        <w:t xml:space="preserve"> takýchto záberov by mohlo mať katastrofálne následky a dopady na koncového </w:t>
      </w:r>
      <w:proofErr w:type="spellStart"/>
      <w:r>
        <w:t>sledovateľa</w:t>
      </w:r>
      <w:proofErr w:type="spellEnd"/>
      <w:r>
        <w:t>.</w:t>
      </w:r>
    </w:p>
    <w:p w14:paraId="7590020D" w14:textId="77777777" w:rsidR="00D4133F" w:rsidRDefault="00D4133F" w:rsidP="00C47F80">
      <w:pPr>
        <w:jc w:val="both"/>
        <w:rPr>
          <w:lang w:val="en-US"/>
        </w:rPr>
      </w:pPr>
      <w:r>
        <w:t xml:space="preserve">Live videá aplikácie, rovnako aj videá </w:t>
      </w:r>
      <w:proofErr w:type="spellStart"/>
      <w:r>
        <w:t>YouTubu</w:t>
      </w:r>
      <w:proofErr w:type="spellEnd"/>
      <w:r>
        <w:t xml:space="preserve"> kanála sleduje predovšetkým ľudská pracovná sila. Pracovníci, resp. tzv. moderátori označujú násilný alebo pornografický obsah za nevhodný či porušujúci pravidlá komunity </w:t>
      </w:r>
      <w:r w:rsidR="00FB67EF">
        <w:t>YouTube</w:t>
      </w:r>
      <w:r>
        <w:t xml:space="preserve">. Samozrejme ide o vyčerpávajúcu a časovo </w:t>
      </w:r>
      <w:r w:rsidR="00317C25">
        <w:t>náročnú</w:t>
      </w:r>
      <w:r>
        <w:t xml:space="preserve"> prácu. Toto by sa ale mohlo zmeniť nástupom umelej inteligencie.</w:t>
      </w:r>
    </w:p>
    <w:p w14:paraId="30AB9BEB" w14:textId="77777777" w:rsidR="00D4133F" w:rsidRDefault="00D4133F" w:rsidP="00C47F80">
      <w:pPr>
        <w:jc w:val="both"/>
      </w:pPr>
      <w:r>
        <w:lastRenderedPageBreak/>
        <w:t>Softvér, ktorý dokáže inteligentne sledovať video obsah vyvíja už niekoľko firiem, vrátane Twitteru a Facebooku.</w:t>
      </w:r>
    </w:p>
    <w:p w14:paraId="42894F20" w14:textId="77777777" w:rsidR="00D4133F" w:rsidRDefault="00D4133F" w:rsidP="00C47F80">
      <w:pPr>
        <w:jc w:val="both"/>
      </w:pPr>
      <w:proofErr w:type="spellStart"/>
      <w:r>
        <w:t>Start-up</w:t>
      </w:r>
      <w:proofErr w:type="spellEnd"/>
      <w:r>
        <w:t xml:space="preserve"> firmy </w:t>
      </w:r>
      <w:proofErr w:type="spellStart"/>
      <w:r>
        <w:t>Dextro</w:t>
      </w:r>
      <w:proofErr w:type="spellEnd"/>
      <w:r>
        <w:t xml:space="preserve"> s využitím umelej inteligencie ľahko prehľadáva obsah live-stream aplikácií. Tie nekontroluje kvôli nevhodnému obsahu, ale videá skenuje podľa zaujímavosti a relevantnosti pre danú značku. Podobná technológia by mohla byť pritom využitá k sledovaniu nevhodného obsahu či násilia vo videách.</w:t>
      </w:r>
    </w:p>
    <w:p w14:paraId="28AD66C7" w14:textId="7E09465F" w:rsidR="00D4133F" w:rsidRDefault="00D4133F" w:rsidP="00C47F80">
      <w:pPr>
        <w:jc w:val="both"/>
        <w:rPr>
          <w:lang w:val="en-US"/>
        </w:rPr>
      </w:pPr>
      <w:r>
        <w:t>Spoločnosti sa spoliehajú na tzv. tagy, ktoré indikujú potenciálny obsah vide</w:t>
      </w:r>
      <w:r w:rsidR="00E65346">
        <w:t>á</w:t>
      </w:r>
      <w:r>
        <w:t>. Avšak kľúčové slová presne nereflektujú celý obsah vide</w:t>
      </w:r>
      <w:r w:rsidR="00E65346">
        <w:t>á</w:t>
      </w:r>
      <w:r>
        <w:t>. Dôležité je, aby technológia neskenovala video obrázok po obrázku, ale analyzovala ho ako celok.</w:t>
      </w:r>
    </w:p>
    <w:p w14:paraId="1F4CA634" w14:textId="77777777" w:rsidR="00D4133F" w:rsidRDefault="00D4133F" w:rsidP="00C47F80">
      <w:pPr>
        <w:jc w:val="both"/>
      </w:pPr>
      <w:r>
        <w:t xml:space="preserve">Okrem toho dokáže softvér rozpoznať vo videu aj objekty, napríklad zbraň. Umelá inteligencia zároveň vyhodnocuje videá obrovskou rýchlosťou. Podľa údajov od firmy </w:t>
      </w:r>
      <w:proofErr w:type="spellStart"/>
      <w:r>
        <w:t>Dextro</w:t>
      </w:r>
      <w:proofErr w:type="spellEnd"/>
      <w:r>
        <w:t xml:space="preserve"> softvér analyzuje video do 300 milisekúnd od jeho uverejnenia.</w:t>
      </w:r>
    </w:p>
    <w:p w14:paraId="5A90DE6C" w14:textId="77777777" w:rsidR="00D4133F" w:rsidRDefault="00D4133F" w:rsidP="00C47F80">
      <w:pPr>
        <w:jc w:val="both"/>
      </w:pPr>
      <w:r>
        <w:t xml:space="preserve">Hovorca Twitteru uviedol, že </w:t>
      </w:r>
      <w:proofErr w:type="spellStart"/>
      <w:r>
        <w:t>Periscope</w:t>
      </w:r>
      <w:proofErr w:type="spellEnd"/>
      <w:r>
        <w:t xml:space="preserve"> spolupracuje s tímom </w:t>
      </w:r>
      <w:proofErr w:type="spellStart"/>
      <w:r>
        <w:t>Cortex</w:t>
      </w:r>
      <w:proofErr w:type="spellEnd"/>
      <w:r>
        <w:t xml:space="preserve"> na softvéri s využitím umelej inteligencie sledujúcom live videá. Zameriavajú sa pritom na spárovanie pokročilej technológie s redakčným prístupom, aby služba fungovala bezproblémovo.</w:t>
      </w:r>
    </w:p>
    <w:p w14:paraId="02B1C4A8" w14:textId="77777777" w:rsidR="00D4133F" w:rsidRDefault="00D4133F" w:rsidP="00C47F80">
      <w:pPr>
        <w:jc w:val="both"/>
      </w:pPr>
      <w:r>
        <w:t>Facebook potvrdil, že spoločnosť v súčasnosti nepoužíva umelú inteligenciu na odfiltrovanie videí s nevhodným obsahom alebo násilných videí a odmietol komentovať, či bude takáto technológia vyvíjaná.</w:t>
      </w:r>
    </w:p>
    <w:p w14:paraId="78D21853" w14:textId="77777777" w:rsidR="00D4133F" w:rsidRDefault="00D4133F" w:rsidP="00C47F80">
      <w:pPr>
        <w:jc w:val="both"/>
        <w:rPr>
          <w:lang w:val="en-US"/>
        </w:rPr>
      </w:pPr>
      <w:r>
        <w:t xml:space="preserve">V budúcnosti by väčšinu práce mala spraviť umelá inteligencia, spoluzakladateľ spoločnosti </w:t>
      </w:r>
      <w:proofErr w:type="spellStart"/>
      <w:r>
        <w:t>Dextro</w:t>
      </w:r>
      <w:proofErr w:type="spellEnd"/>
      <w:r>
        <w:t xml:space="preserve"> vidí priestor aj pre ľudských pracovníkov. Tí budú pomáhať rekvalifikovať algoritmus.</w:t>
      </w:r>
    </w:p>
    <w:p w14:paraId="2EFC2A4E" w14:textId="77777777" w:rsidR="00D4133F" w:rsidRDefault="00D4133F" w:rsidP="00C47F80">
      <w:pPr>
        <w:jc w:val="both"/>
      </w:pPr>
      <w:r>
        <w:t xml:space="preserve">Črtá sa však aj ďalšia otázka v súvislosti s posudzovaním vhodnosti videí, respektíve cenzúrou. Informačný expert </w:t>
      </w:r>
      <w:proofErr w:type="spellStart"/>
      <w:r>
        <w:t>Malcolm</w:t>
      </w:r>
      <w:proofErr w:type="spellEnd"/>
      <w:r>
        <w:t xml:space="preserve"> </w:t>
      </w:r>
      <w:proofErr w:type="spellStart"/>
      <w:r>
        <w:t>Harkins</w:t>
      </w:r>
      <w:proofErr w:type="spellEnd"/>
      <w:r>
        <w:t xml:space="preserve"> upozorňuje, že jednotlivé národy sa líšia v stupňoch slobody prejavu a existujú aj rôzne životné štýly, náboženské skupiny. To, čo jedni považujú už za neslušné, je pre iných ešte v norme a naopak. To znamená, že bude ťažké nastaviť optimálne výsledky filtrovania takýchto videí pre viacero</w:t>
      </w:r>
      <w:r w:rsidR="00317C25">
        <w:t xml:space="preserve"> </w:t>
      </w:r>
      <w:r>
        <w:t>krajín na základe spoločného filtra. Práve tento problém by mal byť riešený aj pomocou ľudskej práce a dozoru pri takomto nasadení umelej inteligencie.</w:t>
      </w:r>
      <w:r w:rsidR="00FB67EF">
        <w:t xml:space="preserve"> </w:t>
      </w:r>
      <w:r w:rsidR="000F3AD1">
        <w:t>[8]</w:t>
      </w:r>
    </w:p>
    <w:p w14:paraId="1AEFD060" w14:textId="77777777" w:rsidR="00D4133F" w:rsidRDefault="00D4133F" w:rsidP="00D4133F">
      <w:pPr>
        <w:pStyle w:val="3Nadpis"/>
      </w:pPr>
      <w:bookmarkStart w:id="21" w:name="_Toc39403095"/>
      <w:r>
        <w:t>Filtrovanie extrémistického a teroristického obsahu na Facebooku pomocou umelej inteligencie</w:t>
      </w:r>
      <w:bookmarkEnd w:id="21"/>
    </w:p>
    <w:p w14:paraId="7D19A4C6" w14:textId="77777777" w:rsidR="00D4133F" w:rsidRDefault="00D4133F" w:rsidP="00C47F80">
      <w:pPr>
        <w:jc w:val="both"/>
      </w:pPr>
      <w:r>
        <w:rPr>
          <w:shd w:val="clear" w:color="auto" w:fill="FFFFFF"/>
        </w:rPr>
        <w:t>Sociálna sieť Facebook plánuje využiť umelú inteligenciu, ktorá bude sledovať a analyzovať všetky príspevky a komentáre s cieľom identifikovať extrémistov a propagandu terorizmu. Užívateľom tiež umožní filtrovať príspevky a filtrovať obsah podľa miestnych spoločenských noriem.</w:t>
      </w:r>
      <w:r>
        <w:t xml:space="preserve"> </w:t>
      </w:r>
    </w:p>
    <w:p w14:paraId="5BD33F15" w14:textId="77777777" w:rsidR="00D4133F" w:rsidRDefault="00D4133F" w:rsidP="00C47F80">
      <w:pPr>
        <w:jc w:val="both"/>
        <w:rPr>
          <w:shd w:val="clear" w:color="auto" w:fill="FFFFFF"/>
        </w:rPr>
      </w:pPr>
      <w:r>
        <w:rPr>
          <w:shd w:val="clear" w:color="auto" w:fill="FFFFFF"/>
        </w:rPr>
        <w:lastRenderedPageBreak/>
        <w:t xml:space="preserve">Na sociálnych sieťach </w:t>
      </w:r>
      <w:r w:rsidR="00317C25">
        <w:rPr>
          <w:shd w:val="clear" w:color="auto" w:fill="FFFFFF"/>
        </w:rPr>
        <w:t>bývajú</w:t>
      </w:r>
      <w:r>
        <w:rPr>
          <w:shd w:val="clear" w:color="auto" w:fill="FFFFFF"/>
        </w:rPr>
        <w:t xml:space="preserve"> ľudia viac otvorenejší a často aj úprimnejší než v bežnom živote. Zistiť, čo si druhá osoba myslí je jednoduchšie, keďže pri komunikácii cez internet má menej zábran a oveľa viac sa prejaví jej osobnosť. Dnes už sociálne siete dokážu pomocou sofistikovaných algoritmov zistiť deviácie v správaní sa užívateľov, vrátane šikanovania, osočovania či extrémizmu. Otázne je, či je správne odchýlky (často aj nebezpečné) odhaľovať ešte predtým, než sa naplno prejavia. Facebook sa o to pokúsi.</w:t>
      </w:r>
    </w:p>
    <w:p w14:paraId="5227EBE8" w14:textId="77777777" w:rsidR="00D4133F" w:rsidRDefault="00D4133F" w:rsidP="00FB67EF">
      <w:pPr>
        <w:pStyle w:val="4Nadpis"/>
      </w:pPr>
      <w:r w:rsidRPr="00BF0030">
        <w:t>Umelá inteligencia pomôže pri hľadaní, rozhodovať ale bude človek</w:t>
      </w:r>
      <w:r>
        <w:t>.</w:t>
      </w:r>
    </w:p>
    <w:p w14:paraId="609216F8" w14:textId="77777777" w:rsidR="00D4133F" w:rsidRDefault="00D4133F" w:rsidP="00C47F80">
      <w:pPr>
        <w:jc w:val="both"/>
        <w:rPr>
          <w:lang w:val="en-US"/>
        </w:rPr>
      </w:pPr>
      <w:r>
        <w:t xml:space="preserve">Zakladateľ Facebooku, </w:t>
      </w:r>
      <w:proofErr w:type="spellStart"/>
      <w:r>
        <w:t>Mark</w:t>
      </w:r>
      <w:proofErr w:type="spellEnd"/>
      <w:r>
        <w:t xml:space="preserve"> </w:t>
      </w:r>
      <w:proofErr w:type="spellStart"/>
      <w:r>
        <w:t>Zuckerberg</w:t>
      </w:r>
      <w:proofErr w:type="spellEnd"/>
      <w:r>
        <w:t>, v otvorenom liste informoval o ďalších plánoch rozvoja sociálnej siete, ktorým dominuje umelá inteligencia. Algoritmus by v budúcnosti mohol automaticky upozorniť na nevhodný príspevok a posunúť ho ďalej na overenie. O tom, či je naozaj nevhodný a či ho má Facebook zablokovať, nerozhodne počítač, ale človek.</w:t>
      </w:r>
    </w:p>
    <w:p w14:paraId="5F881351" w14:textId="77777777" w:rsidR="00D4133F" w:rsidRDefault="00D4133F" w:rsidP="00C47F80">
      <w:pPr>
        <w:jc w:val="both"/>
      </w:pPr>
      <w:r>
        <w:t xml:space="preserve">Od viacstupňového overovania príspevkov, ktorého súčasťou by boli učiace sa systéme, si </w:t>
      </w:r>
      <w:proofErr w:type="spellStart"/>
      <w:r>
        <w:t>Zuckerberg</w:t>
      </w:r>
      <w:proofErr w:type="spellEnd"/>
      <w:r>
        <w:t xml:space="preserve"> sľubuje nie len väčšiu transparentnosť, ale aj menšiu chybovosť. V minulosti totiž viackrát, a často neoprávnene, odstránil príspevky, ktoré boli rôznymi filtrami označené za nevhodné. Potrvá však niekoľko rokov, než sa programátorom podarí skutočne funkčný algoritmus vytvoriť. Dovtedy ho bude musieť do väčšej miery zastupovať človek.</w:t>
      </w:r>
    </w:p>
    <w:p w14:paraId="0259E17F" w14:textId="77777777" w:rsidR="00D4133F" w:rsidRPr="00BF0030" w:rsidRDefault="00D4133F" w:rsidP="00C47F80">
      <w:pPr>
        <w:jc w:val="both"/>
        <w:rPr>
          <w:b/>
          <w:lang w:val="en-US"/>
        </w:rPr>
      </w:pPr>
      <w:r>
        <w:rPr>
          <w:shd w:val="clear" w:color="auto" w:fill="FFFFFF"/>
        </w:rPr>
        <w:t>Užívatelia by mali mať tiež možnosť vybrať si, aký typ príspevkov chcú na svojej nástenke vidieť. Niekto sa napríklad chce vyhnúť obscénnym fotografiám, videám zobrazujúcim násilie alebo špecifickým príspevkom. Bez umelej inteligencie, ktorá by dokázala porozumieť obsahu príspevkov to možné nebude. “Tým, ktorí si sa nerozhodnú (v zmysle zobrazovaných príspevkov), sa budú štandardne zobrazovať obsah, ktorí si, podobne ako v referende, zvolia ľudia v danom regióne.” Inak povedané, v niektorých krajinách nemusí byť zdieľanie vybraných príspevkov väčšinovou spoločnosťou akceptované – napríklad v mnohých arabských krajinách.</w:t>
      </w:r>
      <w:r w:rsidR="000F3AD1">
        <w:rPr>
          <w:shd w:val="clear" w:color="auto" w:fill="FFFFFF"/>
        </w:rPr>
        <w:t xml:space="preserve"> [9]</w:t>
      </w:r>
    </w:p>
    <w:p w14:paraId="4D2C7B29" w14:textId="77777777" w:rsidR="00D4133F" w:rsidRDefault="00D4133F" w:rsidP="00D4133F">
      <w:pPr>
        <w:pStyle w:val="3Nadpis"/>
      </w:pPr>
      <w:bookmarkStart w:id="22" w:name="_Toc39403096"/>
      <w:r>
        <w:t xml:space="preserve">Umelá inteligencia pre </w:t>
      </w:r>
      <w:r w:rsidR="00317C25">
        <w:t>sociálne</w:t>
      </w:r>
      <w:r>
        <w:t xml:space="preserve"> siete z marketingového hľadiska</w:t>
      </w:r>
      <w:bookmarkEnd w:id="22"/>
    </w:p>
    <w:p w14:paraId="3E7DAC50" w14:textId="77777777" w:rsidR="00D4133F" w:rsidRPr="00C41B84" w:rsidRDefault="00D4133F" w:rsidP="00C47F80">
      <w:pPr>
        <w:jc w:val="both"/>
      </w:pPr>
      <w:r>
        <w:t>N</w:t>
      </w:r>
      <w:r w:rsidRPr="00C41B84">
        <w:t xml:space="preserve">ástroje </w:t>
      </w:r>
      <w:r>
        <w:t>umelej inteligencie</w:t>
      </w:r>
      <w:r w:rsidRPr="00C41B84">
        <w:t xml:space="preserve"> sa môžu zlepšovať samy osebe na základe svojho historického výkonu a nových údajov po</w:t>
      </w:r>
      <w:r>
        <w:t>skytnutých systémom</w:t>
      </w:r>
      <w:r w:rsidRPr="00C41B84">
        <w:t xml:space="preserve"> - čím sa uvoľnia potenciá</w:t>
      </w:r>
      <w:r>
        <w:t>lne neobmedzené zisky z výkonu.</w:t>
      </w:r>
    </w:p>
    <w:p w14:paraId="7648506D" w14:textId="77777777" w:rsidR="00D4133F" w:rsidRDefault="00D4133F" w:rsidP="00C47F80">
      <w:pPr>
        <w:jc w:val="both"/>
      </w:pPr>
      <w:r w:rsidRPr="00C41B84">
        <w:t>To znamená, že každý kúsok marketingovéh</w:t>
      </w:r>
      <w:r>
        <w:t>o softvéru, ktorý dnes používame</w:t>
      </w:r>
      <w:r w:rsidRPr="00C41B84">
        <w:t xml:space="preserve">, od nákupu reklám po </w:t>
      </w:r>
      <w:proofErr w:type="spellStart"/>
      <w:r w:rsidRPr="00C41B84">
        <w:t>analytiku</w:t>
      </w:r>
      <w:proofErr w:type="spellEnd"/>
      <w:r w:rsidRPr="00C41B84">
        <w:t>, automatizáciu, obsahovú stratégiu až po sociálnu, sa dá</w:t>
      </w:r>
      <w:r>
        <w:t xml:space="preserve"> robiť </w:t>
      </w:r>
      <w:r w:rsidRPr="00C41B84">
        <w:t>inteligentnejšie</w:t>
      </w:r>
      <w:r>
        <w:t xml:space="preserve"> </w:t>
      </w:r>
      <w:r w:rsidRPr="00C41B84">
        <w:t>pomocou inteligentného rozhrania a strojového učenia.</w:t>
      </w:r>
    </w:p>
    <w:p w14:paraId="4F425DDB" w14:textId="77777777" w:rsidR="00D4133F" w:rsidRPr="00C41B84" w:rsidRDefault="00D4133F" w:rsidP="00C47F80">
      <w:pPr>
        <w:jc w:val="both"/>
      </w:pPr>
      <w:r w:rsidRPr="00C41B84">
        <w:t xml:space="preserve">Tieto nástroje môžu byť potom trénované tak, aby využívali individuálne správanie, preferencie, presvedčenia a záujmy na prispôsobenie skúseností. Môžu dokonca vedieť, kde ste boli, kam idete, </w:t>
      </w:r>
      <w:r w:rsidRPr="00C41B84">
        <w:lastRenderedPageBreak/>
        <w:t>čo ste napísali v e-mailoch, čo ste sa spýtali hlasových asistentov, skupiny, do ktorých patríte, v ktorých</w:t>
      </w:r>
      <w:r>
        <w:t xml:space="preserve"> obchodoch nakupujete a ďalšie.</w:t>
      </w:r>
    </w:p>
    <w:p w14:paraId="401788EE" w14:textId="77777777" w:rsidR="00D4133F" w:rsidRPr="00C41B84" w:rsidRDefault="00D4133F" w:rsidP="00C47F80">
      <w:pPr>
        <w:jc w:val="both"/>
      </w:pPr>
      <w:r w:rsidRPr="00C41B84">
        <w:t xml:space="preserve">Všetky tieto údaje sa stávajú </w:t>
      </w:r>
      <w:r>
        <w:t>„</w:t>
      </w:r>
      <w:r w:rsidRPr="00C41B84">
        <w:t>palivom</w:t>
      </w:r>
      <w:r>
        <w:t>“ pre umele</w:t>
      </w:r>
      <w:r w:rsidRPr="00C41B84">
        <w:t xml:space="preserve"> inteligentné systémy, ktoré tieto informácie používajú na vytváranie čoraz relevantnejších a presnejších predpovedí o všetkom, od ktorého produktu, ktorý chcete kúpiť</w:t>
      </w:r>
      <w:r w:rsidR="00317C25">
        <w:t xml:space="preserve"> </w:t>
      </w:r>
      <w:r>
        <w:t>pre lepšie a </w:t>
      </w:r>
      <w:r w:rsidR="00317C25">
        <w:t>efektívnejšie</w:t>
      </w:r>
      <w:r>
        <w:t xml:space="preserve"> vytvorenie</w:t>
      </w:r>
      <w:r w:rsidRPr="00C41B84">
        <w:t xml:space="preserve"> reklamnej kampane, na ktorú sa chcete zamerať</w:t>
      </w:r>
      <w:r>
        <w:t xml:space="preserve"> alebo </w:t>
      </w:r>
      <w:r w:rsidRPr="00C41B84">
        <w:t xml:space="preserve"> na témy, ktoré majú</w:t>
      </w:r>
      <w:r>
        <w:t xml:space="preserve"> byť vo vašom blogu obsiahnuté.</w:t>
      </w:r>
    </w:p>
    <w:p w14:paraId="61ECDB4A" w14:textId="77777777" w:rsidR="00D4133F" w:rsidRDefault="00D4133F" w:rsidP="00C47F80">
      <w:pPr>
        <w:jc w:val="both"/>
      </w:pPr>
      <w:r w:rsidRPr="00C41B84">
        <w:t xml:space="preserve">V zásade sú marketingové nástroje poháňané </w:t>
      </w:r>
      <w:r>
        <w:t>predikciou pomocou umelej inteligencie</w:t>
      </w:r>
      <w:r w:rsidRPr="00C41B84">
        <w:t xml:space="preserve">. </w:t>
      </w:r>
      <w:r>
        <w:t>Tieto</w:t>
      </w:r>
      <w:r w:rsidRPr="00C41B84">
        <w:t xml:space="preserve"> prediktívne schopnosti sa dajú</w:t>
      </w:r>
      <w:r>
        <w:t xml:space="preserve"> ďalej</w:t>
      </w:r>
      <w:r w:rsidRPr="00C41B84">
        <w:t xml:space="preserve"> použiť na získanie </w:t>
      </w:r>
      <w:r>
        <w:t>vedúceho postavenia v oblasti</w:t>
      </w:r>
      <w:r w:rsidRPr="00C41B84">
        <w:t xml:space="preserve"> marketingu sociálnych médií.</w:t>
      </w:r>
      <w:r w:rsidR="000F3AD1">
        <w:t xml:space="preserve"> </w:t>
      </w:r>
    </w:p>
    <w:p w14:paraId="56A59500" w14:textId="77777777" w:rsidR="00D4133F" w:rsidRDefault="00D4133F" w:rsidP="00C47F80">
      <w:pPr>
        <w:jc w:val="both"/>
      </w:pPr>
      <w:r>
        <w:t xml:space="preserve">Mnoho sociálnych sietí dáva ich marketérom </w:t>
      </w:r>
      <w:r w:rsidR="00317C25">
        <w:t>možnosť</w:t>
      </w:r>
      <w:r>
        <w:t xml:space="preserve"> spúšťať platené reklamy pre používateľov ich platformy na základe veľmi podrobného demografického a behaviorálneho zamerania. Dnes však už </w:t>
      </w:r>
      <w:r w:rsidR="00317C25">
        <w:t>nemusia</w:t>
      </w:r>
      <w:r>
        <w:t xml:space="preserve"> </w:t>
      </w:r>
      <w:proofErr w:type="spellStart"/>
      <w:r>
        <w:t>marketéri</w:t>
      </w:r>
      <w:proofErr w:type="spellEnd"/>
      <w:r>
        <w:t xml:space="preserve"> vytvárať a písať tieto reklamy sami. Môže im v tom pomôcť umelá inteligencia. Existujú nástroje umelej inteligencie, ktoré napíšu reklamy na Facebooku a na Instagrame. Reklamy sú optimalizované na kliknutia a konverzie (či je reklama relevantná, či pomohla koncovému </w:t>
      </w:r>
      <w:r w:rsidR="00317C25">
        <w:t>používateľovi</w:t>
      </w:r>
      <w:r>
        <w:t xml:space="preserve"> a podobne), vďaka schopnosti umelej inteligencie. Je pravdepodobné, že umelá inteligencia môže pomôcť zvýšiť príjmy a znížiť náklady. </w:t>
      </w:r>
      <w:r w:rsidR="000F3AD1">
        <w:t>[</w:t>
      </w:r>
      <w:r w:rsidR="009965F2">
        <w:t>5</w:t>
      </w:r>
      <w:r w:rsidR="000F3AD1">
        <w:t>]</w:t>
      </w:r>
    </w:p>
    <w:p w14:paraId="29520927" w14:textId="77777777" w:rsidR="00D4133F" w:rsidRDefault="00D4133F" w:rsidP="00D4133F">
      <w:pPr>
        <w:pStyle w:val="2Nadpis"/>
      </w:pPr>
      <w:bookmarkStart w:id="23" w:name="_Toc39403097"/>
      <w:r>
        <w:t>Ako umelá inteligencia mení sociálne siete</w:t>
      </w:r>
      <w:bookmarkEnd w:id="23"/>
    </w:p>
    <w:p w14:paraId="4B35E313" w14:textId="77777777" w:rsidR="00D4133F" w:rsidRDefault="00D4133F" w:rsidP="00D4133F">
      <w:pPr>
        <w:pStyle w:val="3Nadpis"/>
      </w:pPr>
      <w:bookmarkStart w:id="24" w:name="_Toc39403098"/>
      <w:r>
        <w:t xml:space="preserve">Používanie </w:t>
      </w:r>
      <w:proofErr w:type="spellStart"/>
      <w:r>
        <w:t>chatbotov</w:t>
      </w:r>
      <w:proofErr w:type="spellEnd"/>
      <w:r>
        <w:t xml:space="preserve"> a virtuálnych asistentov v sociálnych sieťach</w:t>
      </w:r>
      <w:bookmarkEnd w:id="24"/>
    </w:p>
    <w:p w14:paraId="6D553BCC" w14:textId="77777777" w:rsidR="00D4133F" w:rsidRDefault="00D4133F" w:rsidP="00C47F80">
      <w:pPr>
        <w:jc w:val="both"/>
      </w:pPr>
      <w:r>
        <w:t xml:space="preserve">Pre ľudí nie je možné nonstop spravovať všetky stránky sociálnych sieti. To je dôvod, prečo môžeme použiť AI s </w:t>
      </w:r>
      <w:proofErr w:type="spellStart"/>
      <w:r>
        <w:t>chatbotmi</w:t>
      </w:r>
      <w:proofErr w:type="spellEnd"/>
      <w:r>
        <w:t xml:space="preserve">, aby odpovedali na otázky a správy zákazníkov a udržiavali prítomnosť online 24 hodín denne, 7 dní v týždni. </w:t>
      </w:r>
      <w:proofErr w:type="spellStart"/>
      <w:r>
        <w:t>Chatboti</w:t>
      </w:r>
      <w:proofErr w:type="spellEnd"/>
      <w:r>
        <w:t xml:space="preserve"> sa dajú použiť s vlastnými odpoveďami na správy alebo otázky. </w:t>
      </w:r>
      <w:proofErr w:type="spellStart"/>
      <w:r>
        <w:t>Chatboty</w:t>
      </w:r>
      <w:proofErr w:type="spellEnd"/>
      <w:r>
        <w:t xml:space="preserve"> sú poháňané procesom </w:t>
      </w:r>
      <w:proofErr w:type="spellStart"/>
      <w:r>
        <w:t>Natural</w:t>
      </w:r>
      <w:proofErr w:type="spellEnd"/>
      <w:r>
        <w:t xml:space="preserve"> </w:t>
      </w:r>
      <w:proofErr w:type="spellStart"/>
      <w:r>
        <w:t>Learning</w:t>
      </w:r>
      <w:proofErr w:type="spellEnd"/>
      <w:r>
        <w:t xml:space="preserve"> (prirodzené učenie) a strojovým učením, aby sa dosiahla dokonalá reakcia.</w:t>
      </w:r>
      <w:r w:rsidR="000F3AD1">
        <w:t xml:space="preserve"> </w:t>
      </w:r>
    </w:p>
    <w:p w14:paraId="79E3F086" w14:textId="77777777" w:rsidR="00D4133F" w:rsidRDefault="00317C25" w:rsidP="00C47F80">
      <w:pPr>
        <w:jc w:val="both"/>
      </w:pPr>
      <w:r>
        <w:t>Znižujú</w:t>
      </w:r>
      <w:r w:rsidR="00D4133F">
        <w:t xml:space="preserve"> náklady, vďaka ktorým je proces oveľa efektívnejší. Pomohli marketingovým pracovníkom dôkladne analyzovať a osloviť svojich zákazníkov na základe ich záujmov. Mnoho organizácií podceňuje schopnosť </w:t>
      </w:r>
      <w:proofErr w:type="spellStart"/>
      <w:r w:rsidR="00D4133F">
        <w:t>chatbotov</w:t>
      </w:r>
      <w:proofErr w:type="spellEnd"/>
      <w:r w:rsidR="00D4133F">
        <w:t>.</w:t>
      </w:r>
    </w:p>
    <w:p w14:paraId="388F48C7" w14:textId="77777777" w:rsidR="00D4133F" w:rsidRDefault="00D4133F" w:rsidP="00C47F80">
      <w:pPr>
        <w:jc w:val="both"/>
      </w:pPr>
      <w:proofErr w:type="spellStart"/>
      <w:r>
        <w:t>Chatboti</w:t>
      </w:r>
      <w:proofErr w:type="spellEnd"/>
      <w:r>
        <w:t xml:space="preserve"> sú veľmi užitočný a majú veľkú moc v marketingovej stratégii. Okrem toho roboti porovnávajú príspevky na platformách sociálnych sieti a pomáhajú marketérom vybrať si spoľahlivé postupy na prilákanie správnych zákazníkov.</w:t>
      </w:r>
      <w:r w:rsidR="000F3AD1">
        <w:t xml:space="preserve"> [1</w:t>
      </w:r>
      <w:r w:rsidR="009965F2">
        <w:t>0</w:t>
      </w:r>
      <w:r w:rsidR="000F3AD1">
        <w:t>]</w:t>
      </w:r>
    </w:p>
    <w:p w14:paraId="6BE7DD1F" w14:textId="77777777" w:rsidR="00D4133F" w:rsidRDefault="00D4133F" w:rsidP="00D4133F">
      <w:pPr>
        <w:pStyle w:val="3Nadpis"/>
      </w:pPr>
      <w:bookmarkStart w:id="25" w:name="_Toc39403099"/>
      <w:r w:rsidRPr="008F3D08">
        <w:lastRenderedPageBreak/>
        <w:t>Optimal</w:t>
      </w:r>
      <w:r>
        <w:t>izácia obsahu pre sociálne weby</w:t>
      </w:r>
      <w:bookmarkEnd w:id="25"/>
    </w:p>
    <w:p w14:paraId="391ADE81" w14:textId="77777777" w:rsidR="00D4133F" w:rsidRDefault="00D4133F" w:rsidP="00C47F80">
      <w:pPr>
        <w:jc w:val="both"/>
      </w:pPr>
      <w:r w:rsidRPr="008F3D08">
        <w:t>Obsah zohráva kľúčovú úlohu pri zvyšovaní</w:t>
      </w:r>
      <w:r>
        <w:t xml:space="preserve"> povedomia o predaji a značke, </w:t>
      </w:r>
      <w:r w:rsidRPr="008F3D08">
        <w:t>môž</w:t>
      </w:r>
      <w:r>
        <w:t>u</w:t>
      </w:r>
      <w:r w:rsidRPr="008F3D08">
        <w:t xml:space="preserve"> ho vytvára</w:t>
      </w:r>
      <w:r>
        <w:t xml:space="preserve">ť aj virtuálni asistenti alebo </w:t>
      </w:r>
      <w:proofErr w:type="spellStart"/>
      <w:r>
        <w:t>cha</w:t>
      </w:r>
      <w:r w:rsidRPr="008F3D08">
        <w:t>t</w:t>
      </w:r>
      <w:r>
        <w:t>boti</w:t>
      </w:r>
      <w:proofErr w:type="spellEnd"/>
      <w:r w:rsidRPr="008F3D08">
        <w:t>. To zahŕňa obsah, ako sú rozho</w:t>
      </w:r>
      <w:r>
        <w:t>vory, titulky, webové semináre a podobne. S</w:t>
      </w:r>
      <w:r w:rsidRPr="008F3D08">
        <w:t xml:space="preserve">ystémy založené na umelej inteligencii pomáhajú </w:t>
      </w:r>
      <w:r>
        <w:t>marketérom</w:t>
      </w:r>
      <w:r w:rsidRPr="008F3D08">
        <w:t xml:space="preserve"> optimalizovať ich obsah. To znamená pochopenie záujmov publika, silných a slabých stránok iných </w:t>
      </w:r>
      <w:proofErr w:type="spellStart"/>
      <w:r>
        <w:t>marketérov</w:t>
      </w:r>
      <w:proofErr w:type="spellEnd"/>
      <w:r w:rsidRPr="008F3D08">
        <w:t xml:space="preserve"> a rôznych trendov na sociálnych sieťach.</w:t>
      </w:r>
      <w:r w:rsidR="000F3AD1">
        <w:t xml:space="preserve"> </w:t>
      </w:r>
    </w:p>
    <w:p w14:paraId="56D6D899" w14:textId="77777777" w:rsidR="00D4133F" w:rsidRDefault="00D4133F" w:rsidP="00C47F80">
      <w:pPr>
        <w:jc w:val="both"/>
      </w:pPr>
      <w:r>
        <w:t xml:space="preserve">Umelú inteligenciu </w:t>
      </w:r>
      <w:r w:rsidRPr="004E489D">
        <w:t>možno použiť na analýzu toho, ako cieľové publikum interaguje s</w:t>
      </w:r>
      <w:r>
        <w:t> </w:t>
      </w:r>
      <w:r w:rsidR="00317C25">
        <w:t>ponúkaným</w:t>
      </w:r>
      <w:r>
        <w:t xml:space="preserve"> </w:t>
      </w:r>
      <w:r w:rsidRPr="004E489D">
        <w:t xml:space="preserve">obsahom, a navrhuje lepšie návrhy. </w:t>
      </w:r>
      <w:r>
        <w:t>Umelá inteligencia</w:t>
      </w:r>
      <w:r w:rsidRPr="004E489D">
        <w:t xml:space="preserve"> študuje žánre obsahu, ktorý môže značka zverejniť. Správne použitie tejto funkcie môže poskytnúť dobré znalosti o nákupných zvyklostiach používateľa a o tom, čo spôsobuje jeho rozhodnutie o kúpe a</w:t>
      </w:r>
      <w:r>
        <w:t> </w:t>
      </w:r>
      <w:r w:rsidRPr="004E489D">
        <w:t>odkiaľ</w:t>
      </w:r>
      <w:r>
        <w:t xml:space="preserve"> nakupuje alebo nakupoval produkty</w:t>
      </w:r>
      <w:r w:rsidRPr="004E489D">
        <w:t xml:space="preserve">. Niekoľko spoločností už začalo používať AI na vytváranie obsahu ako </w:t>
      </w:r>
      <w:proofErr w:type="spellStart"/>
      <w:r w:rsidRPr="004E489D">
        <w:t>The</w:t>
      </w:r>
      <w:proofErr w:type="spellEnd"/>
      <w:r w:rsidRPr="004E489D">
        <w:t xml:space="preserve"> Washington Post, BBC, USA </w:t>
      </w:r>
      <w:proofErr w:type="spellStart"/>
      <w:r w:rsidRPr="004E489D">
        <w:t>Today</w:t>
      </w:r>
      <w:proofErr w:type="spellEnd"/>
      <w:r w:rsidRPr="004E489D">
        <w:t xml:space="preserve"> a mnoho ďalších.</w:t>
      </w:r>
      <w:r w:rsidR="0014085B">
        <w:t xml:space="preserve"> [11]</w:t>
      </w:r>
    </w:p>
    <w:p w14:paraId="0B404857" w14:textId="77777777" w:rsidR="00D4133F" w:rsidRDefault="00D4133F" w:rsidP="00D4133F">
      <w:pPr>
        <w:pStyle w:val="3Nadpis"/>
      </w:pPr>
      <w:bookmarkStart w:id="26" w:name="_Toc39403100"/>
      <w:r>
        <w:t>O</w:t>
      </w:r>
      <w:r w:rsidRPr="008F3D08">
        <w:t xml:space="preserve">bohatenie </w:t>
      </w:r>
      <w:r>
        <w:t>sociálnych sieti pomocou marketingových stratégií</w:t>
      </w:r>
      <w:bookmarkEnd w:id="26"/>
    </w:p>
    <w:p w14:paraId="3C23F484" w14:textId="77777777" w:rsidR="00D4133F" w:rsidRDefault="00D4133F" w:rsidP="00C47F80">
      <w:pPr>
        <w:jc w:val="both"/>
      </w:pPr>
      <w:r>
        <w:t xml:space="preserve">Hoci sociálne médiá sú dnes veľkou platformou, je ťažké dokonale zacieliť ponúkaný obsah pre konkrétne publikum. Mnoho značiek prevádzkuje platené reklamné kampane s cieľom osloviť zákazníkov a prinútiť ich </w:t>
      </w:r>
      <w:r w:rsidR="00317C25">
        <w:t>nakúpiť</w:t>
      </w:r>
      <w:r>
        <w:t xml:space="preserve"> produkt, ktorý ponúkajú. Celé toto publikum a údaje o používateľoch je možné ukladať online a obchodníci si teraz uvedomujú silu tejto technológie. </w:t>
      </w:r>
      <w:r w:rsidR="00317C25">
        <w:t>Umožňuje</w:t>
      </w:r>
      <w:r>
        <w:t xml:space="preserve"> to identifikovať správne publikum na základe minulých nákupných vzorcov a správania s cieľom dosiahnuť lepšiu efektivitu predaja.</w:t>
      </w:r>
    </w:p>
    <w:p w14:paraId="4A684DA9" w14:textId="77777777" w:rsidR="00D4133F" w:rsidRDefault="00D4133F" w:rsidP="00C47F80">
      <w:pPr>
        <w:jc w:val="both"/>
      </w:pPr>
      <w:r>
        <w:t xml:space="preserve">Medzi populárne marketingové stratégie jednotlivých spoločnosti patria aj </w:t>
      </w:r>
      <w:proofErr w:type="spellStart"/>
      <w:r>
        <w:t>Influencer</w:t>
      </w:r>
      <w:proofErr w:type="spellEnd"/>
      <w:r>
        <w:t>-i. Zvyšujú dosah a ROI (</w:t>
      </w:r>
      <w:r w:rsidRPr="008F3D08">
        <w:t xml:space="preserve">skratka z anglického </w:t>
      </w:r>
      <w:proofErr w:type="spellStart"/>
      <w:r w:rsidRPr="008F3D08">
        <w:t>Return</w:t>
      </w:r>
      <w:proofErr w:type="spellEnd"/>
      <w:r w:rsidRPr="008F3D08">
        <w:t xml:space="preserve"> On </w:t>
      </w:r>
      <w:proofErr w:type="spellStart"/>
      <w:r w:rsidRPr="008F3D08">
        <w:t>Investments</w:t>
      </w:r>
      <w:proofErr w:type="spellEnd"/>
      <w:r w:rsidRPr="008F3D08">
        <w:t>, teda návratnosť investícií</w:t>
      </w:r>
      <w:r>
        <w:t>)</w:t>
      </w:r>
      <w:r w:rsidRPr="008F3D08">
        <w:t xml:space="preserve"> </w:t>
      </w:r>
      <w:r>
        <w:t>sociálnych médií. V tejto sfére je táto stratégia populárna, pretože táto technika využíva prominentných používateľov sociálnych sietí na propagáciu značiek. Aj keď je to efektívny marketingový nástroj, maximálny zisk je viditeľný iba vtedy, ak sa používa správne.</w:t>
      </w:r>
    </w:p>
    <w:p w14:paraId="1E7820D7" w14:textId="77777777" w:rsidR="00D4133F" w:rsidRPr="008F3D08" w:rsidRDefault="00D4133F" w:rsidP="00C47F80">
      <w:pPr>
        <w:jc w:val="both"/>
      </w:pPr>
      <w:proofErr w:type="spellStart"/>
      <w:r>
        <w:t>Marketéri</w:t>
      </w:r>
      <w:proofErr w:type="spellEnd"/>
      <w:r>
        <w:t xml:space="preserve"> sa spoliehajú na umelú inteligenciu pri výbere tých správnych </w:t>
      </w:r>
      <w:proofErr w:type="spellStart"/>
      <w:r>
        <w:t>influencerov</w:t>
      </w:r>
      <w:proofErr w:type="spellEnd"/>
      <w:r>
        <w:t xml:space="preserve">, ktorí propagujú výrobky danej značky, pretože na sociálnych sieťach je veľa </w:t>
      </w:r>
      <w:proofErr w:type="spellStart"/>
      <w:r>
        <w:t>influencerov</w:t>
      </w:r>
      <w:proofErr w:type="spellEnd"/>
      <w:r>
        <w:t xml:space="preserve">. Preto je potrebný výber správneho </w:t>
      </w:r>
      <w:proofErr w:type="spellStart"/>
      <w:r>
        <w:t>influencera</w:t>
      </w:r>
      <w:proofErr w:type="spellEnd"/>
      <w:r>
        <w:t>, ktorý je ideálny pre reklamu značky, pri výbere pomáha strojové učenie a umelá inteligencia.</w:t>
      </w:r>
      <w:r w:rsidR="000F3AD1">
        <w:t xml:space="preserve"> [1</w:t>
      </w:r>
      <w:r w:rsidR="0014085B">
        <w:t>1</w:t>
      </w:r>
      <w:r w:rsidR="000F3AD1">
        <w:t>]</w:t>
      </w:r>
    </w:p>
    <w:p w14:paraId="0190A6C9" w14:textId="77777777" w:rsidR="00D4133F" w:rsidRDefault="00D4133F" w:rsidP="00D4133F">
      <w:pPr>
        <w:pStyle w:val="3Nadpis"/>
      </w:pPr>
      <w:bookmarkStart w:id="27" w:name="_Toc39403101"/>
      <w:r>
        <w:t>Zlepšenie používateľského prostredia na platformách sociálnych médií</w:t>
      </w:r>
      <w:bookmarkEnd w:id="27"/>
    </w:p>
    <w:p w14:paraId="255B15DB" w14:textId="77777777" w:rsidR="00D4133F" w:rsidRDefault="00D4133F" w:rsidP="00C47F80">
      <w:pPr>
        <w:jc w:val="both"/>
      </w:pPr>
      <w:r>
        <w:t xml:space="preserve">Rôzne platformy sociálnych sieti dnes používa približne 2,8 miliardy ľudí. S rastúcim využívaním sociálnych sieti a nových používateľov každý deň je ťažké spracovať veľké neorganizované údaje, </w:t>
      </w:r>
      <w:r>
        <w:lastRenderedPageBreak/>
        <w:t>ktoré prichádzajú. Preto stránky sociálnych médií, ako sú Twitter, Facebook a Instagram. Využívajú pomoc umelej inteligencie.</w:t>
      </w:r>
    </w:p>
    <w:p w14:paraId="32624C2D" w14:textId="77777777" w:rsidR="00D4133F" w:rsidRDefault="00D4133F" w:rsidP="00C47F80">
      <w:pPr>
        <w:jc w:val="both"/>
      </w:pPr>
      <w:r>
        <w:t xml:space="preserve">Twitter používa AI na sledovanie tém, ktoré sú v súčasnosti trendy, a na určenie poradia značiek. Snaží sa tiež zoradiť </w:t>
      </w:r>
      <w:proofErr w:type="spellStart"/>
      <w:r>
        <w:t>tweety</w:t>
      </w:r>
      <w:proofErr w:type="spellEnd"/>
      <w:r>
        <w:t xml:space="preserve"> podľa relevantnosti, čiže posúva chronologické zoradenie do úzadia. Pomáha to pri zlepšovaní navigácie platformy.</w:t>
      </w:r>
    </w:p>
    <w:p w14:paraId="0011229F" w14:textId="77777777" w:rsidR="00D4133F" w:rsidRDefault="00D4133F" w:rsidP="00C47F80">
      <w:pPr>
        <w:jc w:val="both"/>
      </w:pPr>
      <w:r>
        <w:t xml:space="preserve">Facebook používa AI na analýzu činnosti používateľa a využíva ju na zlepšenie používateľského komfortu. Rôzne algoritmy sa používajú na sledovanie komentárov pridaných k rôznym príspevkom. Ich zobrazenie je potom prioritne na vrchu v novinkách (News </w:t>
      </w:r>
      <w:proofErr w:type="spellStart"/>
      <w:r>
        <w:t>feed</w:t>
      </w:r>
      <w:proofErr w:type="spellEnd"/>
      <w:r>
        <w:t xml:space="preserve">) pre konkrétneho </w:t>
      </w:r>
      <w:proofErr w:type="spellStart"/>
      <w:r>
        <w:t>použivateľa</w:t>
      </w:r>
      <w:proofErr w:type="spellEnd"/>
      <w:r>
        <w:t xml:space="preserve">, pre ktorého sú tieto informácie relevantné. Rozpoznanie tváre sa používa na Facebooku, ktorý umožňuje používateľom označovať fotografie a nájsť ďalších priateľov, pomocou umiestnenia nájsť napríklad reštauráciu v ktorej ste sa nachádzali keď bola fotka vyhotovená alebo akýchkoľvek iných informácií pre lepšiu a presnejšiu podporu v oblasti </w:t>
      </w:r>
      <w:r w:rsidR="00317C25">
        <w:t>pridávania</w:t>
      </w:r>
      <w:r>
        <w:t xml:space="preserve"> zvoleného obsahu na sociálnu sieť.</w:t>
      </w:r>
    </w:p>
    <w:p w14:paraId="2C69D570" w14:textId="77777777" w:rsidR="00D4133F" w:rsidRDefault="00D4133F" w:rsidP="00C47F80">
      <w:pPr>
        <w:jc w:val="both"/>
      </w:pPr>
      <w:r>
        <w:t>Instagram nedávno oznámil, že ich mobilná aplikácia je vylepšená o pokročilé funkcie, ktoré pomáhajú zrakovo postihnutým ľuďom. Ďalej začala používať novú technológiu umelej inteligencie, ktorá dokáže na fotografiách zistiť šikanovanie.</w:t>
      </w:r>
      <w:r w:rsidR="000F3AD1">
        <w:t xml:space="preserve"> [1</w:t>
      </w:r>
      <w:r w:rsidR="0014085B">
        <w:t>1</w:t>
      </w:r>
      <w:r w:rsidR="000F3AD1">
        <w:t>]</w:t>
      </w:r>
    </w:p>
    <w:p w14:paraId="732DF733" w14:textId="77777777" w:rsidR="00D4133F" w:rsidRDefault="00D4133F" w:rsidP="00D4133F">
      <w:pPr>
        <w:pStyle w:val="3Nadpis"/>
      </w:pPr>
      <w:bookmarkStart w:id="28" w:name="_Toc39403102"/>
      <w:r w:rsidRPr="0082761E">
        <w:t>Rozp</w:t>
      </w:r>
      <w:r>
        <w:t>oznávanie obrázkov v marketingu</w:t>
      </w:r>
      <w:bookmarkEnd w:id="28"/>
    </w:p>
    <w:p w14:paraId="457156A0" w14:textId="77777777" w:rsidR="00D4133F" w:rsidRDefault="00D4133F" w:rsidP="00C47F80">
      <w:pPr>
        <w:jc w:val="both"/>
      </w:pPr>
      <w:r w:rsidRPr="0082761E">
        <w:t>Pretože používanie umelej inteligencie rastie v reklame na sociálnych médiách, obrázky našli nový účel. Táto technológia umožnila obchodn</w:t>
      </w:r>
      <w:r>
        <w:t>íkom efektívne využívať obrázky</w:t>
      </w:r>
      <w:r w:rsidRPr="0082761E">
        <w:t xml:space="preserve">. Marketingoví pracovníci navyše používajú rozpoznávanie imidžu na </w:t>
      </w:r>
      <w:r>
        <w:t>určenie</w:t>
      </w:r>
      <w:r w:rsidRPr="0082761E">
        <w:t xml:space="preserve"> správania zákazníka.</w:t>
      </w:r>
      <w:r w:rsidR="000F3AD1">
        <w:t xml:space="preserve"> [1</w:t>
      </w:r>
      <w:r w:rsidR="0014085B">
        <w:t>1</w:t>
      </w:r>
      <w:r w:rsidR="000F3AD1">
        <w:t>]</w:t>
      </w:r>
    </w:p>
    <w:p w14:paraId="28151A5C" w14:textId="77777777" w:rsidR="00D4133F" w:rsidRDefault="00D4133F" w:rsidP="00D4133F">
      <w:pPr>
        <w:pStyle w:val="3Nadpis"/>
      </w:pPr>
      <w:bookmarkStart w:id="29" w:name="_Toc39403103"/>
      <w:r>
        <w:t>Konkurenčná výhoda pomocou analýzy</w:t>
      </w:r>
      <w:bookmarkEnd w:id="29"/>
    </w:p>
    <w:p w14:paraId="4CA0F3EB" w14:textId="14D52401" w:rsidR="00D4133F" w:rsidRDefault="00D4133F" w:rsidP="00C47F80">
      <w:pPr>
        <w:jc w:val="both"/>
      </w:pPr>
      <w:r w:rsidRPr="0082761E">
        <w:t xml:space="preserve">Manuálna analýza sociálnych profilov konkurentov si vyžaduje čas. Analýza založená na </w:t>
      </w:r>
      <w:r>
        <w:t xml:space="preserve">umelej </w:t>
      </w:r>
      <w:r w:rsidR="00317C25">
        <w:t>inteligenci</w:t>
      </w:r>
      <w:r w:rsidR="0067063A">
        <w:t>i</w:t>
      </w:r>
      <w:r w:rsidRPr="0082761E">
        <w:t xml:space="preserve"> sa zameriava na presnosť a šetrí čas. Poskytuje tiež predstavu o rôznych ďalších aspektoch, ako je </w:t>
      </w:r>
      <w:r>
        <w:t xml:space="preserve">napríklad </w:t>
      </w:r>
      <w:r w:rsidRPr="0082761E">
        <w:t>predaj. Je takmer nemožné analyzovať takéto údaje pomocou tradičných metód.</w:t>
      </w:r>
      <w:r w:rsidR="000F3AD1">
        <w:t xml:space="preserve"> [1</w:t>
      </w:r>
      <w:r w:rsidR="0014085B">
        <w:t>1</w:t>
      </w:r>
      <w:r w:rsidR="000F3AD1">
        <w:t>]</w:t>
      </w:r>
    </w:p>
    <w:p w14:paraId="55BA5690" w14:textId="77777777" w:rsidR="00D4133F" w:rsidRDefault="00D4133F" w:rsidP="00D4133F">
      <w:pPr>
        <w:pStyle w:val="3Nadpis"/>
      </w:pPr>
      <w:bookmarkStart w:id="30" w:name="_Toc39403104"/>
      <w:r>
        <w:t>Analýza sentimentu na sociálnych sieťach</w:t>
      </w:r>
      <w:bookmarkEnd w:id="30"/>
    </w:p>
    <w:p w14:paraId="6897A422" w14:textId="77777777" w:rsidR="00D4133F" w:rsidRPr="0082761E" w:rsidRDefault="00D4133F" w:rsidP="00C47F80">
      <w:pPr>
        <w:jc w:val="both"/>
      </w:pPr>
      <w:r>
        <w:t xml:space="preserve">Realizovateľná analýza komerčných značiek sa môže vytvoriť pomocou neustálej analýzy sociálnych sieti. Príspevky sa analyzujú a určuje sa, či má konkrétny príspevok pozitívny alebo negatívny vplyv na používateľov. Toto sa nazýva analýza sentimentu. Twitter, najpopulárnejší web so sociálnymi sieťami, používa </w:t>
      </w:r>
      <w:proofErr w:type="spellStart"/>
      <w:r>
        <w:t>Python</w:t>
      </w:r>
      <w:proofErr w:type="spellEnd"/>
      <w:r>
        <w:t xml:space="preserve"> na analýzu sentimentu. Sledovanie, analýza reklám a príspevkov na týchto platformách sociálnych médií však môže byť ťažká a </w:t>
      </w:r>
      <w:r w:rsidR="00317C25">
        <w:t>zdĺhavá</w:t>
      </w:r>
      <w:r>
        <w:t>. Umelá inteligencia uľahčila analýzu a sledovanie takýchto úloh a následne šetrí veľa času a úsilia.</w:t>
      </w:r>
      <w:r w:rsidR="000F3AD1">
        <w:t xml:space="preserve"> [1</w:t>
      </w:r>
      <w:r w:rsidR="0014085B">
        <w:t>1</w:t>
      </w:r>
      <w:r w:rsidR="000F3AD1">
        <w:t>]</w:t>
      </w:r>
    </w:p>
    <w:p w14:paraId="1C8093AE" w14:textId="77777777" w:rsidR="00D4133F" w:rsidRDefault="00D4133F" w:rsidP="00D4133F">
      <w:pPr>
        <w:pStyle w:val="2Nadpis"/>
      </w:pPr>
      <w:bookmarkStart w:id="31" w:name="_Toc39403105"/>
      <w:r>
        <w:lastRenderedPageBreak/>
        <w:t>Záver pre použitie umelej inteligencie v sociálnych sieťach</w:t>
      </w:r>
      <w:bookmarkEnd w:id="31"/>
    </w:p>
    <w:p w14:paraId="0BAE4033" w14:textId="77777777" w:rsidR="00D4133F" w:rsidRDefault="00D4133F" w:rsidP="00C47F80">
      <w:pPr>
        <w:jc w:val="both"/>
      </w:pPr>
      <w:r w:rsidRPr="005364BF">
        <w:t xml:space="preserve">Účinok umelej inteligencie </w:t>
      </w:r>
      <w:r w:rsidR="00317C25">
        <w:t>môžeme</w:t>
      </w:r>
      <w:r>
        <w:t xml:space="preserve"> pozorovať takmer</w:t>
      </w:r>
      <w:r w:rsidRPr="005364BF">
        <w:t xml:space="preserve"> na celom svete. Komunikujeme </w:t>
      </w:r>
      <w:r>
        <w:t xml:space="preserve">pomocou umelej inteligencie </w:t>
      </w:r>
      <w:r w:rsidRPr="005364BF">
        <w:t xml:space="preserve">každý deň, od smartfónov až po stránky sociálnych médií. </w:t>
      </w:r>
      <w:proofErr w:type="spellStart"/>
      <w:r>
        <w:t>Marketéri</w:t>
      </w:r>
      <w:proofErr w:type="spellEnd"/>
      <w:r w:rsidRPr="005364BF">
        <w:t xml:space="preserve">, ktorí používajú nástroje </w:t>
      </w:r>
      <w:r>
        <w:t>umelej inteligencie</w:t>
      </w:r>
      <w:r w:rsidRPr="005364BF">
        <w:t xml:space="preserve">, majú obrovskú konkurenčnú výhodu oproti tým, ktorí túto technológiu nevyužívajú. </w:t>
      </w:r>
      <w:r>
        <w:t xml:space="preserve">Umelá inteligencia na </w:t>
      </w:r>
      <w:r w:rsidRPr="005364BF">
        <w:t xml:space="preserve">sociálnych </w:t>
      </w:r>
      <w:r>
        <w:t xml:space="preserve">sieťach </w:t>
      </w:r>
      <w:r w:rsidRPr="005364BF">
        <w:t>teda nielen zvyšuje príjmy organizácie, ale poskytuje aj bezpečnejšie prostredie pre svojich používateľov.</w:t>
      </w:r>
    </w:p>
    <w:p w14:paraId="36E18AAB" w14:textId="77777777" w:rsidR="00D4133F" w:rsidRDefault="00D4133F" w:rsidP="00C47F80">
      <w:pPr>
        <w:jc w:val="both"/>
      </w:pPr>
      <w:r>
        <w:t xml:space="preserve">Dá sa predpokladať ,že umelá inteligencia v oblasti sociálnych sieti sa bude </w:t>
      </w:r>
      <w:r w:rsidR="00317C25">
        <w:t>aktívne</w:t>
      </w:r>
      <w:r>
        <w:t xml:space="preserve"> a pravidelne používať a zlepšovať. Jej využitie je veľmi prospešne a má potenciál </w:t>
      </w:r>
      <w:r w:rsidR="00317C25">
        <w:t>implementácie</w:t>
      </w:r>
      <w:r>
        <w:t xml:space="preserve"> aj do ďalších segmentov na sociálne siete. Takže jej nasadenie by sa mohlo v budúcnosti stať akýmsi štandardom pre viacero takýchto portálov za účelom zlepšenia kvality </w:t>
      </w:r>
      <w:r w:rsidR="00317C25">
        <w:t>ponúkaného</w:t>
      </w:r>
      <w:r>
        <w:t xml:space="preserve"> obsahu a tovaru alebo marketingu alebo cieleného poskytovania relevantného obsahu pre jednotlivých </w:t>
      </w:r>
      <w:r w:rsidR="00317C25">
        <w:t>používateľov</w:t>
      </w:r>
      <w:r>
        <w:t>.</w:t>
      </w:r>
    </w:p>
    <w:p w14:paraId="0591870F" w14:textId="77777777" w:rsidR="00457E90" w:rsidRDefault="00457E90" w:rsidP="003A1A56">
      <w:pPr>
        <w:pStyle w:val="1Nadpis"/>
      </w:pPr>
      <w:bookmarkStart w:id="32" w:name="_Ref38894606"/>
      <w:bookmarkStart w:id="33" w:name="_Toc39403106"/>
      <w:r>
        <w:lastRenderedPageBreak/>
        <w:t>WordPress</w:t>
      </w:r>
      <w:bookmarkEnd w:id="32"/>
      <w:bookmarkEnd w:id="33"/>
    </w:p>
    <w:p w14:paraId="3AF7021F" w14:textId="77777777" w:rsidR="00457E90" w:rsidRDefault="00457E90" w:rsidP="00C47F80">
      <w:pPr>
        <w:jc w:val="both"/>
      </w:pPr>
      <w:r w:rsidRPr="008F6F97">
        <w:rPr>
          <w:b/>
        </w:rPr>
        <w:t>WordPress</w:t>
      </w:r>
      <w:r w:rsidRPr="00334540">
        <w:t xml:space="preserve"> je </w:t>
      </w:r>
      <w:proofErr w:type="spellStart"/>
      <w:r>
        <w:t>open</w:t>
      </w:r>
      <w:r w:rsidR="006B7A5A">
        <w:t>-</w:t>
      </w:r>
      <w:r>
        <w:t>source</w:t>
      </w:r>
      <w:proofErr w:type="spellEnd"/>
      <w:r>
        <w:t xml:space="preserve"> (kód môže upravovať hocikto a pomocou toho ho vylepšovať) softvér, ktorý môžem</w:t>
      </w:r>
      <w:r w:rsidRPr="00334540">
        <w:t>e použiť na vytvorenie webovej stránky, blogu alebo aplikácie.</w:t>
      </w:r>
      <w:r>
        <w:t xml:space="preserve"> Veľké množstvo dizajnov</w:t>
      </w:r>
      <w:r w:rsidRPr="00334540">
        <w:t>, neobmedzené možn</w:t>
      </w:r>
      <w:r>
        <w:t>osti a sloboda vybudovať, čo si len developer zmyslí takto by sa dal najvýstižnejšie charakterizovať WordPress</w:t>
      </w:r>
      <w:r w:rsidRPr="00334540">
        <w:t xml:space="preserve">. </w:t>
      </w:r>
      <w:r>
        <w:t>Slogan platformy znie „</w:t>
      </w:r>
      <w:r w:rsidRPr="00334540">
        <w:t>WordPress je zadarmo a zároveň na nezaplatenie.</w:t>
      </w:r>
      <w:r>
        <w:t xml:space="preserve">“ </w:t>
      </w:r>
      <w:r w:rsidRPr="005D2799">
        <w:t xml:space="preserve">Základný WordPress softvér je jednoduchý a rýchlo sa dá naučiť </w:t>
      </w:r>
      <w:r>
        <w:t xml:space="preserve">a </w:t>
      </w:r>
      <w:r w:rsidRPr="005D2799">
        <w:t xml:space="preserve">používať. WordPress taktiež poskytuje silné nástroje pre rast a úspech </w:t>
      </w:r>
      <w:r>
        <w:t>projektov</w:t>
      </w:r>
      <w:r w:rsidRPr="005D2799">
        <w:t xml:space="preserve"> v online svete.</w:t>
      </w:r>
    </w:p>
    <w:p w14:paraId="31193787" w14:textId="77777777" w:rsidR="00457E90" w:rsidRDefault="00457E90" w:rsidP="00C47F80">
      <w:pPr>
        <w:keepNext/>
        <w:jc w:val="center"/>
      </w:pPr>
      <w:r>
        <w:rPr>
          <w:noProof/>
        </w:rPr>
        <w:drawing>
          <wp:inline distT="0" distB="0" distL="0" distR="0" wp14:anchorId="68B9E7D0" wp14:editId="3EFF0C6D">
            <wp:extent cx="4030980" cy="2176740"/>
            <wp:effectExtent l="0" t="0" r="0" b="0"/>
            <wp:docPr id="27" name="Obrázok 27" descr="Výsledok vyhľadávania obrázkov pre dopyt wordpress.or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ýsledok vyhľadávania obrázkov pre dopyt wordpress.org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3217" cy="2199548"/>
                    </a:xfrm>
                    <a:prstGeom prst="rect">
                      <a:avLst/>
                    </a:prstGeom>
                    <a:noFill/>
                    <a:ln>
                      <a:noFill/>
                    </a:ln>
                  </pic:spPr>
                </pic:pic>
              </a:graphicData>
            </a:graphic>
          </wp:inline>
        </w:drawing>
      </w:r>
    </w:p>
    <w:p w14:paraId="2F740ED6" w14:textId="36FB80A0" w:rsidR="00457E90" w:rsidRDefault="00457E90" w:rsidP="00C47F80">
      <w:pPr>
        <w:pStyle w:val="Popis"/>
      </w:pPr>
      <w:bookmarkStart w:id="34" w:name="_Toc39403133"/>
      <w:r>
        <w:t xml:space="preserve">Obrázok </w:t>
      </w:r>
      <w:fldSimple w:instr=" SEQ Obrázok \* ARABIC ">
        <w:r w:rsidR="00E512D1">
          <w:rPr>
            <w:noProof/>
          </w:rPr>
          <w:t>1</w:t>
        </w:r>
      </w:fldSimple>
      <w:r>
        <w:t xml:space="preserve"> WordPress</w:t>
      </w:r>
      <w:bookmarkEnd w:id="34"/>
    </w:p>
    <w:p w14:paraId="1269E496" w14:textId="77777777" w:rsidR="00457E90" w:rsidRDefault="00457E90" w:rsidP="00C47F80">
      <w:pPr>
        <w:jc w:val="both"/>
      </w:pPr>
      <w:r>
        <w:t>WordPress podporuje</w:t>
      </w:r>
      <w:r w:rsidRPr="005D2799">
        <w:t xml:space="preserve"> voľné publikovanie a</w:t>
      </w:r>
      <w:r>
        <w:t xml:space="preserve"> </w:t>
      </w:r>
      <w:r w:rsidRPr="005D2799">
        <w:t>slobodu</w:t>
      </w:r>
      <w:r>
        <w:t xml:space="preserve"> poskytovanú</w:t>
      </w:r>
      <w:r w:rsidRPr="005D2799">
        <w:t xml:space="preserve"> </w:t>
      </w:r>
      <w:proofErr w:type="spellStart"/>
      <w:r w:rsidRPr="005D2799">
        <w:t>open</w:t>
      </w:r>
      <w:proofErr w:type="spellEnd"/>
      <w:r w:rsidRPr="005D2799">
        <w:t xml:space="preserve"> </w:t>
      </w:r>
      <w:proofErr w:type="spellStart"/>
      <w:r w:rsidRPr="005D2799">
        <w:t>source</w:t>
      </w:r>
      <w:proofErr w:type="spellEnd"/>
      <w:r>
        <w:t xml:space="preserve"> rozhraním</w:t>
      </w:r>
      <w:r w:rsidRPr="005D2799">
        <w:t>.</w:t>
      </w:r>
      <w:r>
        <w:t xml:space="preserve"> </w:t>
      </w:r>
      <w:r w:rsidRPr="005D2799">
        <w:t>Tento názor podporuje</w:t>
      </w:r>
      <w:r>
        <w:t xml:space="preserve"> aj</w:t>
      </w:r>
      <w:r w:rsidRPr="005D2799">
        <w:t xml:space="preserve"> veľká komunita ľudí spolupracujúcich a prispievajúcich k tomuto projektu. </w:t>
      </w:r>
      <w:r>
        <w:t>K</w:t>
      </w:r>
      <w:r w:rsidRPr="005D2799">
        <w:t xml:space="preserve">omunita </w:t>
      </w:r>
      <w:r>
        <w:t xml:space="preserve">je známa tým že, </w:t>
      </w:r>
      <w:r w:rsidRPr="005D2799">
        <w:t>víta nových členov a aktívne prispieva k zlepšovaniu fungovania WordPress</w:t>
      </w:r>
      <w:r>
        <w:t>-u</w:t>
      </w:r>
      <w:r w:rsidRPr="005D2799">
        <w:t xml:space="preserve">. Práve nadšenie pre WordPress poháňa prispievateľov k stálemu zlepšovaniu jeho funkcionalít, čo </w:t>
      </w:r>
      <w:r>
        <w:t>používateľom</w:t>
      </w:r>
      <w:r w:rsidRPr="005D2799">
        <w:t xml:space="preserve"> čoraz viac zjednodušuje prácu a dosahovanie cieľov na WordPress weboch.</w:t>
      </w:r>
      <w:r>
        <w:t xml:space="preserve"> [1]</w:t>
      </w:r>
    </w:p>
    <w:p w14:paraId="037314DB" w14:textId="77777777" w:rsidR="00457E90" w:rsidRDefault="00457E90" w:rsidP="00C47F80">
      <w:pPr>
        <w:jc w:val="both"/>
      </w:pPr>
      <w:r>
        <w:t>WordPress m</w:t>
      </w:r>
      <w:r w:rsidRPr="00334540">
        <w:t>á širokú užívateľskú a vývojársku komunitu, počet stiahnutí verzie 3.0 samotnej dosahuje takmer 10 miliónov. 34% webu</w:t>
      </w:r>
      <w:r>
        <w:t xml:space="preserve"> (všetky weby na svete)</w:t>
      </w:r>
      <w:r w:rsidRPr="00334540">
        <w:t xml:space="preserve"> používa</w:t>
      </w:r>
      <w:r>
        <w:t>jú</w:t>
      </w:r>
      <w:r w:rsidRPr="00334540">
        <w:t xml:space="preserve"> WordPress, od hobby blogerov po na</w:t>
      </w:r>
      <w:r>
        <w:t>jväčšie webové stránky na svete. P</w:t>
      </w:r>
      <w:r w:rsidRPr="00334540">
        <w:t xml:space="preserve">rekonáva tak </w:t>
      </w:r>
      <w:proofErr w:type="spellStart"/>
      <w:r w:rsidRPr="00334540">
        <w:t>OpenSource</w:t>
      </w:r>
      <w:proofErr w:type="spellEnd"/>
      <w:r w:rsidRPr="00334540">
        <w:t xml:space="preserve"> CMS</w:t>
      </w:r>
      <w:r w:rsidRPr="00B40ACB">
        <w:t xml:space="preserve"> (</w:t>
      </w:r>
      <w:proofErr w:type="spellStart"/>
      <w:r w:rsidRPr="00B40ACB">
        <w:t>Content</w:t>
      </w:r>
      <w:proofErr w:type="spellEnd"/>
      <w:r w:rsidRPr="00B40ACB">
        <w:t xml:space="preserve"> Management </w:t>
      </w:r>
      <w:proofErr w:type="spellStart"/>
      <w:r w:rsidRPr="00B40ACB">
        <w:t>System</w:t>
      </w:r>
      <w:proofErr w:type="spellEnd"/>
      <w:r w:rsidRPr="00B40ACB">
        <w:t>)</w:t>
      </w:r>
      <w:r w:rsidRPr="00334540">
        <w:t xml:space="preserve"> ako </w:t>
      </w:r>
      <w:proofErr w:type="spellStart"/>
      <w:r w:rsidRPr="00334540">
        <w:t>Joomla</w:t>
      </w:r>
      <w:proofErr w:type="spellEnd"/>
      <w:r w:rsidRPr="00334540">
        <w:t xml:space="preserve"> či </w:t>
      </w:r>
      <w:proofErr w:type="spellStart"/>
      <w:r w:rsidRPr="00334540">
        <w:t>Drupal</w:t>
      </w:r>
      <w:proofErr w:type="spellEnd"/>
      <w:r w:rsidRPr="00334540">
        <w:t>, ktoré sa držia pod desiatimi percentami.</w:t>
      </w:r>
      <w:r>
        <w:t xml:space="preserve"> [2]</w:t>
      </w:r>
    </w:p>
    <w:p w14:paraId="70F3B82C" w14:textId="77777777" w:rsidR="00457E90" w:rsidRPr="005F4031" w:rsidRDefault="00457E90" w:rsidP="00C47F80">
      <w:pPr>
        <w:jc w:val="both"/>
        <w:rPr>
          <w:lang w:val="en-US"/>
        </w:rPr>
      </w:pPr>
      <w:r w:rsidRPr="00B40ACB">
        <w:t xml:space="preserve">WordPress </w:t>
      </w:r>
      <w:r>
        <w:t>web môže svoju funkcionalitu rozšíriť s</w:t>
      </w:r>
      <w:r w:rsidRPr="00B40ACB">
        <w:t xml:space="preserve"> viac a</w:t>
      </w:r>
      <w:r>
        <w:t>ko 54 000 pluginmi (</w:t>
      </w:r>
      <w:proofErr w:type="spellStart"/>
      <w:r>
        <w:t>modulmy</w:t>
      </w:r>
      <w:proofErr w:type="spellEnd"/>
      <w:r>
        <w:t>) a prispôsobiť</w:t>
      </w:r>
      <w:r w:rsidRPr="00B40ACB">
        <w:t xml:space="preserve"> webovú stránku </w:t>
      </w:r>
      <w:r>
        <w:t>podľa</w:t>
      </w:r>
      <w:r w:rsidRPr="00B40ACB">
        <w:t xml:space="preserve"> po</w:t>
      </w:r>
      <w:r>
        <w:t>trieb developera</w:t>
      </w:r>
      <w:r w:rsidRPr="00B40ACB">
        <w:t xml:space="preserve">. </w:t>
      </w:r>
      <w:r>
        <w:t>Je možné pridávať</w:t>
      </w:r>
      <w:r w:rsidRPr="00B40ACB">
        <w:t xml:space="preserve"> funkcie ako </w:t>
      </w:r>
      <w:proofErr w:type="spellStart"/>
      <w:r w:rsidRPr="00B40ACB">
        <w:t>eshop</w:t>
      </w:r>
      <w:proofErr w:type="spellEnd"/>
      <w:r w:rsidRPr="00B40ACB">
        <w:t xml:space="preserve">, galérie, </w:t>
      </w:r>
      <w:proofErr w:type="spellStart"/>
      <w:r w:rsidRPr="00B40ACB">
        <w:t>newslettre</w:t>
      </w:r>
      <w:proofErr w:type="spellEnd"/>
      <w:r w:rsidRPr="00B40ACB">
        <w:t xml:space="preserve">, fórum, </w:t>
      </w:r>
      <w:proofErr w:type="spellStart"/>
      <w:r w:rsidRPr="00B40ACB">
        <w:t>analytiku</w:t>
      </w:r>
      <w:proofErr w:type="spellEnd"/>
      <w:r w:rsidRPr="00B40ACB">
        <w:t xml:space="preserve"> a oveľa viac.</w:t>
      </w:r>
      <w:r w:rsidRPr="00127F60">
        <w:t xml:space="preserve"> V databáze </w:t>
      </w:r>
      <w:r>
        <w:t>nájdeme</w:t>
      </w:r>
      <w:r w:rsidRPr="00127F60">
        <w:t xml:space="preserve"> moduly na optimalizáciu výkonu ale aj pre tvorbu e-</w:t>
      </w:r>
      <w:proofErr w:type="spellStart"/>
      <w:r w:rsidRPr="00127F60">
        <w:t>shopu</w:t>
      </w:r>
      <w:proofErr w:type="spellEnd"/>
      <w:r w:rsidRPr="00127F60">
        <w:t>. Väčšina je dostupná zadarmo, niektoré ponúkajú rozšírenú funkč</w:t>
      </w:r>
      <w:r>
        <w:t xml:space="preserve">nosť alebo podporu po zaplatení </w:t>
      </w:r>
      <w:r>
        <w:rPr>
          <w:lang w:val="en-US"/>
        </w:rPr>
        <w:t>[3].</w:t>
      </w:r>
      <w:r>
        <w:t xml:space="preserve"> </w:t>
      </w:r>
      <w:r w:rsidRPr="005F4031">
        <w:t xml:space="preserve">Existujú </w:t>
      </w:r>
      <w:r w:rsidR="00BA0ECA" w:rsidRPr="005F4031">
        <w:t>tisíce</w:t>
      </w:r>
      <w:r w:rsidRPr="005F4031">
        <w:t xml:space="preserve"> pluginov, ktoré rozširujú čo WordPress dokáže, takže samotná funkcionalita je prakticky neobmedzená.</w:t>
      </w:r>
      <w:r>
        <w:t xml:space="preserve"> </w:t>
      </w:r>
      <w:r>
        <w:rPr>
          <w:lang w:val="en-US"/>
        </w:rPr>
        <w:t>[1]</w:t>
      </w:r>
    </w:p>
    <w:p w14:paraId="50ED6D0A" w14:textId="77777777" w:rsidR="00457E90" w:rsidRDefault="00457E90" w:rsidP="00C47F80">
      <w:pPr>
        <w:jc w:val="both"/>
      </w:pPr>
      <w:r>
        <w:lastRenderedPageBreak/>
        <w:t>Vzhľad stránky je možné</w:t>
      </w:r>
      <w:r w:rsidRPr="00127F60">
        <w:t xml:space="preserve"> upraviť podľa seba. Na výber </w:t>
      </w:r>
      <w:r>
        <w:t>sú dostupné</w:t>
      </w:r>
      <w:r w:rsidRPr="00127F60">
        <w:t xml:space="preserve"> tisícky tém</w:t>
      </w:r>
      <w:r>
        <w:t xml:space="preserve"> z WordPress.org. Tie však môž</w:t>
      </w:r>
      <w:r w:rsidRPr="00127F60">
        <w:t>e</w:t>
      </w:r>
      <w:r>
        <w:t xml:space="preserve"> používateľ</w:t>
      </w:r>
      <w:r w:rsidRPr="00127F60">
        <w:t xml:space="preserve"> inštalovať aj z administrácie a jednoducho medzi nimi prepínať. </w:t>
      </w:r>
      <w:r>
        <w:t xml:space="preserve">Stačí ak ich používateľ iba jednoducho stiahne a klikne na tlačidlo použiť. Po tejto operácii sa téma automaticky nastaví téma pre daný web v priebehu niekoľkých sekúnd. </w:t>
      </w:r>
      <w:r>
        <w:rPr>
          <w:lang w:val="en-US"/>
        </w:rPr>
        <w:t>[3]</w:t>
      </w:r>
    </w:p>
    <w:p w14:paraId="3F7CF89E" w14:textId="77777777" w:rsidR="00457E90" w:rsidRPr="005F4031" w:rsidRDefault="00457E90" w:rsidP="00C47F80">
      <w:pPr>
        <w:jc w:val="both"/>
        <w:rPr>
          <w:lang w:val="en-US"/>
        </w:rPr>
      </w:pPr>
      <w:r>
        <w:t xml:space="preserve">Najnovšia verzia WordPressu je momentálne 5.2.2, avšak stále sa pracuje na vylepšovaní tohto softvéru takže určite budú časom pribúdať novšie a vylepšené verzie. </w:t>
      </w:r>
      <w:r>
        <w:rPr>
          <w:lang w:val="en-US"/>
        </w:rPr>
        <w:t>[1]</w:t>
      </w:r>
    </w:p>
    <w:p w14:paraId="385A9306" w14:textId="77777777" w:rsidR="00457E90" w:rsidRPr="005F4031" w:rsidRDefault="00457E90" w:rsidP="00C47F80">
      <w:pPr>
        <w:jc w:val="both"/>
        <w:rPr>
          <w:lang w:val="en-US"/>
        </w:rPr>
      </w:pPr>
      <w:r w:rsidRPr="005F4031">
        <w:t>WordPress ponúka prehľadnú štruktúru stránok, možnosť zaradiť obsah do kategórií a priradiť mu rôzne značky. Automatické filtre poskytujú štandardizované písanie príspevkov a jednotné štýly nadpisov a obsahu. Podporuje spätné odkazy a upozornenia, ktoré zobrazia, ak na vás niekto odkazoval. Najväčšou výhodou je aktívna komunita, ktorá sa stará o chod a podporu tohto systému.</w:t>
      </w:r>
      <w:r>
        <w:t xml:space="preserve"> </w:t>
      </w:r>
      <w:r>
        <w:rPr>
          <w:lang w:val="en-US"/>
        </w:rPr>
        <w:t>[3]</w:t>
      </w:r>
    </w:p>
    <w:p w14:paraId="05C72DEA" w14:textId="77777777" w:rsidR="00457E90" w:rsidRDefault="00457E90" w:rsidP="00BA0ECA">
      <w:pPr>
        <w:pStyle w:val="2Nadpis"/>
      </w:pPr>
      <w:bookmarkStart w:id="35" w:name="_Toc39403107"/>
      <w:r>
        <w:t>P</w:t>
      </w:r>
      <w:r w:rsidRPr="005D2799">
        <w:t>ožiadavky</w:t>
      </w:r>
      <w:bookmarkEnd w:id="35"/>
      <w:r w:rsidRPr="005D2799">
        <w:t xml:space="preserve"> </w:t>
      </w:r>
    </w:p>
    <w:p w14:paraId="45393097" w14:textId="77777777" w:rsidR="00457E90" w:rsidRPr="009F29CE" w:rsidRDefault="00457E90" w:rsidP="00C47F80">
      <w:pPr>
        <w:jc w:val="both"/>
        <w:rPr>
          <w:lang w:val="en-US"/>
        </w:rPr>
      </w:pPr>
      <w:r>
        <w:t>Odporúčajú sa</w:t>
      </w:r>
      <w:r w:rsidRPr="005D2799">
        <w:t xml:space="preserve"> servery s PHP </w:t>
      </w:r>
      <w:r>
        <w:t xml:space="preserve">verziou 7.3 alebo vyššou </w:t>
      </w:r>
      <w:r w:rsidRPr="005D2799">
        <w:t xml:space="preserve">a MySQL verzie 5.6 </w:t>
      </w:r>
      <w:r>
        <w:t>alebo</w:t>
      </w:r>
      <w:r w:rsidRPr="005D2799">
        <w:t xml:space="preserve"> </w:t>
      </w:r>
      <w:proofErr w:type="spellStart"/>
      <w:r w:rsidRPr="005D2799">
        <w:t>MariaDB</w:t>
      </w:r>
      <w:proofErr w:type="spellEnd"/>
      <w:r w:rsidRPr="005D2799">
        <w:t xml:space="preserve"> verzie 10.0 alebo </w:t>
      </w:r>
      <w:r w:rsidR="00BA0ECA">
        <w:t>vyššie</w:t>
      </w:r>
      <w:r>
        <w:t>. Odporúča sa</w:t>
      </w:r>
      <w:r w:rsidRPr="005D2799">
        <w:t xml:space="preserve"> tiež Apache alebo </w:t>
      </w:r>
      <w:proofErr w:type="spellStart"/>
      <w:r w:rsidRPr="005D2799">
        <w:t>Nginx</w:t>
      </w:r>
      <w:proofErr w:type="spellEnd"/>
      <w:r w:rsidRPr="005D2799">
        <w:t xml:space="preserve"> ako najrobustnejšie možnosti na spustenie WordPress, ale ani jedna z nich nie je potrebná.</w:t>
      </w:r>
      <w:r>
        <w:t xml:space="preserve"> </w:t>
      </w:r>
      <w:r>
        <w:rPr>
          <w:lang w:val="en-US"/>
        </w:rPr>
        <w:t>[1]</w:t>
      </w:r>
    </w:p>
    <w:p w14:paraId="3E09EEBE" w14:textId="77777777" w:rsidR="00457E90" w:rsidRDefault="00457E90" w:rsidP="00BA0ECA">
      <w:pPr>
        <w:pStyle w:val="2Nadpis"/>
      </w:pPr>
      <w:bookmarkStart w:id="36" w:name="_Toc39403108"/>
      <w:r>
        <w:t>Dejiny</w:t>
      </w:r>
      <w:bookmarkEnd w:id="36"/>
    </w:p>
    <w:p w14:paraId="1E18B95B" w14:textId="77777777" w:rsidR="00457E90" w:rsidRDefault="00457E90" w:rsidP="00C47F80">
      <w:pPr>
        <w:jc w:val="both"/>
      </w:pPr>
      <w:r w:rsidRPr="00127F60">
        <w:t xml:space="preserve">Myšlienka vytvoriť WordPress vznikla začiatkom roku 2003. </w:t>
      </w:r>
      <w:proofErr w:type="spellStart"/>
      <w:r w:rsidRPr="00127F60">
        <w:t>Matt</w:t>
      </w:r>
      <w:proofErr w:type="spellEnd"/>
      <w:r w:rsidRPr="00127F60">
        <w:t xml:space="preserve"> </w:t>
      </w:r>
      <w:proofErr w:type="spellStart"/>
      <w:r w:rsidRPr="00127F60">
        <w:t>Mullenweg</w:t>
      </w:r>
      <w:proofErr w:type="spellEnd"/>
      <w:r w:rsidRPr="00127F60">
        <w:t xml:space="preserve"> a </w:t>
      </w:r>
      <w:proofErr w:type="spellStart"/>
      <w:r w:rsidRPr="00127F60">
        <w:t>Mike</w:t>
      </w:r>
      <w:proofErr w:type="spellEnd"/>
      <w:r w:rsidRPr="00127F60">
        <w:t xml:space="preserve"> </w:t>
      </w:r>
      <w:proofErr w:type="spellStart"/>
      <w:r w:rsidRPr="00127F60">
        <w:t>Little</w:t>
      </w:r>
      <w:proofErr w:type="spellEnd"/>
      <w:r w:rsidRPr="00127F60">
        <w:t xml:space="preserve"> ho vyvinuli ako nástupcu platformy b2/</w:t>
      </w:r>
      <w:proofErr w:type="spellStart"/>
      <w:r w:rsidRPr="00127F60">
        <w:t>cafe</w:t>
      </w:r>
      <w:proofErr w:type="spellEnd"/>
      <w:r w:rsidRPr="00127F60">
        <w:t xml:space="preserve">. V marci 2003 zaregistroval </w:t>
      </w:r>
      <w:proofErr w:type="spellStart"/>
      <w:r w:rsidRPr="00127F60">
        <w:t>Matt</w:t>
      </w:r>
      <w:proofErr w:type="spellEnd"/>
      <w:r w:rsidRPr="00127F60">
        <w:t xml:space="preserve"> doménu wordpress.org. Prvá verzia WordPress 0.7 vyšla 27. mája 2003 a v januári 2004 sa dopracovala na verziu 1.0. </w:t>
      </w:r>
    </w:p>
    <w:p w14:paraId="358B92BA" w14:textId="77777777" w:rsidR="00457E90" w:rsidRDefault="00457E90" w:rsidP="00C47F80">
      <w:pPr>
        <w:jc w:val="both"/>
      </w:pPr>
      <w:r w:rsidRPr="00127F60">
        <w:t xml:space="preserve">Rok 2005 bol pre WordPress zlomový. Verzia WordPress 1.5, ktorá priniesla grafické témy, editáciu statických stránok a moderáciu, zaznamenala vyše 900 000 stiahnutí. Následne bola založená spoločnosť </w:t>
      </w:r>
      <w:proofErr w:type="spellStart"/>
      <w:r w:rsidRPr="00127F60">
        <w:t>Automattic</w:t>
      </w:r>
      <w:proofErr w:type="spellEnd"/>
      <w:r w:rsidRPr="00127F60">
        <w:t xml:space="preserve">, </w:t>
      </w:r>
      <w:proofErr w:type="spellStart"/>
      <w:r w:rsidRPr="00127F60">
        <w:t>Inc</w:t>
      </w:r>
      <w:proofErr w:type="spellEnd"/>
      <w:r w:rsidRPr="00127F60">
        <w:t xml:space="preserve">. a v marci 2006 zaregistrovaná ochranná známka WordPress. Koncom roka 2005 bola spustená aj bezplatná </w:t>
      </w:r>
      <w:proofErr w:type="spellStart"/>
      <w:r w:rsidRPr="00127F60">
        <w:t>hostingová</w:t>
      </w:r>
      <w:proofErr w:type="spellEnd"/>
      <w:r w:rsidRPr="00127F60">
        <w:t xml:space="preserve"> služba WordPress.com.</w:t>
      </w:r>
    </w:p>
    <w:p w14:paraId="4688CC07" w14:textId="77777777" w:rsidR="00457E90" w:rsidRDefault="00457E90" w:rsidP="00C47F80">
      <w:pPr>
        <w:jc w:val="both"/>
      </w:pPr>
      <w:r w:rsidRPr="00127F60">
        <w:t xml:space="preserve">Po úspešných rokovaniach s WordPress </w:t>
      </w:r>
      <w:proofErr w:type="spellStart"/>
      <w:r w:rsidRPr="00127F60">
        <w:t>Deutschland</w:t>
      </w:r>
      <w:proofErr w:type="spellEnd"/>
      <w:r w:rsidRPr="00127F60">
        <w:t xml:space="preserve"> bola doména WordPress.sk presunutá do slovenských rúk a 16. januára 2009 bol spustený portál WordPress Slovensko pre všetkých používateľov WordPress v slovenčine. </w:t>
      </w:r>
    </w:p>
    <w:p w14:paraId="0907F5F3" w14:textId="77777777" w:rsidR="00457E90" w:rsidRPr="003A1A56" w:rsidRDefault="00457E90" w:rsidP="00C47F80">
      <w:pPr>
        <w:jc w:val="both"/>
      </w:pPr>
      <w:r w:rsidRPr="00127F60">
        <w:t>Na Slovensku má WordPress podiel na trhu 5,12% (15. júl 2018)</w:t>
      </w:r>
      <w:r>
        <w:t>. [2]</w:t>
      </w:r>
    </w:p>
    <w:p w14:paraId="117310BF" w14:textId="77777777" w:rsidR="00D4133F" w:rsidRPr="00304DE4" w:rsidRDefault="00D4133F" w:rsidP="00BA0ECA">
      <w:pPr>
        <w:pStyle w:val="2Nadpis"/>
      </w:pPr>
      <w:bookmarkStart w:id="37" w:name="_Toc39403109"/>
      <w:r w:rsidRPr="00304DE4">
        <w:t xml:space="preserve">Wordpress.org </w:t>
      </w:r>
      <w:proofErr w:type="spellStart"/>
      <w:r w:rsidRPr="00304DE4">
        <w:t>vs</w:t>
      </w:r>
      <w:proofErr w:type="spellEnd"/>
      <w:r w:rsidRPr="00304DE4">
        <w:t xml:space="preserve"> Wordpress.com</w:t>
      </w:r>
      <w:bookmarkEnd w:id="37"/>
    </w:p>
    <w:p w14:paraId="06561BF9" w14:textId="77777777" w:rsidR="00D4133F" w:rsidRDefault="00D4133F" w:rsidP="00C47F80">
      <w:pPr>
        <w:jc w:val="both"/>
        <w:rPr>
          <w:rFonts w:cstheme="minorHAnsi"/>
          <w:shd w:val="clear" w:color="auto" w:fill="FFFFFF"/>
        </w:rPr>
      </w:pPr>
      <w:r w:rsidRPr="008D3A87">
        <w:rPr>
          <w:rStyle w:val="Vrazn"/>
          <w:rFonts w:cstheme="minorHAnsi"/>
          <w:color w:val="222222"/>
          <w:shd w:val="clear" w:color="auto" w:fill="FFFFFF"/>
        </w:rPr>
        <w:t xml:space="preserve">WP.org a WP.com sú dve rozdielne platformy. Ak </w:t>
      </w:r>
      <w:r>
        <w:rPr>
          <w:rStyle w:val="Vrazn"/>
          <w:rFonts w:cstheme="minorHAnsi"/>
          <w:color w:val="222222"/>
          <w:shd w:val="clear" w:color="auto" w:fill="FFFFFF"/>
        </w:rPr>
        <w:t>niekto začína</w:t>
      </w:r>
      <w:r w:rsidRPr="008D3A87">
        <w:rPr>
          <w:rStyle w:val="Vrazn"/>
          <w:rFonts w:cstheme="minorHAnsi"/>
          <w:color w:val="222222"/>
          <w:shd w:val="clear" w:color="auto" w:fill="FFFFFF"/>
        </w:rPr>
        <w:t xml:space="preserve"> s</w:t>
      </w:r>
      <w:r>
        <w:rPr>
          <w:rStyle w:val="Vrazn"/>
          <w:rFonts w:cstheme="minorHAnsi"/>
          <w:color w:val="222222"/>
          <w:shd w:val="clear" w:color="auto" w:fill="FFFFFF"/>
        </w:rPr>
        <w:t> </w:t>
      </w:r>
      <w:r w:rsidRPr="008D3A87">
        <w:rPr>
          <w:rStyle w:val="Vrazn"/>
          <w:rFonts w:cstheme="minorHAnsi"/>
          <w:color w:val="222222"/>
          <w:shd w:val="clear" w:color="auto" w:fill="FFFFFF"/>
        </w:rPr>
        <w:t>WordPress</w:t>
      </w:r>
      <w:r>
        <w:rPr>
          <w:rStyle w:val="Vrazn"/>
          <w:rFonts w:cstheme="minorHAnsi"/>
          <w:color w:val="222222"/>
          <w:shd w:val="clear" w:color="auto" w:fill="FFFFFF"/>
        </w:rPr>
        <w:t>-</w:t>
      </w:r>
      <w:proofErr w:type="spellStart"/>
      <w:r>
        <w:rPr>
          <w:rStyle w:val="Vrazn"/>
          <w:rFonts w:cstheme="minorHAnsi"/>
          <w:color w:val="222222"/>
          <w:shd w:val="clear" w:color="auto" w:fill="FFFFFF"/>
        </w:rPr>
        <w:t>om</w:t>
      </w:r>
      <w:proofErr w:type="spellEnd"/>
      <w:r w:rsidRPr="008D3A87">
        <w:rPr>
          <w:rStyle w:val="Vrazn"/>
          <w:rFonts w:cstheme="minorHAnsi"/>
          <w:color w:val="222222"/>
          <w:shd w:val="clear" w:color="auto" w:fill="FFFFFF"/>
        </w:rPr>
        <w:t>, môže to byť trochu mätúce.</w:t>
      </w:r>
      <w:r w:rsidRPr="008D3A87">
        <w:rPr>
          <w:rFonts w:cstheme="minorHAnsi"/>
          <w:shd w:val="clear" w:color="auto" w:fill="FFFFFF"/>
        </w:rPr>
        <w:t> </w:t>
      </w:r>
      <w:r>
        <w:rPr>
          <w:rFonts w:cstheme="minorHAnsi"/>
          <w:shd w:val="clear" w:color="auto" w:fill="FFFFFF"/>
        </w:rPr>
        <w:t>Pre výber tej najvhodnejšej platformy pre</w:t>
      </w:r>
      <w:r w:rsidRPr="008D3A87">
        <w:rPr>
          <w:rFonts w:cstheme="minorHAnsi"/>
          <w:shd w:val="clear" w:color="auto" w:fill="FFFFFF"/>
        </w:rPr>
        <w:t xml:space="preserve"> internetovú stránku, tu </w:t>
      </w:r>
      <w:r>
        <w:rPr>
          <w:rFonts w:cstheme="minorHAnsi"/>
          <w:shd w:val="clear" w:color="auto" w:fill="FFFFFF"/>
        </w:rPr>
        <w:t xml:space="preserve">je toto porovnanie, ktoré objasní základne rozdiely medzi </w:t>
      </w:r>
      <w:r w:rsidR="005031D9">
        <w:rPr>
          <w:rFonts w:cstheme="minorHAnsi"/>
          <w:shd w:val="clear" w:color="auto" w:fill="FFFFFF"/>
        </w:rPr>
        <w:t>týmito</w:t>
      </w:r>
      <w:r>
        <w:rPr>
          <w:rFonts w:cstheme="minorHAnsi"/>
          <w:shd w:val="clear" w:color="auto" w:fill="FFFFFF"/>
        </w:rPr>
        <w:t xml:space="preserve"> pojmami.</w:t>
      </w:r>
    </w:p>
    <w:p w14:paraId="307BD5DB" w14:textId="77777777" w:rsidR="00484069" w:rsidRDefault="000C21D3" w:rsidP="00484069">
      <w:pPr>
        <w:keepNext/>
        <w:jc w:val="center"/>
      </w:pPr>
      <w:r>
        <w:rPr>
          <w:noProof/>
        </w:rPr>
        <w:lastRenderedPageBreak/>
        <w:drawing>
          <wp:inline distT="0" distB="0" distL="0" distR="0" wp14:anchorId="598C80B8" wp14:editId="7E330BD9">
            <wp:extent cx="5135295" cy="2567940"/>
            <wp:effectExtent l="0" t="0" r="8255" b="3810"/>
            <wp:docPr id="9" name="Obrázok 9" descr="Výsledok vyhľadávania obrázkov pre dopyt wordpress.or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ýsledok vyhľadávania obrázkov pre dopyt wordpress.org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7461" cy="2569023"/>
                    </a:xfrm>
                    <a:prstGeom prst="rect">
                      <a:avLst/>
                    </a:prstGeom>
                    <a:noFill/>
                    <a:ln>
                      <a:noFill/>
                    </a:ln>
                  </pic:spPr>
                </pic:pic>
              </a:graphicData>
            </a:graphic>
          </wp:inline>
        </w:drawing>
      </w:r>
    </w:p>
    <w:p w14:paraId="19C80774" w14:textId="54C10102" w:rsidR="0034122D" w:rsidRDefault="00484069" w:rsidP="00484069">
      <w:pPr>
        <w:pStyle w:val="Popis"/>
      </w:pPr>
      <w:bookmarkStart w:id="38" w:name="_Toc39403134"/>
      <w:r>
        <w:t xml:space="preserve">Obrázok </w:t>
      </w:r>
      <w:fldSimple w:instr=" SEQ Obrázok \* ARABIC ">
        <w:r w:rsidR="00E512D1">
          <w:rPr>
            <w:noProof/>
          </w:rPr>
          <w:t>2</w:t>
        </w:r>
      </w:fldSimple>
      <w:r>
        <w:t xml:space="preserve"> </w:t>
      </w:r>
      <w:r w:rsidRPr="001F3D0F">
        <w:t xml:space="preserve">WordPress.com </w:t>
      </w:r>
      <w:proofErr w:type="spellStart"/>
      <w:r w:rsidRPr="001F3D0F">
        <w:t>vs</w:t>
      </w:r>
      <w:proofErr w:type="spellEnd"/>
      <w:r w:rsidRPr="001F3D0F">
        <w:t xml:space="preserve"> WordPress.org</w:t>
      </w:r>
      <w:bookmarkEnd w:id="38"/>
    </w:p>
    <w:p w14:paraId="29D2BF44" w14:textId="77777777" w:rsidR="00D4133F" w:rsidRPr="00304DE4" w:rsidRDefault="00D4133F" w:rsidP="00631E63">
      <w:pPr>
        <w:pStyle w:val="3Nadpis"/>
        <w:rPr>
          <w:shd w:val="clear" w:color="auto" w:fill="FFFFFF"/>
        </w:rPr>
      </w:pPr>
      <w:bookmarkStart w:id="39" w:name="_Toc39403110"/>
      <w:r w:rsidRPr="00304DE4">
        <w:rPr>
          <w:shd w:val="clear" w:color="auto" w:fill="FFFFFF"/>
        </w:rPr>
        <w:t>Wordpress.org</w:t>
      </w:r>
      <w:bookmarkEnd w:id="39"/>
    </w:p>
    <w:p w14:paraId="15004A2E" w14:textId="77777777" w:rsidR="00D4133F" w:rsidRDefault="00D4133F" w:rsidP="00B7702C">
      <w:pPr>
        <w:jc w:val="both"/>
      </w:pPr>
      <w:r>
        <w:t xml:space="preserve">Odkaz na </w:t>
      </w:r>
      <w:r w:rsidR="00BA0ECA">
        <w:t>stránku</w:t>
      </w:r>
      <w:r>
        <w:t xml:space="preserve"> Wordpress.org : </w:t>
      </w:r>
      <w:hyperlink r:id="rId15" w:history="1">
        <w:r>
          <w:rPr>
            <w:rStyle w:val="Hypertextovprepojenie"/>
          </w:rPr>
          <w:t>https://sk.wordpress.org/</w:t>
        </w:r>
      </w:hyperlink>
      <w:r>
        <w:t>.</w:t>
      </w:r>
    </w:p>
    <w:p w14:paraId="472A7C36" w14:textId="77777777" w:rsidR="00D4133F" w:rsidRPr="00E76EF3" w:rsidRDefault="00D4133F" w:rsidP="00B7702C">
      <w:pPr>
        <w:jc w:val="both"/>
        <w:rPr>
          <w:rStyle w:val="Vrazn"/>
          <w:rFonts w:cstheme="minorHAnsi"/>
          <w:b w:val="0"/>
          <w:bCs w:val="0"/>
          <w:color w:val="222222"/>
          <w:shd w:val="clear" w:color="auto" w:fill="FFFFFF"/>
        </w:rPr>
      </w:pPr>
      <w:r w:rsidRPr="00E76EF3">
        <w:rPr>
          <w:rStyle w:val="Vrazn"/>
          <w:rFonts w:cstheme="minorHAnsi"/>
          <w:b w:val="0"/>
          <w:bCs w:val="0"/>
          <w:color w:val="222222"/>
          <w:shd w:val="clear" w:color="auto" w:fill="FFFFFF"/>
        </w:rPr>
        <w:t xml:space="preserve">WordPress.org je </w:t>
      </w:r>
      <w:proofErr w:type="spellStart"/>
      <w:r w:rsidRPr="00E76EF3">
        <w:rPr>
          <w:rStyle w:val="Vrazn"/>
          <w:rFonts w:cstheme="minorHAnsi"/>
          <w:b w:val="0"/>
          <w:bCs w:val="0"/>
          <w:color w:val="222222"/>
          <w:shd w:val="clear" w:color="auto" w:fill="FFFFFF"/>
        </w:rPr>
        <w:t>open</w:t>
      </w:r>
      <w:r w:rsidR="00EF5731">
        <w:rPr>
          <w:rStyle w:val="Vrazn"/>
          <w:rFonts w:cstheme="minorHAnsi"/>
          <w:b w:val="0"/>
          <w:bCs w:val="0"/>
          <w:color w:val="222222"/>
          <w:shd w:val="clear" w:color="auto" w:fill="FFFFFF"/>
        </w:rPr>
        <w:t>-</w:t>
      </w:r>
      <w:r w:rsidRPr="00E76EF3">
        <w:rPr>
          <w:rStyle w:val="Vrazn"/>
          <w:rFonts w:cstheme="minorHAnsi"/>
          <w:b w:val="0"/>
          <w:bCs w:val="0"/>
          <w:color w:val="222222"/>
          <w:shd w:val="clear" w:color="auto" w:fill="FFFFFF"/>
        </w:rPr>
        <w:t>source</w:t>
      </w:r>
      <w:proofErr w:type="spellEnd"/>
      <w:r w:rsidRPr="00E76EF3">
        <w:rPr>
          <w:rStyle w:val="Vrazn"/>
          <w:rFonts w:cstheme="minorHAnsi"/>
          <w:b w:val="0"/>
          <w:bCs w:val="0"/>
          <w:color w:val="222222"/>
          <w:shd w:val="clear" w:color="auto" w:fill="FFFFFF"/>
        </w:rPr>
        <w:t xml:space="preserve">. To znamená, že ho môžeme použiť pre vlastný web zadarmo. Pre vytvorenie stránky ale potrebujeme vlastnú doménu a web hosting. To je v podstate všetko, čo treba bežnému </w:t>
      </w:r>
      <w:r w:rsidR="00BA0ECA" w:rsidRPr="00E76EF3">
        <w:rPr>
          <w:rStyle w:val="Vrazn"/>
          <w:rFonts w:cstheme="minorHAnsi"/>
          <w:b w:val="0"/>
          <w:bCs w:val="0"/>
          <w:color w:val="222222"/>
          <w:shd w:val="clear" w:color="auto" w:fill="FFFFFF"/>
        </w:rPr>
        <w:t>užívateľovi</w:t>
      </w:r>
      <w:r w:rsidRPr="00E76EF3">
        <w:rPr>
          <w:rStyle w:val="Vrazn"/>
          <w:rFonts w:cstheme="minorHAnsi"/>
          <w:b w:val="0"/>
          <w:bCs w:val="0"/>
          <w:color w:val="222222"/>
          <w:shd w:val="clear" w:color="auto" w:fill="FFFFFF"/>
        </w:rPr>
        <w:t xml:space="preserve"> vedieť.</w:t>
      </w:r>
    </w:p>
    <w:p w14:paraId="43EBF19E" w14:textId="77777777" w:rsidR="00D4133F" w:rsidRPr="00304DE4" w:rsidRDefault="00D4133F" w:rsidP="00B7702C">
      <w:pPr>
        <w:jc w:val="both"/>
        <w:rPr>
          <w:rStyle w:val="Vrazn"/>
          <w:rFonts w:cstheme="minorHAnsi"/>
          <w:color w:val="222222"/>
          <w:shd w:val="clear" w:color="auto" w:fill="FFFFFF"/>
        </w:rPr>
      </w:pPr>
      <w:r w:rsidRPr="00304DE4">
        <w:rPr>
          <w:rStyle w:val="Vrazn"/>
          <w:rFonts w:cstheme="minorHAnsi"/>
          <w:color w:val="222222"/>
          <w:shd w:val="clear" w:color="auto" w:fill="FFFFFF"/>
        </w:rPr>
        <w:t>Výhody Wordpress.org</w:t>
      </w:r>
    </w:p>
    <w:p w14:paraId="4DA1179C"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celý systém </w:t>
      </w:r>
      <w:r w:rsidRPr="00304DE4">
        <w:rPr>
          <w:rStyle w:val="Vrazn"/>
          <w:rFonts w:cstheme="minorHAnsi"/>
          <w:color w:val="222222"/>
        </w:rPr>
        <w:t>je zadarmo</w:t>
      </w:r>
      <w:r>
        <w:rPr>
          <w:rFonts w:cstheme="minorHAnsi"/>
          <w:color w:val="222222"/>
        </w:rPr>
        <w:t> (platí sa iba za</w:t>
      </w:r>
      <w:r w:rsidRPr="00304DE4">
        <w:rPr>
          <w:rFonts w:cstheme="minorHAnsi"/>
          <w:color w:val="222222"/>
        </w:rPr>
        <w:t xml:space="preserve"> doménu, hosting, prípadne šablónu a pluginy),</w:t>
      </w:r>
    </w:p>
    <w:p w14:paraId="38139403"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ľahko sa používa,</w:t>
      </w:r>
    </w:p>
    <w:p w14:paraId="622216D9" w14:textId="77777777" w:rsidR="00D4133F" w:rsidRPr="00304DE4" w:rsidRDefault="00BA0ECA" w:rsidP="00C84A45">
      <w:pPr>
        <w:pStyle w:val="Odsekzoznamu"/>
        <w:numPr>
          <w:ilvl w:val="0"/>
          <w:numId w:val="8"/>
        </w:numPr>
        <w:jc w:val="both"/>
        <w:rPr>
          <w:rFonts w:cstheme="minorHAnsi"/>
          <w:bCs/>
          <w:color w:val="222222"/>
          <w:shd w:val="clear" w:color="auto" w:fill="FFFFFF"/>
        </w:rPr>
      </w:pPr>
      <w:r>
        <w:rPr>
          <w:rStyle w:val="Vrazn"/>
          <w:rFonts w:cstheme="minorHAnsi"/>
          <w:color w:val="222222"/>
        </w:rPr>
        <w:t>používateľ</w:t>
      </w:r>
      <w:r w:rsidR="00D4133F">
        <w:rPr>
          <w:rStyle w:val="Vrazn"/>
          <w:rFonts w:cstheme="minorHAnsi"/>
          <w:color w:val="222222"/>
        </w:rPr>
        <w:t xml:space="preserve"> má</w:t>
      </w:r>
      <w:r w:rsidR="00D4133F" w:rsidRPr="00304DE4">
        <w:rPr>
          <w:rStyle w:val="Vrazn"/>
          <w:rFonts w:cstheme="minorHAnsi"/>
          <w:color w:val="222222"/>
        </w:rPr>
        <w:t xml:space="preserve"> plnú kontrolu nad stránkou</w:t>
      </w:r>
      <w:r w:rsidR="00D4133F" w:rsidRPr="00304DE4">
        <w:rPr>
          <w:rFonts w:cstheme="minorHAnsi"/>
          <w:color w:val="222222"/>
        </w:rPr>
        <w:t> </w:t>
      </w:r>
      <w:r w:rsidR="00D4133F">
        <w:rPr>
          <w:rFonts w:cstheme="minorHAnsi"/>
          <w:color w:val="222222"/>
        </w:rPr>
        <w:t>— keďže vlastní</w:t>
      </w:r>
      <w:r w:rsidR="00D4133F" w:rsidRPr="00304DE4">
        <w:rPr>
          <w:rFonts w:cstheme="minorHAnsi"/>
          <w:color w:val="222222"/>
        </w:rPr>
        <w:t xml:space="preserve"> doménu a hosting, stránka nemôže byť zrušená, </w:t>
      </w:r>
      <w:r w:rsidR="00D4133F" w:rsidRPr="00304DE4">
        <w:rPr>
          <w:rStyle w:val="Vrazn"/>
          <w:rFonts w:cstheme="minorHAnsi"/>
          <w:color w:val="222222"/>
        </w:rPr>
        <w:t xml:space="preserve">vlastníkom stránky </w:t>
      </w:r>
      <w:r w:rsidR="00D4133F">
        <w:rPr>
          <w:rStyle w:val="Vrazn"/>
          <w:rFonts w:cstheme="minorHAnsi"/>
          <w:color w:val="222222"/>
        </w:rPr>
        <w:t xml:space="preserve">je </w:t>
      </w:r>
      <w:r>
        <w:rPr>
          <w:rStyle w:val="Vrazn"/>
          <w:rFonts w:cstheme="minorHAnsi"/>
          <w:color w:val="222222"/>
        </w:rPr>
        <w:t>používateľ</w:t>
      </w:r>
      <w:r w:rsidR="00D4133F" w:rsidRPr="00304DE4">
        <w:rPr>
          <w:rFonts w:cstheme="minorHAnsi"/>
          <w:color w:val="222222"/>
        </w:rPr>
        <w:t>,</w:t>
      </w:r>
    </w:p>
    <w:p w14:paraId="50D361EA" w14:textId="77777777" w:rsidR="00D4133F" w:rsidRPr="00304DE4" w:rsidRDefault="00D4133F" w:rsidP="00C84A45">
      <w:pPr>
        <w:pStyle w:val="Odsekzoznamu"/>
        <w:numPr>
          <w:ilvl w:val="0"/>
          <w:numId w:val="8"/>
        </w:numPr>
        <w:jc w:val="both"/>
        <w:rPr>
          <w:rFonts w:cstheme="minorHAnsi"/>
          <w:bCs/>
          <w:color w:val="222222"/>
          <w:shd w:val="clear" w:color="auto" w:fill="FFFFFF"/>
        </w:rPr>
      </w:pPr>
      <w:r>
        <w:rPr>
          <w:rStyle w:val="Vrazn"/>
          <w:rFonts w:cstheme="minorHAnsi"/>
          <w:color w:val="222222"/>
        </w:rPr>
        <w:t xml:space="preserve">je možné </w:t>
      </w:r>
      <w:r w:rsidRPr="00304DE4">
        <w:rPr>
          <w:rStyle w:val="Vrazn"/>
          <w:rFonts w:cstheme="minorHAnsi"/>
          <w:color w:val="222222"/>
        </w:rPr>
        <w:t xml:space="preserve">si vybrať voľne dostupné </w:t>
      </w:r>
      <w:r w:rsidR="00BA0ECA" w:rsidRPr="00304DE4">
        <w:rPr>
          <w:rStyle w:val="Vrazn"/>
          <w:rFonts w:cstheme="minorHAnsi"/>
          <w:color w:val="222222"/>
        </w:rPr>
        <w:t>šablóny</w:t>
      </w:r>
      <w:r w:rsidRPr="00304DE4">
        <w:rPr>
          <w:rFonts w:cstheme="minorHAnsi"/>
          <w:color w:val="222222"/>
        </w:rPr>
        <w:t> a ľubovoľne ich upravovať podľa vlastných predstáv,</w:t>
      </w:r>
    </w:p>
    <w:p w14:paraId="58603B1A" w14:textId="77777777" w:rsidR="00D4133F" w:rsidRPr="00304DE4" w:rsidRDefault="00BA0ECA" w:rsidP="00C84A45">
      <w:pPr>
        <w:pStyle w:val="Odsekzoznamu"/>
        <w:numPr>
          <w:ilvl w:val="0"/>
          <w:numId w:val="8"/>
        </w:numPr>
        <w:jc w:val="both"/>
        <w:rPr>
          <w:rFonts w:cstheme="minorHAnsi"/>
          <w:bCs/>
          <w:color w:val="222222"/>
          <w:shd w:val="clear" w:color="auto" w:fill="FFFFFF"/>
        </w:rPr>
      </w:pPr>
      <w:r w:rsidRPr="00304DE4">
        <w:rPr>
          <w:rFonts w:cstheme="minorHAnsi"/>
          <w:color w:val="222222"/>
        </w:rPr>
        <w:t>mož</w:t>
      </w:r>
      <w:r>
        <w:rPr>
          <w:rFonts w:cstheme="minorHAnsi"/>
          <w:color w:val="222222"/>
        </w:rPr>
        <w:t>nosť</w:t>
      </w:r>
      <w:r w:rsidR="00D4133F" w:rsidRPr="00304DE4">
        <w:rPr>
          <w:rFonts w:cstheme="minorHAnsi"/>
          <w:color w:val="222222"/>
        </w:rPr>
        <w:t xml:space="preserve"> používať pluginy (platené aj zadarmo),</w:t>
      </w:r>
    </w:p>
    <w:p w14:paraId="7EC84043"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Style w:val="Vrazn"/>
          <w:rFonts w:cstheme="minorHAnsi"/>
          <w:color w:val="222222"/>
        </w:rPr>
        <w:t>na webe môže</w:t>
      </w:r>
      <w:r>
        <w:rPr>
          <w:rStyle w:val="Vrazn"/>
          <w:rFonts w:cstheme="minorHAnsi"/>
          <w:color w:val="222222"/>
        </w:rPr>
        <w:t xml:space="preserve"> mať </w:t>
      </w:r>
      <w:r w:rsidR="00BA0ECA">
        <w:rPr>
          <w:rStyle w:val="Vrazn"/>
          <w:rFonts w:cstheme="minorHAnsi"/>
          <w:color w:val="222222"/>
        </w:rPr>
        <w:t>používateľ</w:t>
      </w:r>
      <w:r>
        <w:rPr>
          <w:rStyle w:val="Vrazn"/>
          <w:rFonts w:cstheme="minorHAnsi"/>
          <w:color w:val="222222"/>
        </w:rPr>
        <w:t xml:space="preserve"> </w:t>
      </w:r>
      <w:r w:rsidRPr="00304DE4">
        <w:rPr>
          <w:rStyle w:val="Vrazn"/>
          <w:rFonts w:cstheme="minorHAnsi"/>
          <w:color w:val="222222"/>
        </w:rPr>
        <w:t>reklamu</w:t>
      </w:r>
      <w:r w:rsidRPr="00304DE4">
        <w:rPr>
          <w:rFonts w:cstheme="minorHAnsi"/>
          <w:color w:val="222222"/>
        </w:rPr>
        <w:t xml:space="preserve">, zisk z reklám je len </w:t>
      </w:r>
      <w:r>
        <w:rPr>
          <w:rFonts w:cstheme="minorHAnsi"/>
          <w:color w:val="222222"/>
        </w:rPr>
        <w:t>jeho</w:t>
      </w:r>
      <w:r w:rsidRPr="00304DE4">
        <w:rPr>
          <w:rFonts w:cstheme="minorHAnsi"/>
          <w:color w:val="222222"/>
        </w:rPr>
        <w:t xml:space="preserve">, </w:t>
      </w:r>
      <w:r>
        <w:rPr>
          <w:rFonts w:cstheme="minorHAnsi"/>
          <w:color w:val="222222"/>
        </w:rPr>
        <w:t>nikomu neplatí</w:t>
      </w:r>
      <w:r w:rsidRPr="00304DE4">
        <w:rPr>
          <w:rFonts w:cstheme="minorHAnsi"/>
          <w:color w:val="222222"/>
        </w:rPr>
        <w:t xml:space="preserve"> žiadne provízie,</w:t>
      </w:r>
    </w:p>
    <w:p w14:paraId="63565927"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Style w:val="Vrazn"/>
          <w:rFonts w:cstheme="minorHAnsi"/>
          <w:color w:val="222222"/>
        </w:rPr>
        <w:t>lepšie budovanie značky</w:t>
      </w:r>
      <w:r>
        <w:rPr>
          <w:rFonts w:cstheme="minorHAnsi"/>
          <w:color w:val="222222"/>
        </w:rPr>
        <w:t xml:space="preserve"> — </w:t>
      </w:r>
      <w:r w:rsidR="00BA0ECA">
        <w:rPr>
          <w:rFonts w:cstheme="minorHAnsi"/>
          <w:color w:val="222222"/>
        </w:rPr>
        <w:t>používateľ</w:t>
      </w:r>
      <w:r>
        <w:rPr>
          <w:rFonts w:cstheme="minorHAnsi"/>
          <w:color w:val="222222"/>
        </w:rPr>
        <w:t xml:space="preserve"> nemusí</w:t>
      </w:r>
      <w:r w:rsidRPr="00304DE4">
        <w:rPr>
          <w:rFonts w:cstheme="minorHAnsi"/>
          <w:color w:val="222222"/>
        </w:rPr>
        <w:t xml:space="preserve"> na stránke uverejniť linky „</w:t>
      </w:r>
      <w:proofErr w:type="spellStart"/>
      <w:r w:rsidRPr="00304DE4">
        <w:rPr>
          <w:rFonts w:cstheme="minorHAnsi"/>
          <w:color w:val="222222"/>
        </w:rPr>
        <w:t>Powered</w:t>
      </w:r>
      <w:proofErr w:type="spellEnd"/>
      <w:r w:rsidRPr="00304DE4">
        <w:rPr>
          <w:rFonts w:cstheme="minorHAnsi"/>
          <w:color w:val="222222"/>
        </w:rPr>
        <w:t xml:space="preserve"> By“,</w:t>
      </w:r>
    </w:p>
    <w:p w14:paraId="02A70F1A" w14:textId="77777777" w:rsidR="00D4133F" w:rsidRPr="00304DE4" w:rsidRDefault="00D4133F" w:rsidP="00C84A45">
      <w:pPr>
        <w:pStyle w:val="Odsekzoznamu"/>
        <w:numPr>
          <w:ilvl w:val="0"/>
          <w:numId w:val="8"/>
        </w:numPr>
        <w:jc w:val="both"/>
        <w:rPr>
          <w:rFonts w:cstheme="minorHAnsi"/>
          <w:bCs/>
          <w:color w:val="222222"/>
          <w:shd w:val="clear" w:color="auto" w:fill="FFFFFF"/>
        </w:rPr>
      </w:pPr>
      <w:r>
        <w:rPr>
          <w:rFonts w:cstheme="minorHAnsi"/>
          <w:color w:val="222222"/>
        </w:rPr>
        <w:t>možnosť</w:t>
      </w:r>
      <w:r w:rsidRPr="00304DE4">
        <w:rPr>
          <w:rFonts w:cstheme="minorHAnsi"/>
          <w:color w:val="222222"/>
        </w:rPr>
        <w:t xml:space="preserve"> používať nástroje na sledovanie návštevnosti a podobne, ako je napríklad </w:t>
      </w:r>
      <w:r w:rsidRPr="00304DE4">
        <w:rPr>
          <w:rStyle w:val="Vrazn"/>
          <w:rFonts w:cstheme="minorHAnsi"/>
          <w:color w:val="222222"/>
        </w:rPr>
        <w:t xml:space="preserve">Google </w:t>
      </w:r>
      <w:proofErr w:type="spellStart"/>
      <w:r w:rsidRPr="00304DE4">
        <w:rPr>
          <w:rStyle w:val="Vrazn"/>
          <w:rFonts w:cstheme="minorHAnsi"/>
          <w:color w:val="222222"/>
        </w:rPr>
        <w:t>Analytics</w:t>
      </w:r>
      <w:proofErr w:type="spellEnd"/>
      <w:r w:rsidRPr="00304DE4">
        <w:rPr>
          <w:rFonts w:cstheme="minorHAnsi"/>
          <w:color w:val="222222"/>
        </w:rPr>
        <w:t>,</w:t>
      </w:r>
    </w:p>
    <w:p w14:paraId="5DFB1B6E"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m</w:t>
      </w:r>
      <w:r>
        <w:rPr>
          <w:rFonts w:cstheme="minorHAnsi"/>
          <w:color w:val="222222"/>
        </w:rPr>
        <w:t xml:space="preserve">ožnosť vytvorenia </w:t>
      </w:r>
      <w:r>
        <w:rPr>
          <w:rStyle w:val="Vrazn"/>
          <w:rFonts w:cstheme="minorHAnsi"/>
          <w:color w:val="222222"/>
        </w:rPr>
        <w:t>vlastného</w:t>
      </w:r>
      <w:r w:rsidRPr="00304DE4">
        <w:rPr>
          <w:rStyle w:val="Vrazn"/>
          <w:rFonts w:cstheme="minorHAnsi"/>
          <w:color w:val="222222"/>
        </w:rPr>
        <w:t xml:space="preserve"> e-</w:t>
      </w:r>
      <w:proofErr w:type="spellStart"/>
      <w:r w:rsidRPr="00304DE4">
        <w:rPr>
          <w:rStyle w:val="Vrazn"/>
          <w:rFonts w:cstheme="minorHAnsi"/>
          <w:color w:val="222222"/>
        </w:rPr>
        <w:t>shop</w:t>
      </w:r>
      <w:proofErr w:type="spellEnd"/>
      <w:r>
        <w:rPr>
          <w:rStyle w:val="Vrazn"/>
          <w:rFonts w:cstheme="minorHAnsi"/>
          <w:color w:val="222222"/>
        </w:rPr>
        <w:t>-u</w:t>
      </w:r>
      <w:r w:rsidRPr="00304DE4">
        <w:rPr>
          <w:rFonts w:cstheme="minorHAnsi"/>
          <w:color w:val="222222"/>
        </w:rPr>
        <w:t>,</w:t>
      </w:r>
    </w:p>
    <w:p w14:paraId="055833A4" w14:textId="77777777" w:rsidR="00D4133F" w:rsidRPr="00304DE4" w:rsidRDefault="00D4133F" w:rsidP="00C84A45">
      <w:pPr>
        <w:pStyle w:val="Odsekzoznamu"/>
        <w:numPr>
          <w:ilvl w:val="0"/>
          <w:numId w:val="8"/>
        </w:numPr>
        <w:jc w:val="both"/>
        <w:rPr>
          <w:rFonts w:cstheme="minorHAnsi"/>
          <w:bCs/>
          <w:color w:val="222222"/>
          <w:shd w:val="clear" w:color="auto" w:fill="FFFFFF"/>
        </w:rPr>
      </w:pPr>
      <w:r>
        <w:rPr>
          <w:rFonts w:cstheme="minorHAnsi"/>
          <w:color w:val="222222"/>
        </w:rPr>
        <w:t>možnosť</w:t>
      </w:r>
      <w:r w:rsidRPr="00304DE4">
        <w:rPr>
          <w:rFonts w:cstheme="minorHAnsi"/>
          <w:color w:val="222222"/>
        </w:rPr>
        <w:t xml:space="preserve"> účtovať platby za prístup k platenému obsahu stránky,</w:t>
      </w:r>
    </w:p>
    <w:p w14:paraId="23C1DB8B" w14:textId="77777777"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WP.org má otvorený kód, čo znamená, že do neho môžu prispievať rôzni programátori.</w:t>
      </w:r>
    </w:p>
    <w:p w14:paraId="5F10297A" w14:textId="77777777" w:rsidR="00D4133F" w:rsidRDefault="00D4133F" w:rsidP="00B7702C">
      <w:pPr>
        <w:jc w:val="both"/>
        <w:rPr>
          <w:rFonts w:cstheme="minorHAnsi"/>
          <w:b/>
        </w:rPr>
      </w:pPr>
      <w:r w:rsidRPr="00304DE4">
        <w:rPr>
          <w:rFonts w:cstheme="minorHAnsi"/>
          <w:b/>
        </w:rPr>
        <w:lastRenderedPageBreak/>
        <w:t xml:space="preserve">Nevýhody </w:t>
      </w:r>
    </w:p>
    <w:p w14:paraId="0A142030" w14:textId="77777777" w:rsidR="00D4133F" w:rsidRPr="00304DE4" w:rsidRDefault="00D4133F" w:rsidP="00C84A45">
      <w:pPr>
        <w:pStyle w:val="Odsekzoznamu"/>
        <w:numPr>
          <w:ilvl w:val="0"/>
          <w:numId w:val="9"/>
        </w:numPr>
        <w:jc w:val="both"/>
        <w:rPr>
          <w:rFonts w:cstheme="minorHAnsi"/>
        </w:rPr>
      </w:pPr>
      <w:r w:rsidRPr="00304DE4">
        <w:rPr>
          <w:rFonts w:cstheme="minorHAnsi"/>
        </w:rPr>
        <w:t>plat</w:t>
      </w:r>
      <w:r>
        <w:rPr>
          <w:rFonts w:cstheme="minorHAnsi"/>
        </w:rPr>
        <w:t>enie</w:t>
      </w:r>
      <w:r w:rsidRPr="00304DE4">
        <w:rPr>
          <w:rFonts w:cstheme="minorHAnsi"/>
        </w:rPr>
        <w:t xml:space="preserve"> za doménu a hosting, </w:t>
      </w:r>
    </w:p>
    <w:p w14:paraId="4123965F" w14:textId="77777777" w:rsidR="00D4133F" w:rsidRPr="00304DE4" w:rsidRDefault="00D4133F" w:rsidP="00C84A45">
      <w:pPr>
        <w:pStyle w:val="Odsekzoznamu"/>
        <w:numPr>
          <w:ilvl w:val="0"/>
          <w:numId w:val="9"/>
        </w:numPr>
        <w:jc w:val="both"/>
        <w:rPr>
          <w:rFonts w:cstheme="minorHAnsi"/>
        </w:rPr>
      </w:pPr>
      <w:r>
        <w:rPr>
          <w:rFonts w:cstheme="minorHAnsi"/>
        </w:rPr>
        <w:t>potrebné</w:t>
      </w:r>
      <w:r w:rsidRPr="00304DE4">
        <w:rPr>
          <w:rFonts w:cstheme="minorHAnsi"/>
        </w:rPr>
        <w:t xml:space="preserve"> robiť</w:t>
      </w:r>
      <w:r>
        <w:rPr>
          <w:rFonts w:cstheme="minorHAnsi"/>
        </w:rPr>
        <w:t xml:space="preserve"> si sám</w:t>
      </w:r>
      <w:r w:rsidRPr="00304DE4">
        <w:rPr>
          <w:rFonts w:cstheme="minorHAnsi"/>
        </w:rPr>
        <w:t xml:space="preserve"> zálohy a aktualizácie šablón aj pluginov, </w:t>
      </w:r>
    </w:p>
    <w:p w14:paraId="0D4C988D" w14:textId="77777777" w:rsidR="00D4133F" w:rsidRPr="006C6F28" w:rsidRDefault="00D4133F" w:rsidP="00C84A45">
      <w:pPr>
        <w:pStyle w:val="Odsekzoznamu"/>
        <w:numPr>
          <w:ilvl w:val="0"/>
          <w:numId w:val="9"/>
        </w:numPr>
        <w:jc w:val="both"/>
        <w:rPr>
          <w:rFonts w:cstheme="minorHAnsi"/>
        </w:rPr>
      </w:pPr>
      <w:r>
        <w:rPr>
          <w:rFonts w:cstheme="minorHAnsi"/>
        </w:rPr>
        <w:t>potreba</w:t>
      </w:r>
      <w:r w:rsidRPr="00304DE4">
        <w:rPr>
          <w:rFonts w:cstheme="minorHAnsi"/>
        </w:rPr>
        <w:t xml:space="preserve"> starať </w:t>
      </w:r>
      <w:r>
        <w:rPr>
          <w:rFonts w:cstheme="minorHAnsi"/>
        </w:rPr>
        <w:t xml:space="preserve">sa </w:t>
      </w:r>
      <w:r w:rsidRPr="00304DE4">
        <w:rPr>
          <w:rFonts w:cstheme="minorHAnsi"/>
        </w:rPr>
        <w:t xml:space="preserve">o optimalizáciu stránky, ochranu pred </w:t>
      </w:r>
      <w:proofErr w:type="spellStart"/>
      <w:r w:rsidRPr="00304DE4">
        <w:rPr>
          <w:rFonts w:cstheme="minorHAnsi"/>
        </w:rPr>
        <w:t>SPAMom</w:t>
      </w:r>
      <w:proofErr w:type="spellEnd"/>
      <w:r w:rsidRPr="00304DE4">
        <w:rPr>
          <w:rFonts w:cstheme="minorHAnsi"/>
        </w:rPr>
        <w:t xml:space="preserve"> a podobne.</w:t>
      </w:r>
    </w:p>
    <w:p w14:paraId="4E850B20" w14:textId="77777777" w:rsidR="00D4133F" w:rsidRPr="00304DE4" w:rsidRDefault="00D4133F" w:rsidP="00631E63">
      <w:pPr>
        <w:pStyle w:val="3Nadpis"/>
        <w:rPr>
          <w:shd w:val="clear" w:color="auto" w:fill="FFFFFF"/>
        </w:rPr>
      </w:pPr>
      <w:bookmarkStart w:id="40" w:name="_Toc39403111"/>
      <w:r>
        <w:rPr>
          <w:shd w:val="clear" w:color="auto" w:fill="FFFFFF"/>
        </w:rPr>
        <w:t>Wordpress.com</w:t>
      </w:r>
      <w:bookmarkEnd w:id="40"/>
    </w:p>
    <w:p w14:paraId="6108A36A" w14:textId="77777777" w:rsidR="00D4133F" w:rsidRPr="00304DE4" w:rsidRDefault="00D4133F" w:rsidP="00B7702C">
      <w:pPr>
        <w:jc w:val="both"/>
        <w:rPr>
          <w:rFonts w:cstheme="minorHAnsi"/>
        </w:rPr>
      </w:pPr>
      <w:r>
        <w:t xml:space="preserve">Odkaz na </w:t>
      </w:r>
      <w:r w:rsidR="00BA0ECA">
        <w:t>stránku</w:t>
      </w:r>
      <w:r>
        <w:t xml:space="preserve"> Wordpress.com : </w:t>
      </w:r>
      <w:hyperlink r:id="rId16" w:history="1">
        <w:r>
          <w:rPr>
            <w:rStyle w:val="Hypertextovprepojenie"/>
          </w:rPr>
          <w:t>https://wordpress.com/</w:t>
        </w:r>
      </w:hyperlink>
    </w:p>
    <w:p w14:paraId="2371FCB7" w14:textId="77777777" w:rsidR="00D4133F" w:rsidRDefault="00D4133F" w:rsidP="00B7702C">
      <w:pPr>
        <w:jc w:val="both"/>
        <w:rPr>
          <w:rFonts w:cstheme="minorHAnsi"/>
        </w:rPr>
      </w:pPr>
      <w:r w:rsidRPr="00304DE4">
        <w:rPr>
          <w:rFonts w:cstheme="minorHAnsi"/>
        </w:rPr>
        <w:t xml:space="preserve">WordPress.com vytvoril spoluzakladateľ samotného WordPress </w:t>
      </w:r>
      <w:proofErr w:type="spellStart"/>
      <w:r w:rsidRPr="00304DE4">
        <w:rPr>
          <w:rFonts w:cstheme="minorHAnsi"/>
        </w:rPr>
        <w:t>Matt</w:t>
      </w:r>
      <w:proofErr w:type="spellEnd"/>
      <w:r w:rsidRPr="00304DE4">
        <w:rPr>
          <w:rFonts w:cstheme="minorHAnsi"/>
        </w:rPr>
        <w:t xml:space="preserve"> </w:t>
      </w:r>
      <w:proofErr w:type="spellStart"/>
      <w:r w:rsidRPr="00304DE4">
        <w:rPr>
          <w:rFonts w:cstheme="minorHAnsi"/>
        </w:rPr>
        <w:t>Mullenweg</w:t>
      </w:r>
      <w:proofErr w:type="spellEnd"/>
      <w:r w:rsidRPr="00304DE4">
        <w:rPr>
          <w:rFonts w:cstheme="minorHAnsi"/>
        </w:rPr>
        <w:t xml:space="preserve">. Ide o </w:t>
      </w:r>
      <w:proofErr w:type="spellStart"/>
      <w:r w:rsidRPr="00304DE4">
        <w:rPr>
          <w:rFonts w:cstheme="minorHAnsi"/>
        </w:rPr>
        <w:t>host</w:t>
      </w:r>
      <w:r>
        <w:rPr>
          <w:rFonts w:cstheme="minorHAnsi"/>
        </w:rPr>
        <w:t>ingový</w:t>
      </w:r>
      <w:proofErr w:type="spellEnd"/>
      <w:r>
        <w:rPr>
          <w:rFonts w:cstheme="minorHAnsi"/>
        </w:rPr>
        <w:t xml:space="preserve"> servis, v ktorom si môž</w:t>
      </w:r>
      <w:r w:rsidRPr="00304DE4">
        <w:rPr>
          <w:rFonts w:cstheme="minorHAnsi"/>
        </w:rPr>
        <w:t xml:space="preserve">e </w:t>
      </w:r>
      <w:r>
        <w:rPr>
          <w:rFonts w:cstheme="minorHAnsi"/>
        </w:rPr>
        <w:t xml:space="preserve">potenciálny </w:t>
      </w:r>
      <w:r w:rsidR="00BA0ECA">
        <w:rPr>
          <w:rFonts w:cstheme="minorHAnsi"/>
        </w:rPr>
        <w:t>zákazník</w:t>
      </w:r>
      <w:r>
        <w:rPr>
          <w:rFonts w:cstheme="minorHAnsi"/>
        </w:rPr>
        <w:t xml:space="preserve"> </w:t>
      </w:r>
      <w:r w:rsidRPr="00304DE4">
        <w:rPr>
          <w:rFonts w:cstheme="minorHAnsi"/>
        </w:rPr>
        <w:t>vybrať z piatich rôznych balíčkov služieb</w:t>
      </w:r>
      <w:r>
        <w:rPr>
          <w:rFonts w:cstheme="minorHAnsi"/>
        </w:rPr>
        <w:t>.</w:t>
      </w:r>
    </w:p>
    <w:p w14:paraId="66F8BED6" w14:textId="77777777" w:rsidR="00D4133F" w:rsidRDefault="00D4133F" w:rsidP="00B7702C">
      <w:pPr>
        <w:jc w:val="both"/>
        <w:rPr>
          <w:rFonts w:cstheme="minorHAnsi"/>
        </w:rPr>
      </w:pPr>
      <w:r>
        <w:rPr>
          <w:rFonts w:cstheme="minorHAnsi"/>
        </w:rPr>
        <w:t>Tieto služby sa pohybujú na nasledujúcej úrovni:</w:t>
      </w:r>
    </w:p>
    <w:p w14:paraId="6FBE0715" w14:textId="77777777" w:rsidR="00D4133F" w:rsidRPr="003809E3" w:rsidRDefault="00D4133F" w:rsidP="00C84A45">
      <w:pPr>
        <w:pStyle w:val="Odsekzoznamu"/>
        <w:numPr>
          <w:ilvl w:val="0"/>
          <w:numId w:val="10"/>
        </w:numPr>
        <w:jc w:val="both"/>
        <w:rPr>
          <w:rFonts w:cstheme="minorHAnsi"/>
        </w:rPr>
      </w:pPr>
      <w:proofErr w:type="spellStart"/>
      <w:r w:rsidRPr="00D2319C">
        <w:rPr>
          <w:rFonts w:cstheme="minorHAnsi"/>
          <w:b/>
        </w:rPr>
        <w:t>Free</w:t>
      </w:r>
      <w:proofErr w:type="spellEnd"/>
      <w:r w:rsidRPr="003809E3">
        <w:rPr>
          <w:rFonts w:cstheme="minorHAnsi"/>
        </w:rPr>
        <w:t xml:space="preserve"> –  bezplatná avšak obmedzená verzia, </w:t>
      </w:r>
      <w:r>
        <w:rPr>
          <w:rFonts w:cstheme="minorHAnsi"/>
        </w:rPr>
        <w:t xml:space="preserve">3 GB </w:t>
      </w:r>
      <w:proofErr w:type="spellStart"/>
      <w:r>
        <w:rPr>
          <w:rFonts w:cstheme="minorHAnsi"/>
        </w:rPr>
        <w:t>storage</w:t>
      </w:r>
      <w:proofErr w:type="spellEnd"/>
      <w:r>
        <w:rPr>
          <w:rFonts w:cstheme="minorHAnsi"/>
        </w:rPr>
        <w:t xml:space="preserve">, </w:t>
      </w:r>
      <w:r w:rsidR="00BA0ECA">
        <w:rPr>
          <w:rFonts w:cstheme="minorHAnsi"/>
        </w:rPr>
        <w:t>základné</w:t>
      </w:r>
      <w:r>
        <w:rPr>
          <w:rFonts w:cstheme="minorHAnsi"/>
        </w:rPr>
        <w:t xml:space="preserve"> témy, SSL certifikát,</w:t>
      </w:r>
      <w:r w:rsidRPr="00932A8B">
        <w:rPr>
          <w:rFonts w:cstheme="minorHAnsi"/>
        </w:rPr>
        <w:t xml:space="preserve"> </w:t>
      </w:r>
      <w:r w:rsidR="00BA0ECA">
        <w:rPr>
          <w:rFonts w:cstheme="minorHAnsi"/>
        </w:rPr>
        <w:t>plugin</w:t>
      </w:r>
      <w:r>
        <w:rPr>
          <w:rFonts w:cstheme="minorHAnsi"/>
        </w:rPr>
        <w:t xml:space="preserve"> </w:t>
      </w:r>
      <w:proofErr w:type="spellStart"/>
      <w:r>
        <w:rPr>
          <w:rFonts w:cstheme="minorHAnsi"/>
        </w:rPr>
        <w:t>jetpack</w:t>
      </w:r>
      <w:proofErr w:type="spellEnd"/>
      <w:r>
        <w:rPr>
          <w:rFonts w:cstheme="minorHAnsi"/>
        </w:rPr>
        <w:t xml:space="preserve"> a jeho rozšírenia</w:t>
      </w:r>
    </w:p>
    <w:p w14:paraId="6822ADAF" w14:textId="77777777" w:rsidR="00D4133F" w:rsidRPr="003809E3" w:rsidRDefault="00D4133F" w:rsidP="00C84A45">
      <w:pPr>
        <w:pStyle w:val="Odsekzoznamu"/>
        <w:numPr>
          <w:ilvl w:val="0"/>
          <w:numId w:val="10"/>
        </w:numPr>
        <w:jc w:val="both"/>
        <w:rPr>
          <w:rFonts w:cstheme="minorHAnsi"/>
        </w:rPr>
      </w:pPr>
      <w:proofErr w:type="spellStart"/>
      <w:r w:rsidRPr="00D2319C">
        <w:rPr>
          <w:rFonts w:cstheme="minorHAnsi"/>
          <w:b/>
        </w:rPr>
        <w:t>Personal</w:t>
      </w:r>
      <w:proofErr w:type="spellEnd"/>
      <w:r w:rsidRPr="00D2319C">
        <w:rPr>
          <w:rFonts w:cstheme="minorHAnsi"/>
          <w:b/>
        </w:rPr>
        <w:t xml:space="preserve"> </w:t>
      </w:r>
      <w:r>
        <w:rPr>
          <w:rFonts w:cstheme="minorHAnsi"/>
        </w:rPr>
        <w:t>– 4</w:t>
      </w:r>
      <w:r w:rsidRPr="003809E3">
        <w:rPr>
          <w:rFonts w:cstheme="minorHAnsi"/>
        </w:rPr>
        <w:t xml:space="preserve"> € mesačne, </w:t>
      </w:r>
      <w:r>
        <w:rPr>
          <w:rFonts w:cstheme="minorHAnsi"/>
        </w:rPr>
        <w:t xml:space="preserve">zahŕňa doménu na rok, 6 GB </w:t>
      </w:r>
      <w:proofErr w:type="spellStart"/>
      <w:r>
        <w:rPr>
          <w:rFonts w:cstheme="minorHAnsi"/>
        </w:rPr>
        <w:t>storage</w:t>
      </w:r>
      <w:proofErr w:type="spellEnd"/>
      <w:r>
        <w:rPr>
          <w:rFonts w:cstheme="minorHAnsi"/>
        </w:rPr>
        <w:t xml:space="preserve">, </w:t>
      </w:r>
      <w:proofErr w:type="spellStart"/>
      <w:r>
        <w:rPr>
          <w:rFonts w:cstheme="minorHAnsi"/>
        </w:rPr>
        <w:t>basic</w:t>
      </w:r>
      <w:proofErr w:type="spellEnd"/>
      <w:r>
        <w:rPr>
          <w:rFonts w:cstheme="minorHAnsi"/>
        </w:rPr>
        <w:t xml:space="preserve"> live </w:t>
      </w:r>
      <w:proofErr w:type="spellStart"/>
      <w:r>
        <w:rPr>
          <w:rFonts w:cstheme="minorHAnsi"/>
        </w:rPr>
        <w:t>support</w:t>
      </w:r>
      <w:proofErr w:type="spellEnd"/>
      <w:r>
        <w:rPr>
          <w:rFonts w:cstheme="minorHAnsi"/>
        </w:rPr>
        <w:t xml:space="preserve"> a e-mail </w:t>
      </w:r>
      <w:proofErr w:type="spellStart"/>
      <w:r>
        <w:rPr>
          <w:rFonts w:cstheme="minorHAnsi"/>
        </w:rPr>
        <w:t>support</w:t>
      </w:r>
      <w:proofErr w:type="spellEnd"/>
      <w:r>
        <w:rPr>
          <w:rFonts w:cstheme="minorHAnsi"/>
        </w:rPr>
        <w:t>, množstvo voľne dostupných tém</w:t>
      </w:r>
    </w:p>
    <w:p w14:paraId="156DF28F" w14:textId="77777777" w:rsidR="00D4133F" w:rsidRPr="003809E3" w:rsidRDefault="00D4133F" w:rsidP="00C84A45">
      <w:pPr>
        <w:pStyle w:val="Odsekzoznamu"/>
        <w:numPr>
          <w:ilvl w:val="0"/>
          <w:numId w:val="10"/>
        </w:numPr>
        <w:jc w:val="both"/>
        <w:rPr>
          <w:rFonts w:cstheme="minorHAnsi"/>
        </w:rPr>
      </w:pPr>
      <w:r w:rsidRPr="00D2319C">
        <w:rPr>
          <w:rFonts w:cstheme="minorHAnsi"/>
          <w:b/>
        </w:rPr>
        <w:t xml:space="preserve">Premium </w:t>
      </w:r>
      <w:r w:rsidRPr="003809E3">
        <w:rPr>
          <w:rFonts w:cstheme="minorHAnsi"/>
        </w:rPr>
        <w:t xml:space="preserve">– 8 € mesačne, </w:t>
      </w:r>
      <w:r>
        <w:rPr>
          <w:rFonts w:cstheme="minorHAnsi"/>
        </w:rPr>
        <w:t xml:space="preserve">oproti predchádzajúcej verzii je tu možnosť platieb, Google </w:t>
      </w:r>
      <w:proofErr w:type="spellStart"/>
      <w:r>
        <w:rPr>
          <w:rFonts w:cstheme="minorHAnsi"/>
        </w:rPr>
        <w:t>analytics</w:t>
      </w:r>
      <w:proofErr w:type="spellEnd"/>
      <w:r>
        <w:rPr>
          <w:rFonts w:cstheme="minorHAnsi"/>
        </w:rPr>
        <w:t xml:space="preserve">, 13 GB </w:t>
      </w:r>
      <w:proofErr w:type="spellStart"/>
      <w:r>
        <w:rPr>
          <w:rFonts w:cstheme="minorHAnsi"/>
        </w:rPr>
        <w:t>storage</w:t>
      </w:r>
      <w:proofErr w:type="spellEnd"/>
      <w:r>
        <w:rPr>
          <w:rFonts w:cstheme="minorHAnsi"/>
        </w:rPr>
        <w:t>, prémiové témy, vylepšené možnosti prispôsobenia a priadavanie reklám na web</w:t>
      </w:r>
    </w:p>
    <w:p w14:paraId="35FF2593" w14:textId="77777777" w:rsidR="00D4133F" w:rsidRPr="003809E3" w:rsidRDefault="00D4133F" w:rsidP="00C84A45">
      <w:pPr>
        <w:pStyle w:val="Odsekzoznamu"/>
        <w:numPr>
          <w:ilvl w:val="0"/>
          <w:numId w:val="10"/>
        </w:numPr>
        <w:jc w:val="both"/>
        <w:rPr>
          <w:rFonts w:cstheme="minorHAnsi"/>
        </w:rPr>
      </w:pPr>
      <w:r w:rsidRPr="00D2319C">
        <w:rPr>
          <w:rFonts w:cstheme="minorHAnsi"/>
          <w:b/>
        </w:rPr>
        <w:t>Business</w:t>
      </w:r>
      <w:r w:rsidRPr="003809E3">
        <w:rPr>
          <w:rFonts w:cstheme="minorHAnsi"/>
        </w:rPr>
        <w:t xml:space="preserve"> – 25 € mesačne, </w:t>
      </w:r>
      <w:r>
        <w:rPr>
          <w:rFonts w:cstheme="minorHAnsi"/>
        </w:rPr>
        <w:t>oproti predchádzajúcej verzii je tu 24/7 Priority live chat,</w:t>
      </w:r>
      <w:r w:rsidRPr="003809E3">
        <w:rPr>
          <w:rFonts w:cstheme="minorHAnsi"/>
        </w:rPr>
        <w:t xml:space="preserve"> </w:t>
      </w:r>
      <w:r>
        <w:rPr>
          <w:rFonts w:cstheme="minorHAnsi"/>
        </w:rPr>
        <w:t xml:space="preserve">SEO nástroje, až 200 GB </w:t>
      </w:r>
      <w:proofErr w:type="spellStart"/>
      <w:r>
        <w:rPr>
          <w:rFonts w:cstheme="minorHAnsi"/>
        </w:rPr>
        <w:t>storage</w:t>
      </w:r>
      <w:proofErr w:type="spellEnd"/>
      <w:r>
        <w:rPr>
          <w:rFonts w:cstheme="minorHAnsi"/>
        </w:rPr>
        <w:t xml:space="preserve">, </w:t>
      </w:r>
      <w:proofErr w:type="spellStart"/>
      <w:r>
        <w:rPr>
          <w:rFonts w:cstheme="minorHAnsi"/>
        </w:rPr>
        <w:t>uploadovanie</w:t>
      </w:r>
      <w:proofErr w:type="spellEnd"/>
      <w:r>
        <w:rPr>
          <w:rFonts w:cstheme="minorHAnsi"/>
        </w:rPr>
        <w:t xml:space="preserve"> tém, inštalácia vlastných </w:t>
      </w:r>
      <w:r w:rsidR="00BA0ECA">
        <w:rPr>
          <w:rFonts w:cstheme="minorHAnsi"/>
        </w:rPr>
        <w:t>pluginov</w:t>
      </w:r>
      <w:r>
        <w:rPr>
          <w:rFonts w:cstheme="minorHAnsi"/>
        </w:rPr>
        <w:t>, SFTP klient a možnosť automatického backup-u</w:t>
      </w:r>
    </w:p>
    <w:p w14:paraId="18515923" w14:textId="77777777" w:rsidR="00D4133F" w:rsidRDefault="00D4133F" w:rsidP="00C84A45">
      <w:pPr>
        <w:pStyle w:val="Odsekzoznamu"/>
        <w:numPr>
          <w:ilvl w:val="0"/>
          <w:numId w:val="10"/>
        </w:numPr>
        <w:jc w:val="both"/>
        <w:rPr>
          <w:rFonts w:cstheme="minorHAnsi"/>
        </w:rPr>
      </w:pPr>
      <w:proofErr w:type="spellStart"/>
      <w:r w:rsidRPr="00D2319C">
        <w:rPr>
          <w:rFonts w:cstheme="minorHAnsi"/>
          <w:b/>
        </w:rPr>
        <w:t>eCommerce</w:t>
      </w:r>
      <w:proofErr w:type="spellEnd"/>
      <w:r>
        <w:rPr>
          <w:rFonts w:cstheme="minorHAnsi"/>
        </w:rPr>
        <w:t xml:space="preserve"> – 45 € mesačne, </w:t>
      </w:r>
      <w:r w:rsidRPr="003809E3">
        <w:rPr>
          <w:rFonts w:cstheme="minorHAnsi"/>
        </w:rPr>
        <w:t xml:space="preserve">, </w:t>
      </w:r>
      <w:r>
        <w:rPr>
          <w:rFonts w:cstheme="minorHAnsi"/>
        </w:rPr>
        <w:t>oproti predchádzajúcej verzii zahŕňa všetko vyššie spomenuté plus možnosť platby pre e</w:t>
      </w:r>
      <w:r w:rsidR="00BA0ECA">
        <w:rPr>
          <w:rFonts w:cstheme="minorHAnsi"/>
        </w:rPr>
        <w:t>-</w:t>
      </w:r>
      <w:proofErr w:type="spellStart"/>
      <w:r>
        <w:rPr>
          <w:rFonts w:cstheme="minorHAnsi"/>
        </w:rPr>
        <w:t>shop</w:t>
      </w:r>
      <w:proofErr w:type="spellEnd"/>
      <w:r>
        <w:rPr>
          <w:rFonts w:cstheme="minorHAnsi"/>
        </w:rPr>
        <w:t xml:space="preserve"> zo 60 rôznych krajín, </w:t>
      </w:r>
      <w:r w:rsidR="00BA0ECA">
        <w:rPr>
          <w:rFonts w:cstheme="minorHAnsi"/>
        </w:rPr>
        <w:t>integráciu</w:t>
      </w:r>
      <w:r>
        <w:rPr>
          <w:rFonts w:cstheme="minorHAnsi"/>
        </w:rPr>
        <w:t xml:space="preserve"> s top </w:t>
      </w:r>
      <w:r w:rsidR="00BA0ECA">
        <w:rPr>
          <w:rFonts w:cstheme="minorHAnsi"/>
        </w:rPr>
        <w:t>kuriérskymi</w:t>
      </w:r>
      <w:r>
        <w:rPr>
          <w:rFonts w:cstheme="minorHAnsi"/>
        </w:rPr>
        <w:t xml:space="preserve"> spoločnosťami, </w:t>
      </w:r>
      <w:proofErr w:type="spellStart"/>
      <w:r>
        <w:rPr>
          <w:rFonts w:cstheme="minorHAnsi"/>
        </w:rPr>
        <w:t>eCommerce</w:t>
      </w:r>
      <w:proofErr w:type="spellEnd"/>
      <w:r>
        <w:rPr>
          <w:rFonts w:cstheme="minorHAnsi"/>
        </w:rPr>
        <w:t xml:space="preserve"> marketingové nástroje a prémiové verzie základných tém</w:t>
      </w:r>
    </w:p>
    <w:p w14:paraId="03D55A4D" w14:textId="77777777" w:rsidR="00D4133F" w:rsidRPr="00932A8B" w:rsidRDefault="00D4133F" w:rsidP="00B7702C">
      <w:pPr>
        <w:jc w:val="both"/>
        <w:rPr>
          <w:rFonts w:cstheme="minorHAnsi"/>
          <w:b/>
        </w:rPr>
      </w:pPr>
      <w:r w:rsidRPr="00932A8B">
        <w:rPr>
          <w:rFonts w:cstheme="minorHAnsi"/>
          <w:b/>
        </w:rPr>
        <w:t xml:space="preserve">Výhody WordPress.com </w:t>
      </w:r>
    </w:p>
    <w:p w14:paraId="2AF5F37F" w14:textId="77777777" w:rsidR="00D4133F" w:rsidRPr="00932A8B" w:rsidRDefault="00D4133F" w:rsidP="00C84A45">
      <w:pPr>
        <w:pStyle w:val="Odsekzoznamu"/>
        <w:numPr>
          <w:ilvl w:val="0"/>
          <w:numId w:val="11"/>
        </w:numPr>
        <w:jc w:val="both"/>
        <w:rPr>
          <w:rFonts w:cstheme="minorHAnsi"/>
        </w:rPr>
      </w:pPr>
      <w:r w:rsidRPr="00932A8B">
        <w:rPr>
          <w:rFonts w:cstheme="minorHAnsi"/>
        </w:rPr>
        <w:t>vhodné pre netechnických ľudí, ktorí nechcú strácať čas a svoju energiu na rozbiehanie a nastavovanie vlastné</w:t>
      </w:r>
      <w:r>
        <w:rPr>
          <w:rFonts w:cstheme="minorHAnsi"/>
        </w:rPr>
        <w:t xml:space="preserve">ho WordPress, </w:t>
      </w:r>
      <w:proofErr w:type="spellStart"/>
      <w:r>
        <w:rPr>
          <w:rFonts w:cstheme="minorHAnsi"/>
        </w:rPr>
        <w:t>hostingu</w:t>
      </w:r>
      <w:proofErr w:type="spellEnd"/>
      <w:r>
        <w:rPr>
          <w:rFonts w:cstheme="minorHAnsi"/>
        </w:rPr>
        <w:t>, domény,</w:t>
      </w:r>
    </w:p>
    <w:p w14:paraId="388B1977" w14:textId="77777777" w:rsidR="00D4133F" w:rsidRPr="00932A8B" w:rsidRDefault="00D4133F" w:rsidP="00C84A45">
      <w:pPr>
        <w:pStyle w:val="Odsekzoznamu"/>
        <w:numPr>
          <w:ilvl w:val="0"/>
          <w:numId w:val="11"/>
        </w:numPr>
        <w:jc w:val="both"/>
        <w:rPr>
          <w:rFonts w:cstheme="minorHAnsi"/>
        </w:rPr>
      </w:pPr>
      <w:r w:rsidRPr="00932A8B">
        <w:rPr>
          <w:rFonts w:cstheme="minorHAnsi"/>
        </w:rPr>
        <w:t xml:space="preserve">do 3 GB zadarmo, </w:t>
      </w:r>
      <w:r w:rsidR="00BA0ECA">
        <w:rPr>
          <w:rFonts w:cstheme="minorHAnsi"/>
        </w:rPr>
        <w:t>používateľ</w:t>
      </w:r>
      <w:r>
        <w:rPr>
          <w:rFonts w:cstheme="minorHAnsi"/>
        </w:rPr>
        <w:t xml:space="preserve"> neplatí</w:t>
      </w:r>
      <w:r w:rsidRPr="00932A8B">
        <w:rPr>
          <w:rFonts w:cstheme="minorHAnsi"/>
        </w:rPr>
        <w:t xml:space="preserve"> hosting ani doménu, </w:t>
      </w:r>
    </w:p>
    <w:p w14:paraId="4B5CCB43" w14:textId="77777777" w:rsidR="00D4133F" w:rsidRPr="00932A8B" w:rsidRDefault="00BA0ECA" w:rsidP="00C84A45">
      <w:pPr>
        <w:pStyle w:val="Odsekzoznamu"/>
        <w:numPr>
          <w:ilvl w:val="0"/>
          <w:numId w:val="11"/>
        </w:numPr>
        <w:jc w:val="both"/>
        <w:rPr>
          <w:rFonts w:cstheme="minorHAnsi"/>
        </w:rPr>
      </w:pPr>
      <w:r>
        <w:rPr>
          <w:rFonts w:cstheme="minorHAnsi"/>
        </w:rPr>
        <w:t>používateľ</w:t>
      </w:r>
      <w:r w:rsidR="00D4133F">
        <w:rPr>
          <w:rFonts w:cstheme="minorHAnsi"/>
        </w:rPr>
        <w:t xml:space="preserve"> nemusí </w:t>
      </w:r>
      <w:r w:rsidR="00D4133F" w:rsidRPr="00932A8B">
        <w:rPr>
          <w:rFonts w:cstheme="minorHAnsi"/>
        </w:rPr>
        <w:t xml:space="preserve">sledovať aktualizácie a aktualizovať stránku, </w:t>
      </w:r>
    </w:p>
    <w:p w14:paraId="41EEABCC" w14:textId="77777777" w:rsidR="00D4133F" w:rsidRDefault="00D4133F" w:rsidP="00C84A45">
      <w:pPr>
        <w:pStyle w:val="Odsekzoznamu"/>
        <w:numPr>
          <w:ilvl w:val="0"/>
          <w:numId w:val="11"/>
        </w:numPr>
        <w:jc w:val="both"/>
        <w:rPr>
          <w:rFonts w:cstheme="minorHAnsi"/>
        </w:rPr>
      </w:pPr>
      <w:r>
        <w:rPr>
          <w:rFonts w:cstheme="minorHAnsi"/>
        </w:rPr>
        <w:t>služba sa stará aj o zálohy</w:t>
      </w:r>
      <w:r w:rsidRPr="00932A8B">
        <w:rPr>
          <w:rFonts w:cstheme="minorHAnsi"/>
        </w:rPr>
        <w:t xml:space="preserve"> stránky.</w:t>
      </w:r>
    </w:p>
    <w:p w14:paraId="7C417E82" w14:textId="77777777" w:rsidR="00B7702C" w:rsidRDefault="00B7702C" w:rsidP="00B7702C">
      <w:pPr>
        <w:jc w:val="both"/>
        <w:rPr>
          <w:rFonts w:cstheme="minorHAnsi"/>
        </w:rPr>
      </w:pPr>
    </w:p>
    <w:p w14:paraId="779F336A" w14:textId="77777777" w:rsidR="00B7702C" w:rsidRPr="00B7702C" w:rsidRDefault="00B7702C" w:rsidP="00B7702C">
      <w:pPr>
        <w:jc w:val="both"/>
        <w:rPr>
          <w:rFonts w:cstheme="minorHAnsi"/>
        </w:rPr>
      </w:pPr>
    </w:p>
    <w:p w14:paraId="318462D1" w14:textId="77777777" w:rsidR="00D4133F" w:rsidRPr="00932A8B" w:rsidRDefault="00D4133F" w:rsidP="00B7702C">
      <w:pPr>
        <w:jc w:val="both"/>
        <w:rPr>
          <w:rFonts w:cstheme="minorHAnsi"/>
          <w:b/>
        </w:rPr>
      </w:pPr>
      <w:r w:rsidRPr="00932A8B">
        <w:rPr>
          <w:rFonts w:cstheme="minorHAnsi"/>
          <w:b/>
        </w:rPr>
        <w:lastRenderedPageBreak/>
        <w:t xml:space="preserve">Nevýhody </w:t>
      </w:r>
    </w:p>
    <w:p w14:paraId="3ECFC8C3" w14:textId="77777777" w:rsidR="00D4133F" w:rsidRPr="00D2319C" w:rsidRDefault="00D4133F" w:rsidP="00C84A45">
      <w:pPr>
        <w:pStyle w:val="Odsekzoznamu"/>
        <w:numPr>
          <w:ilvl w:val="0"/>
          <w:numId w:val="12"/>
        </w:numPr>
        <w:jc w:val="both"/>
        <w:rPr>
          <w:rFonts w:cstheme="minorHAnsi"/>
        </w:rPr>
      </w:pPr>
      <w:r w:rsidRPr="00D2319C">
        <w:rPr>
          <w:rFonts w:cstheme="minorHAnsi"/>
        </w:rPr>
        <w:t xml:space="preserve">Vo verzii zadarmo </w:t>
      </w:r>
      <w:r>
        <w:rPr>
          <w:rFonts w:cstheme="minorHAnsi"/>
        </w:rPr>
        <w:t>nie je možné</w:t>
      </w:r>
      <w:r w:rsidRPr="00D2319C">
        <w:rPr>
          <w:rFonts w:cstheme="minorHAnsi"/>
        </w:rPr>
        <w:t xml:space="preserve"> uverejňovať vlastné reklamy. To je možné iba v platenej verzii, budete však platiť províziu za ich uverejňovanie. </w:t>
      </w:r>
    </w:p>
    <w:p w14:paraId="4455BCB4" w14:textId="77777777" w:rsidR="00D4133F" w:rsidRPr="00D2319C" w:rsidRDefault="00D4133F" w:rsidP="00C84A45">
      <w:pPr>
        <w:pStyle w:val="Odsekzoznamu"/>
        <w:numPr>
          <w:ilvl w:val="0"/>
          <w:numId w:val="12"/>
        </w:numPr>
        <w:jc w:val="both"/>
        <w:rPr>
          <w:rFonts w:cstheme="minorHAnsi"/>
        </w:rPr>
      </w:pPr>
      <w:r w:rsidRPr="00D2319C">
        <w:rPr>
          <w:rFonts w:cstheme="minorHAnsi"/>
        </w:rPr>
        <w:t>Vo verzii zadarmo sa na stránke budú zobrazovať reklamy, z ktorých nebudete mať</w:t>
      </w:r>
      <w:r>
        <w:rPr>
          <w:rFonts w:cstheme="minorHAnsi"/>
        </w:rPr>
        <w:t xml:space="preserve"> koncový </w:t>
      </w:r>
      <w:r w:rsidR="00BA0ECA">
        <w:rPr>
          <w:rFonts w:cstheme="minorHAnsi"/>
        </w:rPr>
        <w:t>používateľ</w:t>
      </w:r>
      <w:r w:rsidRPr="00D2319C">
        <w:rPr>
          <w:rFonts w:cstheme="minorHAnsi"/>
        </w:rPr>
        <w:t xml:space="preserve"> žiadny zisk. Reklamy </w:t>
      </w:r>
      <w:r>
        <w:rPr>
          <w:rFonts w:cstheme="minorHAnsi"/>
        </w:rPr>
        <w:t xml:space="preserve">sa nebudú zobrazovať, ak </w:t>
      </w:r>
      <w:r w:rsidR="00BA0ECA">
        <w:rPr>
          <w:rFonts w:cstheme="minorHAnsi"/>
        </w:rPr>
        <w:t>používateľ</w:t>
      </w:r>
      <w:r>
        <w:rPr>
          <w:rFonts w:cstheme="minorHAnsi"/>
        </w:rPr>
        <w:t xml:space="preserve"> prejde</w:t>
      </w:r>
      <w:r w:rsidRPr="00D2319C">
        <w:rPr>
          <w:rFonts w:cstheme="minorHAnsi"/>
        </w:rPr>
        <w:t xml:space="preserve"> na platený balíček služieb. </w:t>
      </w:r>
    </w:p>
    <w:p w14:paraId="28351365" w14:textId="77777777" w:rsidR="00D4133F" w:rsidRPr="00D2319C" w:rsidRDefault="00D4133F" w:rsidP="00C84A45">
      <w:pPr>
        <w:pStyle w:val="Odsekzoznamu"/>
        <w:numPr>
          <w:ilvl w:val="0"/>
          <w:numId w:val="12"/>
        </w:numPr>
        <w:jc w:val="both"/>
        <w:rPr>
          <w:rFonts w:cstheme="minorHAnsi"/>
        </w:rPr>
      </w:pPr>
      <w:r w:rsidRPr="00D2319C">
        <w:rPr>
          <w:rFonts w:cstheme="minorHAnsi"/>
        </w:rPr>
        <w:t xml:space="preserve">Služba zadarmo má veľmi obmedzené funkcie. Ľubovoľné inštalovanie pluginov je možné až v balíku Business. Nemáte tak možnosť vylepšovať vzhľad a funkcionalitu webovej stránky. </w:t>
      </w:r>
    </w:p>
    <w:p w14:paraId="1735C08B" w14:textId="77777777" w:rsidR="00D4133F" w:rsidRPr="00D2319C" w:rsidRDefault="00D4133F" w:rsidP="00C84A45">
      <w:pPr>
        <w:pStyle w:val="Odsekzoznamu"/>
        <w:numPr>
          <w:ilvl w:val="0"/>
          <w:numId w:val="12"/>
        </w:numPr>
        <w:jc w:val="both"/>
        <w:rPr>
          <w:rFonts w:cstheme="minorHAnsi"/>
        </w:rPr>
      </w:pPr>
      <w:r w:rsidRPr="00D2319C">
        <w:rPr>
          <w:rFonts w:cstheme="minorHAnsi"/>
        </w:rPr>
        <w:t xml:space="preserve">Menší výber </w:t>
      </w:r>
      <w:r>
        <w:rPr>
          <w:rFonts w:cstheme="minorHAnsi"/>
        </w:rPr>
        <w:t>šablón. Z platených tém si môžem</w:t>
      </w:r>
      <w:r w:rsidRPr="00D2319C">
        <w:rPr>
          <w:rFonts w:cstheme="minorHAnsi"/>
        </w:rPr>
        <w:t xml:space="preserve">e vyberať až v balíčku Business. </w:t>
      </w:r>
    </w:p>
    <w:p w14:paraId="0428467A" w14:textId="77777777" w:rsidR="00D4133F" w:rsidRPr="00D2319C" w:rsidRDefault="00D4133F" w:rsidP="00C84A45">
      <w:pPr>
        <w:pStyle w:val="Odsekzoznamu"/>
        <w:numPr>
          <w:ilvl w:val="0"/>
          <w:numId w:val="12"/>
        </w:numPr>
        <w:jc w:val="both"/>
        <w:rPr>
          <w:rFonts w:cstheme="minorHAnsi"/>
        </w:rPr>
      </w:pPr>
      <w:r w:rsidRPr="00D2319C">
        <w:rPr>
          <w:rFonts w:cstheme="minorHAnsi"/>
        </w:rPr>
        <w:t xml:space="preserve">WP.com má vlastné analytické nástroje. V balíčku </w:t>
      </w:r>
      <w:proofErr w:type="spellStart"/>
      <w:r>
        <w:rPr>
          <w:rFonts w:cstheme="minorHAnsi"/>
        </w:rPr>
        <w:t>Free</w:t>
      </w:r>
      <w:proofErr w:type="spellEnd"/>
      <w:r>
        <w:rPr>
          <w:rFonts w:cstheme="minorHAnsi"/>
        </w:rPr>
        <w:t xml:space="preserve">, </w:t>
      </w:r>
      <w:proofErr w:type="spellStart"/>
      <w:r>
        <w:rPr>
          <w:rFonts w:cstheme="minorHAnsi"/>
        </w:rPr>
        <w:t>Personal</w:t>
      </w:r>
      <w:proofErr w:type="spellEnd"/>
      <w:r>
        <w:rPr>
          <w:rFonts w:cstheme="minorHAnsi"/>
        </w:rPr>
        <w:t xml:space="preserve"> a Premium nie je možné</w:t>
      </w:r>
      <w:r w:rsidRPr="00D2319C">
        <w:rPr>
          <w:rFonts w:cstheme="minorHAnsi"/>
        </w:rPr>
        <w:t xml:space="preserve"> používať iné analytické nástroje. </w:t>
      </w:r>
    </w:p>
    <w:p w14:paraId="18246FB8" w14:textId="77777777" w:rsidR="00D4133F" w:rsidRPr="00D2319C" w:rsidRDefault="00D4133F" w:rsidP="00C84A45">
      <w:pPr>
        <w:pStyle w:val="Odsekzoznamu"/>
        <w:numPr>
          <w:ilvl w:val="0"/>
          <w:numId w:val="12"/>
        </w:numPr>
        <w:jc w:val="both"/>
        <w:rPr>
          <w:rFonts w:cstheme="minorHAnsi"/>
        </w:rPr>
      </w:pPr>
      <w:r w:rsidRPr="00D2319C">
        <w:rPr>
          <w:rFonts w:cstheme="minorHAnsi"/>
        </w:rPr>
        <w:t xml:space="preserve">Nie ste vlastníkom stránky a nemáte nad ňou plnú kontrolu. Tá totiž môže byť vymazaná, ak porušíte niektoré obchodné podmienky WP.com. </w:t>
      </w:r>
    </w:p>
    <w:p w14:paraId="48DE9E90" w14:textId="77777777" w:rsidR="00D4133F" w:rsidRPr="00D2319C" w:rsidRDefault="00D4133F" w:rsidP="00C84A45">
      <w:pPr>
        <w:pStyle w:val="Odsekzoznamu"/>
        <w:numPr>
          <w:ilvl w:val="0"/>
          <w:numId w:val="12"/>
        </w:numPr>
        <w:jc w:val="both"/>
        <w:rPr>
          <w:rFonts w:cstheme="minorHAnsi"/>
        </w:rPr>
      </w:pPr>
      <w:r>
        <w:rPr>
          <w:rFonts w:cstheme="minorHAnsi"/>
        </w:rPr>
        <w:t>N</w:t>
      </w:r>
      <w:r w:rsidR="00B7702C">
        <w:rPr>
          <w:rFonts w:cstheme="minorHAnsi"/>
        </w:rPr>
        <w:t>ie je</w:t>
      </w:r>
      <w:r>
        <w:rPr>
          <w:rFonts w:cstheme="minorHAnsi"/>
        </w:rPr>
        <w:t xml:space="preserve"> </w:t>
      </w:r>
      <w:r w:rsidR="00BA0ECA">
        <w:rPr>
          <w:rFonts w:cstheme="minorHAnsi"/>
        </w:rPr>
        <w:t>možnosť</w:t>
      </w:r>
      <w:r w:rsidRPr="00D2319C">
        <w:rPr>
          <w:rFonts w:cstheme="minorHAnsi"/>
        </w:rPr>
        <w:t xml:space="preserve"> vytvoriť e-</w:t>
      </w:r>
      <w:proofErr w:type="spellStart"/>
      <w:r w:rsidRPr="00D2319C">
        <w:rPr>
          <w:rFonts w:cstheme="minorHAnsi"/>
        </w:rPr>
        <w:t>shop</w:t>
      </w:r>
      <w:proofErr w:type="spellEnd"/>
      <w:r w:rsidRPr="00D2319C">
        <w:rPr>
          <w:rFonts w:cstheme="minorHAnsi"/>
        </w:rPr>
        <w:t xml:space="preserve"> alebo platený obsah stránky. </w:t>
      </w:r>
    </w:p>
    <w:p w14:paraId="1F75E769" w14:textId="77777777" w:rsidR="00D4133F" w:rsidRDefault="00D4133F" w:rsidP="00C84A45">
      <w:pPr>
        <w:pStyle w:val="Odsekzoznamu"/>
        <w:numPr>
          <w:ilvl w:val="0"/>
          <w:numId w:val="12"/>
        </w:numPr>
        <w:jc w:val="both"/>
        <w:rPr>
          <w:rFonts w:cstheme="minorHAnsi"/>
        </w:rPr>
      </w:pPr>
      <w:r w:rsidRPr="00D2319C">
        <w:rPr>
          <w:rFonts w:cstheme="minorHAnsi"/>
        </w:rPr>
        <w:t xml:space="preserve">Horšie budovanie značky. Na webe sa zobrazuje odkaz </w:t>
      </w:r>
      <w:proofErr w:type="spellStart"/>
      <w:r w:rsidRPr="00D2319C">
        <w:rPr>
          <w:rFonts w:cstheme="minorHAnsi"/>
        </w:rPr>
        <w:t>Powered</w:t>
      </w:r>
      <w:proofErr w:type="spellEnd"/>
      <w:r w:rsidRPr="00D2319C">
        <w:rPr>
          <w:rFonts w:cstheme="minorHAnsi"/>
        </w:rPr>
        <w:t xml:space="preserve"> by WordPress.com. Odstrániť sa dá až v balíku Business.</w:t>
      </w:r>
    </w:p>
    <w:p w14:paraId="093B6C9B" w14:textId="77777777" w:rsidR="00D4133F" w:rsidRPr="00D2319C" w:rsidRDefault="00D4133F" w:rsidP="00E76EF3">
      <w:pPr>
        <w:pStyle w:val="3Nadpis"/>
      </w:pPr>
      <w:bookmarkStart w:id="41" w:name="_Toc39403112"/>
      <w:r w:rsidRPr="00D2319C">
        <w:t xml:space="preserve">Wordpress.org </w:t>
      </w:r>
      <w:proofErr w:type="spellStart"/>
      <w:r w:rsidRPr="00D2319C">
        <w:t>vs</w:t>
      </w:r>
      <w:proofErr w:type="spellEnd"/>
      <w:r w:rsidRPr="00D2319C">
        <w:t xml:space="preserve"> Wordpress.com</w:t>
      </w:r>
      <w:r>
        <w:t xml:space="preserve"> - verdikt</w:t>
      </w:r>
      <w:bookmarkEnd w:id="41"/>
    </w:p>
    <w:p w14:paraId="47C23865" w14:textId="77777777" w:rsidR="00D4133F" w:rsidRDefault="00D4133F" w:rsidP="00B7702C">
      <w:pPr>
        <w:jc w:val="both"/>
        <w:rPr>
          <w:rFonts w:cstheme="minorHAnsi"/>
        </w:rPr>
      </w:pPr>
      <w:r>
        <w:rPr>
          <w:rFonts w:cstheme="minorHAnsi"/>
        </w:rPr>
        <w:t xml:space="preserve">Ako sa </w:t>
      </w:r>
      <w:r w:rsidR="00BA0ECA">
        <w:rPr>
          <w:rFonts w:cstheme="minorHAnsi"/>
        </w:rPr>
        <w:t>rozhodnúť</w:t>
      </w:r>
      <w:r>
        <w:rPr>
          <w:rFonts w:cstheme="minorHAnsi"/>
        </w:rPr>
        <w:t xml:space="preserve"> a ktorá možnosť je pre </w:t>
      </w:r>
      <w:r w:rsidR="00BA0ECA">
        <w:rPr>
          <w:rFonts w:cstheme="minorHAnsi"/>
        </w:rPr>
        <w:t>zákazníka</w:t>
      </w:r>
      <w:r>
        <w:rPr>
          <w:rFonts w:cstheme="minorHAnsi"/>
        </w:rPr>
        <w:t xml:space="preserve"> výhodnejšia, to si vieme teraz jednoducho vyhodnotiť. </w:t>
      </w:r>
      <w:r w:rsidRPr="00D2319C">
        <w:rPr>
          <w:rFonts w:cstheme="minorHAnsi"/>
        </w:rPr>
        <w:t xml:space="preserve">Ak </w:t>
      </w:r>
      <w:r>
        <w:rPr>
          <w:rFonts w:cstheme="minorHAnsi"/>
        </w:rPr>
        <w:t xml:space="preserve">by </w:t>
      </w:r>
      <w:r w:rsidRPr="00D2319C">
        <w:rPr>
          <w:rFonts w:cstheme="minorHAnsi"/>
        </w:rPr>
        <w:t xml:space="preserve">ste sa rozhodli vytvoriť vlastnú WordPress stránku, potrebujete si vybrať, ktorá platforma je pre vás vhodnejšia. </w:t>
      </w:r>
    </w:p>
    <w:p w14:paraId="00FA5C7A" w14:textId="77777777" w:rsidR="00C81A81" w:rsidRPr="00D2319C" w:rsidRDefault="00D4133F" w:rsidP="00B7702C">
      <w:pPr>
        <w:jc w:val="both"/>
        <w:rPr>
          <w:rFonts w:cstheme="minorHAnsi"/>
        </w:rPr>
      </w:pPr>
      <w:r w:rsidRPr="00D2319C">
        <w:rPr>
          <w:rFonts w:cstheme="minorHAnsi"/>
        </w:rPr>
        <w:t>Vo všeobecnosti platí, že ak chcete mať</w:t>
      </w:r>
      <w:r>
        <w:rPr>
          <w:rFonts w:cstheme="minorHAnsi"/>
        </w:rPr>
        <w:t xml:space="preserve"> zákazník</w:t>
      </w:r>
      <w:r w:rsidRPr="00D2319C">
        <w:rPr>
          <w:rFonts w:cstheme="minorHAnsi"/>
        </w:rPr>
        <w:t xml:space="preserve"> len osobnú stránku, nepotrebujete na nej zarábať a stačia </w:t>
      </w:r>
      <w:r>
        <w:rPr>
          <w:rFonts w:cstheme="minorHAnsi"/>
        </w:rPr>
        <w:t>mu</w:t>
      </w:r>
      <w:r w:rsidRPr="00D2319C">
        <w:rPr>
          <w:rFonts w:cstheme="minorHAnsi"/>
        </w:rPr>
        <w:t xml:space="preserve"> základné funkcie, </w:t>
      </w:r>
      <w:r>
        <w:rPr>
          <w:rFonts w:cstheme="minorHAnsi"/>
        </w:rPr>
        <w:t>lepšia voľba</w:t>
      </w:r>
      <w:r w:rsidRPr="00D2319C">
        <w:rPr>
          <w:rFonts w:cstheme="minorHAnsi"/>
        </w:rPr>
        <w:t xml:space="preserve"> </w:t>
      </w:r>
      <w:r>
        <w:rPr>
          <w:rFonts w:cstheme="minorHAnsi"/>
        </w:rPr>
        <w:t>by bol Wordpress</w:t>
      </w:r>
      <w:r w:rsidRPr="00D2319C">
        <w:rPr>
          <w:rFonts w:cstheme="minorHAnsi"/>
        </w:rPr>
        <w:t>.com. Ak potrebujete</w:t>
      </w:r>
      <w:r>
        <w:rPr>
          <w:rFonts w:cstheme="minorHAnsi"/>
        </w:rPr>
        <w:t xml:space="preserve"> zákazník</w:t>
      </w:r>
      <w:r w:rsidRPr="00D2319C">
        <w:rPr>
          <w:rFonts w:cstheme="minorHAnsi"/>
        </w:rPr>
        <w:t xml:space="preserve"> profesionálnu stránku alebo e-</w:t>
      </w:r>
      <w:proofErr w:type="spellStart"/>
      <w:r w:rsidRPr="00D2319C">
        <w:rPr>
          <w:rFonts w:cstheme="minorHAnsi"/>
        </w:rPr>
        <w:t>shop</w:t>
      </w:r>
      <w:proofErr w:type="spellEnd"/>
      <w:r w:rsidRPr="00D2319C">
        <w:rPr>
          <w:rFonts w:cstheme="minorHAnsi"/>
        </w:rPr>
        <w:t xml:space="preserve"> a chcete mať nad ňou plnú kontrolu, potom </w:t>
      </w:r>
      <w:r>
        <w:rPr>
          <w:rFonts w:cstheme="minorHAnsi"/>
        </w:rPr>
        <w:t>je určite lepšia voľba</w:t>
      </w:r>
      <w:r w:rsidRPr="00D2319C">
        <w:rPr>
          <w:rFonts w:cstheme="minorHAnsi"/>
        </w:rPr>
        <w:t xml:space="preserve"> </w:t>
      </w:r>
      <w:r>
        <w:rPr>
          <w:rFonts w:cstheme="minorHAnsi"/>
        </w:rPr>
        <w:t>Wordpress</w:t>
      </w:r>
      <w:r w:rsidRPr="00D2319C">
        <w:rPr>
          <w:rFonts w:cstheme="minorHAnsi"/>
        </w:rPr>
        <w:t>.org. Ten používajú dokonca a</w:t>
      </w:r>
      <w:r>
        <w:rPr>
          <w:rFonts w:cstheme="minorHAnsi"/>
        </w:rPr>
        <w:t xml:space="preserve">j niektoré známe svetové značky ako napríklad: </w:t>
      </w:r>
      <w:proofErr w:type="spellStart"/>
      <w:r w:rsidRPr="00BC1690">
        <w:rPr>
          <w:rFonts w:cstheme="minorHAnsi"/>
        </w:rPr>
        <w:t>Startitup</w:t>
      </w:r>
      <w:proofErr w:type="spellEnd"/>
      <w:r w:rsidRPr="00BC1690">
        <w:rPr>
          <w:rFonts w:cstheme="minorHAnsi"/>
        </w:rPr>
        <w:t xml:space="preserve">, Denník N, Baťa, Rádio Expres, BBC </w:t>
      </w:r>
      <w:proofErr w:type="spellStart"/>
      <w:r w:rsidRPr="00BC1690">
        <w:rPr>
          <w:rFonts w:cstheme="minorHAnsi"/>
        </w:rPr>
        <w:t>America</w:t>
      </w:r>
      <w:proofErr w:type="spellEnd"/>
      <w:r w:rsidRPr="00BC1690">
        <w:rPr>
          <w:rFonts w:cstheme="minorHAnsi"/>
        </w:rPr>
        <w:t xml:space="preserve">, Sony </w:t>
      </w:r>
      <w:proofErr w:type="spellStart"/>
      <w:r w:rsidRPr="00BC1690">
        <w:rPr>
          <w:rFonts w:cstheme="minorHAnsi"/>
        </w:rPr>
        <w:t>Music</w:t>
      </w:r>
      <w:proofErr w:type="spellEnd"/>
      <w:r w:rsidRPr="00BC1690">
        <w:rPr>
          <w:rFonts w:cstheme="minorHAnsi"/>
        </w:rPr>
        <w:t xml:space="preserve">, </w:t>
      </w:r>
      <w:proofErr w:type="spellStart"/>
      <w:r w:rsidRPr="00BC1690">
        <w:rPr>
          <w:rFonts w:cstheme="minorHAnsi"/>
        </w:rPr>
        <w:t>Forbes</w:t>
      </w:r>
      <w:proofErr w:type="spellEnd"/>
      <w:r w:rsidRPr="00BC1690">
        <w:rPr>
          <w:rFonts w:cstheme="minorHAnsi"/>
        </w:rPr>
        <w:t xml:space="preserve">, New York </w:t>
      </w:r>
      <w:proofErr w:type="spellStart"/>
      <w:r w:rsidRPr="00BC1690">
        <w:rPr>
          <w:rFonts w:cstheme="minorHAnsi"/>
        </w:rPr>
        <w:t>Times</w:t>
      </w:r>
      <w:proofErr w:type="spellEnd"/>
      <w:r w:rsidRPr="00BC1690">
        <w:rPr>
          <w:rFonts w:cstheme="minorHAnsi"/>
        </w:rPr>
        <w:t xml:space="preserve"> </w:t>
      </w:r>
      <w:proofErr w:type="spellStart"/>
      <w:r w:rsidRPr="00BC1690">
        <w:rPr>
          <w:rFonts w:cstheme="minorHAnsi"/>
        </w:rPr>
        <w:t>Company</w:t>
      </w:r>
      <w:proofErr w:type="spellEnd"/>
      <w:r w:rsidRPr="00BC1690">
        <w:rPr>
          <w:rFonts w:cstheme="minorHAnsi"/>
        </w:rPr>
        <w:t>, Mercedes-</w:t>
      </w:r>
      <w:proofErr w:type="spellStart"/>
      <w:r w:rsidRPr="00BC1690">
        <w:rPr>
          <w:rFonts w:cstheme="minorHAnsi"/>
        </w:rPr>
        <w:t>Benz</w:t>
      </w:r>
      <w:proofErr w:type="spellEnd"/>
      <w:r w:rsidRPr="00BC1690">
        <w:rPr>
          <w:rFonts w:cstheme="minorHAnsi"/>
        </w:rPr>
        <w:t xml:space="preserve"> a mnoho ďalších</w:t>
      </w:r>
      <w:r>
        <w:rPr>
          <w:rFonts w:cstheme="minorHAnsi"/>
        </w:rPr>
        <w:t>.</w:t>
      </w:r>
      <w:r w:rsidR="006C6F28">
        <w:rPr>
          <w:rFonts w:cstheme="minorHAnsi"/>
        </w:rPr>
        <w:t xml:space="preserve"> [1</w:t>
      </w:r>
      <w:r w:rsidR="00BA0ECA">
        <w:rPr>
          <w:rFonts w:cstheme="minorHAnsi"/>
        </w:rPr>
        <w:t>2</w:t>
      </w:r>
      <w:r w:rsidR="006C6F28">
        <w:rPr>
          <w:rFonts w:cstheme="minorHAnsi"/>
        </w:rPr>
        <w:t>]</w:t>
      </w:r>
    </w:p>
    <w:p w14:paraId="1FBA695F" w14:textId="77777777" w:rsidR="00D4133F" w:rsidRDefault="00C81A81" w:rsidP="00631E63">
      <w:pPr>
        <w:pStyle w:val="2Nadpis"/>
      </w:pPr>
      <w:bookmarkStart w:id="42" w:name="_Ref38894650"/>
      <w:bookmarkStart w:id="43" w:name="_Toc39403113"/>
      <w:r w:rsidRPr="00C81A81">
        <w:t>CMS systémy</w:t>
      </w:r>
      <w:bookmarkEnd w:id="42"/>
      <w:bookmarkEnd w:id="43"/>
    </w:p>
    <w:p w14:paraId="4D692C11" w14:textId="77777777" w:rsidR="00B41361" w:rsidRDefault="00C81A81" w:rsidP="00B7702C">
      <w:pPr>
        <w:jc w:val="both"/>
        <w:rPr>
          <w:shd w:val="clear" w:color="auto" w:fill="FFFFFF"/>
        </w:rPr>
      </w:pPr>
      <w:r w:rsidRPr="00C81A81">
        <w:t>Skratka CMS</w:t>
      </w:r>
      <w:r>
        <w:t xml:space="preserve"> (</w:t>
      </w:r>
      <w:proofErr w:type="spellStart"/>
      <w:r>
        <w:t>Content</w:t>
      </w:r>
      <w:proofErr w:type="spellEnd"/>
      <w:r>
        <w:t xml:space="preserve"> Management </w:t>
      </w:r>
      <w:proofErr w:type="spellStart"/>
      <w:r>
        <w:t>System</w:t>
      </w:r>
      <w:proofErr w:type="spellEnd"/>
      <w:r>
        <w:t xml:space="preserve">) po slovensky </w:t>
      </w:r>
      <w:r w:rsidRPr="00C81A81">
        <w:t xml:space="preserve">redakčné systémy označuje rôzne systémy na správu obsahu webstránok. Ide vlastne o webovú aplikáciu používanú pri vytváraní a úprave obsahu webu bez znalostí programovania. Najčastejšie ide webstránky a </w:t>
      </w:r>
      <w:proofErr w:type="spellStart"/>
      <w:r w:rsidRPr="00C81A81">
        <w:t>blogové</w:t>
      </w:r>
      <w:proofErr w:type="spellEnd"/>
      <w:r w:rsidRPr="00C81A81">
        <w:t xml:space="preserve"> články.</w:t>
      </w:r>
      <w:r w:rsidR="00EC7058">
        <w:t xml:space="preserve"> </w:t>
      </w:r>
      <w:r w:rsidR="00EC7058" w:rsidRPr="00EC7058">
        <w:t>Najobľúbenejšou formou CMS je systém na správu webového obsahu (WCM</w:t>
      </w:r>
      <w:r w:rsidR="009F29CE">
        <w:t xml:space="preserve"> </w:t>
      </w:r>
      <w:r w:rsidR="00EC7058">
        <w:t xml:space="preserve">- Web </w:t>
      </w:r>
      <w:proofErr w:type="spellStart"/>
      <w:r w:rsidR="00EC7058">
        <w:t>Content</w:t>
      </w:r>
      <w:proofErr w:type="spellEnd"/>
      <w:r w:rsidR="00EC7058">
        <w:t xml:space="preserve"> </w:t>
      </w:r>
      <w:r w:rsidR="00EC7058">
        <w:lastRenderedPageBreak/>
        <w:t>Management</w:t>
      </w:r>
      <w:r w:rsidR="00EC7058" w:rsidRPr="00EC7058">
        <w:t xml:space="preserve"> alebo WCMS</w:t>
      </w:r>
      <w:r w:rsidR="00EC7058">
        <w:t xml:space="preserve"> - Web </w:t>
      </w:r>
      <w:proofErr w:type="spellStart"/>
      <w:r w:rsidR="00EC7058">
        <w:t>Content</w:t>
      </w:r>
      <w:proofErr w:type="spellEnd"/>
      <w:r w:rsidR="00EC7058">
        <w:t xml:space="preserve"> Management </w:t>
      </w:r>
      <w:proofErr w:type="spellStart"/>
      <w:r w:rsidR="009F29CE">
        <w:t>System</w:t>
      </w:r>
      <w:proofErr w:type="spellEnd"/>
      <w:r w:rsidR="00EC7058" w:rsidRPr="00EC7058">
        <w:t>), ktorý predstavuje CMS určený na podporu správy obsahu webových stránok.</w:t>
      </w:r>
      <w:r w:rsidR="009F29CE">
        <w:t xml:space="preserve"> </w:t>
      </w:r>
      <w:r w:rsidRPr="00C81A81">
        <w:t xml:space="preserve">CMS  tak umožňuje ušetriť financie, ktoré by </w:t>
      </w:r>
      <w:r>
        <w:t>sme</w:t>
      </w:r>
      <w:r w:rsidRPr="00C81A81">
        <w:t xml:space="preserve"> museli zaplatiť programátorom. </w:t>
      </w:r>
      <w:r>
        <w:t>W</w:t>
      </w:r>
      <w:r w:rsidRPr="00C81A81">
        <w:t xml:space="preserve">ebovú stránku </w:t>
      </w:r>
      <w:r>
        <w:t>je</w:t>
      </w:r>
      <w:r w:rsidRPr="00C81A81">
        <w:t xml:space="preserve"> </w:t>
      </w:r>
      <w:r>
        <w:t>možné</w:t>
      </w:r>
      <w:r w:rsidRPr="00C81A81">
        <w:t xml:space="preserve"> kedykoľvek aktualizovať.</w:t>
      </w:r>
      <w:r w:rsidR="00EC7058" w:rsidRPr="00EC7058">
        <w:rPr>
          <w:shd w:val="clear" w:color="auto" w:fill="FFFFFF"/>
        </w:rPr>
        <w:t xml:space="preserve"> </w:t>
      </w:r>
      <w:r w:rsidR="00EC7058">
        <w:rPr>
          <w:shd w:val="clear" w:color="auto" w:fill="FFFFFF"/>
        </w:rPr>
        <w:t>CMS umožňuje meniť texty a dopĺňať videá a obrázky bez toho, aby sme museli pracovať s kódom stránky alebo vedeli programovať.</w:t>
      </w:r>
      <w:r w:rsidR="006C6F28">
        <w:rPr>
          <w:shd w:val="clear" w:color="auto" w:fill="FFFFFF"/>
        </w:rPr>
        <w:t xml:space="preserve"> [1</w:t>
      </w:r>
      <w:r w:rsidR="00631E63">
        <w:rPr>
          <w:shd w:val="clear" w:color="auto" w:fill="FFFFFF"/>
        </w:rPr>
        <w:t>3</w:t>
      </w:r>
      <w:r w:rsidR="006C6F28">
        <w:rPr>
          <w:shd w:val="clear" w:color="auto" w:fill="FFFFFF"/>
        </w:rPr>
        <w:t>]</w:t>
      </w:r>
      <w:r w:rsidR="00B41361">
        <w:rPr>
          <w:shd w:val="clear" w:color="auto" w:fill="FFFFFF"/>
        </w:rPr>
        <w:t xml:space="preserve"> </w:t>
      </w:r>
    </w:p>
    <w:p w14:paraId="56CC6340" w14:textId="77777777" w:rsidR="00C81A81" w:rsidRPr="00B41361" w:rsidRDefault="00B41361" w:rsidP="00B7702C">
      <w:pPr>
        <w:jc w:val="both"/>
        <w:rPr>
          <w:lang w:val="en-US"/>
        </w:rPr>
      </w:pPr>
      <w:r w:rsidRPr="006C6F28">
        <w:t>Pri používaní redakčného systému nemusíte rozumieť tomu, ako webové stránky fungujú. A super je, že takmer polovica všetkých 1 271 920 923 webových stránok online používa CMS</w:t>
      </w:r>
      <w:r>
        <w:t xml:space="preserve">, čo značí veľkú popularitu týchto aplikácií. </w:t>
      </w:r>
      <w:r>
        <w:rPr>
          <w:lang w:val="en-US"/>
        </w:rPr>
        <w:t>[1</w:t>
      </w:r>
      <w:r w:rsidR="00631E63">
        <w:rPr>
          <w:lang w:val="en-US"/>
        </w:rPr>
        <w:t>4</w:t>
      </w:r>
      <w:r>
        <w:rPr>
          <w:lang w:val="en-US"/>
        </w:rPr>
        <w:t>]</w:t>
      </w:r>
    </w:p>
    <w:p w14:paraId="7A0872F3" w14:textId="77777777" w:rsidR="00C81A81" w:rsidRDefault="00C81A81" w:rsidP="00B7702C">
      <w:pPr>
        <w:jc w:val="both"/>
        <w:rPr>
          <w:lang w:val="en-US"/>
        </w:rPr>
      </w:pPr>
      <w:r w:rsidRPr="00C81A81">
        <w:t>V prípade automatickej inštalácie nemusí</w:t>
      </w:r>
      <w:r w:rsidR="006C6F28">
        <w:t xml:space="preserve"> používateľ</w:t>
      </w:r>
      <w:r w:rsidRPr="00C81A81">
        <w:t xml:space="preserve"> zadávať konfiguračné hodnoty CMS systému. Takýto systém sa po zadaní administračného hesla a emailu nainštaluje sám. CMS systém je tak pripravený do </w:t>
      </w:r>
      <w:r w:rsidR="006C6F28">
        <w:t>pár</w:t>
      </w:r>
      <w:r w:rsidRPr="00C81A81">
        <w:t xml:space="preserve"> minút. Pomocou týchto CMS </w:t>
      </w:r>
      <w:r w:rsidR="006C6F28">
        <w:t xml:space="preserve">vie </w:t>
      </w:r>
      <w:r w:rsidRPr="00C81A81">
        <w:t xml:space="preserve">teda </w:t>
      </w:r>
      <w:r w:rsidR="006C6F28">
        <w:t>koncový používateľ</w:t>
      </w:r>
      <w:r w:rsidRPr="00C81A81">
        <w:t xml:space="preserve"> jednoduchú webstránku aj bez znalosti programovania. Stačí si ho pár klikmi nainštalovať na </w:t>
      </w:r>
      <w:r w:rsidR="006C6F28">
        <w:t>daný</w:t>
      </w:r>
      <w:r w:rsidRPr="00C81A81">
        <w:t xml:space="preserve"> hosting a naplniť ho obsahom. </w:t>
      </w:r>
      <w:r w:rsidR="006C6F28">
        <w:rPr>
          <w:lang w:val="en-US"/>
        </w:rPr>
        <w:t>[1</w:t>
      </w:r>
      <w:r w:rsidR="00631E63">
        <w:rPr>
          <w:lang w:val="en-US"/>
        </w:rPr>
        <w:t>3</w:t>
      </w:r>
      <w:r w:rsidR="006C6F28">
        <w:rPr>
          <w:lang w:val="en-US"/>
        </w:rPr>
        <w:t>]</w:t>
      </w:r>
    </w:p>
    <w:p w14:paraId="312ED947" w14:textId="77777777" w:rsidR="00B41361" w:rsidRDefault="00B41361" w:rsidP="00B7702C">
      <w:pPr>
        <w:jc w:val="both"/>
      </w:pPr>
      <w:r>
        <w:t xml:space="preserve">Stručná štatistika a prehľad používania Top </w:t>
      </w:r>
      <w:r w:rsidR="00AD6803">
        <w:t>9</w:t>
      </w:r>
      <w:r>
        <w:t xml:space="preserve"> CMS systémov vo svete:</w:t>
      </w:r>
    </w:p>
    <w:p w14:paraId="6D523C27" w14:textId="77777777" w:rsidR="00B41361" w:rsidRDefault="00B41361" w:rsidP="00C84A45">
      <w:pPr>
        <w:pStyle w:val="Odsekzoznamu"/>
        <w:numPr>
          <w:ilvl w:val="0"/>
          <w:numId w:val="13"/>
        </w:numPr>
        <w:jc w:val="both"/>
      </w:pPr>
      <w:r>
        <w:t>WordPress (27+ miliónov webových stránok)</w:t>
      </w:r>
    </w:p>
    <w:p w14:paraId="06DA8953" w14:textId="77777777" w:rsidR="00B41361" w:rsidRDefault="00B41361" w:rsidP="00C84A45">
      <w:pPr>
        <w:pStyle w:val="Odsekzoznamu"/>
        <w:numPr>
          <w:ilvl w:val="0"/>
          <w:numId w:val="13"/>
        </w:numPr>
        <w:jc w:val="both"/>
      </w:pPr>
      <w:proofErr w:type="spellStart"/>
      <w:r>
        <w:t>Wix</w:t>
      </w:r>
      <w:proofErr w:type="spellEnd"/>
      <w:r>
        <w:t xml:space="preserve"> (3,8+ milión webových stránok)</w:t>
      </w:r>
    </w:p>
    <w:p w14:paraId="08D2F106" w14:textId="77777777" w:rsidR="00B41361" w:rsidRDefault="00B41361" w:rsidP="00C84A45">
      <w:pPr>
        <w:pStyle w:val="Odsekzoznamu"/>
        <w:numPr>
          <w:ilvl w:val="0"/>
          <w:numId w:val="13"/>
        </w:numPr>
        <w:jc w:val="both"/>
      </w:pPr>
      <w:proofErr w:type="spellStart"/>
      <w:r>
        <w:t>Squarespace</w:t>
      </w:r>
      <w:proofErr w:type="spellEnd"/>
      <w:r>
        <w:t xml:space="preserve"> (viac ako 1,9 milióna webových stránok)</w:t>
      </w:r>
    </w:p>
    <w:p w14:paraId="1F752BAE" w14:textId="77777777" w:rsidR="00B41361" w:rsidRDefault="00B41361" w:rsidP="00C84A45">
      <w:pPr>
        <w:pStyle w:val="Odsekzoznamu"/>
        <w:numPr>
          <w:ilvl w:val="0"/>
          <w:numId w:val="13"/>
        </w:numPr>
        <w:jc w:val="both"/>
      </w:pPr>
      <w:proofErr w:type="spellStart"/>
      <w:r>
        <w:t>Joomla</w:t>
      </w:r>
      <w:proofErr w:type="spellEnd"/>
      <w:r>
        <w:t>! (1,7+ milión webových stránok)</w:t>
      </w:r>
    </w:p>
    <w:p w14:paraId="6D196409" w14:textId="77777777" w:rsidR="00B41361" w:rsidRDefault="00B41361" w:rsidP="00C84A45">
      <w:pPr>
        <w:pStyle w:val="Odsekzoznamu"/>
        <w:numPr>
          <w:ilvl w:val="0"/>
          <w:numId w:val="13"/>
        </w:numPr>
        <w:jc w:val="both"/>
      </w:pPr>
      <w:proofErr w:type="spellStart"/>
      <w:r>
        <w:t>Shopify</w:t>
      </w:r>
      <w:proofErr w:type="spellEnd"/>
      <w:r>
        <w:t xml:space="preserve"> (1,3+ milión webových stránok)</w:t>
      </w:r>
    </w:p>
    <w:p w14:paraId="021FA575" w14:textId="77777777" w:rsidR="00B41361" w:rsidRDefault="00B41361" w:rsidP="00C84A45">
      <w:pPr>
        <w:pStyle w:val="Odsekzoznamu"/>
        <w:numPr>
          <w:ilvl w:val="0"/>
          <w:numId w:val="13"/>
        </w:numPr>
        <w:jc w:val="both"/>
      </w:pPr>
      <w:proofErr w:type="spellStart"/>
      <w:r>
        <w:t>Drupal</w:t>
      </w:r>
      <w:proofErr w:type="spellEnd"/>
      <w:r>
        <w:t xml:space="preserve"> (591+ tisíc webových stránok)</w:t>
      </w:r>
    </w:p>
    <w:p w14:paraId="131B3A78" w14:textId="77777777" w:rsidR="00B41361" w:rsidRDefault="00B41361" w:rsidP="00C84A45">
      <w:pPr>
        <w:pStyle w:val="Odsekzoznamu"/>
        <w:numPr>
          <w:ilvl w:val="0"/>
          <w:numId w:val="13"/>
        </w:numPr>
        <w:jc w:val="both"/>
      </w:pPr>
      <w:proofErr w:type="spellStart"/>
      <w:r>
        <w:t>Blogger</w:t>
      </w:r>
      <w:proofErr w:type="spellEnd"/>
      <w:r>
        <w:t xml:space="preserve"> (430+ tisíc webových stránok)</w:t>
      </w:r>
    </w:p>
    <w:p w14:paraId="169ED395" w14:textId="77777777" w:rsidR="00B41361" w:rsidRDefault="00B41361" w:rsidP="00C84A45">
      <w:pPr>
        <w:pStyle w:val="Odsekzoznamu"/>
        <w:numPr>
          <w:ilvl w:val="0"/>
          <w:numId w:val="13"/>
        </w:numPr>
        <w:jc w:val="both"/>
      </w:pPr>
      <w:proofErr w:type="spellStart"/>
      <w:r>
        <w:t>Prestashop</w:t>
      </w:r>
      <w:proofErr w:type="spellEnd"/>
      <w:r>
        <w:t xml:space="preserve"> (263+ tisíc webových stránok)</w:t>
      </w:r>
    </w:p>
    <w:p w14:paraId="6627B845" w14:textId="77777777" w:rsidR="00631E63" w:rsidRDefault="00B41361" w:rsidP="00C84A45">
      <w:pPr>
        <w:pStyle w:val="Odsekzoznamu"/>
        <w:numPr>
          <w:ilvl w:val="0"/>
          <w:numId w:val="13"/>
        </w:numPr>
        <w:jc w:val="both"/>
      </w:pPr>
      <w:proofErr w:type="spellStart"/>
      <w:r>
        <w:t>Magento</w:t>
      </w:r>
      <w:proofErr w:type="spellEnd"/>
      <w:r>
        <w:t xml:space="preserve"> (199+ tisíc webových stránok) [</w:t>
      </w:r>
      <w:r w:rsidR="00631E63">
        <w:t>15</w:t>
      </w:r>
      <w:r>
        <w:t>]</w:t>
      </w:r>
    </w:p>
    <w:p w14:paraId="1CD5114D" w14:textId="77777777" w:rsidR="00484069" w:rsidRDefault="00484069" w:rsidP="00484069">
      <w:pPr>
        <w:jc w:val="both"/>
      </w:pPr>
    </w:p>
    <w:p w14:paraId="35056F78" w14:textId="77777777" w:rsidR="00484069" w:rsidRDefault="00484069" w:rsidP="00484069">
      <w:pPr>
        <w:jc w:val="both"/>
      </w:pPr>
    </w:p>
    <w:p w14:paraId="2C9226C9" w14:textId="77777777" w:rsidR="00484069" w:rsidRDefault="00484069" w:rsidP="00484069">
      <w:pPr>
        <w:jc w:val="both"/>
      </w:pPr>
    </w:p>
    <w:p w14:paraId="7DE6BED6" w14:textId="77777777" w:rsidR="00484069" w:rsidRDefault="00484069" w:rsidP="00484069">
      <w:pPr>
        <w:jc w:val="both"/>
      </w:pPr>
    </w:p>
    <w:p w14:paraId="1834256F" w14:textId="77777777" w:rsidR="00484069" w:rsidRDefault="00484069" w:rsidP="00484069">
      <w:pPr>
        <w:jc w:val="both"/>
      </w:pPr>
    </w:p>
    <w:p w14:paraId="238CD962" w14:textId="77777777" w:rsidR="00484069" w:rsidRDefault="00484069" w:rsidP="00484069">
      <w:pPr>
        <w:jc w:val="both"/>
      </w:pPr>
    </w:p>
    <w:p w14:paraId="6D7C5812" w14:textId="77777777" w:rsidR="00484069" w:rsidRDefault="00484069" w:rsidP="00484069">
      <w:pPr>
        <w:jc w:val="both"/>
      </w:pPr>
    </w:p>
    <w:p w14:paraId="564B91B7" w14:textId="77777777" w:rsidR="00AD6803" w:rsidRPr="00A259F6" w:rsidRDefault="00AD6803" w:rsidP="00C84A45">
      <w:pPr>
        <w:pStyle w:val="Odsekzoznamu"/>
        <w:numPr>
          <w:ilvl w:val="0"/>
          <w:numId w:val="15"/>
        </w:numPr>
        <w:jc w:val="both"/>
      </w:pPr>
      <w:r w:rsidRPr="00A259F6">
        <w:rPr>
          <w:b/>
          <w:bCs/>
        </w:rPr>
        <w:lastRenderedPageBreak/>
        <w:t>WordPress</w:t>
      </w:r>
    </w:p>
    <w:p w14:paraId="2C21F7F7" w14:textId="77777777" w:rsidR="00484069" w:rsidRDefault="00A259F6" w:rsidP="00484069">
      <w:pPr>
        <w:keepNext/>
        <w:jc w:val="both"/>
      </w:pPr>
      <w:r>
        <w:rPr>
          <w:noProof/>
        </w:rPr>
        <w:drawing>
          <wp:inline distT="0" distB="0" distL="0" distR="0" wp14:anchorId="075A9173" wp14:editId="388AA7F1">
            <wp:extent cx="5385768" cy="3596640"/>
            <wp:effectExtent l="0" t="0" r="5715" b="3810"/>
            <wp:docPr id="10" name="Obrázok 10" descr="Výsledok vyhľadávania obrázkov pre dopyt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ýsledok vyhľadávania obrázkov pre dopyt wordpres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390" cy="3605069"/>
                    </a:xfrm>
                    <a:prstGeom prst="rect">
                      <a:avLst/>
                    </a:prstGeom>
                    <a:noFill/>
                    <a:ln>
                      <a:noFill/>
                    </a:ln>
                  </pic:spPr>
                </pic:pic>
              </a:graphicData>
            </a:graphic>
          </wp:inline>
        </w:drawing>
      </w:r>
    </w:p>
    <w:p w14:paraId="2E329A72" w14:textId="29A3B852" w:rsidR="0034122D" w:rsidRDefault="00484069" w:rsidP="00484069">
      <w:pPr>
        <w:pStyle w:val="Popis"/>
      </w:pPr>
      <w:bookmarkStart w:id="44" w:name="_Toc39403135"/>
      <w:r>
        <w:t xml:space="preserve">Obrázok </w:t>
      </w:r>
      <w:fldSimple w:instr=" SEQ Obrázok \* ARABIC ">
        <w:r w:rsidR="00E512D1">
          <w:rPr>
            <w:noProof/>
          </w:rPr>
          <w:t>3</w:t>
        </w:r>
      </w:fldSimple>
      <w:r>
        <w:t xml:space="preserve"> </w:t>
      </w:r>
      <w:r w:rsidRPr="0026580C">
        <w:t>Náhľad systému WordPress</w:t>
      </w:r>
      <w:bookmarkEnd w:id="44"/>
    </w:p>
    <w:p w14:paraId="665BC77A" w14:textId="77777777" w:rsidR="00AD6803" w:rsidRDefault="00AD6803" w:rsidP="00C84A45">
      <w:pPr>
        <w:pStyle w:val="Odsekzoznamu"/>
        <w:numPr>
          <w:ilvl w:val="0"/>
          <w:numId w:val="14"/>
        </w:numPr>
        <w:jc w:val="both"/>
      </w:pPr>
      <w:r w:rsidRPr="00AD6803">
        <w:t>Podiel na trhu CMS: 51%</w:t>
      </w:r>
    </w:p>
    <w:p w14:paraId="6A0078C5" w14:textId="77777777" w:rsidR="009A0D59" w:rsidRPr="00AD6803" w:rsidRDefault="009A0D59" w:rsidP="00C84A45">
      <w:pPr>
        <w:pStyle w:val="Odsekzoznamu"/>
        <w:numPr>
          <w:ilvl w:val="0"/>
          <w:numId w:val="14"/>
        </w:numPr>
        <w:jc w:val="both"/>
      </w:pPr>
      <w:r>
        <w:t>W</w:t>
      </w:r>
      <w:r w:rsidRPr="009A0D59">
        <w:t>ebové stránky používajúce WordPress (globálne): 27 000,00+</w:t>
      </w:r>
    </w:p>
    <w:p w14:paraId="2F261B86" w14:textId="77777777" w:rsidR="00AD6803" w:rsidRPr="00AD6803" w:rsidRDefault="009A0D59" w:rsidP="00C84A45">
      <w:pPr>
        <w:pStyle w:val="Odsekzoznamu"/>
        <w:numPr>
          <w:ilvl w:val="0"/>
          <w:numId w:val="14"/>
        </w:numPr>
        <w:jc w:val="both"/>
      </w:pPr>
      <w:r>
        <w:t>Webové</w:t>
      </w:r>
      <w:r w:rsidR="00AD6803" w:rsidRPr="00AD6803">
        <w:t xml:space="preserve"> stránky používajúce WordPress (USA): 9 600 000+</w:t>
      </w:r>
    </w:p>
    <w:p w14:paraId="63FAA41E" w14:textId="77777777" w:rsidR="00AD6803" w:rsidRDefault="00AD6803" w:rsidP="00C84A45">
      <w:pPr>
        <w:pStyle w:val="Odsekzoznamu"/>
        <w:numPr>
          <w:ilvl w:val="0"/>
          <w:numId w:val="14"/>
        </w:numPr>
        <w:jc w:val="both"/>
      </w:pPr>
      <w:r w:rsidRPr="00AD6803">
        <w:t xml:space="preserve">Stránky používajúce WordPress: Linux, </w:t>
      </w:r>
      <w:proofErr w:type="spellStart"/>
      <w:r w:rsidRPr="00AD6803">
        <w:t>Guggenheim</w:t>
      </w:r>
      <w:proofErr w:type="spellEnd"/>
      <w:r w:rsidRPr="00AD6803">
        <w:t xml:space="preserve">, </w:t>
      </w:r>
      <w:proofErr w:type="spellStart"/>
      <w:r w:rsidRPr="00AD6803">
        <w:t>TechCrunch</w:t>
      </w:r>
      <w:proofErr w:type="spellEnd"/>
      <w:r w:rsidRPr="00AD6803">
        <w:t xml:space="preserve">, BBC </w:t>
      </w:r>
      <w:proofErr w:type="spellStart"/>
      <w:r w:rsidRPr="00AD6803">
        <w:t>America</w:t>
      </w:r>
      <w:proofErr w:type="spellEnd"/>
    </w:p>
    <w:p w14:paraId="2176F4D5" w14:textId="77777777" w:rsidR="00507E8A" w:rsidRDefault="00507E8A" w:rsidP="00C84A45">
      <w:pPr>
        <w:pStyle w:val="Odsekzoznamu"/>
        <w:numPr>
          <w:ilvl w:val="0"/>
          <w:numId w:val="14"/>
        </w:numPr>
        <w:jc w:val="both"/>
      </w:pPr>
      <w:r w:rsidRPr="00507E8A">
        <w:t xml:space="preserve">Úroveň </w:t>
      </w:r>
      <w:r>
        <w:t>obtiažnosti - ľahká</w:t>
      </w:r>
    </w:p>
    <w:p w14:paraId="6B9B525D" w14:textId="77777777" w:rsidR="00507E8A" w:rsidRDefault="00507E8A" w:rsidP="00507E8A">
      <w:pPr>
        <w:jc w:val="both"/>
      </w:pPr>
      <w:r>
        <w:t>WordPress naďalej vedie trh s veľkou rezervou, čo sa týka CMS systémov . Pokiaľ ide o celý internet (webové stránky postavené s alebo bez CMS), cez 36% z nich sú webové stránky realizované pomocou úspešného CMS - WordPress.</w:t>
      </w:r>
    </w:p>
    <w:p w14:paraId="40B3A276" w14:textId="77777777" w:rsidR="00507E8A" w:rsidRDefault="00507E8A" w:rsidP="00507E8A">
      <w:pPr>
        <w:jc w:val="both"/>
      </w:pPr>
      <w:r>
        <w:t xml:space="preserve">WordPress je softvér s otvoreným zdrojovým kódom, čo znamená, že ho je možné zadarmo sťahovať a používať. Vytvorenie a </w:t>
      </w:r>
      <w:proofErr w:type="spellStart"/>
      <w:r>
        <w:t>upload</w:t>
      </w:r>
      <w:proofErr w:type="spellEnd"/>
      <w:r>
        <w:t xml:space="preserve"> webovej stránky WordPress však vyžaduje nákup vlastnej domény a taktiež hosting.</w:t>
      </w:r>
    </w:p>
    <w:p w14:paraId="466C5944" w14:textId="77777777" w:rsidR="00AD6803" w:rsidRDefault="00507E8A" w:rsidP="00507E8A">
      <w:pPr>
        <w:jc w:val="both"/>
      </w:pPr>
      <w:r>
        <w:t xml:space="preserve">Ďalšou výhodou programu WordPress je, že platforma ponúka tisíce profesionálnych tém a pomocou tisícov doplnkov je možné nainštalovať prakticky akúkoľvek funkciu. Väčšina doplnkov je zadarmo (prémiové doplnky sú k dispozícii pre špecializované účely) a témy WordPress sa zvyčajne pohybujú od 15 do 60 dolárov avšak k dispozícií je aj veľké množstvo </w:t>
      </w:r>
      <w:proofErr w:type="spellStart"/>
      <w:r>
        <w:t>free</w:t>
      </w:r>
      <w:proofErr w:type="spellEnd"/>
      <w:r>
        <w:t xml:space="preserve"> (voľne dostupných)v tém s postačujúcou funkcionalitou.</w:t>
      </w:r>
    </w:p>
    <w:p w14:paraId="45A95BB9" w14:textId="5683D99D" w:rsidR="00507E8A" w:rsidRDefault="00507E8A" w:rsidP="00507E8A">
      <w:pPr>
        <w:jc w:val="both"/>
      </w:pPr>
      <w:r>
        <w:lastRenderedPageBreak/>
        <w:t xml:space="preserve">Vo všeobecnosti je známe, že sa WordPress ľahko používa. To ale zahŕňa občas aj potrebu učenia nových vecí a manévrovanie okolo administrátorského </w:t>
      </w:r>
      <w:proofErr w:type="spellStart"/>
      <w:r>
        <w:t>backendu</w:t>
      </w:r>
      <w:proofErr w:type="spellEnd"/>
      <w:r>
        <w:t>, ktoré môže by</w:t>
      </w:r>
      <w:r w:rsidR="0076411E">
        <w:t>ť</w:t>
      </w:r>
      <w:r>
        <w:t xml:space="preserve"> pre nováčikov zložité. WordPress je tiež častým terčom hackerských útokov, preto je dôležité držať krok s aktualizáciami prípadne zaviesť potrebné bezpečnostné opatrenia.</w:t>
      </w:r>
    </w:p>
    <w:p w14:paraId="0D308FC4" w14:textId="77777777" w:rsidR="00507E8A" w:rsidRDefault="00507E8A" w:rsidP="00507E8A">
      <w:pPr>
        <w:jc w:val="both"/>
      </w:pPr>
      <w:r>
        <w:t xml:space="preserve">Pretože WordPress je </w:t>
      </w:r>
      <w:proofErr w:type="spellStart"/>
      <w:r>
        <w:t>open-source</w:t>
      </w:r>
      <w:proofErr w:type="spellEnd"/>
      <w:r>
        <w:t xml:space="preserve">, je potrebné si ho stiahnuť a nainštalovať na svoj </w:t>
      </w:r>
      <w:proofErr w:type="spellStart"/>
      <w:r>
        <w:t>hostingový</w:t>
      </w:r>
      <w:proofErr w:type="spellEnd"/>
      <w:r>
        <w:t xml:space="preserve"> server. Našťastie väčšina </w:t>
      </w:r>
      <w:proofErr w:type="spellStart"/>
      <w:r>
        <w:t>hostov</w:t>
      </w:r>
      <w:proofErr w:type="spellEnd"/>
      <w:r>
        <w:t xml:space="preserve"> má inštaláciu jedným kliknutím, čo šetrí čas (manuálna inštalácia je </w:t>
      </w:r>
      <w:r w:rsidR="00A259F6">
        <w:t>trocha zložitejšia</w:t>
      </w:r>
      <w:r>
        <w:t>). Ak potrebujete pomoc</w:t>
      </w:r>
      <w:r w:rsidR="00A259F6">
        <w:t xml:space="preserve"> ohľadom problémov s </w:t>
      </w:r>
      <w:r w:rsidR="00000332">
        <w:t>WordPressom</w:t>
      </w:r>
      <w:r w:rsidR="00A259F6">
        <w:t xml:space="preserve"> tak je možné nájsť riešenie na väčšinu problémov pomocou vyhľadávača Google do ktorého zadáte váš konkrétny problém</w:t>
      </w:r>
      <w:r>
        <w:t>.</w:t>
      </w:r>
    </w:p>
    <w:p w14:paraId="1B081797" w14:textId="77777777" w:rsidR="00A259F6" w:rsidRDefault="00A259F6" w:rsidP="00507E8A">
      <w:pPr>
        <w:jc w:val="both"/>
        <w:rPr>
          <w:lang w:val="en-US"/>
        </w:rPr>
      </w:pPr>
      <w:r w:rsidRPr="00A259F6">
        <w:t xml:space="preserve">WordPress </w:t>
      </w:r>
      <w:r>
        <w:t>je</w:t>
      </w:r>
      <w:r w:rsidRPr="00A259F6">
        <w:t xml:space="preserve"> vhodn</w:t>
      </w:r>
      <w:r>
        <w:t xml:space="preserve">ý </w:t>
      </w:r>
      <w:r w:rsidRPr="00A259F6">
        <w:t xml:space="preserve">pre akýkoľvek druh podnikania. Od elektronického obchodu až po blogerov, podniky založené na službách a technologické začínajúce podniky, WordPress ponúka množstvo funkcií a možností, ktoré umožňujú takmer každému podniku rýchlo sa rozbehnúť a pracovať. Webové stránky elektronického obchodu však budú vyžadovať špecializované </w:t>
      </w:r>
      <w:r w:rsidR="00000332">
        <w:t>pluginy</w:t>
      </w:r>
      <w:r w:rsidRPr="00A259F6">
        <w:t xml:space="preserve">, ako je </w:t>
      </w:r>
      <w:proofErr w:type="spellStart"/>
      <w:r w:rsidRPr="00A259F6">
        <w:t>WooCommerce</w:t>
      </w:r>
      <w:proofErr w:type="spellEnd"/>
      <w:r w:rsidRPr="00A259F6">
        <w:t>.</w:t>
      </w:r>
      <w:r>
        <w:t xml:space="preserve"> </w:t>
      </w:r>
      <w:r>
        <w:rPr>
          <w:lang w:val="en-US"/>
        </w:rPr>
        <w:t>[</w:t>
      </w:r>
      <w:r w:rsidR="00631E63">
        <w:rPr>
          <w:lang w:val="en-US"/>
        </w:rPr>
        <w:t>14</w:t>
      </w:r>
      <w:r>
        <w:rPr>
          <w:lang w:val="en-US"/>
        </w:rPr>
        <w:t>]</w:t>
      </w:r>
    </w:p>
    <w:p w14:paraId="207DB6FA" w14:textId="77777777" w:rsidR="00A259F6" w:rsidRPr="00A259F6" w:rsidRDefault="00A259F6" w:rsidP="00A259F6">
      <w:pPr>
        <w:jc w:val="both"/>
      </w:pPr>
      <w:r w:rsidRPr="00A259F6">
        <w:t>Plusy:</w:t>
      </w:r>
    </w:p>
    <w:p w14:paraId="11E1545D" w14:textId="77777777" w:rsidR="00A259F6" w:rsidRPr="00A259F6" w:rsidRDefault="00A259F6" w:rsidP="00C84A45">
      <w:pPr>
        <w:pStyle w:val="Odsekzoznamu"/>
        <w:numPr>
          <w:ilvl w:val="0"/>
          <w:numId w:val="16"/>
        </w:numPr>
        <w:jc w:val="both"/>
      </w:pPr>
      <w:r w:rsidRPr="00A259F6">
        <w:t>SEO</w:t>
      </w:r>
      <w:r w:rsidR="004B74D6">
        <w:t xml:space="preserve"> </w:t>
      </w:r>
      <w:r w:rsidRPr="00A259F6">
        <w:t>-</w:t>
      </w:r>
      <w:r w:rsidR="004B74D6">
        <w:t xml:space="preserve"> </w:t>
      </w:r>
      <w:r w:rsidRPr="00A259F6">
        <w:t>priateľské funkcie</w:t>
      </w:r>
    </w:p>
    <w:p w14:paraId="0C6E2877" w14:textId="77777777" w:rsidR="00A259F6" w:rsidRPr="00A259F6" w:rsidRDefault="00A259F6" w:rsidP="00C84A45">
      <w:pPr>
        <w:pStyle w:val="Odsekzoznamu"/>
        <w:numPr>
          <w:ilvl w:val="0"/>
          <w:numId w:val="16"/>
        </w:numPr>
        <w:jc w:val="both"/>
      </w:pPr>
      <w:r w:rsidRPr="00A259F6">
        <w:t>Funkcie prispôsobené pre mobilné zariadenia</w:t>
      </w:r>
    </w:p>
    <w:p w14:paraId="791304F0" w14:textId="77777777" w:rsidR="00A259F6" w:rsidRPr="00A259F6" w:rsidRDefault="009A0D59" w:rsidP="00C84A45">
      <w:pPr>
        <w:pStyle w:val="Odsekzoznamu"/>
        <w:numPr>
          <w:ilvl w:val="0"/>
          <w:numId w:val="16"/>
        </w:numPr>
        <w:jc w:val="both"/>
      </w:pPr>
      <w:r>
        <w:t xml:space="preserve">User </w:t>
      </w:r>
      <w:proofErr w:type="spellStart"/>
      <w:r>
        <w:t>friendly</w:t>
      </w:r>
      <w:proofErr w:type="spellEnd"/>
    </w:p>
    <w:p w14:paraId="69B175BA" w14:textId="77777777" w:rsidR="00A259F6" w:rsidRPr="00A259F6" w:rsidRDefault="00A259F6" w:rsidP="00C84A45">
      <w:pPr>
        <w:pStyle w:val="Odsekzoznamu"/>
        <w:numPr>
          <w:ilvl w:val="0"/>
          <w:numId w:val="16"/>
        </w:numPr>
        <w:jc w:val="both"/>
      </w:pPr>
      <w:r w:rsidRPr="00A259F6">
        <w:t xml:space="preserve">Funkčnosť blogov (softvér </w:t>
      </w:r>
      <w:r w:rsidR="009A0D59">
        <w:t>Word</w:t>
      </w:r>
      <w:r w:rsidRPr="00A259F6">
        <w:t>Press bol vytvorený pre blogovanie)</w:t>
      </w:r>
    </w:p>
    <w:p w14:paraId="57FE5B3A" w14:textId="77777777" w:rsidR="00A259F6" w:rsidRPr="00A259F6" w:rsidRDefault="00A259F6" w:rsidP="00C84A45">
      <w:pPr>
        <w:pStyle w:val="Odsekzoznamu"/>
        <w:numPr>
          <w:ilvl w:val="0"/>
          <w:numId w:val="16"/>
        </w:numPr>
        <w:jc w:val="both"/>
      </w:pPr>
      <w:r w:rsidRPr="00A259F6">
        <w:t>Funkcie elektronického obchodu</w:t>
      </w:r>
    </w:p>
    <w:p w14:paraId="53FEA72C" w14:textId="77777777" w:rsidR="00A259F6" w:rsidRPr="00A259F6" w:rsidRDefault="00A259F6" w:rsidP="00A259F6">
      <w:pPr>
        <w:jc w:val="both"/>
      </w:pPr>
      <w:r w:rsidRPr="00A259F6">
        <w:t>Mínusy:</w:t>
      </w:r>
    </w:p>
    <w:p w14:paraId="6B601A6C" w14:textId="77777777" w:rsidR="00A259F6" w:rsidRPr="00484069" w:rsidRDefault="00A259F6" w:rsidP="00C84A45">
      <w:pPr>
        <w:pStyle w:val="Odsekzoznamu"/>
        <w:numPr>
          <w:ilvl w:val="0"/>
          <w:numId w:val="17"/>
        </w:numPr>
        <w:jc w:val="both"/>
      </w:pPr>
      <w:r w:rsidRPr="00A259F6">
        <w:t xml:space="preserve">WordPress je </w:t>
      </w:r>
      <w:r w:rsidR="009A0D59">
        <w:t xml:space="preserve">user </w:t>
      </w:r>
      <w:proofErr w:type="spellStart"/>
      <w:r w:rsidR="009A0D59">
        <w:t>friendly</w:t>
      </w:r>
      <w:proofErr w:type="spellEnd"/>
      <w:r w:rsidRPr="00A259F6">
        <w:t>, ale ak ste na platforme nováčikom, môže byť ťažké sa ho naučiť a spravovať.</w:t>
      </w:r>
      <w:r w:rsidR="00631E63">
        <w:t xml:space="preserve"> </w:t>
      </w:r>
      <w:r w:rsidR="00631E63">
        <w:rPr>
          <w:lang w:val="en-US"/>
        </w:rPr>
        <w:t>[14]</w:t>
      </w:r>
    </w:p>
    <w:p w14:paraId="60E2A076" w14:textId="77777777" w:rsidR="00484069" w:rsidRDefault="00484069" w:rsidP="00484069">
      <w:pPr>
        <w:jc w:val="both"/>
      </w:pPr>
    </w:p>
    <w:p w14:paraId="7132B930" w14:textId="77777777" w:rsidR="00484069" w:rsidRDefault="00484069" w:rsidP="00484069">
      <w:pPr>
        <w:jc w:val="both"/>
      </w:pPr>
    </w:p>
    <w:p w14:paraId="41F75CF9" w14:textId="77777777" w:rsidR="00484069" w:rsidRDefault="00484069" w:rsidP="00484069">
      <w:pPr>
        <w:jc w:val="both"/>
      </w:pPr>
    </w:p>
    <w:p w14:paraId="49B6A415" w14:textId="77777777" w:rsidR="00484069" w:rsidRDefault="00484069" w:rsidP="00484069">
      <w:pPr>
        <w:jc w:val="both"/>
      </w:pPr>
    </w:p>
    <w:p w14:paraId="7EC19B7B" w14:textId="77777777" w:rsidR="00484069" w:rsidRDefault="00484069" w:rsidP="00484069">
      <w:pPr>
        <w:jc w:val="both"/>
      </w:pPr>
    </w:p>
    <w:p w14:paraId="6476C66D" w14:textId="77777777" w:rsidR="00484069" w:rsidRDefault="00484069" w:rsidP="00484069">
      <w:pPr>
        <w:jc w:val="both"/>
      </w:pPr>
    </w:p>
    <w:p w14:paraId="3BA73078" w14:textId="77777777" w:rsidR="009A0D59" w:rsidRDefault="009A0D59" w:rsidP="00C84A45">
      <w:pPr>
        <w:pStyle w:val="Odsekzoznamu"/>
        <w:numPr>
          <w:ilvl w:val="0"/>
          <w:numId w:val="15"/>
        </w:numPr>
        <w:jc w:val="both"/>
        <w:rPr>
          <w:b/>
          <w:bCs/>
        </w:rPr>
      </w:pPr>
      <w:proofErr w:type="spellStart"/>
      <w:r w:rsidRPr="009A0D59">
        <w:rPr>
          <w:b/>
          <w:bCs/>
        </w:rPr>
        <w:lastRenderedPageBreak/>
        <w:t>Wix</w:t>
      </w:r>
      <w:proofErr w:type="spellEnd"/>
    </w:p>
    <w:p w14:paraId="17FB4283" w14:textId="77777777" w:rsidR="00484069" w:rsidRDefault="009A0D59" w:rsidP="00484069">
      <w:pPr>
        <w:keepNext/>
        <w:jc w:val="both"/>
      </w:pPr>
      <w:r>
        <w:rPr>
          <w:noProof/>
        </w:rPr>
        <w:drawing>
          <wp:inline distT="0" distB="0" distL="0" distR="0" wp14:anchorId="3A59A71C" wp14:editId="1C6CBFDB">
            <wp:extent cx="5113020" cy="2587641"/>
            <wp:effectExtent l="0" t="0" r="0" b="317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17207" cy="2589760"/>
                    </a:xfrm>
                    <a:prstGeom prst="rect">
                      <a:avLst/>
                    </a:prstGeom>
                    <a:noFill/>
                    <a:ln>
                      <a:noFill/>
                    </a:ln>
                  </pic:spPr>
                </pic:pic>
              </a:graphicData>
            </a:graphic>
          </wp:inline>
        </w:drawing>
      </w:r>
    </w:p>
    <w:p w14:paraId="1D336A0B" w14:textId="783A7512" w:rsidR="0034122D" w:rsidRDefault="00484069" w:rsidP="00484069">
      <w:pPr>
        <w:pStyle w:val="Popis"/>
      </w:pPr>
      <w:bookmarkStart w:id="45" w:name="_Toc39403136"/>
      <w:r>
        <w:t xml:space="preserve">Obrázok </w:t>
      </w:r>
      <w:fldSimple w:instr=" SEQ Obrázok \* ARABIC ">
        <w:r w:rsidR="00E512D1">
          <w:rPr>
            <w:noProof/>
          </w:rPr>
          <w:t>4</w:t>
        </w:r>
      </w:fldSimple>
      <w:r>
        <w:t xml:space="preserve"> </w:t>
      </w:r>
      <w:r w:rsidRPr="003E3782">
        <w:t xml:space="preserve">Náhľad systému </w:t>
      </w:r>
      <w:proofErr w:type="spellStart"/>
      <w:r w:rsidRPr="003E3782">
        <w:t>Wix</w:t>
      </w:r>
      <w:bookmarkEnd w:id="45"/>
      <w:proofErr w:type="spellEnd"/>
    </w:p>
    <w:p w14:paraId="5877E24A" w14:textId="77777777" w:rsidR="009A0D59" w:rsidRPr="009A0D59" w:rsidRDefault="009A0D59" w:rsidP="00C84A45">
      <w:pPr>
        <w:pStyle w:val="Odsekzoznamu"/>
        <w:numPr>
          <w:ilvl w:val="0"/>
          <w:numId w:val="17"/>
        </w:numPr>
        <w:jc w:val="both"/>
      </w:pPr>
      <w:r w:rsidRPr="009A0D59">
        <w:t>Podiel na trhu CMS: 7,2%</w:t>
      </w:r>
    </w:p>
    <w:p w14:paraId="0A3116DD" w14:textId="77777777" w:rsidR="009A0D59" w:rsidRPr="009A0D59" w:rsidRDefault="009A0D59" w:rsidP="00C84A45">
      <w:pPr>
        <w:pStyle w:val="Odsekzoznamu"/>
        <w:numPr>
          <w:ilvl w:val="0"/>
          <w:numId w:val="17"/>
        </w:numPr>
        <w:jc w:val="both"/>
      </w:pPr>
      <w:r>
        <w:t>Webové</w:t>
      </w:r>
      <w:r w:rsidRPr="009A0D59">
        <w:t xml:space="preserve"> stránky (globálne): 3 800 000+</w:t>
      </w:r>
    </w:p>
    <w:p w14:paraId="1846D7EE" w14:textId="77777777" w:rsidR="009A0D59" w:rsidRDefault="009A0D59" w:rsidP="00C84A45">
      <w:pPr>
        <w:pStyle w:val="Odsekzoznamu"/>
        <w:numPr>
          <w:ilvl w:val="0"/>
          <w:numId w:val="17"/>
        </w:numPr>
        <w:jc w:val="both"/>
      </w:pPr>
      <w:r w:rsidRPr="009A0D59">
        <w:t xml:space="preserve">Stránky používajúce </w:t>
      </w:r>
      <w:proofErr w:type="spellStart"/>
      <w:r w:rsidRPr="009A0D59">
        <w:t>Wix</w:t>
      </w:r>
      <w:proofErr w:type="spellEnd"/>
      <w:r w:rsidRPr="009A0D59">
        <w:t xml:space="preserve">: Adam Grant, </w:t>
      </w:r>
      <w:proofErr w:type="spellStart"/>
      <w:r w:rsidRPr="009A0D59">
        <w:t>Karlie</w:t>
      </w:r>
      <w:proofErr w:type="spellEnd"/>
      <w:r w:rsidRPr="009A0D59">
        <w:t xml:space="preserve"> </w:t>
      </w:r>
      <w:proofErr w:type="spellStart"/>
      <w:r w:rsidRPr="009A0D59">
        <w:t>Kloss</w:t>
      </w:r>
      <w:proofErr w:type="spellEnd"/>
      <w:r w:rsidRPr="009A0D59">
        <w:t xml:space="preserve">, </w:t>
      </w:r>
      <w:proofErr w:type="spellStart"/>
      <w:r w:rsidRPr="009A0D59">
        <w:t>Jerome</w:t>
      </w:r>
      <w:proofErr w:type="spellEnd"/>
      <w:r w:rsidRPr="009A0D59">
        <w:t xml:space="preserve"> </w:t>
      </w:r>
      <w:proofErr w:type="spellStart"/>
      <w:r w:rsidRPr="009A0D59">
        <w:t>Studio</w:t>
      </w:r>
      <w:proofErr w:type="spellEnd"/>
    </w:p>
    <w:p w14:paraId="70D68F6A" w14:textId="77777777" w:rsidR="009A0D59" w:rsidRDefault="009A0D59" w:rsidP="00C84A45">
      <w:pPr>
        <w:pStyle w:val="Odsekzoznamu"/>
        <w:numPr>
          <w:ilvl w:val="0"/>
          <w:numId w:val="17"/>
        </w:numPr>
        <w:jc w:val="both"/>
      </w:pPr>
      <w:r w:rsidRPr="00507E8A">
        <w:t xml:space="preserve">Úroveň </w:t>
      </w:r>
      <w:r>
        <w:t>obtiažnosti - ľahká</w:t>
      </w:r>
    </w:p>
    <w:p w14:paraId="7248BA0F" w14:textId="77777777" w:rsidR="009A0D59" w:rsidRDefault="009A0D59" w:rsidP="009A0D59">
      <w:pPr>
        <w:jc w:val="both"/>
      </w:pPr>
      <w:proofErr w:type="spellStart"/>
      <w:r>
        <w:t>Wix</w:t>
      </w:r>
      <w:proofErr w:type="spellEnd"/>
      <w:r>
        <w:t xml:space="preserve"> je ďalší webový tvorca </w:t>
      </w:r>
      <w:proofErr w:type="spellStart"/>
      <w:r>
        <w:t>all</w:t>
      </w:r>
      <w:proofErr w:type="spellEnd"/>
      <w:r>
        <w:t>-in-</w:t>
      </w:r>
      <w:proofErr w:type="spellStart"/>
      <w:r>
        <w:t>one</w:t>
      </w:r>
      <w:proofErr w:type="spellEnd"/>
      <w:r>
        <w:t xml:space="preserve"> určený pre úplného nováčika. Je tiež poskytovaný s </w:t>
      </w:r>
      <w:proofErr w:type="spellStart"/>
      <w:r>
        <w:t>hostingom</w:t>
      </w:r>
      <w:proofErr w:type="spellEnd"/>
      <w:r>
        <w:t xml:space="preserve"> a spoločnosť </w:t>
      </w:r>
      <w:proofErr w:type="spellStart"/>
      <w:r>
        <w:t>Wix</w:t>
      </w:r>
      <w:proofErr w:type="spellEnd"/>
      <w:r>
        <w:t xml:space="preserve"> spravuje všetky technické podrobnosti.</w:t>
      </w:r>
    </w:p>
    <w:p w14:paraId="6B16C8A8" w14:textId="77777777" w:rsidR="009A0D59" w:rsidRDefault="009A0D59" w:rsidP="009A0D59">
      <w:pPr>
        <w:jc w:val="both"/>
      </w:pPr>
      <w:proofErr w:type="spellStart"/>
      <w:r>
        <w:t>Wix</w:t>
      </w:r>
      <w:proofErr w:type="spellEnd"/>
      <w:r>
        <w:t xml:space="preserve"> ponúka bezplatný ale obmedzený plán. Prémiové aktualizácie sú zahrnuté v platených balíkoch, ktoré začínajú na 13 až 39 dolárov mesačne pre základné webové stránky a 23 až 500 dolárov + mesačne pre obchodné a elektronické obchodné weby. Takže </w:t>
      </w:r>
      <w:proofErr w:type="spellStart"/>
      <w:r>
        <w:t>Wix</w:t>
      </w:r>
      <w:proofErr w:type="spellEnd"/>
      <w:r>
        <w:t xml:space="preserve"> radíme skôr do platených CMS systémov. </w:t>
      </w:r>
    </w:p>
    <w:p w14:paraId="641CD4EF" w14:textId="77777777" w:rsidR="009A0D59" w:rsidRDefault="009A0D59" w:rsidP="009A0D59">
      <w:pPr>
        <w:jc w:val="both"/>
      </w:pPr>
      <w:proofErr w:type="spellStart"/>
      <w:r>
        <w:t>Wix</w:t>
      </w:r>
      <w:proofErr w:type="spellEnd"/>
      <w:r>
        <w:t xml:space="preserve"> je najvhodnejší pre súkromných podnikateľov alebo malé podniky akéhokoľvek druhu; v porovnaní s funkciami </w:t>
      </w:r>
      <w:proofErr w:type="spellStart"/>
      <w:r>
        <w:t>Shopify</w:t>
      </w:r>
      <w:proofErr w:type="spellEnd"/>
      <w:r>
        <w:t xml:space="preserve"> a WordPress však chýbajú jeho možnosti elektronického obchodu</w:t>
      </w:r>
      <w:r w:rsidR="00A554CD">
        <w:t xml:space="preserve"> (vo </w:t>
      </w:r>
      <w:proofErr w:type="spellStart"/>
      <w:r w:rsidR="00A554CD">
        <w:t>free</w:t>
      </w:r>
      <w:proofErr w:type="spellEnd"/>
      <w:r w:rsidR="00A554CD">
        <w:t xml:space="preserve"> verzii)</w:t>
      </w:r>
      <w:r>
        <w:t xml:space="preserve"> a blogovania. </w:t>
      </w:r>
      <w:proofErr w:type="spellStart"/>
      <w:r w:rsidR="00A554CD" w:rsidRPr="00A554CD">
        <w:t>Wix</w:t>
      </w:r>
      <w:proofErr w:type="spellEnd"/>
      <w:r w:rsidR="00A554CD" w:rsidRPr="00A554CD">
        <w:t xml:space="preserve"> má tiež podporu elektronického obchodu so svojimi platenými plánmi, ktoré majiteľom stránok umožňujú prijímať platby online pomocou služieb </w:t>
      </w:r>
      <w:proofErr w:type="spellStart"/>
      <w:r w:rsidR="00A554CD" w:rsidRPr="00A554CD">
        <w:t>PayPal</w:t>
      </w:r>
      <w:proofErr w:type="spellEnd"/>
      <w:r w:rsidR="00A554CD" w:rsidRPr="00A554CD">
        <w:t xml:space="preserve"> alebo Authorize.net</w:t>
      </w:r>
      <w:r w:rsidR="00A554CD">
        <w:t xml:space="preserve">. </w:t>
      </w:r>
      <w:r>
        <w:t xml:space="preserve">Podobne ako v prípade </w:t>
      </w:r>
      <w:proofErr w:type="spellStart"/>
      <w:r>
        <w:t>Squarespace</w:t>
      </w:r>
      <w:proofErr w:type="spellEnd"/>
      <w:r>
        <w:t xml:space="preserve"> je obmedzený, ak chcete svoje webové stránky výrazne prispôsobiť, či už z hľadiska vzhľadového alebo funkčného. Prispôsobenie si môže vyžadovať pomoc vývojára.</w:t>
      </w:r>
    </w:p>
    <w:p w14:paraId="4121B110" w14:textId="77777777" w:rsidR="009A0D59" w:rsidRDefault="009A0D59" w:rsidP="009A0D59">
      <w:pPr>
        <w:jc w:val="both"/>
      </w:pPr>
      <w:r>
        <w:lastRenderedPageBreak/>
        <w:t xml:space="preserve">SEO funkcie spoločnosti </w:t>
      </w:r>
      <w:proofErr w:type="spellStart"/>
      <w:r>
        <w:t>Wix</w:t>
      </w:r>
      <w:proofErr w:type="spellEnd"/>
      <w:r>
        <w:t xml:space="preserve"> v posledných rokoch chýbali, ale populárna platforma sa zlepšila. Pre malé podniky to nie je problém, ale stredné a veľké podniky nájdu lepšie možnosti na robustnejšej platforme.</w:t>
      </w:r>
    </w:p>
    <w:p w14:paraId="44927D4B" w14:textId="77777777" w:rsidR="009A0D59" w:rsidRPr="00A259F6" w:rsidRDefault="009A0D59" w:rsidP="009A0D59">
      <w:pPr>
        <w:jc w:val="both"/>
      </w:pPr>
      <w:r w:rsidRPr="00A259F6">
        <w:t>Plusy:</w:t>
      </w:r>
    </w:p>
    <w:p w14:paraId="42DD6EDA" w14:textId="77777777" w:rsidR="004B74D6" w:rsidRDefault="004B74D6" w:rsidP="00C84A45">
      <w:pPr>
        <w:pStyle w:val="Odsekzoznamu"/>
        <w:numPr>
          <w:ilvl w:val="0"/>
          <w:numId w:val="18"/>
        </w:numPr>
        <w:jc w:val="both"/>
      </w:pPr>
      <w:r>
        <w:t>Funkcie SEO (v posledných rokoch sa zlepšili)</w:t>
      </w:r>
    </w:p>
    <w:p w14:paraId="43F27B69" w14:textId="77777777" w:rsidR="004B74D6" w:rsidRDefault="004B74D6" w:rsidP="00C84A45">
      <w:pPr>
        <w:pStyle w:val="Odsekzoznamu"/>
        <w:numPr>
          <w:ilvl w:val="0"/>
          <w:numId w:val="18"/>
        </w:numPr>
        <w:jc w:val="both"/>
      </w:pPr>
      <w:r>
        <w:t>Funkcie prispôsobené pre mobilné zariadenia</w:t>
      </w:r>
    </w:p>
    <w:p w14:paraId="4875394B" w14:textId="77777777" w:rsidR="004B74D6" w:rsidRDefault="004B74D6" w:rsidP="00C84A45">
      <w:pPr>
        <w:pStyle w:val="Odsekzoznamu"/>
        <w:numPr>
          <w:ilvl w:val="0"/>
          <w:numId w:val="18"/>
        </w:numPr>
        <w:jc w:val="both"/>
      </w:pPr>
      <w:r>
        <w:t xml:space="preserve">User </w:t>
      </w:r>
      <w:proofErr w:type="spellStart"/>
      <w:r>
        <w:t>friendly</w:t>
      </w:r>
      <w:proofErr w:type="spellEnd"/>
    </w:p>
    <w:p w14:paraId="5423DD65" w14:textId="77777777" w:rsidR="004B74D6" w:rsidRDefault="004B74D6" w:rsidP="00C84A45">
      <w:pPr>
        <w:pStyle w:val="Odsekzoznamu"/>
        <w:numPr>
          <w:ilvl w:val="0"/>
          <w:numId w:val="18"/>
        </w:numPr>
        <w:jc w:val="both"/>
      </w:pPr>
      <w:r>
        <w:t>Funkcie blogovania (nie také robustné ako WordPress)</w:t>
      </w:r>
    </w:p>
    <w:p w14:paraId="7EF13BC9" w14:textId="77777777" w:rsidR="004B74D6" w:rsidRDefault="004B74D6" w:rsidP="00C84A45">
      <w:pPr>
        <w:pStyle w:val="Odsekzoznamu"/>
        <w:numPr>
          <w:ilvl w:val="0"/>
          <w:numId w:val="18"/>
        </w:numPr>
        <w:jc w:val="both"/>
      </w:pPr>
      <w:r>
        <w:t xml:space="preserve">Funkcie elektronického obchodu (nie také robustné ako </w:t>
      </w:r>
      <w:proofErr w:type="spellStart"/>
      <w:r>
        <w:t>Shopify</w:t>
      </w:r>
      <w:proofErr w:type="spellEnd"/>
      <w:r>
        <w:t>)</w:t>
      </w:r>
    </w:p>
    <w:p w14:paraId="078F94E5" w14:textId="77777777" w:rsidR="009A0D59" w:rsidRPr="00A259F6" w:rsidRDefault="009A0D59" w:rsidP="004B74D6">
      <w:pPr>
        <w:jc w:val="both"/>
      </w:pPr>
      <w:r w:rsidRPr="00A259F6">
        <w:t>Mínusy:</w:t>
      </w:r>
    </w:p>
    <w:p w14:paraId="2A4FC6DF" w14:textId="77777777" w:rsidR="004B74D6" w:rsidRDefault="004B74D6" w:rsidP="00C84A45">
      <w:pPr>
        <w:pStyle w:val="Odsekzoznamu"/>
        <w:numPr>
          <w:ilvl w:val="0"/>
          <w:numId w:val="19"/>
        </w:numPr>
        <w:jc w:val="both"/>
      </w:pPr>
      <w:r>
        <w:t xml:space="preserve">Cena - používanie platformy je mesačné; </w:t>
      </w:r>
      <w:proofErr w:type="spellStart"/>
      <w:r>
        <w:t>Wix</w:t>
      </w:r>
      <w:proofErr w:type="spellEnd"/>
      <w:r>
        <w:t xml:space="preserve"> však ponúka bezplatný, obmedzený plán</w:t>
      </w:r>
    </w:p>
    <w:p w14:paraId="518D1CE5" w14:textId="77777777" w:rsidR="00B7702C" w:rsidRDefault="004B74D6" w:rsidP="00C84A45">
      <w:pPr>
        <w:pStyle w:val="Odsekzoznamu"/>
        <w:numPr>
          <w:ilvl w:val="0"/>
          <w:numId w:val="19"/>
        </w:numPr>
        <w:jc w:val="both"/>
      </w:pPr>
      <w:r>
        <w:t>Funkcie a prispôsobenie sú do istej miery obmedzené pre etablované podniky</w:t>
      </w:r>
      <w:r w:rsidR="00631E63">
        <w:t xml:space="preserve"> [14]</w:t>
      </w:r>
    </w:p>
    <w:p w14:paraId="2D9A6CC3" w14:textId="77777777" w:rsidR="00B7702C" w:rsidRDefault="00B7702C" w:rsidP="00B7702C">
      <w:pPr>
        <w:pStyle w:val="Odsekzoznamu"/>
        <w:jc w:val="both"/>
      </w:pPr>
    </w:p>
    <w:p w14:paraId="184B3A14" w14:textId="77777777" w:rsidR="004B74D6" w:rsidRDefault="004B74D6" w:rsidP="00C84A45">
      <w:pPr>
        <w:pStyle w:val="Odsekzoznamu"/>
        <w:numPr>
          <w:ilvl w:val="0"/>
          <w:numId w:val="15"/>
        </w:numPr>
        <w:jc w:val="both"/>
        <w:rPr>
          <w:b/>
          <w:bCs/>
        </w:rPr>
      </w:pPr>
      <w:proofErr w:type="spellStart"/>
      <w:r w:rsidRPr="004B74D6">
        <w:rPr>
          <w:b/>
          <w:bCs/>
        </w:rPr>
        <w:t>Squarespace</w:t>
      </w:r>
      <w:proofErr w:type="spellEnd"/>
    </w:p>
    <w:p w14:paraId="18FFBE73" w14:textId="77777777" w:rsidR="00484069" w:rsidRDefault="004B74D6" w:rsidP="00484069">
      <w:pPr>
        <w:keepNext/>
        <w:jc w:val="both"/>
      </w:pPr>
      <w:r>
        <w:rPr>
          <w:noProof/>
        </w:rPr>
        <w:drawing>
          <wp:inline distT="0" distB="0" distL="0" distR="0" wp14:anchorId="1308F081" wp14:editId="58FF4454">
            <wp:extent cx="5433060" cy="2599361"/>
            <wp:effectExtent l="0" t="0" r="0" b="0"/>
            <wp:docPr id="13" name="Obrázok 13" descr="Výsledok vyhľadávania obrázkov pre dopyt squar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ýsledok vyhľadávania obrázkov pre dopyt squarespa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7856" cy="2611224"/>
                    </a:xfrm>
                    <a:prstGeom prst="rect">
                      <a:avLst/>
                    </a:prstGeom>
                    <a:noFill/>
                    <a:ln>
                      <a:noFill/>
                    </a:ln>
                  </pic:spPr>
                </pic:pic>
              </a:graphicData>
            </a:graphic>
          </wp:inline>
        </w:drawing>
      </w:r>
    </w:p>
    <w:p w14:paraId="263A0990" w14:textId="2F107AC8" w:rsidR="0034122D" w:rsidRDefault="00484069" w:rsidP="00484069">
      <w:pPr>
        <w:pStyle w:val="Popis"/>
      </w:pPr>
      <w:bookmarkStart w:id="46" w:name="_Toc39403137"/>
      <w:r>
        <w:t xml:space="preserve">Obrázok </w:t>
      </w:r>
      <w:fldSimple w:instr=" SEQ Obrázok \* ARABIC ">
        <w:r w:rsidR="00E512D1">
          <w:rPr>
            <w:noProof/>
          </w:rPr>
          <w:t>5</w:t>
        </w:r>
      </w:fldSimple>
      <w:r>
        <w:t xml:space="preserve"> </w:t>
      </w:r>
      <w:r w:rsidRPr="00F249FF">
        <w:t xml:space="preserve">Náhľad systému </w:t>
      </w:r>
      <w:proofErr w:type="spellStart"/>
      <w:r w:rsidRPr="00F249FF">
        <w:t>Squarespace</w:t>
      </w:r>
      <w:bookmarkEnd w:id="46"/>
      <w:proofErr w:type="spellEnd"/>
    </w:p>
    <w:p w14:paraId="1B8D8D3E" w14:textId="77777777" w:rsidR="004B74D6" w:rsidRDefault="004B74D6" w:rsidP="00C84A45">
      <w:pPr>
        <w:pStyle w:val="Odsekzoznamu"/>
        <w:numPr>
          <w:ilvl w:val="0"/>
          <w:numId w:val="20"/>
        </w:numPr>
        <w:jc w:val="both"/>
      </w:pPr>
      <w:r>
        <w:t>Podiel na trhu: 3,72%</w:t>
      </w:r>
    </w:p>
    <w:p w14:paraId="20703248" w14:textId="77777777" w:rsidR="004B74D6" w:rsidRDefault="004B74D6" w:rsidP="00C84A45">
      <w:pPr>
        <w:pStyle w:val="Odsekzoznamu"/>
        <w:numPr>
          <w:ilvl w:val="0"/>
          <w:numId w:val="20"/>
        </w:numPr>
        <w:jc w:val="both"/>
      </w:pPr>
      <w:r>
        <w:t>Webové stránky (globálne): 1 900 000+</w:t>
      </w:r>
    </w:p>
    <w:p w14:paraId="0B45B4D3" w14:textId="77777777" w:rsidR="004B74D6" w:rsidRDefault="004B74D6" w:rsidP="00C84A45">
      <w:pPr>
        <w:pStyle w:val="Odsekzoznamu"/>
        <w:numPr>
          <w:ilvl w:val="0"/>
          <w:numId w:val="20"/>
        </w:numPr>
        <w:jc w:val="both"/>
      </w:pPr>
      <w:r>
        <w:t>Webové stránky (USA): 1 500 000+</w:t>
      </w:r>
    </w:p>
    <w:p w14:paraId="0C36ACC4" w14:textId="77777777" w:rsidR="004B74D6" w:rsidRDefault="004B74D6" w:rsidP="00C84A45">
      <w:pPr>
        <w:pStyle w:val="Odsekzoznamu"/>
        <w:numPr>
          <w:ilvl w:val="0"/>
          <w:numId w:val="20"/>
        </w:numPr>
        <w:jc w:val="both"/>
      </w:pPr>
      <w:r>
        <w:t xml:space="preserve">Webové stránky využívajúce </w:t>
      </w:r>
      <w:proofErr w:type="spellStart"/>
      <w:r>
        <w:t>Squarespace</w:t>
      </w:r>
      <w:proofErr w:type="spellEnd"/>
      <w:r>
        <w:t xml:space="preserve">: </w:t>
      </w:r>
      <w:proofErr w:type="spellStart"/>
      <w:r>
        <w:t>Arch</w:t>
      </w:r>
      <w:proofErr w:type="spellEnd"/>
      <w:r>
        <w:t xml:space="preserve"> </w:t>
      </w:r>
      <w:proofErr w:type="spellStart"/>
      <w:r>
        <w:t>Motorcycle</w:t>
      </w:r>
      <w:proofErr w:type="spellEnd"/>
      <w:r>
        <w:t xml:space="preserve">, </w:t>
      </w:r>
      <w:proofErr w:type="spellStart"/>
      <w:r>
        <w:t>BiblioCommons</w:t>
      </w:r>
      <w:proofErr w:type="spellEnd"/>
      <w:r>
        <w:t xml:space="preserve">, </w:t>
      </w:r>
      <w:proofErr w:type="spellStart"/>
      <w:r>
        <w:t>Chicory</w:t>
      </w:r>
      <w:proofErr w:type="spellEnd"/>
    </w:p>
    <w:p w14:paraId="288E91D4" w14:textId="77777777" w:rsidR="00BA6B9E" w:rsidRDefault="00BA6B9E" w:rsidP="00C84A45">
      <w:pPr>
        <w:pStyle w:val="Odsekzoznamu"/>
        <w:numPr>
          <w:ilvl w:val="0"/>
          <w:numId w:val="20"/>
        </w:numPr>
        <w:jc w:val="both"/>
      </w:pPr>
      <w:r w:rsidRPr="00507E8A">
        <w:t xml:space="preserve">Úroveň </w:t>
      </w:r>
      <w:r>
        <w:t>obtiažnosti – ľahká až stredná</w:t>
      </w:r>
    </w:p>
    <w:p w14:paraId="007D3575" w14:textId="77777777" w:rsidR="00BA6B9E" w:rsidRDefault="00BA6B9E" w:rsidP="00BA6B9E">
      <w:pPr>
        <w:jc w:val="both"/>
      </w:pPr>
      <w:proofErr w:type="spellStart"/>
      <w:r>
        <w:lastRenderedPageBreak/>
        <w:t>Squarespace</w:t>
      </w:r>
      <w:proofErr w:type="spellEnd"/>
      <w:r>
        <w:t xml:space="preserve"> je platforma na vytváranie webových stránok typu </w:t>
      </w:r>
      <w:proofErr w:type="spellStart"/>
      <w:r>
        <w:t>drag</w:t>
      </w:r>
      <w:proofErr w:type="spellEnd"/>
      <w:r>
        <w:t xml:space="preserve">-and-drop, ktorá nevyžaduje inštaláciu na </w:t>
      </w:r>
      <w:proofErr w:type="spellStart"/>
      <w:r>
        <w:t>hostingový</w:t>
      </w:r>
      <w:proofErr w:type="spellEnd"/>
      <w:r>
        <w:t xml:space="preserve"> server, pretože nejde o </w:t>
      </w:r>
      <w:proofErr w:type="spellStart"/>
      <w:r>
        <w:t>open</w:t>
      </w:r>
      <w:proofErr w:type="spellEnd"/>
      <w:r>
        <w:t xml:space="preserve"> </w:t>
      </w:r>
      <w:proofErr w:type="spellStart"/>
      <w:r>
        <w:t>source</w:t>
      </w:r>
      <w:proofErr w:type="spellEnd"/>
      <w:r>
        <w:t xml:space="preserve"> platformu. Podobne ako  </w:t>
      </w:r>
      <w:proofErr w:type="spellStart"/>
      <w:r>
        <w:t>Shopify</w:t>
      </w:r>
      <w:proofErr w:type="spellEnd"/>
      <w:r>
        <w:t xml:space="preserve"> má </w:t>
      </w:r>
      <w:proofErr w:type="spellStart"/>
      <w:r>
        <w:t>Squarespace</w:t>
      </w:r>
      <w:proofErr w:type="spellEnd"/>
      <w:r>
        <w:t xml:space="preserve"> aj hosting, certifikáty SSL, podporu a ďalšie funkcie zabudované do platformy. Všetky tieto poplatky sú zahrnuté v cenách poplatkov, ktoré sa pohybujú od 12 do 40 dolárov mesačne.</w:t>
      </w:r>
    </w:p>
    <w:p w14:paraId="5E7868E6" w14:textId="77777777" w:rsidR="004B74D6" w:rsidRDefault="00BA6B9E" w:rsidP="00BA6B9E">
      <w:pPr>
        <w:jc w:val="both"/>
      </w:pPr>
      <w:proofErr w:type="spellStart"/>
      <w:r>
        <w:t>Squarespace</w:t>
      </w:r>
      <w:proofErr w:type="spellEnd"/>
      <w:r>
        <w:t xml:space="preserve"> zaujme svojimi čistými a modernými šablónami, ktoré majú estetické sklony k jednoduchému a elegantnému štýlu.</w:t>
      </w:r>
    </w:p>
    <w:p w14:paraId="4C5D1D84" w14:textId="77777777" w:rsidR="00BA6B9E" w:rsidRDefault="00BA6B9E" w:rsidP="00BA6B9E">
      <w:pPr>
        <w:jc w:val="both"/>
      </w:pPr>
      <w:r>
        <w:t xml:space="preserve">Všetky typy podnikov môžu plnohodnotne využívať </w:t>
      </w:r>
      <w:proofErr w:type="spellStart"/>
      <w:r>
        <w:t>Squarespace</w:t>
      </w:r>
      <w:proofErr w:type="spellEnd"/>
      <w:r>
        <w:t xml:space="preserve">. Ak ste nováčikom v oblasti vytvárania webových stránok, </w:t>
      </w:r>
      <w:proofErr w:type="spellStart"/>
      <w:r>
        <w:t>Squarespace</w:t>
      </w:r>
      <w:proofErr w:type="spellEnd"/>
      <w:r>
        <w:t xml:space="preserve"> je to pravé miesto kde môžete začať s ich tvorbou. Jednou z nevýhod </w:t>
      </w:r>
      <w:proofErr w:type="spellStart"/>
      <w:r>
        <w:t>Squarespace</w:t>
      </w:r>
      <w:proofErr w:type="spellEnd"/>
      <w:r>
        <w:t xml:space="preserve"> je to, že platforma neponúka takú flexibilitu prispôsobenia ako platforma </w:t>
      </w:r>
      <w:proofErr w:type="spellStart"/>
      <w:r>
        <w:t>open</w:t>
      </w:r>
      <w:proofErr w:type="spellEnd"/>
      <w:r>
        <w:t xml:space="preserve"> </w:t>
      </w:r>
      <w:proofErr w:type="spellStart"/>
      <w:r>
        <w:t>source</w:t>
      </w:r>
      <w:proofErr w:type="spellEnd"/>
      <w:r>
        <w:t xml:space="preserve"> platformy, ako je napríklad WordPress. Ak bude koncový používateľ chcieť upravovať témy nad rámec parametrov, bude si musieť najať vývojára keďže tieto úpravy nováčik nemusí zvládnuť.</w:t>
      </w:r>
    </w:p>
    <w:p w14:paraId="2B422DB7" w14:textId="77777777" w:rsidR="00BA6B9E" w:rsidRDefault="00BA6B9E" w:rsidP="00BA6B9E">
      <w:pPr>
        <w:jc w:val="both"/>
      </w:pPr>
      <w:r>
        <w:t xml:space="preserve">Na uvedenie do prevádzky bude potrebné určité školenie o tom, ako platformu používať. Keď sa to však naučíte, je relatívne ľahké manévrovať a program </w:t>
      </w:r>
      <w:proofErr w:type="spellStart"/>
      <w:r>
        <w:t>Squarespace</w:t>
      </w:r>
      <w:proofErr w:type="spellEnd"/>
      <w:r>
        <w:t xml:space="preserve"> okrem iného ponúka množstvo inštruktážnych videí na zlepšenie používania a porozumenia tejto platforme.</w:t>
      </w:r>
    </w:p>
    <w:p w14:paraId="24E09A60" w14:textId="77777777" w:rsidR="00BA6B9E" w:rsidRPr="00A259F6" w:rsidRDefault="00BA6B9E" w:rsidP="00BA6B9E">
      <w:pPr>
        <w:jc w:val="both"/>
      </w:pPr>
      <w:r w:rsidRPr="00A259F6">
        <w:t>Plusy:</w:t>
      </w:r>
    </w:p>
    <w:p w14:paraId="578F26FF" w14:textId="77777777" w:rsidR="00BA6B9E" w:rsidRDefault="00BA6B9E" w:rsidP="00C84A45">
      <w:pPr>
        <w:pStyle w:val="Odsekzoznamu"/>
        <w:numPr>
          <w:ilvl w:val="0"/>
          <w:numId w:val="18"/>
        </w:numPr>
        <w:jc w:val="both"/>
      </w:pPr>
      <w:r>
        <w:t xml:space="preserve">Funkcie podporujúce SEO </w:t>
      </w:r>
    </w:p>
    <w:p w14:paraId="29D7E179" w14:textId="77777777" w:rsidR="00BA6B9E" w:rsidRDefault="00BA6B9E" w:rsidP="00C84A45">
      <w:pPr>
        <w:pStyle w:val="Odsekzoznamu"/>
        <w:numPr>
          <w:ilvl w:val="0"/>
          <w:numId w:val="18"/>
        </w:numPr>
        <w:jc w:val="both"/>
      </w:pPr>
      <w:r>
        <w:t>Funkcie prispôsobené pre mobilné zariadenia</w:t>
      </w:r>
    </w:p>
    <w:p w14:paraId="59F1BAD1" w14:textId="77777777" w:rsidR="00BA6B9E" w:rsidRDefault="00BA6B9E" w:rsidP="00C84A45">
      <w:pPr>
        <w:pStyle w:val="Odsekzoznamu"/>
        <w:numPr>
          <w:ilvl w:val="0"/>
          <w:numId w:val="18"/>
        </w:numPr>
        <w:jc w:val="both"/>
      </w:pPr>
      <w:r>
        <w:t xml:space="preserve">User </w:t>
      </w:r>
      <w:proofErr w:type="spellStart"/>
      <w:r>
        <w:t>friendly</w:t>
      </w:r>
      <w:proofErr w:type="spellEnd"/>
    </w:p>
    <w:p w14:paraId="2998D84B" w14:textId="77777777" w:rsidR="00BA6B9E" w:rsidRDefault="00BA6B9E" w:rsidP="00C84A45">
      <w:pPr>
        <w:pStyle w:val="Odsekzoznamu"/>
        <w:numPr>
          <w:ilvl w:val="0"/>
          <w:numId w:val="18"/>
        </w:numPr>
        <w:jc w:val="both"/>
      </w:pPr>
      <w:r>
        <w:t>Funkcie blogovania (nie také robustné ako WordPress)</w:t>
      </w:r>
    </w:p>
    <w:p w14:paraId="67AE6C17" w14:textId="77777777" w:rsidR="00BA6B9E" w:rsidRDefault="00BA6B9E" w:rsidP="00C84A45">
      <w:pPr>
        <w:pStyle w:val="Odsekzoznamu"/>
        <w:numPr>
          <w:ilvl w:val="0"/>
          <w:numId w:val="18"/>
        </w:numPr>
        <w:jc w:val="both"/>
      </w:pPr>
      <w:r>
        <w:t xml:space="preserve">Funkcie elektronického obchodu (nie také robustné ako </w:t>
      </w:r>
      <w:proofErr w:type="spellStart"/>
      <w:r>
        <w:t>Shopify</w:t>
      </w:r>
      <w:proofErr w:type="spellEnd"/>
      <w:r>
        <w:t>)</w:t>
      </w:r>
    </w:p>
    <w:p w14:paraId="2975AD10" w14:textId="77777777" w:rsidR="00BA6B9E" w:rsidRPr="00A259F6" w:rsidRDefault="00BA6B9E" w:rsidP="00BA6B9E">
      <w:pPr>
        <w:jc w:val="both"/>
      </w:pPr>
      <w:r w:rsidRPr="00A259F6">
        <w:t>Mínusy:</w:t>
      </w:r>
    </w:p>
    <w:p w14:paraId="227CF836" w14:textId="77777777" w:rsidR="00BA6B9E" w:rsidRDefault="00BA6B9E" w:rsidP="00C84A45">
      <w:pPr>
        <w:pStyle w:val="Odsekzoznamu"/>
        <w:numPr>
          <w:ilvl w:val="0"/>
          <w:numId w:val="21"/>
        </w:numPr>
        <w:jc w:val="both"/>
      </w:pPr>
      <w:r>
        <w:t>Cena - používanie platformy je spoplatnené na mesačnej báze</w:t>
      </w:r>
    </w:p>
    <w:p w14:paraId="2F4AE857" w14:textId="77777777" w:rsidR="00BA6B9E" w:rsidRDefault="00BA6B9E" w:rsidP="00C84A45">
      <w:pPr>
        <w:pStyle w:val="Odsekzoznamu"/>
        <w:numPr>
          <w:ilvl w:val="0"/>
          <w:numId w:val="21"/>
        </w:numPr>
        <w:jc w:val="both"/>
      </w:pPr>
      <w:r>
        <w:t>Funkcie a prispôsobenie sú do istej miery obmedzené pre etablované podniky</w:t>
      </w:r>
      <w:r w:rsidR="00631E63">
        <w:t xml:space="preserve"> [14]</w:t>
      </w:r>
    </w:p>
    <w:p w14:paraId="67C01856" w14:textId="77777777" w:rsidR="00484069" w:rsidRDefault="00484069" w:rsidP="00484069">
      <w:pPr>
        <w:jc w:val="both"/>
      </w:pPr>
    </w:p>
    <w:p w14:paraId="4F728710" w14:textId="77777777" w:rsidR="00484069" w:rsidRDefault="00484069" w:rsidP="00484069">
      <w:pPr>
        <w:jc w:val="both"/>
      </w:pPr>
    </w:p>
    <w:p w14:paraId="77B45942" w14:textId="77777777" w:rsidR="00484069" w:rsidRDefault="00484069" w:rsidP="00484069">
      <w:pPr>
        <w:jc w:val="both"/>
      </w:pPr>
    </w:p>
    <w:p w14:paraId="5CD1411F" w14:textId="77777777" w:rsidR="00484069" w:rsidRDefault="00484069" w:rsidP="00484069">
      <w:pPr>
        <w:jc w:val="both"/>
      </w:pPr>
    </w:p>
    <w:p w14:paraId="62BC1DBF" w14:textId="77777777" w:rsidR="00B7702C" w:rsidRDefault="00B7702C">
      <w:pPr>
        <w:spacing w:line="259" w:lineRule="auto"/>
        <w:rPr>
          <w:b/>
          <w:bCs/>
        </w:rPr>
      </w:pPr>
      <w:r>
        <w:rPr>
          <w:b/>
          <w:bCs/>
        </w:rPr>
        <w:br w:type="page"/>
      </w:r>
    </w:p>
    <w:p w14:paraId="65CE2045" w14:textId="77777777" w:rsidR="00D269C6" w:rsidRDefault="00D269C6" w:rsidP="00C84A45">
      <w:pPr>
        <w:pStyle w:val="Odsekzoznamu"/>
        <w:numPr>
          <w:ilvl w:val="0"/>
          <w:numId w:val="15"/>
        </w:numPr>
        <w:jc w:val="both"/>
        <w:rPr>
          <w:b/>
          <w:bCs/>
        </w:rPr>
      </w:pPr>
      <w:proofErr w:type="spellStart"/>
      <w:r w:rsidRPr="00D269C6">
        <w:rPr>
          <w:b/>
          <w:bCs/>
        </w:rPr>
        <w:lastRenderedPageBreak/>
        <w:t>Joomla</w:t>
      </w:r>
      <w:proofErr w:type="spellEnd"/>
      <w:r w:rsidRPr="00D269C6">
        <w:rPr>
          <w:b/>
          <w:bCs/>
        </w:rPr>
        <w:t>!</w:t>
      </w:r>
    </w:p>
    <w:p w14:paraId="2FB8E8E2" w14:textId="77777777" w:rsidR="00484069" w:rsidRDefault="00D269C6" w:rsidP="00484069">
      <w:pPr>
        <w:keepNext/>
        <w:jc w:val="both"/>
      </w:pPr>
      <w:r>
        <w:rPr>
          <w:noProof/>
        </w:rPr>
        <w:drawing>
          <wp:inline distT="0" distB="0" distL="0" distR="0" wp14:anchorId="53ED1E96" wp14:editId="4ABB32B0">
            <wp:extent cx="5394960" cy="2854964"/>
            <wp:effectExtent l="0" t="0" r="0" b="2540"/>
            <wp:docPr id="14" name="Obrázok 14" descr="Výsledok vyhľadávania obrázkov pre dopyt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ýsledok vyhľadávania obrázkov pre dopyt jooml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8566" cy="2856872"/>
                    </a:xfrm>
                    <a:prstGeom prst="rect">
                      <a:avLst/>
                    </a:prstGeom>
                    <a:noFill/>
                    <a:ln>
                      <a:noFill/>
                    </a:ln>
                  </pic:spPr>
                </pic:pic>
              </a:graphicData>
            </a:graphic>
          </wp:inline>
        </w:drawing>
      </w:r>
    </w:p>
    <w:p w14:paraId="63CAFC91" w14:textId="1829D33A" w:rsidR="0034122D" w:rsidRDefault="00484069" w:rsidP="00484069">
      <w:pPr>
        <w:pStyle w:val="Popis"/>
      </w:pPr>
      <w:bookmarkStart w:id="47" w:name="_Toc39403138"/>
      <w:r>
        <w:t xml:space="preserve">Obrázok </w:t>
      </w:r>
      <w:fldSimple w:instr=" SEQ Obrázok \* ARABIC ">
        <w:r w:rsidR="00E512D1">
          <w:rPr>
            <w:noProof/>
          </w:rPr>
          <w:t>6</w:t>
        </w:r>
      </w:fldSimple>
      <w:r>
        <w:t xml:space="preserve"> </w:t>
      </w:r>
      <w:r w:rsidRPr="001A62AD">
        <w:t xml:space="preserve">Náhľad systému </w:t>
      </w:r>
      <w:proofErr w:type="spellStart"/>
      <w:r w:rsidRPr="001A62AD">
        <w:t>Joomla</w:t>
      </w:r>
      <w:proofErr w:type="spellEnd"/>
      <w:r w:rsidRPr="001A62AD">
        <w:t>!</w:t>
      </w:r>
      <w:bookmarkEnd w:id="47"/>
    </w:p>
    <w:p w14:paraId="7D48380A" w14:textId="77777777" w:rsidR="00D269C6" w:rsidRDefault="00D269C6" w:rsidP="00C84A45">
      <w:pPr>
        <w:pStyle w:val="Odsekzoznamu"/>
        <w:numPr>
          <w:ilvl w:val="0"/>
          <w:numId w:val="22"/>
        </w:numPr>
        <w:jc w:val="both"/>
      </w:pPr>
      <w:r>
        <w:t>Podiel na trhu CMS: 3,45%</w:t>
      </w:r>
    </w:p>
    <w:p w14:paraId="569AD104" w14:textId="77777777" w:rsidR="00D269C6" w:rsidRDefault="00D269C6" w:rsidP="00C84A45">
      <w:pPr>
        <w:pStyle w:val="Odsekzoznamu"/>
        <w:numPr>
          <w:ilvl w:val="0"/>
          <w:numId w:val="22"/>
        </w:numPr>
        <w:jc w:val="both"/>
      </w:pPr>
      <w:r>
        <w:t>Webové stránky (globálne): 1 700 000+</w:t>
      </w:r>
    </w:p>
    <w:p w14:paraId="0C516A30" w14:textId="77777777" w:rsidR="00D269C6" w:rsidRDefault="00D269C6" w:rsidP="00C84A45">
      <w:pPr>
        <w:pStyle w:val="Odsekzoznamu"/>
        <w:numPr>
          <w:ilvl w:val="0"/>
          <w:numId w:val="22"/>
        </w:numPr>
        <w:jc w:val="both"/>
      </w:pPr>
      <w:r>
        <w:t>Webové stránky (USA): 500 000+</w:t>
      </w:r>
    </w:p>
    <w:p w14:paraId="2A635DD9" w14:textId="77777777" w:rsidR="00D269C6" w:rsidRDefault="00D269C6" w:rsidP="00C84A45">
      <w:pPr>
        <w:pStyle w:val="Odsekzoznamu"/>
        <w:numPr>
          <w:ilvl w:val="0"/>
          <w:numId w:val="22"/>
        </w:numPr>
        <w:jc w:val="both"/>
      </w:pPr>
      <w:r>
        <w:t xml:space="preserve">Webové stránky používajúce </w:t>
      </w:r>
      <w:proofErr w:type="spellStart"/>
      <w:r>
        <w:t>Joomla</w:t>
      </w:r>
      <w:proofErr w:type="spellEnd"/>
      <w:r>
        <w:t xml:space="preserve">! : </w:t>
      </w:r>
      <w:proofErr w:type="spellStart"/>
      <w:r>
        <w:t>SendPulse</w:t>
      </w:r>
      <w:proofErr w:type="spellEnd"/>
      <w:r>
        <w:t xml:space="preserve">, </w:t>
      </w:r>
      <w:proofErr w:type="spellStart"/>
      <w:r>
        <w:t>iTWire</w:t>
      </w:r>
      <w:proofErr w:type="spellEnd"/>
      <w:r>
        <w:t>, Národná agentúra pre kriminalitu Spojeného kráľovstva</w:t>
      </w:r>
    </w:p>
    <w:p w14:paraId="41142054" w14:textId="77777777" w:rsidR="00D269C6" w:rsidRPr="00D269C6" w:rsidRDefault="00D269C6" w:rsidP="00C84A45">
      <w:pPr>
        <w:pStyle w:val="Odsekzoznamu"/>
        <w:numPr>
          <w:ilvl w:val="0"/>
          <w:numId w:val="22"/>
        </w:numPr>
        <w:jc w:val="both"/>
      </w:pPr>
      <w:r w:rsidRPr="00507E8A">
        <w:t xml:space="preserve">Úroveň </w:t>
      </w:r>
      <w:r>
        <w:t>obtiažnosti – stredná až ťažká</w:t>
      </w:r>
    </w:p>
    <w:p w14:paraId="3C290FD5" w14:textId="77777777" w:rsidR="00D269C6" w:rsidRPr="00D269C6" w:rsidRDefault="00D269C6" w:rsidP="00D269C6">
      <w:pPr>
        <w:jc w:val="both"/>
      </w:pPr>
      <w:r w:rsidRPr="00D269C6">
        <w:t xml:space="preserve">Aj keď </w:t>
      </w:r>
      <w:proofErr w:type="spellStart"/>
      <w:r w:rsidRPr="00D269C6">
        <w:t>Joomla</w:t>
      </w:r>
      <w:proofErr w:type="spellEnd"/>
      <w:r w:rsidRPr="00D269C6">
        <w:t>! na druhom mieste medzi najpopulárnejšími</w:t>
      </w:r>
      <w:r>
        <w:t xml:space="preserve"> </w:t>
      </w:r>
      <w:proofErr w:type="spellStart"/>
      <w:r>
        <w:t>open</w:t>
      </w:r>
      <w:proofErr w:type="spellEnd"/>
      <w:r>
        <w:t xml:space="preserve"> </w:t>
      </w:r>
      <w:proofErr w:type="spellStart"/>
      <w:r>
        <w:t>source</w:t>
      </w:r>
      <w:proofErr w:type="spellEnd"/>
      <w:r w:rsidRPr="00D269C6">
        <w:t xml:space="preserve"> platformami CMS, je stále dosť ďaleko od lídra, WordPress</w:t>
      </w:r>
      <w:r>
        <w:t>-u</w:t>
      </w:r>
      <w:r w:rsidRPr="00D269C6">
        <w:t xml:space="preserve">, ktorý je z hľadiska trhového podielu </w:t>
      </w:r>
      <w:r>
        <w:t xml:space="preserve">výrazne </w:t>
      </w:r>
      <w:r w:rsidRPr="00D269C6">
        <w:t>vpredu.</w:t>
      </w:r>
    </w:p>
    <w:p w14:paraId="0E5125A4" w14:textId="77777777" w:rsidR="00D269C6" w:rsidRPr="00D269C6" w:rsidRDefault="00D269C6" w:rsidP="00D269C6">
      <w:pPr>
        <w:jc w:val="both"/>
      </w:pPr>
      <w:r w:rsidRPr="00D269C6">
        <w:t xml:space="preserve">To znamená, </w:t>
      </w:r>
      <w:proofErr w:type="spellStart"/>
      <w:r w:rsidRPr="00D269C6">
        <w:t>Joomla</w:t>
      </w:r>
      <w:proofErr w:type="spellEnd"/>
      <w:r w:rsidRPr="00D269C6">
        <w:t>! je životaschopný redakčný systém pre mnoho typov webových stránok. Je to bezplatný a</w:t>
      </w:r>
      <w:r>
        <w:t> </w:t>
      </w:r>
      <w:proofErr w:type="spellStart"/>
      <w:r>
        <w:t>open</w:t>
      </w:r>
      <w:proofErr w:type="spellEnd"/>
      <w:r>
        <w:t xml:space="preserve"> </w:t>
      </w:r>
      <w:proofErr w:type="spellStart"/>
      <w:r>
        <w:t>source</w:t>
      </w:r>
      <w:proofErr w:type="spellEnd"/>
      <w:r>
        <w:t xml:space="preserve"> CMS systém</w:t>
      </w:r>
      <w:r w:rsidRPr="00D269C6">
        <w:t xml:space="preserve">, ako je WordPress, a na nastavenie </w:t>
      </w:r>
      <w:r>
        <w:t>j</w:t>
      </w:r>
      <w:r w:rsidRPr="00D269C6">
        <w:t xml:space="preserve">e tiež potrebné zakúpenie vlastnej domény a </w:t>
      </w:r>
      <w:proofErr w:type="spellStart"/>
      <w:r w:rsidRPr="00D269C6">
        <w:t>hosting</w:t>
      </w:r>
      <w:r>
        <w:t>u</w:t>
      </w:r>
      <w:proofErr w:type="spellEnd"/>
      <w:r w:rsidRPr="00D269C6">
        <w:t xml:space="preserve">. Inštalácia jedným kliknutím je k dispozícii u väčšiny poskytovateľov </w:t>
      </w:r>
      <w:proofErr w:type="spellStart"/>
      <w:r w:rsidRPr="00D269C6">
        <w:t>hostingu</w:t>
      </w:r>
      <w:proofErr w:type="spellEnd"/>
      <w:r w:rsidRPr="00D269C6">
        <w:t>.</w:t>
      </w:r>
    </w:p>
    <w:p w14:paraId="5A1DAE16" w14:textId="77777777" w:rsidR="00D269C6" w:rsidRPr="00D269C6" w:rsidRDefault="00D269C6" w:rsidP="00D269C6">
      <w:pPr>
        <w:jc w:val="both"/>
      </w:pPr>
      <w:r w:rsidRPr="00D269C6">
        <w:t>Podobn</w:t>
      </w:r>
      <w:r w:rsidR="009B5C70">
        <w:t>e</w:t>
      </w:r>
      <w:r w:rsidRPr="00D269C6">
        <w:t xml:space="preserve"> ako</w:t>
      </w:r>
      <w:r w:rsidR="009B5C70">
        <w:t xml:space="preserve"> aj</w:t>
      </w:r>
      <w:r w:rsidRPr="00D269C6">
        <w:t xml:space="preserve"> WordPress,</w:t>
      </w:r>
      <w:r w:rsidR="009B5C70">
        <w:t xml:space="preserve"> </w:t>
      </w:r>
      <w:proofErr w:type="spellStart"/>
      <w:r w:rsidRPr="00D269C6">
        <w:t>Joomla</w:t>
      </w:r>
      <w:proofErr w:type="spellEnd"/>
      <w:r w:rsidRPr="00D269C6">
        <w:t xml:space="preserve">! </w:t>
      </w:r>
      <w:r w:rsidR="009B5C70">
        <w:t xml:space="preserve">tiež </w:t>
      </w:r>
      <w:r w:rsidRPr="00D269C6">
        <w:t>ponúka rozšíreni</w:t>
      </w:r>
      <w:r w:rsidR="009B5C70">
        <w:t>a</w:t>
      </w:r>
      <w:r w:rsidRPr="00D269C6">
        <w:t>, ktoré umožňujú prispôsobiť funkcie webu</w:t>
      </w:r>
      <w:r w:rsidR="009B5C70">
        <w:t xml:space="preserve"> podľa používateľových predstav</w:t>
      </w:r>
      <w:r w:rsidRPr="00D269C6">
        <w:t>.</w:t>
      </w:r>
    </w:p>
    <w:p w14:paraId="3FAC73F5" w14:textId="77777777" w:rsidR="00D269C6" w:rsidRDefault="009B5C70" w:rsidP="00D269C6">
      <w:pPr>
        <w:jc w:val="both"/>
      </w:pPr>
      <w:r>
        <w:t>Z hľadiska obtiažnosti, čo sa týka obsluhy</w:t>
      </w:r>
      <w:r w:rsidR="00D269C6" w:rsidRPr="00D269C6">
        <w:t xml:space="preserve"> </w:t>
      </w:r>
      <w:r>
        <w:t>m</w:t>
      </w:r>
      <w:r w:rsidR="00D269C6" w:rsidRPr="00D269C6">
        <w:t xml:space="preserve">ôže byť </w:t>
      </w:r>
      <w:proofErr w:type="spellStart"/>
      <w:r w:rsidRPr="00D269C6">
        <w:t>Jooml</w:t>
      </w:r>
      <w:r>
        <w:t>a</w:t>
      </w:r>
      <w:proofErr w:type="spellEnd"/>
      <w:r w:rsidRPr="00D269C6">
        <w:t xml:space="preserve">! </w:t>
      </w:r>
      <w:r w:rsidR="00D269C6" w:rsidRPr="00D269C6">
        <w:t>o niečo náročnejši</w:t>
      </w:r>
      <w:r>
        <w:t>a</w:t>
      </w:r>
      <w:r w:rsidR="00D269C6" w:rsidRPr="00D269C6">
        <w:t xml:space="preserve"> ako WordPress. Napriek tomu </w:t>
      </w:r>
      <w:r>
        <w:t>m</w:t>
      </w:r>
      <w:r w:rsidR="00531420">
        <w:t>á</w:t>
      </w:r>
      <w:r>
        <w:t xml:space="preserve"> na</w:t>
      </w:r>
      <w:r w:rsidR="00D269C6" w:rsidRPr="00D269C6">
        <w:t xml:space="preserve"> web</w:t>
      </w:r>
      <w:r>
        <w:t>e</w:t>
      </w:r>
      <w:r w:rsidR="00D269C6" w:rsidRPr="00D269C6">
        <w:t xml:space="preserve"> pln</w:t>
      </w:r>
      <w:r>
        <w:t>o</w:t>
      </w:r>
      <w:r w:rsidR="00D269C6" w:rsidRPr="00D269C6">
        <w:t xml:space="preserve"> návodov a rád, ako na platforme robiť prakticky všetko, čo chcete.</w:t>
      </w:r>
    </w:p>
    <w:p w14:paraId="55E96268" w14:textId="77777777" w:rsidR="009B5C70" w:rsidRDefault="009B5C70" w:rsidP="00D269C6">
      <w:pPr>
        <w:jc w:val="both"/>
      </w:pPr>
      <w:r w:rsidRPr="009B5C70">
        <w:t>Podobn</w:t>
      </w:r>
      <w:r>
        <w:t>e</w:t>
      </w:r>
      <w:r w:rsidRPr="009B5C70">
        <w:t xml:space="preserve"> ako WordPress, </w:t>
      </w:r>
      <w:proofErr w:type="spellStart"/>
      <w:r w:rsidRPr="009B5C70">
        <w:t>Joomla</w:t>
      </w:r>
      <w:proofErr w:type="spellEnd"/>
      <w:r w:rsidRPr="009B5C70">
        <w:t xml:space="preserve">! bude vyhovovať akýmkoľvek </w:t>
      </w:r>
      <w:r>
        <w:t>podnikovým</w:t>
      </w:r>
      <w:r w:rsidRPr="009B5C70">
        <w:t xml:space="preserve"> webovým stránkam bez ohľadu na to, či sú veľké alebo malé.</w:t>
      </w:r>
    </w:p>
    <w:p w14:paraId="757118E7" w14:textId="77777777" w:rsidR="009B5C70" w:rsidRPr="00A259F6" w:rsidRDefault="009B5C70" w:rsidP="009B5C70">
      <w:pPr>
        <w:jc w:val="both"/>
      </w:pPr>
      <w:r w:rsidRPr="00A259F6">
        <w:lastRenderedPageBreak/>
        <w:t>Plusy:</w:t>
      </w:r>
    </w:p>
    <w:p w14:paraId="0ED5500E" w14:textId="77777777" w:rsidR="009B5C70" w:rsidRDefault="009B5C70" w:rsidP="00C84A45">
      <w:pPr>
        <w:pStyle w:val="Odsekzoznamu"/>
        <w:numPr>
          <w:ilvl w:val="0"/>
          <w:numId w:val="18"/>
        </w:numPr>
        <w:jc w:val="both"/>
      </w:pPr>
      <w:r>
        <w:t xml:space="preserve">Funkcie podporujúce SEO </w:t>
      </w:r>
    </w:p>
    <w:p w14:paraId="286CDF90" w14:textId="77777777" w:rsidR="009B5C70" w:rsidRDefault="009B5C70" w:rsidP="00C84A45">
      <w:pPr>
        <w:pStyle w:val="Odsekzoznamu"/>
        <w:numPr>
          <w:ilvl w:val="0"/>
          <w:numId w:val="18"/>
        </w:numPr>
        <w:jc w:val="both"/>
      </w:pPr>
      <w:r>
        <w:t>Funkcie prispôsobené pre mobilné zariadenia</w:t>
      </w:r>
    </w:p>
    <w:p w14:paraId="73C94CCF" w14:textId="77777777" w:rsidR="009B5C70" w:rsidRDefault="009B5C70" w:rsidP="00C84A45">
      <w:pPr>
        <w:pStyle w:val="Odsekzoznamu"/>
        <w:numPr>
          <w:ilvl w:val="0"/>
          <w:numId w:val="18"/>
        </w:numPr>
        <w:jc w:val="both"/>
      </w:pPr>
      <w:r>
        <w:t xml:space="preserve">Funkcie blogovania </w:t>
      </w:r>
    </w:p>
    <w:p w14:paraId="0C949591" w14:textId="77777777" w:rsidR="009B5C70" w:rsidRDefault="009B5C70" w:rsidP="00C84A45">
      <w:pPr>
        <w:pStyle w:val="Odsekzoznamu"/>
        <w:numPr>
          <w:ilvl w:val="0"/>
          <w:numId w:val="18"/>
        </w:numPr>
        <w:jc w:val="both"/>
      </w:pPr>
      <w:r>
        <w:t>Funkcie elektronického obchodu</w:t>
      </w:r>
    </w:p>
    <w:p w14:paraId="3B3A9299" w14:textId="77777777" w:rsidR="009B5C70" w:rsidRPr="00A259F6" w:rsidRDefault="009B5C70" w:rsidP="009B5C70">
      <w:pPr>
        <w:jc w:val="both"/>
      </w:pPr>
      <w:r w:rsidRPr="00A259F6">
        <w:t>Mínusy:</w:t>
      </w:r>
    </w:p>
    <w:p w14:paraId="5116D6E4" w14:textId="77777777" w:rsidR="00B7702C" w:rsidRDefault="009B5C70" w:rsidP="00C84A45">
      <w:pPr>
        <w:pStyle w:val="Odsekzoznamu"/>
        <w:numPr>
          <w:ilvl w:val="0"/>
          <w:numId w:val="23"/>
        </w:numPr>
        <w:jc w:val="both"/>
      </w:pPr>
      <w:r w:rsidRPr="009B5C70">
        <w:t xml:space="preserve">Nie je príliš </w:t>
      </w:r>
      <w:r>
        <w:t xml:space="preserve">user </w:t>
      </w:r>
      <w:proofErr w:type="spellStart"/>
      <w:r>
        <w:t>friendly</w:t>
      </w:r>
      <w:proofErr w:type="spellEnd"/>
      <w:r w:rsidRPr="009B5C70">
        <w:t xml:space="preserve"> pre nováčikov</w:t>
      </w:r>
      <w:r w:rsidR="00631E63">
        <w:t xml:space="preserve"> [14]</w:t>
      </w:r>
    </w:p>
    <w:p w14:paraId="743EC476" w14:textId="77777777" w:rsidR="00B7702C" w:rsidRDefault="00B7702C" w:rsidP="00B7702C">
      <w:pPr>
        <w:pStyle w:val="Odsekzoznamu"/>
        <w:jc w:val="both"/>
      </w:pPr>
    </w:p>
    <w:p w14:paraId="2703E8B1" w14:textId="77777777" w:rsidR="00B719B1" w:rsidRDefault="00B719B1" w:rsidP="00C84A45">
      <w:pPr>
        <w:pStyle w:val="Odsekzoznamu"/>
        <w:numPr>
          <w:ilvl w:val="0"/>
          <w:numId w:val="15"/>
        </w:numPr>
        <w:jc w:val="both"/>
        <w:rPr>
          <w:b/>
          <w:bCs/>
        </w:rPr>
      </w:pPr>
      <w:proofErr w:type="spellStart"/>
      <w:r w:rsidRPr="00B719B1">
        <w:rPr>
          <w:b/>
          <w:bCs/>
        </w:rPr>
        <w:t>Drupal</w:t>
      </w:r>
      <w:proofErr w:type="spellEnd"/>
    </w:p>
    <w:p w14:paraId="5C0291A9" w14:textId="77777777" w:rsidR="00484069" w:rsidRDefault="00B719B1" w:rsidP="00484069">
      <w:pPr>
        <w:keepNext/>
        <w:jc w:val="both"/>
      </w:pPr>
      <w:r>
        <w:rPr>
          <w:noProof/>
        </w:rPr>
        <w:drawing>
          <wp:inline distT="0" distB="0" distL="0" distR="0" wp14:anchorId="0A946DBF" wp14:editId="7B42E9C3">
            <wp:extent cx="5342784" cy="3192780"/>
            <wp:effectExtent l="0" t="0" r="0" b="7620"/>
            <wp:docPr id="16" name="Obrázok 16" descr="Výsledok vyhľadávania obrázkov pre dopyt dru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ýsledok vyhľadávania obrázkov pre dopyt drup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524" cy="3196210"/>
                    </a:xfrm>
                    <a:prstGeom prst="rect">
                      <a:avLst/>
                    </a:prstGeom>
                    <a:noFill/>
                    <a:ln>
                      <a:noFill/>
                    </a:ln>
                  </pic:spPr>
                </pic:pic>
              </a:graphicData>
            </a:graphic>
          </wp:inline>
        </w:drawing>
      </w:r>
    </w:p>
    <w:p w14:paraId="699AE58C" w14:textId="6CDE2339" w:rsidR="0016288A" w:rsidRDefault="00484069" w:rsidP="00484069">
      <w:pPr>
        <w:pStyle w:val="Popis"/>
      </w:pPr>
      <w:bookmarkStart w:id="48" w:name="_Toc39403139"/>
      <w:r>
        <w:t xml:space="preserve">Obrázok </w:t>
      </w:r>
      <w:fldSimple w:instr=" SEQ Obrázok \* ARABIC ">
        <w:r w:rsidR="00E512D1">
          <w:rPr>
            <w:noProof/>
          </w:rPr>
          <w:t>7</w:t>
        </w:r>
      </w:fldSimple>
      <w:r>
        <w:t xml:space="preserve"> </w:t>
      </w:r>
      <w:r w:rsidRPr="00316E48">
        <w:t xml:space="preserve">Náhľad systému </w:t>
      </w:r>
      <w:proofErr w:type="spellStart"/>
      <w:r w:rsidRPr="00316E48">
        <w:t>Drupal</w:t>
      </w:r>
      <w:bookmarkEnd w:id="48"/>
      <w:proofErr w:type="spellEnd"/>
    </w:p>
    <w:p w14:paraId="76650DF0" w14:textId="77777777" w:rsidR="00B719B1" w:rsidRDefault="00B719B1" w:rsidP="00C84A45">
      <w:pPr>
        <w:pStyle w:val="Odsekzoznamu"/>
        <w:numPr>
          <w:ilvl w:val="0"/>
          <w:numId w:val="19"/>
        </w:numPr>
        <w:jc w:val="both"/>
      </w:pPr>
      <w:r>
        <w:t>Podiel na trhu CMS: 1,21%</w:t>
      </w:r>
    </w:p>
    <w:p w14:paraId="1DD4A77A" w14:textId="77777777" w:rsidR="00B719B1" w:rsidRDefault="00B719B1" w:rsidP="00C84A45">
      <w:pPr>
        <w:pStyle w:val="Odsekzoznamu"/>
        <w:numPr>
          <w:ilvl w:val="0"/>
          <w:numId w:val="19"/>
        </w:numPr>
        <w:jc w:val="both"/>
      </w:pPr>
      <w:r>
        <w:t>Živé webové stránky (globálne): 630 000+</w:t>
      </w:r>
    </w:p>
    <w:p w14:paraId="0229AD65" w14:textId="77777777" w:rsidR="00B719B1" w:rsidRDefault="00B719B1" w:rsidP="00C84A45">
      <w:pPr>
        <w:pStyle w:val="Odsekzoznamu"/>
        <w:numPr>
          <w:ilvl w:val="0"/>
          <w:numId w:val="19"/>
        </w:numPr>
        <w:jc w:val="both"/>
      </w:pPr>
      <w:r>
        <w:t>Živé webové stránky (USA): 240 000+</w:t>
      </w:r>
    </w:p>
    <w:p w14:paraId="13EDA667" w14:textId="77777777" w:rsidR="00B719B1" w:rsidRDefault="00B719B1" w:rsidP="00C84A45">
      <w:pPr>
        <w:pStyle w:val="Odsekzoznamu"/>
        <w:numPr>
          <w:ilvl w:val="0"/>
          <w:numId w:val="19"/>
        </w:numPr>
        <w:jc w:val="both"/>
      </w:pPr>
      <w:r>
        <w:t>Percento webových stránok v top 100 000: 6,96%</w:t>
      </w:r>
    </w:p>
    <w:p w14:paraId="1F15856E" w14:textId="77777777" w:rsidR="00B719B1" w:rsidRDefault="00B719B1" w:rsidP="00C84A45">
      <w:pPr>
        <w:pStyle w:val="Odsekzoznamu"/>
        <w:numPr>
          <w:ilvl w:val="0"/>
          <w:numId w:val="19"/>
        </w:numPr>
        <w:jc w:val="both"/>
      </w:pPr>
      <w:r>
        <w:t xml:space="preserve">Stránky využívajúce </w:t>
      </w:r>
      <w:proofErr w:type="spellStart"/>
      <w:r>
        <w:t>Drupal</w:t>
      </w:r>
      <w:proofErr w:type="spellEnd"/>
      <w:r>
        <w:t xml:space="preserve">: </w:t>
      </w:r>
      <w:proofErr w:type="spellStart"/>
      <w:r>
        <w:t>Taboola</w:t>
      </w:r>
      <w:proofErr w:type="spellEnd"/>
      <w:r>
        <w:t xml:space="preserve">, </w:t>
      </w:r>
      <w:proofErr w:type="spellStart"/>
      <w:r>
        <w:t>Rainforest</w:t>
      </w:r>
      <w:proofErr w:type="spellEnd"/>
      <w:r>
        <w:t xml:space="preserve"> Alliance, </w:t>
      </w:r>
      <w:proofErr w:type="spellStart"/>
      <w:r>
        <w:t>Harvard</w:t>
      </w:r>
      <w:proofErr w:type="spellEnd"/>
      <w:r>
        <w:t xml:space="preserve"> </w:t>
      </w:r>
      <w:proofErr w:type="spellStart"/>
      <w:r>
        <w:t>University</w:t>
      </w:r>
      <w:proofErr w:type="spellEnd"/>
      <w:r w:rsidR="0073318E">
        <w:t>, Tesla, NASA</w:t>
      </w:r>
    </w:p>
    <w:p w14:paraId="17AC866F" w14:textId="77777777" w:rsidR="00B719B1" w:rsidRDefault="00B719B1" w:rsidP="00C84A45">
      <w:pPr>
        <w:pStyle w:val="Odsekzoznamu"/>
        <w:numPr>
          <w:ilvl w:val="0"/>
          <w:numId w:val="19"/>
        </w:numPr>
        <w:jc w:val="both"/>
      </w:pPr>
      <w:r w:rsidRPr="00507E8A">
        <w:t xml:space="preserve">Úroveň </w:t>
      </w:r>
      <w:r>
        <w:t xml:space="preserve">obtiažnosti – stredná až ťažká </w:t>
      </w:r>
    </w:p>
    <w:p w14:paraId="50AE1003" w14:textId="77777777" w:rsidR="00B719B1" w:rsidRDefault="00B719B1" w:rsidP="00B719B1">
      <w:pPr>
        <w:jc w:val="both"/>
      </w:pPr>
      <w:r>
        <w:t xml:space="preserve">Podobne ako WordPress a </w:t>
      </w:r>
      <w:proofErr w:type="spellStart"/>
      <w:r>
        <w:t>Joomla</w:t>
      </w:r>
      <w:proofErr w:type="spellEnd"/>
      <w:r>
        <w:t xml:space="preserve"> !, </w:t>
      </w:r>
      <w:proofErr w:type="spellStart"/>
      <w:r>
        <w:t>Drupal</w:t>
      </w:r>
      <w:proofErr w:type="spellEnd"/>
      <w:r>
        <w:t xml:space="preserve"> je bezplatný softvér s</w:t>
      </w:r>
      <w:r w:rsidR="0073318E">
        <w:t> </w:t>
      </w:r>
      <w:proofErr w:type="spellStart"/>
      <w:r w:rsidR="0073318E">
        <w:t>open</w:t>
      </w:r>
      <w:proofErr w:type="spellEnd"/>
      <w:r w:rsidR="0073318E">
        <w:t xml:space="preserve"> </w:t>
      </w:r>
      <w:proofErr w:type="spellStart"/>
      <w:r w:rsidR="0073318E">
        <w:t>source</w:t>
      </w:r>
      <w:proofErr w:type="spellEnd"/>
      <w:r>
        <w:t xml:space="preserve"> kódom, ktorý bude vyžadovať nákup a inštaláciu vlastnej domény na </w:t>
      </w:r>
      <w:proofErr w:type="spellStart"/>
      <w:r w:rsidR="0073318E">
        <w:t>hostingový</w:t>
      </w:r>
      <w:proofErr w:type="spellEnd"/>
      <w:r w:rsidR="0073318E">
        <w:t xml:space="preserve"> server</w:t>
      </w:r>
      <w:r>
        <w:t>. Softvér tiež ponúka témy a moduly, ktoré umožňujú prispôsobiť funkcie webu.</w:t>
      </w:r>
    </w:p>
    <w:p w14:paraId="40A92C11" w14:textId="77777777" w:rsidR="00B719B1" w:rsidRDefault="00B719B1" w:rsidP="00B719B1">
      <w:pPr>
        <w:jc w:val="both"/>
      </w:pPr>
      <w:r>
        <w:lastRenderedPageBreak/>
        <w:t xml:space="preserve">Prečo zvoliť </w:t>
      </w:r>
      <w:proofErr w:type="spellStart"/>
      <w:r>
        <w:t>Drupal</w:t>
      </w:r>
      <w:proofErr w:type="spellEnd"/>
      <w:r>
        <w:t xml:space="preserve"> </w:t>
      </w:r>
      <w:r w:rsidR="0073318E">
        <w:t>a nie</w:t>
      </w:r>
      <w:r>
        <w:t xml:space="preserve"> WordPress?</w:t>
      </w:r>
      <w:r w:rsidR="0073318E">
        <w:t xml:space="preserve"> </w:t>
      </w:r>
      <w:proofErr w:type="spellStart"/>
      <w:r>
        <w:t>Drupal</w:t>
      </w:r>
      <w:proofErr w:type="spellEnd"/>
      <w:r>
        <w:t xml:space="preserve"> sa zameriava na komplexné komunitné weby publikujúce komunitu, ktoré sú náročné na obsah a majú veľké databázy.</w:t>
      </w:r>
    </w:p>
    <w:p w14:paraId="350C4E03" w14:textId="77777777" w:rsidR="00B719B1" w:rsidRDefault="00B719B1" w:rsidP="00B719B1">
      <w:pPr>
        <w:jc w:val="both"/>
      </w:pPr>
      <w:r>
        <w:t xml:space="preserve">Akýkoľvek druh </w:t>
      </w:r>
      <w:r w:rsidR="0073318E">
        <w:t>podniku</w:t>
      </w:r>
      <w:r>
        <w:t xml:space="preserve"> bude vhodný pre</w:t>
      </w:r>
      <w:r w:rsidR="0073318E">
        <w:t xml:space="preserve"> zvolenie softvéru</w:t>
      </w:r>
      <w:r>
        <w:t xml:space="preserve"> </w:t>
      </w:r>
      <w:proofErr w:type="spellStart"/>
      <w:r>
        <w:t>Drupal</w:t>
      </w:r>
      <w:proofErr w:type="spellEnd"/>
      <w:r>
        <w:t xml:space="preserve">, ale niektoré podniky môžu vyžadovať ďalšie platformy a rozšírenia </w:t>
      </w:r>
      <w:r w:rsidR="0073318E">
        <w:t xml:space="preserve">,ktoré ponúka </w:t>
      </w:r>
      <w:proofErr w:type="spellStart"/>
      <w:r>
        <w:t>Drupal</w:t>
      </w:r>
      <w:proofErr w:type="spellEnd"/>
      <w:r>
        <w:t>.</w:t>
      </w:r>
    </w:p>
    <w:p w14:paraId="341987A8" w14:textId="77777777" w:rsidR="0073318E" w:rsidRDefault="00B719B1" w:rsidP="00B719B1">
      <w:pPr>
        <w:jc w:val="both"/>
      </w:pPr>
      <w:r>
        <w:t xml:space="preserve">S programom </w:t>
      </w:r>
      <w:proofErr w:type="spellStart"/>
      <w:r>
        <w:t>Drupal</w:t>
      </w:r>
      <w:proofErr w:type="spellEnd"/>
      <w:r>
        <w:t xml:space="preserve"> môže byť náročnejšie pracovať ako s</w:t>
      </w:r>
      <w:r w:rsidR="0073318E">
        <w:t xml:space="preserve"> programom</w:t>
      </w:r>
      <w:r>
        <w:t xml:space="preserve"> </w:t>
      </w:r>
      <w:proofErr w:type="spellStart"/>
      <w:r>
        <w:t>Joomla</w:t>
      </w:r>
      <w:proofErr w:type="spellEnd"/>
      <w:r>
        <w:t xml:space="preserve"> !, najmä pri zmene vzhľadu stránok. Aktualizácia rozšírení môže byť výzvou aj vtedy, keď sú nekompatibilné, čo sa môže stať častejši</w:t>
      </w:r>
      <w:r w:rsidR="0073318E">
        <w:t>e</w:t>
      </w:r>
      <w:r>
        <w:t xml:space="preserve">. Ak </w:t>
      </w:r>
      <w:r w:rsidR="0073318E">
        <w:t>používateľ chce prevádzkovať</w:t>
      </w:r>
      <w:r>
        <w:t xml:space="preserve"> e</w:t>
      </w:r>
      <w:r w:rsidR="0073318E">
        <w:t>-</w:t>
      </w:r>
      <w:proofErr w:type="spellStart"/>
      <w:r w:rsidR="0073318E">
        <w:t>shop</w:t>
      </w:r>
      <w:proofErr w:type="spellEnd"/>
      <w:r>
        <w:t xml:space="preserve">, možnosti sú </w:t>
      </w:r>
      <w:proofErr w:type="spellStart"/>
      <w:r>
        <w:t>Drupal</w:t>
      </w:r>
      <w:proofErr w:type="spellEnd"/>
      <w:r>
        <w:t xml:space="preserve"> </w:t>
      </w:r>
      <w:proofErr w:type="spellStart"/>
      <w:r>
        <w:t>Commerce</w:t>
      </w:r>
      <w:proofErr w:type="spellEnd"/>
      <w:r>
        <w:t xml:space="preserve"> a </w:t>
      </w:r>
      <w:proofErr w:type="spellStart"/>
      <w:r>
        <w:t>Ubercart</w:t>
      </w:r>
      <w:proofErr w:type="spellEnd"/>
      <w:r>
        <w:t>; môžu však požadovať pomoc vývojára pri jeho nastavení.</w:t>
      </w:r>
    </w:p>
    <w:p w14:paraId="52760535" w14:textId="77777777" w:rsidR="0073318E" w:rsidRPr="00A259F6" w:rsidRDefault="0073318E" w:rsidP="0073318E">
      <w:pPr>
        <w:jc w:val="both"/>
      </w:pPr>
      <w:r w:rsidRPr="00A259F6">
        <w:t>Plusy:</w:t>
      </w:r>
    </w:p>
    <w:p w14:paraId="14B29F8B" w14:textId="77777777" w:rsidR="0073318E" w:rsidRDefault="0073318E" w:rsidP="00C84A45">
      <w:pPr>
        <w:pStyle w:val="Odsekzoznamu"/>
        <w:numPr>
          <w:ilvl w:val="0"/>
          <w:numId w:val="18"/>
        </w:numPr>
        <w:jc w:val="both"/>
      </w:pPr>
      <w:r>
        <w:t xml:space="preserve">Funkcie podporujúce SEO </w:t>
      </w:r>
    </w:p>
    <w:p w14:paraId="239F5072" w14:textId="77777777" w:rsidR="0073318E" w:rsidRDefault="0073318E" w:rsidP="00C84A45">
      <w:pPr>
        <w:pStyle w:val="Odsekzoznamu"/>
        <w:numPr>
          <w:ilvl w:val="0"/>
          <w:numId w:val="18"/>
        </w:numPr>
        <w:jc w:val="both"/>
      </w:pPr>
      <w:r>
        <w:t>Funkcie prispôsobené pre mobilné zariadenia</w:t>
      </w:r>
    </w:p>
    <w:p w14:paraId="31DDDAB0" w14:textId="77777777" w:rsidR="0073318E" w:rsidRDefault="0073318E" w:rsidP="00C84A45">
      <w:pPr>
        <w:pStyle w:val="Odsekzoznamu"/>
        <w:numPr>
          <w:ilvl w:val="0"/>
          <w:numId w:val="18"/>
        </w:numPr>
        <w:jc w:val="both"/>
      </w:pPr>
      <w:r>
        <w:t xml:space="preserve">Funkcie blogovania </w:t>
      </w:r>
    </w:p>
    <w:p w14:paraId="271B7166" w14:textId="77777777" w:rsidR="0073318E" w:rsidRDefault="0073318E" w:rsidP="00C84A45">
      <w:pPr>
        <w:pStyle w:val="Odsekzoznamu"/>
        <w:numPr>
          <w:ilvl w:val="0"/>
          <w:numId w:val="18"/>
        </w:numPr>
        <w:jc w:val="both"/>
      </w:pPr>
      <w:r>
        <w:t xml:space="preserve">Funkcie elektronického obchodu </w:t>
      </w:r>
    </w:p>
    <w:p w14:paraId="62DA1943" w14:textId="77777777" w:rsidR="0073318E" w:rsidRPr="00A259F6" w:rsidRDefault="0073318E" w:rsidP="0073318E">
      <w:pPr>
        <w:jc w:val="both"/>
      </w:pPr>
      <w:r w:rsidRPr="00A259F6">
        <w:t>Mínusy:</w:t>
      </w:r>
    </w:p>
    <w:p w14:paraId="64081CEB" w14:textId="77777777" w:rsidR="0073318E" w:rsidRDefault="0073318E" w:rsidP="00C84A45">
      <w:pPr>
        <w:pStyle w:val="Odsekzoznamu"/>
        <w:numPr>
          <w:ilvl w:val="0"/>
          <w:numId w:val="24"/>
        </w:numPr>
        <w:jc w:val="both"/>
      </w:pPr>
      <w:r w:rsidRPr="0073318E">
        <w:t>Pokiaľ ide o</w:t>
      </w:r>
      <w:r>
        <w:t xml:space="preserve"> oblasť user </w:t>
      </w:r>
      <w:proofErr w:type="spellStart"/>
      <w:r>
        <w:t>friendly</w:t>
      </w:r>
      <w:proofErr w:type="spellEnd"/>
      <w:r>
        <w:t xml:space="preserve"> tak </w:t>
      </w:r>
      <w:proofErr w:type="spellStart"/>
      <w:r w:rsidRPr="0073318E">
        <w:t>Drupal</w:t>
      </w:r>
      <w:proofErr w:type="spellEnd"/>
      <w:r w:rsidRPr="0073318E">
        <w:t xml:space="preserve"> môže vyžadovať pomoc vývojára</w:t>
      </w:r>
      <w:r>
        <w:t xml:space="preserve"> pre správnu optimalizáciu</w:t>
      </w:r>
      <w:r w:rsidR="00792773">
        <w:t xml:space="preserve"> </w:t>
      </w:r>
      <w:r w:rsidR="00792773">
        <w:rPr>
          <w:lang w:val="en-US"/>
        </w:rPr>
        <w:t>[</w:t>
      </w:r>
      <w:r w:rsidR="00000332">
        <w:rPr>
          <w:lang w:val="en-US"/>
        </w:rPr>
        <w:t>15</w:t>
      </w:r>
      <w:r w:rsidR="00792773">
        <w:rPr>
          <w:lang w:val="en-US"/>
        </w:rPr>
        <w:t>]</w:t>
      </w:r>
    </w:p>
    <w:p w14:paraId="264A4DB2" w14:textId="77777777" w:rsidR="0073318E" w:rsidRDefault="00A554CD" w:rsidP="00000332">
      <w:pPr>
        <w:pStyle w:val="2Nadpis"/>
      </w:pPr>
      <w:bookmarkStart w:id="49" w:name="_Toc39403114"/>
      <w:r w:rsidRPr="00A554CD">
        <w:t xml:space="preserve">Prečo je </w:t>
      </w:r>
      <w:r w:rsidR="00000332" w:rsidRPr="00A554CD">
        <w:t>WordPress</w:t>
      </w:r>
      <w:r w:rsidRPr="00A554CD">
        <w:t xml:space="preserve"> najviac používaný CMS systém</w:t>
      </w:r>
      <w:bookmarkEnd w:id="49"/>
    </w:p>
    <w:p w14:paraId="0B9375D7" w14:textId="77777777" w:rsidR="00A554CD" w:rsidRPr="00794989" w:rsidRDefault="00794989" w:rsidP="00B7702C">
      <w:pPr>
        <w:jc w:val="both"/>
        <w:rPr>
          <w:rFonts w:cstheme="minorHAnsi"/>
        </w:rPr>
      </w:pPr>
      <w:r w:rsidRPr="00794989">
        <w:rPr>
          <w:rFonts w:cstheme="minorHAnsi"/>
        </w:rPr>
        <w:t>Na Slovensku</w:t>
      </w:r>
      <w:r w:rsidR="00A554CD" w:rsidRPr="00794989">
        <w:rPr>
          <w:rFonts w:cstheme="minorHAnsi"/>
        </w:rPr>
        <w:t xml:space="preserve"> beží momentálne viac ako 20 000 inštalácií WordPress a je to jednoznačne najrozšírenejší systém na </w:t>
      </w:r>
      <w:r w:rsidRPr="00794989">
        <w:rPr>
          <w:rFonts w:cstheme="minorHAnsi"/>
        </w:rPr>
        <w:t xml:space="preserve">tvorbu web </w:t>
      </w:r>
      <w:r w:rsidR="00A554CD" w:rsidRPr="00794989">
        <w:rPr>
          <w:rFonts w:cstheme="minorHAnsi"/>
        </w:rPr>
        <w:t xml:space="preserve">stránok u nás, ale aj vo svete. </w:t>
      </w:r>
      <w:r w:rsidRPr="00794989">
        <w:rPr>
          <w:rFonts w:cstheme="minorHAnsi"/>
        </w:rPr>
        <w:t>Vďačí tomu aj za to, že je na trhu už od roku 2003 kedy vyšla jeho prvá verzia. Na trhu je doteraz určite aj vďaka veľmi aktívnej komunite, ktorá si navzájom odovzdáva poznatky a rieši problémy spoločným úsilím.</w:t>
      </w:r>
    </w:p>
    <w:p w14:paraId="331C7A38"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t>Je 100 % zadarmo</w:t>
      </w:r>
    </w:p>
    <w:p w14:paraId="5D9FC76A" w14:textId="005830C4" w:rsidR="00B7702C" w:rsidRPr="00D05B24" w:rsidRDefault="00A554CD" w:rsidP="00D05B24">
      <w:pPr>
        <w:jc w:val="both"/>
        <w:rPr>
          <w:rFonts w:cstheme="minorHAnsi"/>
        </w:rPr>
      </w:pPr>
      <w:r w:rsidRPr="00794989">
        <w:rPr>
          <w:rFonts w:cstheme="minorHAnsi"/>
        </w:rPr>
        <w:t xml:space="preserve">Áno, je úplne zadarmo pre súkromné, ale aj komerčné účely. WordPress je slobodný </w:t>
      </w:r>
      <w:proofErr w:type="spellStart"/>
      <w:r w:rsidRPr="00794989">
        <w:rPr>
          <w:rFonts w:cstheme="minorHAnsi"/>
        </w:rPr>
        <w:t>open</w:t>
      </w:r>
      <w:proofErr w:type="spellEnd"/>
      <w:r w:rsidRPr="00794989">
        <w:rPr>
          <w:rFonts w:cstheme="minorHAnsi"/>
        </w:rPr>
        <w:t xml:space="preserve"> </w:t>
      </w:r>
      <w:proofErr w:type="spellStart"/>
      <w:r w:rsidRPr="00794989">
        <w:rPr>
          <w:rFonts w:cstheme="minorHAnsi"/>
        </w:rPr>
        <w:t>source</w:t>
      </w:r>
      <w:proofErr w:type="spellEnd"/>
      <w:r w:rsidRPr="00794989">
        <w:rPr>
          <w:rFonts w:cstheme="minorHAnsi"/>
        </w:rPr>
        <w:t xml:space="preserve"> a na jeho vývoji sa podieľa množstvo developerov z celého sveta. Práve to ho predurčuje k</w:t>
      </w:r>
      <w:r w:rsidR="00794989" w:rsidRPr="00794989">
        <w:rPr>
          <w:rFonts w:cstheme="minorHAnsi"/>
        </w:rPr>
        <w:t> jeho úspechu</w:t>
      </w:r>
      <w:r w:rsidRPr="00794989">
        <w:rPr>
          <w:rFonts w:cstheme="minorHAnsi"/>
        </w:rPr>
        <w:t>.</w:t>
      </w:r>
    </w:p>
    <w:p w14:paraId="55B20480"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t>Má nekonečné množstvo tém</w:t>
      </w:r>
    </w:p>
    <w:p w14:paraId="296377EC" w14:textId="77777777" w:rsidR="00A554CD" w:rsidRPr="00794989" w:rsidRDefault="00A554CD" w:rsidP="00B7702C">
      <w:pPr>
        <w:jc w:val="both"/>
        <w:rPr>
          <w:rFonts w:cstheme="minorHAnsi"/>
        </w:rPr>
      </w:pPr>
      <w:r w:rsidRPr="00794989">
        <w:rPr>
          <w:rFonts w:cstheme="minorHAnsi"/>
        </w:rPr>
        <w:t xml:space="preserve">Pre WordPress sa vytvára najväčší počet webových šablón na svete. Veľká výhoda je, že okrem komerčných webových šablón sa na webe povaľuje obrovské množstvo tém, ktoré ponúkajú developeri zadarmo pre voľné používanie, prípadne demo a trial verzie. </w:t>
      </w:r>
    </w:p>
    <w:p w14:paraId="67FC4EE8"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lastRenderedPageBreak/>
        <w:t>Akékoľvek rozšírenie nainštalujete za pár sekúnd</w:t>
      </w:r>
    </w:p>
    <w:p w14:paraId="556C00A2" w14:textId="77777777" w:rsidR="00A554CD" w:rsidRPr="00794989" w:rsidRDefault="00A554CD" w:rsidP="00B7702C">
      <w:pPr>
        <w:jc w:val="both"/>
        <w:rPr>
          <w:rFonts w:cstheme="minorHAnsi"/>
        </w:rPr>
      </w:pPr>
      <w:r w:rsidRPr="00794989">
        <w:rPr>
          <w:rFonts w:cstheme="minorHAnsi"/>
        </w:rPr>
        <w:t>Existujú desiatky pluginov, ktoré si jednoduchou inštaláciou v</w:t>
      </w:r>
      <w:r w:rsidR="00794989">
        <w:rPr>
          <w:rFonts w:cstheme="minorHAnsi"/>
        </w:rPr>
        <w:t>i</w:t>
      </w:r>
      <w:r w:rsidRPr="00794989">
        <w:rPr>
          <w:rFonts w:cstheme="minorHAnsi"/>
        </w:rPr>
        <w:t xml:space="preserve">e </w:t>
      </w:r>
      <w:r w:rsidR="00794989">
        <w:rPr>
          <w:rFonts w:cstheme="minorHAnsi"/>
        </w:rPr>
        <w:t xml:space="preserve">používateľ vložiť </w:t>
      </w:r>
      <w:r w:rsidRPr="00794989">
        <w:rPr>
          <w:rFonts w:cstheme="minorHAnsi"/>
        </w:rPr>
        <w:t xml:space="preserve">na svoju stránku bez akejkoľvek znalosti programovania. </w:t>
      </w:r>
      <w:r w:rsidR="00794989">
        <w:rPr>
          <w:rFonts w:cstheme="minorHAnsi"/>
        </w:rPr>
        <w:t xml:space="preserve">Záloha, SEO a možnosť </w:t>
      </w:r>
      <w:r w:rsidRPr="00794989">
        <w:rPr>
          <w:rFonts w:cstheme="minorHAnsi"/>
        </w:rPr>
        <w:t>merať návštevnosť alebo zrýchliť načítavanie stránky</w:t>
      </w:r>
      <w:r w:rsidR="00794989">
        <w:rPr>
          <w:rFonts w:cstheme="minorHAnsi"/>
        </w:rPr>
        <w:t xml:space="preserve"> nie je s </w:t>
      </w:r>
      <w:r w:rsidR="00E76EF3">
        <w:rPr>
          <w:rFonts w:cstheme="minorHAnsi"/>
        </w:rPr>
        <w:t>WordPressom</w:t>
      </w:r>
      <w:r w:rsidR="00794989">
        <w:rPr>
          <w:rFonts w:cstheme="minorHAnsi"/>
        </w:rPr>
        <w:t xml:space="preserve"> ž</w:t>
      </w:r>
      <w:r w:rsidRPr="00794989">
        <w:rPr>
          <w:rFonts w:cstheme="minorHAnsi"/>
        </w:rPr>
        <w:t>iadny problém. Je to len zlomok pluginov, ktoré s</w:t>
      </w:r>
      <w:r w:rsidR="00794989">
        <w:rPr>
          <w:rFonts w:cstheme="minorHAnsi"/>
        </w:rPr>
        <w:t>a</w:t>
      </w:r>
      <w:r w:rsidRPr="00794989">
        <w:rPr>
          <w:rFonts w:cstheme="minorHAnsi"/>
        </w:rPr>
        <w:t xml:space="preserve"> </w:t>
      </w:r>
      <w:r w:rsidR="00794989">
        <w:rPr>
          <w:rFonts w:cstheme="minorHAnsi"/>
        </w:rPr>
        <w:t>dajú</w:t>
      </w:r>
      <w:r w:rsidRPr="00794989">
        <w:rPr>
          <w:rFonts w:cstheme="minorHAnsi"/>
        </w:rPr>
        <w:t xml:space="preserve"> jednoducho nainštalovať do WordPressu.</w:t>
      </w:r>
    </w:p>
    <w:p w14:paraId="2B612556"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t>Písanie a editácia článkov</w:t>
      </w:r>
    </w:p>
    <w:p w14:paraId="48E22FF4" w14:textId="77777777" w:rsidR="00A554CD" w:rsidRPr="00794989" w:rsidRDefault="00A554CD" w:rsidP="00B7702C">
      <w:pPr>
        <w:jc w:val="both"/>
        <w:rPr>
          <w:rFonts w:cstheme="minorHAnsi"/>
        </w:rPr>
      </w:pPr>
      <w:r w:rsidRPr="00794989">
        <w:rPr>
          <w:rFonts w:cstheme="minorHAnsi"/>
        </w:rPr>
        <w:t xml:space="preserve">WordPress má perfektný editor. </w:t>
      </w:r>
      <w:r w:rsidR="00794989" w:rsidRPr="00794989">
        <w:rPr>
          <w:rFonts w:cstheme="minorHAnsi"/>
        </w:rPr>
        <w:t>Umožň</w:t>
      </w:r>
      <w:r w:rsidR="00794989">
        <w:rPr>
          <w:rFonts w:cstheme="minorHAnsi"/>
        </w:rPr>
        <w:t>uje</w:t>
      </w:r>
      <w:r w:rsidRPr="00794989">
        <w:rPr>
          <w:rFonts w:cstheme="minorHAnsi"/>
        </w:rPr>
        <w:t xml:space="preserve"> pridávať a upravovať články v dvoch náhľadoch. Tí, ktorí majú aspoň minimálnu znalosť HTML, využijú textový editor (HTML). Menej zdatní používatelia majú možnosť použiť vizuálny editor pre jednoduché </w:t>
      </w:r>
      <w:proofErr w:type="spellStart"/>
      <w:r w:rsidRPr="00794989">
        <w:rPr>
          <w:rFonts w:cstheme="minorHAnsi"/>
        </w:rPr>
        <w:t>copy</w:t>
      </w:r>
      <w:proofErr w:type="spellEnd"/>
      <w:r w:rsidRPr="00794989">
        <w:rPr>
          <w:rFonts w:cstheme="minorHAnsi"/>
        </w:rPr>
        <w:t xml:space="preserve"> &amp; paste z Wordu. S maximálnym pohodlím </w:t>
      </w:r>
      <w:r w:rsidR="00794989">
        <w:rPr>
          <w:rFonts w:cstheme="minorHAnsi"/>
        </w:rPr>
        <w:t>viete vložiť</w:t>
      </w:r>
      <w:r w:rsidRPr="00794989">
        <w:rPr>
          <w:rFonts w:cstheme="minorHAnsi"/>
        </w:rPr>
        <w:t xml:space="preserve"> do článku obrázok, tabuľku či citát.</w:t>
      </w:r>
    </w:p>
    <w:p w14:paraId="28568A12"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t xml:space="preserve">Články </w:t>
      </w:r>
      <w:r w:rsidR="00794989" w:rsidRPr="00794989">
        <w:rPr>
          <w:rFonts w:cstheme="minorHAnsi"/>
          <w:b/>
          <w:bCs/>
        </w:rPr>
        <w:t>je možné</w:t>
      </w:r>
      <w:r w:rsidRPr="00794989">
        <w:rPr>
          <w:rFonts w:cstheme="minorHAnsi"/>
          <w:b/>
          <w:bCs/>
        </w:rPr>
        <w:t xml:space="preserve"> publikovať cez mobilnú aplikáciu</w:t>
      </w:r>
    </w:p>
    <w:p w14:paraId="1AFB93A2" w14:textId="77777777" w:rsidR="00A554CD" w:rsidRPr="00794989" w:rsidRDefault="00A554CD" w:rsidP="00B7702C">
      <w:pPr>
        <w:jc w:val="both"/>
        <w:rPr>
          <w:rFonts w:cstheme="minorHAnsi"/>
        </w:rPr>
      </w:pPr>
      <w:r w:rsidRPr="00794989">
        <w:rPr>
          <w:rFonts w:cstheme="minorHAnsi"/>
        </w:rPr>
        <w:t>WordPress má vlastnú mobilnú aplikáciu. Nie je žiadny problém písať alebo upravovať články, stránky, tagy, schvaľovať komentáre, pozrieť si štatistiky či rýchlo pridať fotografiu</w:t>
      </w:r>
      <w:r w:rsidR="00794989">
        <w:rPr>
          <w:rFonts w:cstheme="minorHAnsi"/>
        </w:rPr>
        <w:t xml:space="preserve"> pomocou tejto aplikácie</w:t>
      </w:r>
      <w:r w:rsidRPr="00794989">
        <w:rPr>
          <w:rFonts w:cstheme="minorHAnsi"/>
        </w:rPr>
        <w:t>.</w:t>
      </w:r>
    </w:p>
    <w:p w14:paraId="405B5F14" w14:textId="77777777" w:rsidR="00A554CD" w:rsidRPr="00794989" w:rsidRDefault="00A554CD" w:rsidP="00C84A45">
      <w:pPr>
        <w:pStyle w:val="Odsekzoznamu"/>
        <w:numPr>
          <w:ilvl w:val="0"/>
          <w:numId w:val="25"/>
        </w:numPr>
        <w:jc w:val="both"/>
        <w:rPr>
          <w:rFonts w:cstheme="minorHAnsi"/>
          <w:b/>
          <w:bCs/>
        </w:rPr>
      </w:pPr>
      <w:r w:rsidRPr="00794989">
        <w:rPr>
          <w:rFonts w:cstheme="minorHAnsi"/>
          <w:b/>
          <w:bCs/>
        </w:rPr>
        <w:t>Má ohromné množstvo návodov v slovenčine</w:t>
      </w:r>
    </w:p>
    <w:p w14:paraId="0C5B6912" w14:textId="77777777" w:rsidR="00A554CD" w:rsidRPr="00794989" w:rsidRDefault="00A554CD" w:rsidP="00B7702C">
      <w:pPr>
        <w:jc w:val="both"/>
        <w:rPr>
          <w:rFonts w:cstheme="minorHAnsi"/>
        </w:rPr>
      </w:pPr>
      <w:r w:rsidRPr="00794989">
        <w:rPr>
          <w:rFonts w:cstheme="minorHAnsi"/>
        </w:rPr>
        <w:t xml:space="preserve">A, samozrejme, v češtine, o angličtine nehovoriac. Stačí zadať kľúčové slová do </w:t>
      </w:r>
      <w:r w:rsidR="00E76EF3" w:rsidRPr="00794989">
        <w:rPr>
          <w:rFonts w:cstheme="minorHAnsi"/>
        </w:rPr>
        <w:t>Googl</w:t>
      </w:r>
      <w:r w:rsidR="00E76EF3">
        <w:rPr>
          <w:rFonts w:cstheme="minorHAnsi"/>
        </w:rPr>
        <w:t>u</w:t>
      </w:r>
      <w:r w:rsidRPr="00794989">
        <w:rPr>
          <w:rFonts w:cstheme="minorHAnsi"/>
        </w:rPr>
        <w:t xml:space="preserve"> a</w:t>
      </w:r>
      <w:r w:rsidR="00794989">
        <w:rPr>
          <w:rFonts w:cstheme="minorHAnsi"/>
        </w:rPr>
        <w:t> viete nájsť</w:t>
      </w:r>
      <w:r w:rsidRPr="00794989">
        <w:rPr>
          <w:rFonts w:cstheme="minorHAnsi"/>
        </w:rPr>
        <w:t xml:space="preserve"> návod na akúkoľvek drobnosť, ktorú </w:t>
      </w:r>
      <w:r w:rsidR="00AB7F48">
        <w:rPr>
          <w:rFonts w:cstheme="minorHAnsi"/>
        </w:rPr>
        <w:t>potrebujete</w:t>
      </w:r>
      <w:r w:rsidRPr="00794989">
        <w:rPr>
          <w:rFonts w:cstheme="minorHAnsi"/>
        </w:rPr>
        <w:t xml:space="preserve"> implementovať do systému. Na Slovensku existuje hneď niekoľko špecializovaných webov, ktoré ponúkajú ohromné množstvo návodov. Ak chcete napríklad zrýchliť načítavanie stránky bežiacej na WordPresse</w:t>
      </w:r>
      <w:r w:rsidR="00AB7F48">
        <w:rPr>
          <w:rFonts w:cstheme="minorHAnsi"/>
        </w:rPr>
        <w:t xml:space="preserve"> je to možne pomocou viacerých rozšírení je len na vás, ktoré si vyberiete.</w:t>
      </w:r>
    </w:p>
    <w:p w14:paraId="29DA931C" w14:textId="77777777" w:rsidR="00A554CD" w:rsidRPr="00AB7F48" w:rsidRDefault="00A554CD" w:rsidP="00C84A45">
      <w:pPr>
        <w:pStyle w:val="Odsekzoznamu"/>
        <w:numPr>
          <w:ilvl w:val="0"/>
          <w:numId w:val="25"/>
        </w:numPr>
        <w:jc w:val="both"/>
        <w:rPr>
          <w:rFonts w:cstheme="minorHAnsi"/>
          <w:b/>
          <w:bCs/>
        </w:rPr>
      </w:pPr>
      <w:r w:rsidRPr="00AB7F48">
        <w:rPr>
          <w:rFonts w:cstheme="minorHAnsi"/>
          <w:b/>
          <w:bCs/>
        </w:rPr>
        <w:t xml:space="preserve">Slávne osobnosti </w:t>
      </w:r>
      <w:r w:rsidR="00AB7F48" w:rsidRPr="00AB7F48">
        <w:rPr>
          <w:rFonts w:cstheme="minorHAnsi"/>
          <w:b/>
          <w:bCs/>
        </w:rPr>
        <w:t>a firmy používajú</w:t>
      </w:r>
      <w:r w:rsidRPr="00AB7F48">
        <w:rPr>
          <w:rFonts w:cstheme="minorHAnsi"/>
          <w:b/>
          <w:bCs/>
        </w:rPr>
        <w:t xml:space="preserve"> WordPress</w:t>
      </w:r>
    </w:p>
    <w:p w14:paraId="5CBE5334" w14:textId="52536F1F" w:rsidR="00484069" w:rsidRPr="00794989" w:rsidRDefault="00A554CD" w:rsidP="00B7702C">
      <w:pPr>
        <w:jc w:val="both"/>
        <w:rPr>
          <w:rFonts w:cstheme="minorHAnsi"/>
        </w:rPr>
      </w:pPr>
      <w:r w:rsidRPr="00794989">
        <w:rPr>
          <w:rFonts w:cstheme="minorHAnsi"/>
        </w:rPr>
        <w:t xml:space="preserve">O tom, že WordPress je </w:t>
      </w:r>
      <w:r w:rsidR="00AB7F48">
        <w:rPr>
          <w:rFonts w:cstheme="minorHAnsi"/>
        </w:rPr>
        <w:t>tam kde je v rámci trhového postavenia svedčia</w:t>
      </w:r>
      <w:r w:rsidRPr="00794989">
        <w:rPr>
          <w:rFonts w:cstheme="minorHAnsi"/>
        </w:rPr>
        <w:t xml:space="preserve"> aj </w:t>
      </w:r>
      <w:r w:rsidR="00AB7F48">
        <w:rPr>
          <w:rFonts w:cstheme="minorHAnsi"/>
        </w:rPr>
        <w:t>referencie celebrít ako sú napríklad:</w:t>
      </w:r>
      <w:r w:rsidRPr="00794989">
        <w:rPr>
          <w:rFonts w:cstheme="minorHAnsi"/>
        </w:rPr>
        <w:t xml:space="preserve"> Kim </w:t>
      </w:r>
      <w:proofErr w:type="spellStart"/>
      <w:r w:rsidRPr="00794989">
        <w:rPr>
          <w:rFonts w:cstheme="minorHAnsi"/>
        </w:rPr>
        <w:t>Kardashian</w:t>
      </w:r>
      <w:proofErr w:type="spellEnd"/>
      <w:r w:rsidRPr="00794989">
        <w:rPr>
          <w:rFonts w:cstheme="minorHAnsi"/>
        </w:rPr>
        <w:t xml:space="preserve">, </w:t>
      </w:r>
      <w:proofErr w:type="spellStart"/>
      <w:r w:rsidRPr="00794989">
        <w:rPr>
          <w:rFonts w:cstheme="minorHAnsi"/>
        </w:rPr>
        <w:t>Sylvester</w:t>
      </w:r>
      <w:proofErr w:type="spellEnd"/>
      <w:r w:rsidRPr="00794989">
        <w:rPr>
          <w:rFonts w:cstheme="minorHAnsi"/>
        </w:rPr>
        <w:t xml:space="preserve"> </w:t>
      </w:r>
      <w:proofErr w:type="spellStart"/>
      <w:r w:rsidRPr="00794989">
        <w:rPr>
          <w:rFonts w:cstheme="minorHAnsi"/>
        </w:rPr>
        <w:t>Stallone</w:t>
      </w:r>
      <w:proofErr w:type="spellEnd"/>
      <w:r w:rsidRPr="00794989">
        <w:rPr>
          <w:rFonts w:cstheme="minorHAnsi"/>
        </w:rPr>
        <w:t xml:space="preserve">, </w:t>
      </w:r>
      <w:proofErr w:type="spellStart"/>
      <w:r w:rsidRPr="00794989">
        <w:rPr>
          <w:rFonts w:cstheme="minorHAnsi"/>
        </w:rPr>
        <w:t>Usain</w:t>
      </w:r>
      <w:proofErr w:type="spellEnd"/>
      <w:r w:rsidRPr="00794989">
        <w:rPr>
          <w:rFonts w:cstheme="minorHAnsi"/>
        </w:rPr>
        <w:t xml:space="preserve"> </w:t>
      </w:r>
      <w:proofErr w:type="spellStart"/>
      <w:r w:rsidRPr="00794989">
        <w:rPr>
          <w:rFonts w:cstheme="minorHAnsi"/>
        </w:rPr>
        <w:t>Bolt</w:t>
      </w:r>
      <w:proofErr w:type="spellEnd"/>
      <w:r w:rsidRPr="00794989">
        <w:rPr>
          <w:rFonts w:cstheme="minorHAnsi"/>
        </w:rPr>
        <w:t xml:space="preserve">, </w:t>
      </w:r>
      <w:proofErr w:type="spellStart"/>
      <w:r w:rsidRPr="00794989">
        <w:rPr>
          <w:rFonts w:cstheme="minorHAnsi"/>
        </w:rPr>
        <w:t>Snoop</w:t>
      </w:r>
      <w:proofErr w:type="spellEnd"/>
      <w:r w:rsidRPr="00794989">
        <w:rPr>
          <w:rFonts w:cstheme="minorHAnsi"/>
        </w:rPr>
        <w:t xml:space="preserve"> </w:t>
      </w:r>
      <w:proofErr w:type="spellStart"/>
      <w:r w:rsidRPr="00794989">
        <w:rPr>
          <w:rFonts w:cstheme="minorHAnsi"/>
        </w:rPr>
        <w:t>Dogg</w:t>
      </w:r>
      <w:proofErr w:type="spellEnd"/>
      <w:r w:rsidRPr="00794989">
        <w:rPr>
          <w:rFonts w:cstheme="minorHAnsi"/>
        </w:rPr>
        <w:t xml:space="preserve">, </w:t>
      </w:r>
      <w:proofErr w:type="spellStart"/>
      <w:r w:rsidRPr="00794989">
        <w:rPr>
          <w:rFonts w:cstheme="minorHAnsi"/>
        </w:rPr>
        <w:t>Katy</w:t>
      </w:r>
      <w:proofErr w:type="spellEnd"/>
      <w:r w:rsidRPr="00794989">
        <w:rPr>
          <w:rFonts w:cstheme="minorHAnsi"/>
        </w:rPr>
        <w:t xml:space="preserve"> </w:t>
      </w:r>
      <w:proofErr w:type="spellStart"/>
      <w:r w:rsidRPr="00794989">
        <w:rPr>
          <w:rFonts w:cstheme="minorHAnsi"/>
        </w:rPr>
        <w:t>Perry</w:t>
      </w:r>
      <w:proofErr w:type="spellEnd"/>
      <w:r w:rsidRPr="00794989">
        <w:rPr>
          <w:rFonts w:cstheme="minorHAnsi"/>
        </w:rPr>
        <w:t xml:space="preserve"> alebo vplyvné média, ako </w:t>
      </w:r>
      <w:proofErr w:type="spellStart"/>
      <w:r w:rsidRPr="00794989">
        <w:rPr>
          <w:rFonts w:cstheme="minorHAnsi"/>
        </w:rPr>
        <w:t>TechCrunch</w:t>
      </w:r>
      <w:proofErr w:type="spellEnd"/>
      <w:r w:rsidRPr="00794989">
        <w:rPr>
          <w:rFonts w:cstheme="minorHAnsi"/>
        </w:rPr>
        <w:t xml:space="preserve">, BBC </w:t>
      </w:r>
      <w:proofErr w:type="spellStart"/>
      <w:r w:rsidRPr="00794989">
        <w:rPr>
          <w:rFonts w:cstheme="minorHAnsi"/>
        </w:rPr>
        <w:t>America</w:t>
      </w:r>
      <w:proofErr w:type="spellEnd"/>
      <w:r w:rsidRPr="00794989">
        <w:rPr>
          <w:rFonts w:cstheme="minorHAnsi"/>
        </w:rPr>
        <w:t xml:space="preserve"> či firmy Baťa, Sony, Ford, alebo Toyota. </w:t>
      </w:r>
    </w:p>
    <w:p w14:paraId="0C8AE895" w14:textId="77777777" w:rsidR="00A554CD" w:rsidRPr="00AB7F48" w:rsidRDefault="00A554CD" w:rsidP="00C84A45">
      <w:pPr>
        <w:pStyle w:val="Odsekzoznamu"/>
        <w:numPr>
          <w:ilvl w:val="0"/>
          <w:numId w:val="25"/>
        </w:numPr>
        <w:jc w:val="both"/>
        <w:rPr>
          <w:rFonts w:cstheme="minorHAnsi"/>
          <w:b/>
          <w:bCs/>
        </w:rPr>
      </w:pPr>
      <w:r w:rsidRPr="00AB7F48">
        <w:rPr>
          <w:rFonts w:cstheme="minorHAnsi"/>
          <w:b/>
          <w:bCs/>
        </w:rPr>
        <w:t xml:space="preserve">Google </w:t>
      </w:r>
      <w:r w:rsidR="00AB7F48">
        <w:rPr>
          <w:rFonts w:cstheme="minorHAnsi"/>
          <w:b/>
          <w:bCs/>
        </w:rPr>
        <w:t>a </w:t>
      </w:r>
      <w:r w:rsidRPr="00AB7F48">
        <w:rPr>
          <w:rFonts w:cstheme="minorHAnsi"/>
          <w:b/>
          <w:bCs/>
        </w:rPr>
        <w:t>WordPress</w:t>
      </w:r>
      <w:r w:rsidR="00AB7F48">
        <w:rPr>
          <w:rFonts w:cstheme="minorHAnsi"/>
          <w:b/>
          <w:bCs/>
        </w:rPr>
        <w:t xml:space="preserve"> sú úzko prepojené</w:t>
      </w:r>
    </w:p>
    <w:p w14:paraId="480944D1" w14:textId="77777777" w:rsidR="00A554CD" w:rsidRPr="00794989" w:rsidRDefault="00A554CD" w:rsidP="00B7702C">
      <w:pPr>
        <w:jc w:val="both"/>
        <w:rPr>
          <w:rFonts w:cstheme="minorHAnsi"/>
        </w:rPr>
      </w:pPr>
      <w:r w:rsidRPr="00794989">
        <w:rPr>
          <w:rFonts w:cstheme="minorHAnsi"/>
        </w:rPr>
        <w:t>Google má rád logické architektúry na stránkach a WordPress je navrhnutý logicky.</w:t>
      </w:r>
    </w:p>
    <w:p w14:paraId="26A1D19B" w14:textId="77777777" w:rsidR="00A554CD" w:rsidRPr="00794989" w:rsidRDefault="00A554CD" w:rsidP="00B7702C">
      <w:pPr>
        <w:jc w:val="both"/>
        <w:rPr>
          <w:rFonts w:cstheme="minorHAnsi"/>
        </w:rPr>
      </w:pPr>
      <w:r w:rsidRPr="00794989">
        <w:rPr>
          <w:rFonts w:cstheme="minorHAnsi"/>
        </w:rPr>
        <w:t xml:space="preserve">Google miluje blogy. WordPress bol pôvodne vytvorený ako nástroj pre </w:t>
      </w:r>
      <w:proofErr w:type="spellStart"/>
      <w:r w:rsidRPr="00794989">
        <w:rPr>
          <w:rFonts w:cstheme="minorHAnsi"/>
        </w:rPr>
        <w:t>bloggerov</w:t>
      </w:r>
      <w:proofErr w:type="spellEnd"/>
      <w:r w:rsidRPr="00794989">
        <w:rPr>
          <w:rFonts w:cstheme="minorHAnsi"/>
        </w:rPr>
        <w:t>.</w:t>
      </w:r>
    </w:p>
    <w:p w14:paraId="28F2EC52" w14:textId="77777777" w:rsidR="00A554CD" w:rsidRPr="00794989" w:rsidRDefault="00A554CD" w:rsidP="00B7702C">
      <w:pPr>
        <w:jc w:val="both"/>
        <w:rPr>
          <w:rFonts w:cstheme="minorHAnsi"/>
        </w:rPr>
      </w:pPr>
      <w:r w:rsidRPr="00794989">
        <w:rPr>
          <w:rFonts w:cstheme="minorHAnsi"/>
        </w:rPr>
        <w:t>Ak použ</w:t>
      </w:r>
      <w:r w:rsidR="00AB7F48">
        <w:rPr>
          <w:rFonts w:cstheme="minorHAnsi"/>
        </w:rPr>
        <w:t>ívate</w:t>
      </w:r>
      <w:r w:rsidRPr="00794989">
        <w:rPr>
          <w:rFonts w:cstheme="minorHAnsi"/>
        </w:rPr>
        <w:t xml:space="preserve"> štandardnú SEO funkcionalitu WordPress-u a ak ju použijete správne, mali by ste získať značné množstvo organickej prevádzky</w:t>
      </w:r>
      <w:r w:rsidR="00AB7F48">
        <w:rPr>
          <w:rFonts w:cstheme="minorHAnsi"/>
        </w:rPr>
        <w:t xml:space="preserve"> práve pomocou Googlu</w:t>
      </w:r>
      <w:r w:rsidRPr="00794989">
        <w:rPr>
          <w:rFonts w:cstheme="minorHAnsi"/>
        </w:rPr>
        <w:t>.</w:t>
      </w:r>
    </w:p>
    <w:p w14:paraId="0A60C46F" w14:textId="77777777" w:rsidR="00A554CD" w:rsidRPr="00AB7F48" w:rsidRDefault="00A554CD" w:rsidP="00C84A45">
      <w:pPr>
        <w:pStyle w:val="Odsekzoznamu"/>
        <w:numPr>
          <w:ilvl w:val="0"/>
          <w:numId w:val="25"/>
        </w:numPr>
        <w:jc w:val="both"/>
        <w:rPr>
          <w:rFonts w:cstheme="minorHAnsi"/>
          <w:b/>
          <w:bCs/>
        </w:rPr>
      </w:pPr>
      <w:r w:rsidRPr="00AB7F48">
        <w:rPr>
          <w:rFonts w:cstheme="minorHAnsi"/>
          <w:b/>
          <w:bCs/>
        </w:rPr>
        <w:lastRenderedPageBreak/>
        <w:t>WordPress je lokalizovaný v slovenčine</w:t>
      </w:r>
    </w:p>
    <w:p w14:paraId="3D5C841B" w14:textId="77777777" w:rsidR="00A554CD" w:rsidRPr="00794989" w:rsidRDefault="00A554CD" w:rsidP="00B7702C">
      <w:pPr>
        <w:jc w:val="both"/>
        <w:rPr>
          <w:rFonts w:cstheme="minorHAnsi"/>
        </w:rPr>
      </w:pPr>
      <w:r w:rsidRPr="00794989">
        <w:rPr>
          <w:rFonts w:cstheme="minorHAnsi"/>
        </w:rPr>
        <w:t>Pre niekoho zbytočnosť, pre niekoho skvelá výhoda. Najjednoduchší spôsob, ako získať WordPress v slovenčine, je nainštalovať si ho prostredníctvom slovenského inštalačného balíčka. Ten si môžete stiahnuť priamo na stránke </w:t>
      </w:r>
      <w:r w:rsidR="008D7086">
        <w:t>wordpress.org</w:t>
      </w:r>
      <w:r w:rsidRPr="00794989">
        <w:rPr>
          <w:rFonts w:cstheme="minorHAnsi"/>
        </w:rPr>
        <w:t xml:space="preserve"> o ktorú sa stará slovenská WP komunita.</w:t>
      </w:r>
    </w:p>
    <w:p w14:paraId="2144D8FA" w14:textId="77777777" w:rsidR="00A554CD" w:rsidRDefault="00A554CD" w:rsidP="00B7702C">
      <w:pPr>
        <w:jc w:val="both"/>
        <w:rPr>
          <w:rFonts w:cstheme="minorHAnsi"/>
        </w:rPr>
      </w:pPr>
      <w:r w:rsidRPr="00794989">
        <w:rPr>
          <w:rFonts w:cstheme="minorHAnsi"/>
        </w:rPr>
        <w:t xml:space="preserve">Má teda WordPress vôbec nejaké nevýhody? Zdá sa, že len veľmi málo. Tým, že ide o najrozšírenejší redakčný systém, je na WordPress realizovaných </w:t>
      </w:r>
      <w:r w:rsidR="00AB7F48">
        <w:rPr>
          <w:rFonts w:cstheme="minorHAnsi"/>
        </w:rPr>
        <w:t xml:space="preserve">aj </w:t>
      </w:r>
      <w:r w:rsidRPr="00794989">
        <w:rPr>
          <w:rFonts w:cstheme="minorHAnsi"/>
        </w:rPr>
        <w:t>najviac hackerských útokov. To však nie je nič, čo by mohlo ohroziť</w:t>
      </w:r>
      <w:r w:rsidR="00AB7F48">
        <w:rPr>
          <w:rFonts w:cstheme="minorHAnsi"/>
        </w:rPr>
        <w:t xml:space="preserve"> vašu web stránku</w:t>
      </w:r>
      <w:r w:rsidRPr="00794989">
        <w:rPr>
          <w:rFonts w:cstheme="minorHAnsi"/>
        </w:rPr>
        <w:t>, ak dbáte na pravidelné aktualizácie a zmenu hesiel.</w:t>
      </w:r>
      <w:r w:rsidR="00792773">
        <w:rPr>
          <w:rFonts w:cstheme="minorHAnsi"/>
        </w:rPr>
        <w:t xml:space="preserve"> [</w:t>
      </w:r>
      <w:r w:rsidR="00000332">
        <w:rPr>
          <w:rFonts w:cstheme="minorHAnsi"/>
        </w:rPr>
        <w:t>16</w:t>
      </w:r>
      <w:r w:rsidR="00792773">
        <w:rPr>
          <w:rFonts w:cstheme="minorHAnsi"/>
        </w:rPr>
        <w:t>]</w:t>
      </w:r>
    </w:p>
    <w:p w14:paraId="6944A823" w14:textId="77777777" w:rsidR="00955BA4" w:rsidRPr="00000332" w:rsidRDefault="00955BA4" w:rsidP="00000332">
      <w:pPr>
        <w:pStyle w:val="1Nadpis"/>
        <w:rPr>
          <w:rStyle w:val="Hypertextovprepojenie"/>
          <w:color w:val="auto"/>
          <w:u w:val="none"/>
        </w:rPr>
      </w:pPr>
      <w:bookmarkStart w:id="50" w:name="_Ref38894683"/>
      <w:bookmarkStart w:id="51" w:name="_Toc39403115"/>
      <w:r w:rsidRPr="00000332">
        <w:rPr>
          <w:rStyle w:val="Hypertextovprepojenie"/>
          <w:color w:val="auto"/>
          <w:u w:val="none"/>
        </w:rPr>
        <w:lastRenderedPageBreak/>
        <w:t>Sociálne siete</w:t>
      </w:r>
      <w:bookmarkEnd w:id="50"/>
      <w:bookmarkEnd w:id="51"/>
    </w:p>
    <w:p w14:paraId="09F34533" w14:textId="77777777" w:rsidR="00060874" w:rsidRDefault="00060874" w:rsidP="00B7702C">
      <w:pPr>
        <w:jc w:val="both"/>
      </w:pPr>
      <w:r w:rsidRPr="00060874">
        <w:t>Sociálna sieť je webová služba fungujúca pomocou webovej stránky určená na nadväzovanie a udržiavanie kontaktov medzi ľuďmi. Sociálne siete môžu byť orientované súkromne alebo pracovne. Každý používateľ si vytvorí vlastný profil, v ktorom napíše o sebe základné informácie. Na základe týchto informácií sa nadväzujú vzťahy medzi používateľmi, ktorí sa spájajú do skupín. Vzájomnými prepojeniami používateľov a skupín vzniká sieť vzťahov, ktoré sú veľmi dôležité v praxi. Nevýhodou sociálnych sietí je fakt, že používatelia nemusia do svojho profilu vložiť pravdivé informácie a je to takmer nemožné zistiť. Sociálna sieť ako webový priestor, podľa Európskej agentúry pre informačnú a sieťovú bezpečnosť, ktorá za sociálnu sieť považuje on-line komunitu, ktorá pomocou vytvoreného profilu umožňuje používateľom stretávať ďalších členov siete, komunikovať s nimi, zostať s nimi v kontakte a zdieľať s nimi obrázky a video v rámci zdieľaného priestoru.</w:t>
      </w:r>
      <w:r w:rsidR="008D7086">
        <w:t xml:space="preserve"> [</w:t>
      </w:r>
      <w:r w:rsidR="00E76EF3">
        <w:t>17</w:t>
      </w:r>
      <w:r w:rsidR="008D7086">
        <w:t>]</w:t>
      </w:r>
      <w:r w:rsidRPr="00060874">
        <w:t xml:space="preserve"> </w:t>
      </w:r>
    </w:p>
    <w:p w14:paraId="54B25A04" w14:textId="77777777" w:rsidR="00060874" w:rsidRDefault="00060874" w:rsidP="00B7702C">
      <w:pPr>
        <w:jc w:val="both"/>
      </w:pPr>
      <w:proofErr w:type="spellStart"/>
      <w:r w:rsidRPr="00060874">
        <w:t>Boyd</w:t>
      </w:r>
      <w:proofErr w:type="spellEnd"/>
      <w:r w:rsidRPr="00060874">
        <w:t xml:space="preserve"> a </w:t>
      </w:r>
      <w:proofErr w:type="spellStart"/>
      <w:r w:rsidRPr="00060874">
        <w:t>Ellison</w:t>
      </w:r>
      <w:proofErr w:type="spellEnd"/>
      <w:r w:rsidRPr="00060874">
        <w:t xml:space="preserve"> definujú sociálnu sieť ako webovú službu, ktorá umožňuje používateľom:</w:t>
      </w:r>
    </w:p>
    <w:p w14:paraId="593436E6" w14:textId="77777777" w:rsidR="00060874" w:rsidRDefault="00060874" w:rsidP="00C84A45">
      <w:pPr>
        <w:pStyle w:val="Odsekzoznamu"/>
        <w:numPr>
          <w:ilvl w:val="0"/>
          <w:numId w:val="24"/>
        </w:numPr>
        <w:jc w:val="both"/>
      </w:pPr>
      <w:r w:rsidRPr="00060874">
        <w:t xml:space="preserve">vytvoriť verejný alebo poloverejný profil v rámci uzatvoreného systému </w:t>
      </w:r>
    </w:p>
    <w:p w14:paraId="432B0187" w14:textId="77777777" w:rsidR="00060874" w:rsidRDefault="00060874" w:rsidP="00C84A45">
      <w:pPr>
        <w:pStyle w:val="Odsekzoznamu"/>
        <w:numPr>
          <w:ilvl w:val="0"/>
          <w:numId w:val="24"/>
        </w:numPr>
        <w:jc w:val="both"/>
      </w:pPr>
      <w:r w:rsidRPr="00060874">
        <w:t xml:space="preserve">vytvoriť a editovať zoznam ďalších používateľov, s ktorými udržiavajú spojenie </w:t>
      </w:r>
    </w:p>
    <w:p w14:paraId="63E66811" w14:textId="77777777" w:rsidR="00060874" w:rsidRDefault="00060874" w:rsidP="00C84A45">
      <w:pPr>
        <w:pStyle w:val="Odsekzoznamu"/>
        <w:numPr>
          <w:ilvl w:val="0"/>
          <w:numId w:val="24"/>
        </w:numPr>
        <w:jc w:val="both"/>
      </w:pPr>
      <w:r w:rsidRPr="00060874">
        <w:t>pozorovať a komentovať činnosť ostatných používateľov v rámci systému.</w:t>
      </w:r>
      <w:r w:rsidR="00D54D5F">
        <w:t xml:space="preserve"> </w:t>
      </w:r>
      <w:r w:rsidR="008D7086">
        <w:t>[</w:t>
      </w:r>
      <w:r w:rsidR="00E76EF3">
        <w:t>18</w:t>
      </w:r>
      <w:r w:rsidR="008D7086">
        <w:t>]</w:t>
      </w:r>
    </w:p>
    <w:p w14:paraId="19332DB8" w14:textId="77777777" w:rsidR="00060874" w:rsidRDefault="00060874" w:rsidP="00B7702C">
      <w:pPr>
        <w:jc w:val="both"/>
        <w:rPr>
          <w:shd w:val="clear" w:color="auto" w:fill="FFFFFF"/>
        </w:rPr>
      </w:pPr>
      <w:r>
        <w:rPr>
          <w:shd w:val="clear" w:color="auto" w:fill="FFFFFF"/>
        </w:rPr>
        <w:t>Atraktivita a popularita sociálnych sietí stúpa najmä vďaka možnostiam využitia, ktoré siete ponúkajú a stále rozširujú. Súkromná komunikácia a prezentácia svojich názorov je považovaná za primárnu možnosť, ktorú sociálne siete poskytujú. Medzi ďalšie možnosti využitia patrí: zábava, informačná možnosť sociálnych sietí, pracovné alebo marketingové účely, študijné účely a na aktivitu a komunikáciu v rámci školy.</w:t>
      </w:r>
      <w:r w:rsidR="008D7086">
        <w:rPr>
          <w:shd w:val="clear" w:color="auto" w:fill="FFFFFF"/>
        </w:rPr>
        <w:t xml:space="preserve"> [</w:t>
      </w:r>
      <w:r w:rsidR="00D54D5F">
        <w:rPr>
          <w:shd w:val="clear" w:color="auto" w:fill="FFFFFF"/>
        </w:rPr>
        <w:t>17</w:t>
      </w:r>
      <w:r w:rsidR="008D7086">
        <w:rPr>
          <w:shd w:val="clear" w:color="auto" w:fill="FFFFFF"/>
        </w:rPr>
        <w:t>]</w:t>
      </w:r>
    </w:p>
    <w:p w14:paraId="5B6DA1A4" w14:textId="77777777" w:rsidR="00955BA4" w:rsidRPr="00381C14" w:rsidRDefault="00955BA4" w:rsidP="00183B37">
      <w:pPr>
        <w:pStyle w:val="2Nadpis"/>
        <w:rPr>
          <w:shd w:val="clear" w:color="auto" w:fill="FFFFFF"/>
        </w:rPr>
      </w:pPr>
      <w:bookmarkStart w:id="52" w:name="_Toc39403116"/>
      <w:r w:rsidRPr="00060874">
        <w:rPr>
          <w:lang w:eastAsia="sk-SK"/>
        </w:rPr>
        <w:t>Facebook</w:t>
      </w:r>
      <w:bookmarkEnd w:id="52"/>
    </w:p>
    <w:p w14:paraId="17DEFA74" w14:textId="77777777" w:rsidR="00484069" w:rsidRDefault="00955BA4" w:rsidP="00484069">
      <w:pPr>
        <w:keepNext/>
        <w:jc w:val="center"/>
      </w:pPr>
      <w:r>
        <w:rPr>
          <w:noProof/>
        </w:rPr>
        <w:drawing>
          <wp:inline distT="0" distB="0" distL="0" distR="0" wp14:anchorId="510ED294" wp14:editId="40B1519B">
            <wp:extent cx="5394960" cy="1051732"/>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7329" cy="1056093"/>
                    </a:xfrm>
                    <a:prstGeom prst="rect">
                      <a:avLst/>
                    </a:prstGeom>
                    <a:noFill/>
                    <a:ln>
                      <a:noFill/>
                    </a:ln>
                  </pic:spPr>
                </pic:pic>
              </a:graphicData>
            </a:graphic>
          </wp:inline>
        </w:drawing>
      </w:r>
    </w:p>
    <w:p w14:paraId="603B00DE" w14:textId="04E8D969" w:rsidR="0016288A" w:rsidRDefault="00484069" w:rsidP="00484069">
      <w:pPr>
        <w:pStyle w:val="Popis"/>
      </w:pPr>
      <w:bookmarkStart w:id="53" w:name="_Toc39403140"/>
      <w:r>
        <w:t xml:space="preserve">Obrázok </w:t>
      </w:r>
      <w:fldSimple w:instr=" SEQ Obrázok \* ARABIC ">
        <w:r w:rsidR="00E512D1">
          <w:rPr>
            <w:noProof/>
          </w:rPr>
          <w:t>8</w:t>
        </w:r>
      </w:fldSimple>
      <w:r>
        <w:t xml:space="preserve"> </w:t>
      </w:r>
      <w:r w:rsidRPr="00F152EB">
        <w:t>Facebook logo</w:t>
      </w:r>
      <w:bookmarkEnd w:id="53"/>
    </w:p>
    <w:p w14:paraId="529D1E7D" w14:textId="77777777" w:rsidR="00955BA4" w:rsidRDefault="00955BA4" w:rsidP="00B7702C">
      <w:pPr>
        <w:jc w:val="both"/>
        <w:rPr>
          <w:lang w:eastAsia="sk-SK"/>
        </w:rPr>
      </w:pPr>
      <w:r w:rsidRPr="00955BA4">
        <w:rPr>
          <w:lang w:eastAsia="sk-SK"/>
        </w:rPr>
        <w:t xml:space="preserve">Facebook je americká </w:t>
      </w:r>
      <w:r>
        <w:rPr>
          <w:lang w:eastAsia="sk-SK"/>
        </w:rPr>
        <w:t>sociálna sieť</w:t>
      </w:r>
      <w:r w:rsidRPr="00955BA4">
        <w:rPr>
          <w:lang w:eastAsia="sk-SK"/>
        </w:rPr>
        <w:t xml:space="preserve"> a</w:t>
      </w:r>
      <w:r>
        <w:rPr>
          <w:lang w:eastAsia="sk-SK"/>
        </w:rPr>
        <w:t> </w:t>
      </w:r>
      <w:r w:rsidRPr="00955BA4">
        <w:rPr>
          <w:lang w:eastAsia="sk-SK"/>
        </w:rPr>
        <w:t>s</w:t>
      </w:r>
      <w:r>
        <w:rPr>
          <w:lang w:eastAsia="sk-SK"/>
        </w:rPr>
        <w:t>lužba.</w:t>
      </w:r>
      <w:r w:rsidRPr="00955BA4">
        <w:rPr>
          <w:lang w:eastAsia="sk-SK"/>
        </w:rPr>
        <w:t xml:space="preserve"> </w:t>
      </w:r>
      <w:r>
        <w:rPr>
          <w:lang w:eastAsia="sk-SK"/>
        </w:rPr>
        <w:t>Facebook má</w:t>
      </w:r>
      <w:r w:rsidRPr="00955BA4">
        <w:rPr>
          <w:lang w:eastAsia="sk-SK"/>
        </w:rPr>
        <w:t xml:space="preserve"> sídlo v </w:t>
      </w:r>
      <w:proofErr w:type="spellStart"/>
      <w:r w:rsidRPr="00955BA4">
        <w:rPr>
          <w:lang w:eastAsia="sk-SK"/>
        </w:rPr>
        <w:t>Menlo</w:t>
      </w:r>
      <w:proofErr w:type="spellEnd"/>
      <w:r w:rsidRPr="00955BA4">
        <w:rPr>
          <w:lang w:eastAsia="sk-SK"/>
        </w:rPr>
        <w:t xml:space="preserve"> Park v</w:t>
      </w:r>
      <w:r>
        <w:rPr>
          <w:lang w:eastAsia="sk-SK"/>
        </w:rPr>
        <w:t> </w:t>
      </w:r>
      <w:r w:rsidRPr="00955BA4">
        <w:rPr>
          <w:lang w:eastAsia="sk-SK"/>
        </w:rPr>
        <w:t>Kalifornii</w:t>
      </w:r>
      <w:r>
        <w:rPr>
          <w:lang w:eastAsia="sk-SK"/>
        </w:rPr>
        <w:t>. Dnes už Facebook rozšíril svoje portfólio produktov</w:t>
      </w:r>
      <w:r w:rsidRPr="00955BA4">
        <w:rPr>
          <w:lang w:eastAsia="sk-SK"/>
        </w:rPr>
        <w:t xml:space="preserve"> </w:t>
      </w:r>
      <w:r>
        <w:rPr>
          <w:lang w:eastAsia="sk-SK"/>
        </w:rPr>
        <w:t>napríklad o Instagram pod menom</w:t>
      </w:r>
      <w:r w:rsidRPr="00955BA4">
        <w:rPr>
          <w:lang w:eastAsia="sk-SK"/>
        </w:rPr>
        <w:t xml:space="preserve"> Facebook, </w:t>
      </w:r>
      <w:proofErr w:type="spellStart"/>
      <w:r w:rsidRPr="00955BA4">
        <w:rPr>
          <w:lang w:eastAsia="sk-SK"/>
        </w:rPr>
        <w:t>Inc</w:t>
      </w:r>
      <w:proofErr w:type="spellEnd"/>
      <w:r w:rsidRPr="00955BA4">
        <w:rPr>
          <w:lang w:eastAsia="sk-SK"/>
        </w:rPr>
        <w:t xml:space="preserve">. </w:t>
      </w:r>
      <w:r>
        <w:rPr>
          <w:lang w:eastAsia="sk-SK"/>
        </w:rPr>
        <w:t>Bol</w:t>
      </w:r>
      <w:r w:rsidRPr="00955BA4">
        <w:rPr>
          <w:lang w:eastAsia="sk-SK"/>
        </w:rPr>
        <w:t xml:space="preserve"> založen</w:t>
      </w:r>
      <w:r>
        <w:rPr>
          <w:lang w:eastAsia="sk-SK"/>
        </w:rPr>
        <w:t>ý</w:t>
      </w:r>
      <w:r w:rsidRPr="00955BA4">
        <w:rPr>
          <w:lang w:eastAsia="sk-SK"/>
        </w:rPr>
        <w:t xml:space="preserve"> Markom </w:t>
      </w:r>
      <w:proofErr w:type="spellStart"/>
      <w:r w:rsidRPr="00955BA4">
        <w:rPr>
          <w:lang w:eastAsia="sk-SK"/>
        </w:rPr>
        <w:t>Zuckerbergom</w:t>
      </w:r>
      <w:proofErr w:type="spellEnd"/>
      <w:r w:rsidRPr="00955BA4">
        <w:rPr>
          <w:lang w:eastAsia="sk-SK"/>
        </w:rPr>
        <w:t xml:space="preserve">, spolu s kolegami z </w:t>
      </w:r>
      <w:proofErr w:type="spellStart"/>
      <w:r w:rsidRPr="00955BA4">
        <w:rPr>
          <w:lang w:eastAsia="sk-SK"/>
        </w:rPr>
        <w:t>Harvard</w:t>
      </w:r>
      <w:proofErr w:type="spellEnd"/>
      <w:r w:rsidRPr="00955BA4">
        <w:rPr>
          <w:lang w:eastAsia="sk-SK"/>
        </w:rPr>
        <w:t xml:space="preserve"> </w:t>
      </w:r>
      <w:proofErr w:type="spellStart"/>
      <w:r w:rsidRPr="00955BA4">
        <w:rPr>
          <w:lang w:eastAsia="sk-SK"/>
        </w:rPr>
        <w:t>College</w:t>
      </w:r>
      <w:proofErr w:type="spellEnd"/>
      <w:r w:rsidRPr="00955BA4">
        <w:rPr>
          <w:lang w:eastAsia="sk-SK"/>
        </w:rPr>
        <w:t xml:space="preserve"> a spolubývajúcimi Eduardom </w:t>
      </w:r>
      <w:proofErr w:type="spellStart"/>
      <w:r w:rsidRPr="00955BA4">
        <w:rPr>
          <w:lang w:eastAsia="sk-SK"/>
        </w:rPr>
        <w:t>Saverinom</w:t>
      </w:r>
      <w:proofErr w:type="spellEnd"/>
      <w:r w:rsidRPr="00955BA4">
        <w:rPr>
          <w:lang w:eastAsia="sk-SK"/>
        </w:rPr>
        <w:t xml:space="preserve">, </w:t>
      </w:r>
      <w:proofErr w:type="spellStart"/>
      <w:r w:rsidRPr="00955BA4">
        <w:rPr>
          <w:lang w:eastAsia="sk-SK"/>
        </w:rPr>
        <w:t>Andrew</w:t>
      </w:r>
      <w:proofErr w:type="spellEnd"/>
      <w:r w:rsidRPr="00955BA4">
        <w:rPr>
          <w:lang w:eastAsia="sk-SK"/>
        </w:rPr>
        <w:t xml:space="preserve"> </w:t>
      </w:r>
      <w:proofErr w:type="spellStart"/>
      <w:r w:rsidRPr="00955BA4">
        <w:rPr>
          <w:lang w:eastAsia="sk-SK"/>
        </w:rPr>
        <w:t>McCollum</w:t>
      </w:r>
      <w:proofErr w:type="spellEnd"/>
      <w:r w:rsidRPr="00955BA4">
        <w:rPr>
          <w:lang w:eastAsia="sk-SK"/>
        </w:rPr>
        <w:t xml:space="preserve">, </w:t>
      </w:r>
      <w:proofErr w:type="spellStart"/>
      <w:r w:rsidRPr="00955BA4">
        <w:rPr>
          <w:lang w:eastAsia="sk-SK"/>
        </w:rPr>
        <w:t>Dustin</w:t>
      </w:r>
      <w:proofErr w:type="spellEnd"/>
      <w:r w:rsidRPr="00955BA4">
        <w:rPr>
          <w:lang w:eastAsia="sk-SK"/>
        </w:rPr>
        <w:t xml:space="preserve"> </w:t>
      </w:r>
      <w:proofErr w:type="spellStart"/>
      <w:r w:rsidRPr="00955BA4">
        <w:rPr>
          <w:lang w:eastAsia="sk-SK"/>
        </w:rPr>
        <w:t>Moskovitz</w:t>
      </w:r>
      <w:proofErr w:type="spellEnd"/>
      <w:r w:rsidRPr="00955BA4">
        <w:rPr>
          <w:lang w:eastAsia="sk-SK"/>
        </w:rPr>
        <w:t xml:space="preserve"> a </w:t>
      </w:r>
      <w:proofErr w:type="spellStart"/>
      <w:r w:rsidRPr="00955BA4">
        <w:rPr>
          <w:lang w:eastAsia="sk-SK"/>
        </w:rPr>
        <w:t>Chris</w:t>
      </w:r>
      <w:proofErr w:type="spellEnd"/>
      <w:r w:rsidRPr="00955BA4">
        <w:rPr>
          <w:lang w:eastAsia="sk-SK"/>
        </w:rPr>
        <w:t xml:space="preserve"> </w:t>
      </w:r>
      <w:proofErr w:type="spellStart"/>
      <w:r w:rsidRPr="00955BA4">
        <w:rPr>
          <w:lang w:eastAsia="sk-SK"/>
        </w:rPr>
        <w:t>Hughes</w:t>
      </w:r>
      <w:proofErr w:type="spellEnd"/>
      <w:r w:rsidRPr="00955BA4">
        <w:rPr>
          <w:lang w:eastAsia="sk-SK"/>
        </w:rPr>
        <w:t>.</w:t>
      </w:r>
    </w:p>
    <w:p w14:paraId="70A77314" w14:textId="77777777" w:rsidR="00381C14" w:rsidRDefault="00060874" w:rsidP="00B7702C">
      <w:pPr>
        <w:jc w:val="both"/>
      </w:pPr>
      <w:r>
        <w:lastRenderedPageBreak/>
        <w:t xml:space="preserve">Facebook stihol </w:t>
      </w:r>
      <w:proofErr w:type="spellStart"/>
      <w:r>
        <w:t>Mark</w:t>
      </w:r>
      <w:proofErr w:type="spellEnd"/>
      <w:r>
        <w:t xml:space="preserve"> </w:t>
      </w:r>
      <w:proofErr w:type="spellStart"/>
      <w:r>
        <w:t>Zuckerberg</w:t>
      </w:r>
      <w:proofErr w:type="spellEnd"/>
      <w:r>
        <w:t xml:space="preserve"> </w:t>
      </w:r>
      <w:r w:rsidR="00D54D5F">
        <w:t>naprogramovať</w:t>
      </w:r>
      <w:r>
        <w:t xml:space="preserve"> za</w:t>
      </w:r>
      <w:r w:rsidRPr="00060874">
        <w:t xml:space="preserve"> menej ako dva týždne.</w:t>
      </w:r>
      <w:r w:rsidRPr="00060874">
        <w:rPr>
          <w:rFonts w:ascii="Arial" w:hAnsi="Arial" w:cs="Arial"/>
          <w:color w:val="222222"/>
          <w:sz w:val="21"/>
          <w:szCs w:val="21"/>
          <w:shd w:val="clear" w:color="auto" w:fill="FFFFFF"/>
        </w:rPr>
        <w:t xml:space="preserve"> </w:t>
      </w:r>
      <w:r w:rsidR="00955BA4" w:rsidRPr="00955BA4">
        <w:t>Zakladatelia spočiatku obmedzovali členstvo v službe Facebook</w:t>
      </w:r>
      <w:r w:rsidR="00955BA4">
        <w:t xml:space="preserve"> len</w:t>
      </w:r>
      <w:r w:rsidR="00955BA4" w:rsidRPr="00955BA4">
        <w:t xml:space="preserve"> na študentov </w:t>
      </w:r>
      <w:proofErr w:type="spellStart"/>
      <w:r w:rsidR="00955BA4" w:rsidRPr="00955BA4">
        <w:t>Harvardu</w:t>
      </w:r>
      <w:proofErr w:type="spellEnd"/>
      <w:r w:rsidR="00955BA4" w:rsidRPr="00955BA4">
        <w:t xml:space="preserve">. Členstvo sa </w:t>
      </w:r>
      <w:r w:rsidR="00955BA4">
        <w:t xml:space="preserve">neskôr </w:t>
      </w:r>
      <w:r w:rsidR="00955BA4" w:rsidRPr="00955BA4">
        <w:t xml:space="preserve">rozšírilo na univerzity Ivy </w:t>
      </w:r>
      <w:proofErr w:type="spellStart"/>
      <w:r w:rsidR="00955BA4" w:rsidRPr="00955BA4">
        <w:t>League</w:t>
      </w:r>
      <w:proofErr w:type="spellEnd"/>
      <w:r w:rsidR="00955BA4" w:rsidRPr="00955BA4">
        <w:t xml:space="preserve">, MIT a vysoké školy v oblasti Bostonu, potom na rôzne ďalšie univerzity a nakoniec na študentov stredných škôl. Od roku 2006 </w:t>
      </w:r>
      <w:r w:rsidR="00955BA4">
        <w:t>je prístupný širokej verejnosti. Čiže</w:t>
      </w:r>
      <w:r w:rsidR="00955BA4" w:rsidRPr="00955BA4">
        <w:t xml:space="preserve"> </w:t>
      </w:r>
      <w:r w:rsidR="00955BA4">
        <w:t xml:space="preserve">každý kto má nad 13 rokov sa </w:t>
      </w:r>
      <w:r w:rsidR="00955BA4" w:rsidRPr="00955BA4">
        <w:t>môže stať registrovaným používateľom Facebooku, toto sa však môže líšiť v závislosti od zákonov</w:t>
      </w:r>
      <w:r w:rsidR="00955BA4">
        <w:t xml:space="preserve"> jednotlivých štátov</w:t>
      </w:r>
      <w:r w:rsidR="00955BA4" w:rsidRPr="00955BA4">
        <w:t>. Názov pochádza z telefónnych zoznamov, ktoré sa často poskytujú študentom amerických univerzít</w:t>
      </w:r>
      <w:r w:rsidR="00381C14">
        <w:t xml:space="preserve"> (EN)</w:t>
      </w:r>
      <w:r w:rsidR="00955BA4" w:rsidRPr="00955BA4">
        <w:t>.</w:t>
      </w:r>
      <w:r w:rsidR="00381C14">
        <w:t xml:space="preserve"> </w:t>
      </w:r>
      <w:r w:rsidR="00381C14" w:rsidRPr="00060874">
        <w:t>Začiatkom marca 2009 bola oficiálne spustená aj slovenská verzia Facebooku.</w:t>
      </w:r>
      <w:r w:rsidR="00381C14">
        <w:rPr>
          <w:rFonts w:ascii="Arial" w:hAnsi="Arial" w:cs="Arial"/>
          <w:color w:val="222222"/>
          <w:sz w:val="21"/>
          <w:szCs w:val="21"/>
          <w:shd w:val="clear" w:color="auto" w:fill="FFFFFF"/>
        </w:rPr>
        <w:t> </w:t>
      </w:r>
      <w:r w:rsidR="00381C14" w:rsidRPr="00381C14">
        <w:t>(SK)</w:t>
      </w:r>
      <w:r w:rsidR="008F58F1">
        <w:t xml:space="preserve"> Taktiež je dostupný v 140 cudzích jazykoch.</w:t>
      </w:r>
      <w:r w:rsidR="008D7086">
        <w:t xml:space="preserve"> [</w:t>
      </w:r>
      <w:r w:rsidR="00D54D5F">
        <w:t>19</w:t>
      </w:r>
      <w:r w:rsidR="008D7086">
        <w:t>]</w:t>
      </w:r>
    </w:p>
    <w:p w14:paraId="62F6C604" w14:textId="77777777" w:rsidR="00060874" w:rsidRDefault="00381C14" w:rsidP="00B7702C">
      <w:pPr>
        <w:jc w:val="both"/>
      </w:pPr>
      <w:r w:rsidRPr="00381C14">
        <w:t xml:space="preserve">Služba Facebook je prístupná zo zariadení s pripojením na internet, ako sú osobné počítače, tablety a smartfóny. Po registrácii môžu používatelia vytvoriť profil, ktorý odhaľuje informácie o sebe. Môžu uverejňovať texty, fotografie a multimédiá, ktoré zdieľajú s ostatnými používateľmi, ktorí súhlasili s tým, že sú ich „priateľmi“, alebo s akýmkoľvek iným čitateľom, s iným nastavením ochrany osobných údajov. Používatelia môžu tiež používať rôzne vnorené aplikácie, pripájať sa ku spoločným záujmovým skupinám, nakupovať a predávať veci alebo služby v službe Marketplace a dostávať oznámenia o aktivitách svojich priateľov na Facebooku a aktivitách stránok Facebooku, ktoré sledujú. </w:t>
      </w:r>
      <w:r>
        <w:t>Momentálne má Facebook</w:t>
      </w:r>
      <w:r w:rsidRPr="00381C14">
        <w:t xml:space="preserve"> 2,</w:t>
      </w:r>
      <w:r>
        <w:t>5</w:t>
      </w:r>
      <w:r w:rsidRPr="00381C14">
        <w:t xml:space="preserve"> miliardy aktívnych používateľov mesačne</w:t>
      </w:r>
      <w:r>
        <w:t xml:space="preserve"> (údaj z decembra 2019)</w:t>
      </w:r>
      <w:r w:rsidRPr="00381C14">
        <w:t>.</w:t>
      </w:r>
      <w:r w:rsidR="008F58F1">
        <w:t xml:space="preserve"> </w:t>
      </w:r>
    </w:p>
    <w:p w14:paraId="30177C1E" w14:textId="77777777" w:rsidR="00381C14" w:rsidRDefault="00381C14" w:rsidP="00B7702C">
      <w:pPr>
        <w:jc w:val="both"/>
      </w:pPr>
      <w:r w:rsidRPr="00381C14">
        <w:t xml:space="preserve">Facebook bol predmetom rozsiahleho mediálneho pokrytia a mnohých kontroverzií. Často sa jedná o súkromie používateľa (ako v prípade škandálu s údajmi v </w:t>
      </w:r>
      <w:proofErr w:type="spellStart"/>
      <w:r w:rsidRPr="00381C14">
        <w:t>Cambridge</w:t>
      </w:r>
      <w:proofErr w:type="spellEnd"/>
      <w:r w:rsidRPr="00381C14">
        <w:t xml:space="preserve"> </w:t>
      </w:r>
      <w:proofErr w:type="spellStart"/>
      <w:r w:rsidRPr="00381C14">
        <w:t>Analytica</w:t>
      </w:r>
      <w:proofErr w:type="spellEnd"/>
      <w:r w:rsidRPr="00381C14">
        <w:t xml:space="preserve">), politickú manipuláciu (ako v prípade volieb v USA v roku 2016), psychologické účinky, ako je závislosť a nízka sebaúcta, a obsah, ktorý niektorí používatelia považujú za nevhodný, vrátane falošných správ, sprisahania. teórie a porušenie autorských práv. Spolupracovníci obviňujú Facebook z toho, že pomáha šíriť nepravdivé informácie a falošné správy. V roku 2017 sa Facebook spojil s kontrolórmi faktov z Medzinárodnej siete na kontrolu faktov v </w:t>
      </w:r>
      <w:proofErr w:type="spellStart"/>
      <w:r w:rsidRPr="00381C14">
        <w:t>Poynterovom</w:t>
      </w:r>
      <w:proofErr w:type="spellEnd"/>
      <w:r w:rsidRPr="00381C14">
        <w:t xml:space="preserve"> inštitúte s cieľom identifikovať a označiť falošný obsah, hoci väčšina reklám od politických kandidátov je z tohto programu vyňatá. Kritici programu obviňujú Facebook z nedostatočného odstránenia falošných informácií. z jeho webovej stránky. Facebook bol celosvetovo najviac stiahnutou mobilnou aplikáciou</w:t>
      </w:r>
      <w:r>
        <w:t xml:space="preserve"> v roku</w:t>
      </w:r>
      <w:r w:rsidRPr="00381C14">
        <w:t xml:space="preserve"> 2010.</w:t>
      </w:r>
      <w:r w:rsidR="00D54D5F">
        <w:t xml:space="preserve"> [20]</w:t>
      </w:r>
    </w:p>
    <w:p w14:paraId="10015D9F" w14:textId="77777777" w:rsidR="008F58F1" w:rsidRDefault="008F58F1" w:rsidP="00B7702C">
      <w:pPr>
        <w:jc w:val="both"/>
      </w:pPr>
      <w:r w:rsidRPr="008F58F1">
        <w:t xml:space="preserve">Primárna farba webovej stránky je modrá, pretože </w:t>
      </w:r>
      <w:proofErr w:type="spellStart"/>
      <w:r w:rsidRPr="008F58F1">
        <w:t>Zuckerberg</w:t>
      </w:r>
      <w:proofErr w:type="spellEnd"/>
      <w:r>
        <w:t xml:space="preserve"> farboslepý v rámci</w:t>
      </w:r>
      <w:r w:rsidRPr="008F58F1">
        <w:t xml:space="preserve"> </w:t>
      </w:r>
      <w:r>
        <w:t>červenej a zelenej</w:t>
      </w:r>
      <w:r w:rsidRPr="008F58F1">
        <w:t xml:space="preserve"> farb</w:t>
      </w:r>
      <w:r>
        <w:t>y</w:t>
      </w:r>
      <w:r w:rsidRPr="008F58F1">
        <w:t xml:space="preserve">, čo je realizácia, ku ktorej došlo po teste uskutočnenom okolo roku 2007. Facebook </w:t>
      </w:r>
      <w:r>
        <w:t>je napísaný v programovacom jazyku</w:t>
      </w:r>
      <w:r w:rsidRPr="008F58F1">
        <w:t xml:space="preserve"> PHP, skompilovaný s </w:t>
      </w:r>
      <w:proofErr w:type="spellStart"/>
      <w:r w:rsidRPr="008F58F1">
        <w:t>HipHop</w:t>
      </w:r>
      <w:proofErr w:type="spellEnd"/>
      <w:r w:rsidRPr="008F58F1">
        <w:t xml:space="preserve"> pre PHP, „transformátor zdrojového kódu“ vytvorený inžiniermi Facebooku, ktorý </w:t>
      </w:r>
      <w:r>
        <w:t>transformuje</w:t>
      </w:r>
      <w:r w:rsidRPr="008F58F1">
        <w:t xml:space="preserve"> PHP</w:t>
      </w:r>
      <w:r>
        <w:t xml:space="preserve"> </w:t>
      </w:r>
      <w:proofErr w:type="spellStart"/>
      <w:r>
        <w:t>kod</w:t>
      </w:r>
      <w:proofErr w:type="spellEnd"/>
      <w:r w:rsidRPr="008F58F1">
        <w:t xml:space="preserve"> na </w:t>
      </w:r>
      <w:r>
        <w:t xml:space="preserve">C++ kód. </w:t>
      </w:r>
      <w:proofErr w:type="spellStart"/>
      <w:r w:rsidRPr="008F58F1">
        <w:t>HipHop</w:t>
      </w:r>
      <w:proofErr w:type="spellEnd"/>
      <w:r w:rsidRPr="008F58F1">
        <w:t xml:space="preserve"> údajne zníži</w:t>
      </w:r>
      <w:r>
        <w:t>l</w:t>
      </w:r>
      <w:r w:rsidRPr="008F58F1">
        <w:t xml:space="preserve"> priemernú spotrebu CPU na serveroch Facebook o 50%.</w:t>
      </w:r>
      <w:r>
        <w:t xml:space="preserve"> </w:t>
      </w:r>
      <w:r w:rsidRPr="008F58F1">
        <w:t xml:space="preserve">Facebook je vyvinutý ako </w:t>
      </w:r>
      <w:r w:rsidRPr="008F58F1">
        <w:lastRenderedPageBreak/>
        <w:t xml:space="preserve">jedna monolitická aplikácia. Proces </w:t>
      </w:r>
      <w:r>
        <w:t>zavedenia</w:t>
      </w:r>
      <w:r w:rsidRPr="008F58F1">
        <w:t xml:space="preserve"> a vydávania má nulové prestoje. Zmeny na Facebooku sa zavádzajú každý deň. Dáta </w:t>
      </w:r>
      <w:r>
        <w:t>z Facebooku sú</w:t>
      </w:r>
      <w:r w:rsidRPr="008F58F1">
        <w:t xml:space="preserve"> výstupom vo formáte PHP. </w:t>
      </w:r>
      <w:proofErr w:type="spellStart"/>
      <w:r>
        <w:t>Backend</w:t>
      </w:r>
      <w:proofErr w:type="spellEnd"/>
      <w:r>
        <w:t xml:space="preserve"> (kostra)</w:t>
      </w:r>
      <w:r w:rsidRPr="008F58F1">
        <w:t xml:space="preserve"> je napísan</w:t>
      </w:r>
      <w:r>
        <w:t>ý</w:t>
      </w:r>
      <w:r w:rsidRPr="008F58F1">
        <w:t xml:space="preserve"> v jazyku Java.</w:t>
      </w:r>
      <w:r w:rsidR="00D54D5F">
        <w:t xml:space="preserve"> [21]</w:t>
      </w:r>
    </w:p>
    <w:p w14:paraId="1F71649F" w14:textId="77777777" w:rsidR="00A130FB" w:rsidRDefault="008F58F1" w:rsidP="00B7702C">
      <w:pPr>
        <w:jc w:val="both"/>
      </w:pPr>
      <w:r w:rsidRPr="008F58F1">
        <w:t>Každý registrovaný užívateľ na Facebooku má osobný profil, ktorý zobrazuje jeho príspevky a obsah. Formát jednotlivých stránok používateľov bol prepracovaný v septembri 2011 a stal sa známy ako „Časová os“, chronologický zdroj príbehov používateľov vrátane aktualizácií stavu, fotografií, interakcií s aplikáciami a udalosťami. Rozloženie umožňuje používateľom pridať „titulnú fotografiu“. V roku 2007 Facebook spustil stránky Facebook pre značky a celebrity, aby mohli komunikovať so svojimi fanúšikmi. V júni 2009 spoločnosť Facebook zaviedla funkciu „Používateľské mená“, ktorá používateľom umožňuje vybrať si jedinečnú prezývku použitú v adrese URL pre svoj osobný profil, aby sa uľahčilo zdieľanie.</w:t>
      </w:r>
      <w:r w:rsidR="00014AF1">
        <w:t xml:space="preserve"> [22]</w:t>
      </w:r>
    </w:p>
    <w:p w14:paraId="5C2DE2A7" w14:textId="77777777" w:rsidR="00955BA4" w:rsidRDefault="00A130FB" w:rsidP="00B7702C">
      <w:pPr>
        <w:jc w:val="both"/>
      </w:pPr>
      <w:r w:rsidRPr="00A130FB">
        <w:t xml:space="preserve">News </w:t>
      </w:r>
      <w:proofErr w:type="spellStart"/>
      <w:r w:rsidRPr="00A130FB">
        <w:t>Feed</w:t>
      </w:r>
      <w:proofErr w:type="spellEnd"/>
      <w:r w:rsidRPr="00A130FB">
        <w:t xml:space="preserve"> sa objaví na domovskej stránke každého používateľa </w:t>
      </w:r>
      <w:r>
        <w:t xml:space="preserve">kde zobrazuje </w:t>
      </w:r>
      <w:r w:rsidRPr="00A130FB">
        <w:t xml:space="preserve">informácie vrátane zmien profilu, nadchádzajúcich udalostí a narodenín priateľov. To umožnilo spamerom a iným používateľom manipulovať s týmito funkciami vytvorením nelegitímnych udalostí alebo zverejnením falošných narodenín, aby upútali pozornosť na ich profil alebo príčinu. News </w:t>
      </w:r>
      <w:proofErr w:type="spellStart"/>
      <w:r w:rsidRPr="00A130FB">
        <w:t>Feed</w:t>
      </w:r>
      <w:proofErr w:type="spellEnd"/>
      <w:r w:rsidRPr="00A130FB">
        <w:t xml:space="preserve"> </w:t>
      </w:r>
      <w:r>
        <w:t>na začiatku spôsobil vlnu</w:t>
      </w:r>
      <w:r w:rsidRPr="00A130FB">
        <w:t xml:space="preserve"> nespokojnos</w:t>
      </w:r>
      <w:r>
        <w:t>ti</w:t>
      </w:r>
      <w:r w:rsidRPr="00A130FB">
        <w:t xml:space="preserve"> medzi používateľmi Facebooku; niektorí sa sťažovali, že je príliš preplnený a plný nežiaducich informácií, iní sa obávali, že pre iných je príliš ľahké sledovať jednotlivé aktivity (napríklad zmeny stavu vzťahov, udalosti a rozhovory s ostatnými používateľmi). </w:t>
      </w:r>
      <w:proofErr w:type="spellStart"/>
      <w:r w:rsidRPr="00A130FB">
        <w:t>Zuckerberg</w:t>
      </w:r>
      <w:proofErr w:type="spellEnd"/>
      <w:r w:rsidRPr="00A130FB">
        <w:t xml:space="preserve"> sa ospravedlnil za to, že web nezahrnul príslušné prvky ochrany osobných údajov. Používatelia potom získali kontrolu nad tým, aké typy informácií sa automaticky zdieľajú s priateľmi. Používatelia teraz môžu zabrániť používateľom </w:t>
      </w:r>
      <w:r>
        <w:t xml:space="preserve">pomocou </w:t>
      </w:r>
      <w:r w:rsidRPr="00A130FB">
        <w:t>n</w:t>
      </w:r>
      <w:r>
        <w:t xml:space="preserve">astavenia ktoré umožní pridanú vec na News </w:t>
      </w:r>
      <w:proofErr w:type="spellStart"/>
      <w:r>
        <w:t>Feede</w:t>
      </w:r>
      <w:proofErr w:type="spellEnd"/>
      <w:r>
        <w:t xml:space="preserve"> umožniť napr. iba našim priateľom alebo len konkrétnym požívateľom, ktorých mi nastavíme aby si vedeli pozrieť príspevok alebo udalosť, ktorú tam pridáme.</w:t>
      </w:r>
      <w:r w:rsidR="00014AF1">
        <w:t xml:space="preserve"> </w:t>
      </w:r>
    </w:p>
    <w:p w14:paraId="675D1807" w14:textId="77777777" w:rsidR="00A130FB" w:rsidRDefault="00A130FB" w:rsidP="00B7702C">
      <w:pPr>
        <w:jc w:val="both"/>
      </w:pPr>
      <w:r w:rsidRPr="00A130FB">
        <w:t xml:space="preserve">Dňa 7. júna 2012 spoločnosť Facebook spustila svoje </w:t>
      </w:r>
      <w:proofErr w:type="spellStart"/>
      <w:r w:rsidRPr="00A130FB">
        <w:t>App</w:t>
      </w:r>
      <w:proofErr w:type="spellEnd"/>
      <w:r w:rsidRPr="00A130FB">
        <w:t xml:space="preserve"> Center, aby pomohla používateľom nájsť hry a ďalšie aplikácie. Dňa 13. mája 2015 spoločnosť Facebook v spojení s hlavnými spravodajskými portálmi spustila „okamžité články“ s cieľom poskytovať správy o novinkách na Facebooku bez opustenia stránky. , V januári 2017 spustil Facebook v Írsku príbehy</w:t>
      </w:r>
      <w:r>
        <w:t xml:space="preserve"> (</w:t>
      </w:r>
      <w:proofErr w:type="spellStart"/>
      <w:r>
        <w:t>Stories</w:t>
      </w:r>
      <w:proofErr w:type="spellEnd"/>
      <w:r>
        <w:t xml:space="preserve">) </w:t>
      </w:r>
      <w:r w:rsidRPr="00A130FB">
        <w:t xml:space="preserve">pre </w:t>
      </w:r>
      <w:proofErr w:type="spellStart"/>
      <w:r w:rsidRPr="00A130FB">
        <w:t>iOS</w:t>
      </w:r>
      <w:proofErr w:type="spellEnd"/>
      <w:r w:rsidRPr="00A130FB">
        <w:t xml:space="preserve"> a Android. Táto funkcia, podľa formátu príbehov Snapchat a Instagram, umožňuje používateľom nahrávať fotografie a videá, ktoré sa zobrazujú nad spravodajskými kanálmi priateľov a sledovateľov a po 24 hodinách zmiznú. Dňa 11. októbra 2017 Facebook predstavil funkciu 3D príspevkov, ktorá umožňuje nahrávanie interaktívnych 3D diel. Dňa 11. januára 2018 Facebook oznámil, že zmení spravodajský kanál tak, aby uprednostňoval obsah priateľov / rodiny a zrušil dôraz na obsah mediálnych spoločností.</w:t>
      </w:r>
      <w:r w:rsidR="00E85595">
        <w:t xml:space="preserve"> [19]</w:t>
      </w:r>
    </w:p>
    <w:p w14:paraId="796FABF1" w14:textId="77777777" w:rsidR="00A130FB" w:rsidRDefault="00A130FB" w:rsidP="00B7702C">
      <w:pPr>
        <w:jc w:val="both"/>
      </w:pPr>
      <w:r w:rsidRPr="00A130FB">
        <w:lastRenderedPageBreak/>
        <w:t>Tlačidlo „</w:t>
      </w:r>
      <w:proofErr w:type="spellStart"/>
      <w:r>
        <w:t>like</w:t>
      </w:r>
      <w:proofErr w:type="spellEnd"/>
      <w:r w:rsidRPr="00A130FB">
        <w:t>“, štylizované ako ikona „palec hore“, bolo prvýkrát aktivované 9. februára 2009 a umožňuje používateľom ľahko interagovať s aktualizáciami stavu, komentármi, fotografiami a videami, odkazmi zdieľanými priateľmi a reklamami. Po kliknutí používateľom sa určený obsah s väčšou pravdepodobnosťou zobrazí v spravodajských kanáloch priateľov. Tlačidlo zobrazuje počet ďalších používateľov, ktorým sa obsah páčil. Tlačidlo</w:t>
      </w:r>
      <w:r w:rsidR="00DF3C5E">
        <w:t xml:space="preserve"> </w:t>
      </w:r>
      <w:proofErr w:type="spellStart"/>
      <w:r w:rsidR="00DF3C5E">
        <w:t>like</w:t>
      </w:r>
      <w:proofErr w:type="spellEnd"/>
      <w:r w:rsidR="00DF3C5E">
        <w:t xml:space="preserve"> </w:t>
      </w:r>
      <w:r w:rsidRPr="00A130FB">
        <w:t>sa rozšírilo</w:t>
      </w:r>
      <w:r w:rsidR="00DF3C5E">
        <w:t xml:space="preserve"> aj</w:t>
      </w:r>
      <w:r w:rsidRPr="00A130FB">
        <w:t xml:space="preserve"> na komentáre v júni 2010. Vo februári 2016 sa Facebook rozšíril</w:t>
      </w:r>
      <w:r w:rsidR="00DF3C5E">
        <w:t>o</w:t>
      </w:r>
      <w:r w:rsidRPr="00A130FB">
        <w:t xml:space="preserve"> na „Reakcie“ a</w:t>
      </w:r>
      <w:r w:rsidR="00DF3C5E">
        <w:t xml:space="preserve"> používateľ si mohol </w:t>
      </w:r>
      <w:r w:rsidR="00DF3C5E" w:rsidRPr="00A130FB">
        <w:t>vybra</w:t>
      </w:r>
      <w:r w:rsidR="00DF3C5E">
        <w:t>ť</w:t>
      </w:r>
      <w:r w:rsidRPr="00A130FB">
        <w:t xml:space="preserve"> </w:t>
      </w:r>
      <w:r w:rsidR="00DF3C5E">
        <w:t xml:space="preserve">okrem palca nahor </w:t>
      </w:r>
      <w:r w:rsidRPr="00A130FB">
        <w:t>spomedzi piatich preddefinovaných emócií vrátane „Láska“, „Haha“, „</w:t>
      </w:r>
      <w:proofErr w:type="spellStart"/>
      <w:r w:rsidRPr="00A130FB">
        <w:t>Wow</w:t>
      </w:r>
      <w:proofErr w:type="spellEnd"/>
      <w:r w:rsidRPr="00A130FB">
        <w:t>“, „S</w:t>
      </w:r>
      <w:r w:rsidR="00DF3C5E">
        <w:t>mútok</w:t>
      </w:r>
      <w:r w:rsidRPr="00A130FB">
        <w:t xml:space="preserve">“ alebo „ </w:t>
      </w:r>
      <w:r w:rsidR="00DF3C5E">
        <w:t>Hnev</w:t>
      </w:r>
      <w:r w:rsidRPr="00A130FB">
        <w:t xml:space="preserve"> ".</w:t>
      </w:r>
      <w:r w:rsidR="00E85595">
        <w:t xml:space="preserve"> [23]</w:t>
      </w:r>
    </w:p>
    <w:p w14:paraId="4C242FDD" w14:textId="77777777" w:rsidR="00826DFD" w:rsidRDefault="00826DFD" w:rsidP="00B7702C">
      <w:pPr>
        <w:jc w:val="both"/>
      </w:pPr>
      <w:r>
        <w:t>Facebook Messenger je služba okamžitých správ a softvérová aplikácia. Začalo to ako chat na Facebooku v roku 2008, bol prepracovaný v roku 2010 a nakoniec sa stal samostatnou mobilnou aplikáciou v auguste 2011, pričom zostala súčasťou používateľskej stránky v prehliadačoch.</w:t>
      </w:r>
    </w:p>
    <w:p w14:paraId="234D201B" w14:textId="77777777" w:rsidR="00DF3C5E" w:rsidRDefault="00826DFD" w:rsidP="00B7702C">
      <w:pPr>
        <w:jc w:val="both"/>
      </w:pPr>
      <w:r>
        <w:t xml:space="preserve">Vďaka doplnkom pravidelných konverzácií umožňuje aplikácia Messenger používateľom uskutočňovať individuálne a skupinové hlasové hovory a videohovory. Aplikácia Messenger má integrovanú podporu pre SMS a „Chat </w:t>
      </w:r>
      <w:proofErr w:type="spellStart"/>
      <w:r>
        <w:t>Heads</w:t>
      </w:r>
      <w:proofErr w:type="spellEnd"/>
      <w:r>
        <w:t xml:space="preserve">“, čo sú ikony okrúhleho profilu, ktoré sa zobrazujú na obrazovke bez ohľadu na otvorenú aplikáciu, zatiaľ čo obe aplikácie podporujú viac účtov, konverzácie s voliteľným šifrovaním typu end-to-end a „okamžité“ hry ". V roku 2017 Facebook pridal „Messenger </w:t>
      </w:r>
      <w:proofErr w:type="spellStart"/>
      <w:r>
        <w:t>Day</w:t>
      </w:r>
      <w:proofErr w:type="spellEnd"/>
      <w:r>
        <w:t xml:space="preserve">“, funkciu, ktorá umožňuje používateľom zdieľať fotografie a videá v príbehu so všetkými svojimi priateľmi, pričom obsah zmizne po 24 hodinách; Reakcie, ktoré umožňujú používateľom klepnúť a podržať správu a pridať reakciu prostredníctvom </w:t>
      </w:r>
      <w:proofErr w:type="spellStart"/>
      <w:r>
        <w:t>emodži</w:t>
      </w:r>
      <w:proofErr w:type="spellEnd"/>
      <w:r>
        <w:t>; a zmienky, ktoré umožňujú používateľom v skupinových konverzáciách typu @, aby konkrétnemu používateľovi dali upozornenie.</w:t>
      </w:r>
      <w:r w:rsidR="007129A9">
        <w:t xml:space="preserve"> [24]</w:t>
      </w:r>
    </w:p>
    <w:p w14:paraId="60D57815" w14:textId="77777777" w:rsidR="00826DFD" w:rsidRDefault="00826DFD" w:rsidP="00B7702C">
      <w:pPr>
        <w:jc w:val="both"/>
      </w:pPr>
      <w:r>
        <w:t>Rýchly rast Facebooku sa začal hneď po jeho sprístupnení a pokračuje doteraz.</w:t>
      </w:r>
    </w:p>
    <w:p w14:paraId="786CBA62" w14:textId="77777777" w:rsidR="00826DFD" w:rsidRDefault="00826DFD" w:rsidP="00B7702C">
      <w:pPr>
        <w:jc w:val="both"/>
      </w:pPr>
      <w:r>
        <w:t>Facebook zaznamenal 100 miliónov registrovaných používateľov v roku 2008  a 500 miliónov používateľov v júli 2010. Podľa údajov zverejnených spoločnosťou v júli 2010 používa členov Facebooku tento portál denne v priemere 34 minút, zatiaľ čo 150 miliónov používateľov navštívilo web pomocou mobilu.</w:t>
      </w:r>
    </w:p>
    <w:p w14:paraId="7E372BFF" w14:textId="77777777" w:rsidR="00826DFD" w:rsidRDefault="00826DFD" w:rsidP="00B7702C">
      <w:pPr>
        <w:jc w:val="both"/>
      </w:pPr>
      <w:r>
        <w:t>V októbri 2012 sa dosiahla magická hranica, aktívni používatelia na Facebooku tvorili jednu miliardu za mesiac, z toho 600 miliónov bolo mobilných používateľov, 219 miliárd fotografií a 140 miliónmi priateľov a to  všetko za mesiac. V júni 2017 bola prekročená 2 miliardová hranica aktívnych používateľov mesačne.</w:t>
      </w:r>
      <w:r w:rsidR="007129A9">
        <w:t xml:space="preserve"> [25]</w:t>
      </w:r>
    </w:p>
    <w:p w14:paraId="259FD325" w14:textId="77777777" w:rsidR="00826DFD" w:rsidRDefault="00826DFD" w:rsidP="00B7702C">
      <w:pPr>
        <w:jc w:val="both"/>
      </w:pPr>
      <w:r w:rsidRPr="00826DFD">
        <w:t>V mnohých krajinách bol</w:t>
      </w:r>
      <w:r w:rsidR="00BA6EBE">
        <w:t xml:space="preserve"> Facebook </w:t>
      </w:r>
      <w:r w:rsidRPr="00826DFD">
        <w:t>a</w:t>
      </w:r>
      <w:r w:rsidR="00BA6EBE">
        <w:t xml:space="preserve"> jeho</w:t>
      </w:r>
      <w:r w:rsidRPr="00826DFD">
        <w:t xml:space="preserve"> mobilné aplikácie dočasne alebo trvalo zablokované vrátane Číny, Iránu, Sýrie a Severnej Kórey. </w:t>
      </w:r>
    </w:p>
    <w:p w14:paraId="7F73EF81" w14:textId="77777777" w:rsidR="00A130FB" w:rsidRDefault="00BA6EBE" w:rsidP="00183B37">
      <w:pPr>
        <w:pStyle w:val="2Nadpis"/>
      </w:pPr>
      <w:bookmarkStart w:id="54" w:name="_Toc39403117"/>
      <w:r w:rsidRPr="00BA6EBE">
        <w:lastRenderedPageBreak/>
        <w:t>Twitter</w:t>
      </w:r>
      <w:bookmarkEnd w:id="54"/>
    </w:p>
    <w:p w14:paraId="1DB8297E" w14:textId="77777777" w:rsidR="0001214F" w:rsidRDefault="00BA6EBE" w:rsidP="0001214F">
      <w:pPr>
        <w:keepNext/>
        <w:jc w:val="center"/>
      </w:pPr>
      <w:r>
        <w:rPr>
          <w:noProof/>
        </w:rPr>
        <w:drawing>
          <wp:inline distT="0" distB="0" distL="0" distR="0" wp14:anchorId="6D9478FA" wp14:editId="73F20E92">
            <wp:extent cx="3604260" cy="2930743"/>
            <wp:effectExtent l="0" t="0" r="0" b="317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32342" cy="2953578"/>
                    </a:xfrm>
                    <a:prstGeom prst="rect">
                      <a:avLst/>
                    </a:prstGeom>
                    <a:noFill/>
                    <a:ln>
                      <a:noFill/>
                    </a:ln>
                  </pic:spPr>
                </pic:pic>
              </a:graphicData>
            </a:graphic>
          </wp:inline>
        </w:drawing>
      </w:r>
    </w:p>
    <w:p w14:paraId="3D1C838A" w14:textId="71D9CEFE" w:rsidR="00BA6EBE" w:rsidRDefault="0001214F" w:rsidP="0001214F">
      <w:pPr>
        <w:pStyle w:val="Popis"/>
        <w:rPr>
          <w:b/>
          <w:bCs/>
        </w:rPr>
      </w:pPr>
      <w:bookmarkStart w:id="55" w:name="_Toc39403141"/>
      <w:r>
        <w:t xml:space="preserve">Obrázok </w:t>
      </w:r>
      <w:fldSimple w:instr=" SEQ Obrázok \* ARABIC ">
        <w:r w:rsidR="00E512D1">
          <w:rPr>
            <w:noProof/>
          </w:rPr>
          <w:t>9</w:t>
        </w:r>
      </w:fldSimple>
      <w:r>
        <w:t xml:space="preserve"> Twitter logo</w:t>
      </w:r>
      <w:bookmarkEnd w:id="55"/>
    </w:p>
    <w:p w14:paraId="09EF2AE4" w14:textId="0652A729" w:rsidR="00BA6EBE" w:rsidRDefault="00BA6EBE" w:rsidP="00B7702C">
      <w:pPr>
        <w:jc w:val="both"/>
      </w:pPr>
      <w:r w:rsidRPr="00BA6EBE">
        <w:t xml:space="preserve">Twitter je americká </w:t>
      </w:r>
      <w:proofErr w:type="spellStart"/>
      <w:r w:rsidRPr="00BA6EBE">
        <w:t>mikroblogova</w:t>
      </w:r>
      <w:r>
        <w:t>ci</w:t>
      </w:r>
      <w:r w:rsidRPr="00BA6EBE">
        <w:t>a</w:t>
      </w:r>
      <w:proofErr w:type="spellEnd"/>
      <w:r>
        <w:t xml:space="preserve"> služba</w:t>
      </w:r>
      <w:r w:rsidRPr="00BA6EBE">
        <w:t xml:space="preserve"> a sociáln</w:t>
      </w:r>
      <w:r>
        <w:t>a</w:t>
      </w:r>
      <w:r w:rsidRPr="00BA6EBE">
        <w:t xml:space="preserve"> sie</w:t>
      </w:r>
      <w:r>
        <w:t>ť</w:t>
      </w:r>
      <w:r w:rsidRPr="00BA6EBE">
        <w:t xml:space="preserve">, na ktorej používatelia uverejňujú správy a komunikujú so správami známymi ako </w:t>
      </w:r>
      <w:r>
        <w:t>„</w:t>
      </w:r>
      <w:proofErr w:type="spellStart"/>
      <w:r w:rsidRPr="00BA6EBE">
        <w:t>tweety</w:t>
      </w:r>
      <w:proofErr w:type="spellEnd"/>
      <w:r>
        <w:t>“</w:t>
      </w:r>
      <w:r w:rsidRPr="00BA6EBE">
        <w:t>. Registrovaní používatelia môžu uverejňovať príspevky typu „páči sa mi“ a „opakovať“</w:t>
      </w:r>
      <w:r>
        <w:t xml:space="preserve"> (</w:t>
      </w:r>
      <w:proofErr w:type="spellStart"/>
      <w:r>
        <w:t>retweet</w:t>
      </w:r>
      <w:proofErr w:type="spellEnd"/>
      <w:r>
        <w:t>)</w:t>
      </w:r>
      <w:r w:rsidRPr="00BA6EBE">
        <w:t>, ale neregistrovaní používatelia ich môžu</w:t>
      </w:r>
      <w:r>
        <w:t xml:space="preserve"> iba</w:t>
      </w:r>
      <w:r w:rsidRPr="00BA6EBE">
        <w:t xml:space="preserve"> čítať. Používatelia pristupujú k službe Twitter prostredníctvom svojho webového rozhrania, prostredníctvom služby krátkych správ (SMS) alebo aplikačného softvéru pre mobilné zariadenia („ap</w:t>
      </w:r>
      <w:r>
        <w:t>likácia</w:t>
      </w:r>
      <w:r w:rsidRPr="00BA6EBE">
        <w:t xml:space="preserve">“). Twitter, </w:t>
      </w:r>
      <w:proofErr w:type="spellStart"/>
      <w:r w:rsidRPr="00BA6EBE">
        <w:t>Inc</w:t>
      </w:r>
      <w:proofErr w:type="spellEnd"/>
      <w:r w:rsidRPr="00BA6EBE">
        <w:t xml:space="preserve">. sídli v kalifornskom San Franciscu a má viac ako 25 kancelárií po celom svete. </w:t>
      </w:r>
      <w:proofErr w:type="spellStart"/>
      <w:r w:rsidRPr="00BA6EBE">
        <w:t>Tweety</w:t>
      </w:r>
      <w:proofErr w:type="spellEnd"/>
      <w:r w:rsidRPr="00BA6EBE">
        <w:t xml:space="preserve"> boli pôvodne obmedzené na 140 znakov, ale v prípade neázijských jazykov sa v novembri 2017 zdvojnásobili na 280 znako</w:t>
      </w:r>
      <w:r>
        <w:t>v.</w:t>
      </w:r>
      <w:r w:rsidR="002550E8">
        <w:t xml:space="preserve"> Je tu samozrejme možné zdieľať fotografie, vide</w:t>
      </w:r>
      <w:r w:rsidR="00E65346">
        <w:t>á</w:t>
      </w:r>
      <w:r w:rsidR="002550E8">
        <w:t>, text alebo odkazy.</w:t>
      </w:r>
    </w:p>
    <w:p w14:paraId="374D1391" w14:textId="77777777" w:rsidR="00BA6EBE" w:rsidRDefault="00BA6EBE" w:rsidP="00B7702C">
      <w:pPr>
        <w:jc w:val="both"/>
      </w:pPr>
      <w:r w:rsidRPr="00BA6EBE">
        <w:t xml:space="preserve">Twitter vytvorili v marci 2006 </w:t>
      </w:r>
      <w:proofErr w:type="spellStart"/>
      <w:r w:rsidRPr="00BA6EBE">
        <w:t>Jack</w:t>
      </w:r>
      <w:proofErr w:type="spellEnd"/>
      <w:r w:rsidRPr="00BA6EBE">
        <w:t xml:space="preserve"> </w:t>
      </w:r>
      <w:proofErr w:type="spellStart"/>
      <w:r w:rsidRPr="00BA6EBE">
        <w:t>Dorsey</w:t>
      </w:r>
      <w:proofErr w:type="spellEnd"/>
      <w:r w:rsidRPr="00BA6EBE">
        <w:t xml:space="preserve">, </w:t>
      </w:r>
      <w:proofErr w:type="spellStart"/>
      <w:r w:rsidRPr="00BA6EBE">
        <w:t>Noah</w:t>
      </w:r>
      <w:proofErr w:type="spellEnd"/>
      <w:r w:rsidRPr="00BA6EBE">
        <w:t xml:space="preserve"> </w:t>
      </w:r>
      <w:proofErr w:type="spellStart"/>
      <w:r w:rsidRPr="00BA6EBE">
        <w:t>Glass</w:t>
      </w:r>
      <w:proofErr w:type="spellEnd"/>
      <w:r w:rsidRPr="00BA6EBE">
        <w:t xml:space="preserve">, </w:t>
      </w:r>
      <w:proofErr w:type="spellStart"/>
      <w:r w:rsidRPr="00BA6EBE">
        <w:t>Biz</w:t>
      </w:r>
      <w:proofErr w:type="spellEnd"/>
      <w:r w:rsidRPr="00BA6EBE">
        <w:t xml:space="preserve"> Stone a </w:t>
      </w:r>
      <w:proofErr w:type="spellStart"/>
      <w:r w:rsidRPr="00BA6EBE">
        <w:t>Evan</w:t>
      </w:r>
      <w:proofErr w:type="spellEnd"/>
      <w:r w:rsidRPr="00BA6EBE">
        <w:t xml:space="preserve"> </w:t>
      </w:r>
      <w:proofErr w:type="spellStart"/>
      <w:r w:rsidRPr="00BA6EBE">
        <w:t>Williams</w:t>
      </w:r>
      <w:proofErr w:type="spellEnd"/>
      <w:r w:rsidRPr="00BA6EBE">
        <w:t xml:space="preserve">, ktorý bol uvedený na trh v júli toho istého roku. Táto služba si rýchlo získala celosvetovú popularitu. V roku 2012 uverejnilo viac ako 100 miliónov používateľov 340 miliónov </w:t>
      </w:r>
      <w:proofErr w:type="spellStart"/>
      <w:r w:rsidRPr="00BA6EBE">
        <w:t>tweetov</w:t>
      </w:r>
      <w:proofErr w:type="spellEnd"/>
      <w:r w:rsidRPr="00BA6EBE">
        <w:t xml:space="preserve"> denne a služba spracovala v priemere 1,6 miliardy vyhľadávacích dopytov denne. V roku 2013 bol jedným z desiatich najnavštevovanejších webových stránok a bol označený ako „SMS na internete“. Od roku 2018 mala služba Twitter viac ako 321 miliónov aktívnych používateľov mesačne.</w:t>
      </w:r>
      <w:r w:rsidR="007129A9">
        <w:t xml:space="preserve"> [26]</w:t>
      </w:r>
    </w:p>
    <w:p w14:paraId="22F477FF" w14:textId="77777777" w:rsidR="00BA6EBE" w:rsidRDefault="00BA6EBE" w:rsidP="00B7702C">
      <w:pPr>
        <w:jc w:val="both"/>
      </w:pPr>
      <w:proofErr w:type="spellStart"/>
      <w:r>
        <w:t>Tweety</w:t>
      </w:r>
      <w:proofErr w:type="spellEnd"/>
      <w:r>
        <w:t xml:space="preserve"> sú v predvolenom nastavení verejne viditeľné, ale </w:t>
      </w:r>
      <w:r w:rsidR="002550E8">
        <w:t>odosielatelia</w:t>
      </w:r>
      <w:r>
        <w:t xml:space="preserve"> môžu obmedziť doručovanie správ iba na svojich sledovateľov. Používatelia môžu </w:t>
      </w:r>
      <w:proofErr w:type="spellStart"/>
      <w:r>
        <w:t>tweetovať</w:t>
      </w:r>
      <w:proofErr w:type="spellEnd"/>
      <w:r>
        <w:t xml:space="preserve"> cez webovú stránku Twitter, kompatibilné externé aplikácie (napríklad pre smartfóny) alebo prostredníctvom služby krátkych správ (SMS), ktoré sú k dispozícii v niektorých krajinách.</w:t>
      </w:r>
      <w:r w:rsidR="002550E8">
        <w:t xml:space="preserve"> </w:t>
      </w:r>
      <w:r>
        <w:t xml:space="preserve">Užívatelia sa môžu prihlásiť na </w:t>
      </w:r>
      <w:r>
        <w:lastRenderedPageBreak/>
        <w:t xml:space="preserve">odber </w:t>
      </w:r>
      <w:proofErr w:type="spellStart"/>
      <w:r>
        <w:t>tweetov</w:t>
      </w:r>
      <w:proofErr w:type="spellEnd"/>
      <w:r>
        <w:t xml:space="preserve"> iných používateľov - to je známe ako „</w:t>
      </w:r>
      <w:proofErr w:type="spellStart"/>
      <w:r w:rsidR="002550E8">
        <w:t>following</w:t>
      </w:r>
      <w:proofErr w:type="spellEnd"/>
      <w:r>
        <w:t>“</w:t>
      </w:r>
      <w:r w:rsidR="002550E8">
        <w:t xml:space="preserve"> (sledujem)</w:t>
      </w:r>
      <w:r>
        <w:t xml:space="preserve"> a predplatitelia sú známy ako „</w:t>
      </w:r>
      <w:r w:rsidR="002550E8">
        <w:t>follower</w:t>
      </w:r>
      <w:r>
        <w:t>“</w:t>
      </w:r>
      <w:r w:rsidR="002550E8">
        <w:t xml:space="preserve"> (</w:t>
      </w:r>
      <w:proofErr w:type="spellStart"/>
      <w:r w:rsidR="002550E8">
        <w:t>sledovatelia</w:t>
      </w:r>
      <w:proofErr w:type="spellEnd"/>
      <w:r w:rsidR="002550E8">
        <w:t>)</w:t>
      </w:r>
      <w:r>
        <w:t>. Ostatn</w:t>
      </w:r>
      <w:r w:rsidR="002550E8">
        <w:t>é</w:t>
      </w:r>
      <w:r>
        <w:t xml:space="preserve"> </w:t>
      </w:r>
      <w:proofErr w:type="spellStart"/>
      <w:r>
        <w:t>tweety</w:t>
      </w:r>
      <w:proofErr w:type="spellEnd"/>
      <w:r>
        <w:t xml:space="preserve"> môžu používatelia posielať ďalej do svojho vlastného informačného kanála, čo je proces známy ako „</w:t>
      </w:r>
      <w:proofErr w:type="spellStart"/>
      <w:r>
        <w:t>retweet</w:t>
      </w:r>
      <w:proofErr w:type="spellEnd"/>
      <w:r>
        <w:t>“. Používatelia tiež môžu „</w:t>
      </w:r>
      <w:proofErr w:type="spellStart"/>
      <w:r w:rsidR="002550E8">
        <w:t>like-ovať</w:t>
      </w:r>
      <w:proofErr w:type="spellEnd"/>
      <w:r>
        <w:t xml:space="preserve">“ (predtým „obľúbené“) jednotlivé </w:t>
      </w:r>
      <w:proofErr w:type="spellStart"/>
      <w:r>
        <w:t>tweety</w:t>
      </w:r>
      <w:proofErr w:type="spellEnd"/>
      <w:r>
        <w:t xml:space="preserve">. Twitter umožňuje používateľom aktualizovať svoj profil prostredníctvom svojho mobilného telefónu buď prostredníctvom textových správ alebo prostredníctvom aplikácií vydaných pre určité </w:t>
      </w:r>
      <w:proofErr w:type="spellStart"/>
      <w:r>
        <w:t>smartphony</w:t>
      </w:r>
      <w:proofErr w:type="spellEnd"/>
      <w:r>
        <w:t xml:space="preserve"> a tablety. </w:t>
      </w:r>
    </w:p>
    <w:p w14:paraId="17AC2EB5" w14:textId="77777777" w:rsidR="00BA6EBE" w:rsidRDefault="00BA6EBE" w:rsidP="00B7702C">
      <w:pPr>
        <w:jc w:val="both"/>
      </w:pPr>
      <w:r>
        <w:t xml:space="preserve">Twitter ako sociálna sieť sa točí okolo princípu </w:t>
      </w:r>
      <w:r w:rsidR="002550E8">
        <w:t>followerov (nasledovníkov)</w:t>
      </w:r>
      <w:r>
        <w:t xml:space="preserve">. Ak sa rozhodnete </w:t>
      </w:r>
      <w:r w:rsidR="002550E8">
        <w:t>„</w:t>
      </w:r>
      <w:proofErr w:type="spellStart"/>
      <w:r w:rsidR="002550E8">
        <w:t>followovať</w:t>
      </w:r>
      <w:proofErr w:type="spellEnd"/>
      <w:r w:rsidR="002550E8">
        <w:t>“</w:t>
      </w:r>
      <w:r>
        <w:t xml:space="preserve"> iného používateľa služby Twitter, </w:t>
      </w:r>
      <w:proofErr w:type="spellStart"/>
      <w:r>
        <w:t>tweety</w:t>
      </w:r>
      <w:proofErr w:type="spellEnd"/>
      <w:r>
        <w:t xml:space="preserve"> tohto používateľa sa na hlavnej stránke služby Twitter zobrazia v chronologickom poradí. </w:t>
      </w:r>
      <w:r w:rsidR="00FF07EC">
        <w:t>[27]</w:t>
      </w:r>
    </w:p>
    <w:p w14:paraId="43888AA7" w14:textId="77777777" w:rsidR="00BA6EBE" w:rsidRDefault="00BA6EBE" w:rsidP="00B7702C">
      <w:pPr>
        <w:jc w:val="both"/>
      </w:pPr>
      <w:r>
        <w:t xml:space="preserve">Podľa prieskumu uverejneného v apríli 2014 asi 44% používateľských účtov nikdy </w:t>
      </w:r>
      <w:proofErr w:type="spellStart"/>
      <w:r>
        <w:t>tweetovalo</w:t>
      </w:r>
      <w:proofErr w:type="spellEnd"/>
      <w:r>
        <w:t>.</w:t>
      </w:r>
    </w:p>
    <w:p w14:paraId="683C0BA5" w14:textId="77777777" w:rsidR="00BA6EBE" w:rsidRDefault="00BA6EBE" w:rsidP="00B7702C">
      <w:pPr>
        <w:jc w:val="both"/>
      </w:pPr>
      <w:r>
        <w:t xml:space="preserve">Prvý </w:t>
      </w:r>
      <w:proofErr w:type="spellStart"/>
      <w:r>
        <w:t>tweet</w:t>
      </w:r>
      <w:proofErr w:type="spellEnd"/>
      <w:r>
        <w:t xml:space="preserve"> uverejnil </w:t>
      </w:r>
      <w:proofErr w:type="spellStart"/>
      <w:r>
        <w:t>Jack</w:t>
      </w:r>
      <w:proofErr w:type="spellEnd"/>
      <w:r>
        <w:t xml:space="preserve"> </w:t>
      </w:r>
      <w:proofErr w:type="spellStart"/>
      <w:r>
        <w:t>Dorsey</w:t>
      </w:r>
      <w:proofErr w:type="spellEnd"/>
      <w:r>
        <w:t xml:space="preserve"> (tvorca) 21. marca 2006 o 12:50 PST a prečítal si „len nastavujem môj </w:t>
      </w:r>
      <w:proofErr w:type="spellStart"/>
      <w:r>
        <w:t>twttr</w:t>
      </w:r>
      <w:proofErr w:type="spellEnd"/>
      <w:r>
        <w:t xml:space="preserve">“. V roku 2009 bol prvý </w:t>
      </w:r>
      <w:proofErr w:type="spellStart"/>
      <w:r>
        <w:t>tweet</w:t>
      </w:r>
      <w:proofErr w:type="spellEnd"/>
      <w:r>
        <w:t xml:space="preserve"> odoslaný z vesmíru. Americkí astronauti </w:t>
      </w:r>
      <w:proofErr w:type="spellStart"/>
      <w:r>
        <w:t>Nicola</w:t>
      </w:r>
      <w:proofErr w:type="spellEnd"/>
      <w:r>
        <w:t xml:space="preserve"> </w:t>
      </w:r>
      <w:proofErr w:type="spellStart"/>
      <w:r>
        <w:t>Stott</w:t>
      </w:r>
      <w:proofErr w:type="spellEnd"/>
      <w:r>
        <w:t xml:space="preserve"> a </w:t>
      </w:r>
      <w:proofErr w:type="spellStart"/>
      <w:r>
        <w:t>Jeff</w:t>
      </w:r>
      <w:proofErr w:type="spellEnd"/>
      <w:r>
        <w:t xml:space="preserve"> </w:t>
      </w:r>
      <w:proofErr w:type="spellStart"/>
      <w:r>
        <w:t>Williams</w:t>
      </w:r>
      <w:proofErr w:type="spellEnd"/>
      <w:r>
        <w:t xml:space="preserve"> sa zúčastnili živého </w:t>
      </w:r>
      <w:proofErr w:type="spellStart"/>
      <w:r>
        <w:t>tweetupu</w:t>
      </w:r>
      <w:proofErr w:type="spellEnd"/>
      <w:r>
        <w:t xml:space="preserve"> z Medzinárodnej vesmírnej stanice s približne 35 členmi verejnosti v ústredí NASA, Washington, DC, USA.</w:t>
      </w:r>
      <w:r w:rsidR="00183B37">
        <w:t xml:space="preserve"> [28]</w:t>
      </w:r>
    </w:p>
    <w:p w14:paraId="6297B71E" w14:textId="77777777" w:rsidR="002550E8" w:rsidRDefault="002550E8" w:rsidP="00B7702C">
      <w:pPr>
        <w:jc w:val="both"/>
      </w:pPr>
      <w:r w:rsidRPr="002550E8">
        <w:t xml:space="preserve">Používatelia môžu zoskupovať príspevky podľa témy alebo typu pomocou </w:t>
      </w:r>
      <w:proofErr w:type="spellStart"/>
      <w:r w:rsidRPr="002550E8">
        <w:t>hashtagov</w:t>
      </w:r>
      <w:proofErr w:type="spellEnd"/>
      <w:r w:rsidRPr="002550E8">
        <w:t xml:space="preserve"> - slov alebo fráz, ktoré majú predponu „#“. Podobne sa na označenie alebo odpovedanie iným používateľom používa znak „@“, za ktorým nasleduje používateľské meno. Ak chcete znova odoslať správu od iného používateľa Twitteru a zdieľať ju </w:t>
      </w:r>
      <w:r>
        <w:t xml:space="preserve">medzi vlastnými </w:t>
      </w:r>
      <w:proofErr w:type="spellStart"/>
      <w:r w:rsidRPr="002550E8">
        <w:t>sledovateľmi</w:t>
      </w:r>
      <w:proofErr w:type="spellEnd"/>
      <w:r w:rsidRPr="002550E8">
        <w:t xml:space="preserve">, môže používateľ kliknúť na tlačidlo </w:t>
      </w:r>
      <w:proofErr w:type="spellStart"/>
      <w:r w:rsidRPr="002550E8">
        <w:t>retweet</w:t>
      </w:r>
      <w:proofErr w:type="spellEnd"/>
      <w:r w:rsidRPr="002550E8">
        <w:t xml:space="preserve"> v </w:t>
      </w:r>
      <w:proofErr w:type="spellStart"/>
      <w:r w:rsidRPr="002550E8">
        <w:t>Tweet</w:t>
      </w:r>
      <w:r>
        <w:t>e</w:t>
      </w:r>
      <w:proofErr w:type="spellEnd"/>
      <w:r w:rsidRPr="002550E8">
        <w:t>.</w:t>
      </w:r>
    </w:p>
    <w:p w14:paraId="7158F59A" w14:textId="77777777" w:rsidR="002550E8" w:rsidRDefault="002550E8" w:rsidP="00B7702C">
      <w:pPr>
        <w:jc w:val="both"/>
      </w:pPr>
      <w:r w:rsidRPr="002550E8">
        <w:t>Odhady denných používateľov sa líšia, pretože spoločnosť neuverejňuje štatistiky o aktívnych účtoch. Vo februári 2009 blog Compete.com umiestnil Twitteri ako treti</w:t>
      </w:r>
      <w:r w:rsidR="00384AEA">
        <w:t xml:space="preserve">u </w:t>
      </w:r>
      <w:r w:rsidRPr="002550E8">
        <w:t>najpoužívanejšia sociálna sieť na základe počtu 6 miliónov jedinečných mesačných návštevníkov a 55 miliónov mesačných návštev. V apríli 2017 bol príspevok na blog</w:t>
      </w:r>
      <w:r w:rsidR="00384AEA">
        <w:t>u</w:t>
      </w:r>
      <w:r w:rsidRPr="002550E8">
        <w:t xml:space="preserve"> statista.com </w:t>
      </w:r>
      <w:r w:rsidR="00384AEA">
        <w:t xml:space="preserve">zaradil </w:t>
      </w:r>
      <w:r w:rsidRPr="002550E8">
        <w:t>Twitter ako desiat</w:t>
      </w:r>
      <w:r w:rsidR="00384AEA">
        <w:t xml:space="preserve">u </w:t>
      </w:r>
      <w:r w:rsidRPr="002550E8">
        <w:t>najpoužívanejši</w:t>
      </w:r>
      <w:r w:rsidR="00384AEA">
        <w:t>u</w:t>
      </w:r>
      <w:r w:rsidRPr="002550E8">
        <w:t xml:space="preserve"> sociáln</w:t>
      </w:r>
      <w:r w:rsidR="00384AEA">
        <w:t>u</w:t>
      </w:r>
      <w:r w:rsidRPr="002550E8">
        <w:t xml:space="preserve"> sieť na základe ich počtu 319 miliónov mesačných návštevníkov.</w:t>
      </w:r>
      <w:r w:rsidR="00384AEA">
        <w:t xml:space="preserve"> G</w:t>
      </w:r>
      <w:r w:rsidRPr="002550E8">
        <w:t xml:space="preserve">lobálna užívateľská základňa </w:t>
      </w:r>
      <w:proofErr w:type="spellStart"/>
      <w:r w:rsidR="00384AEA">
        <w:t>Twittru</w:t>
      </w:r>
      <w:proofErr w:type="spellEnd"/>
      <w:r w:rsidR="00384AEA">
        <w:t xml:space="preserve"> bola </w:t>
      </w:r>
      <w:r w:rsidRPr="002550E8">
        <w:t>328 miliónov</w:t>
      </w:r>
      <w:r w:rsidR="00384AEA" w:rsidRPr="00384AEA">
        <w:t xml:space="preserve"> </w:t>
      </w:r>
      <w:r w:rsidR="00384AEA" w:rsidRPr="002550E8">
        <w:t>v roku 2017</w:t>
      </w:r>
      <w:r w:rsidRPr="002550E8">
        <w:t>.</w:t>
      </w:r>
      <w:r w:rsidR="00384AEA" w:rsidRPr="00384AEA">
        <w:t xml:space="preserve"> Sociálnu sieť používajú najviac v USA, Brazílii a Japonsku.</w:t>
      </w:r>
      <w:r w:rsidR="00A5370E">
        <w:t xml:space="preserve"> [29]</w:t>
      </w:r>
    </w:p>
    <w:p w14:paraId="7CD310E0" w14:textId="77777777" w:rsidR="00BA6EBE" w:rsidRDefault="00384AEA" w:rsidP="00B7702C">
      <w:pPr>
        <w:jc w:val="both"/>
      </w:pPr>
      <w:r w:rsidRPr="00384AEA">
        <w:t>Twitter správy sú verejné, ale používatelia môžu posielať aj súkromné „priame správy“</w:t>
      </w:r>
      <w:r>
        <w:t xml:space="preserve"> (</w:t>
      </w:r>
      <w:proofErr w:type="spellStart"/>
      <w:r>
        <w:t>direct</w:t>
      </w:r>
      <w:proofErr w:type="spellEnd"/>
      <w:r>
        <w:t xml:space="preserve"> </w:t>
      </w:r>
      <w:proofErr w:type="spellStart"/>
      <w:r>
        <w:t>messege</w:t>
      </w:r>
      <w:proofErr w:type="spellEnd"/>
      <w:r>
        <w:t>)</w:t>
      </w:r>
      <w:r w:rsidRPr="00384AEA">
        <w:t xml:space="preserve">. Informácie o tom, kto sa rozhodol nasledovať účet a kto sa rozhodol sledovať, sú tiež verejné, aj keď účty je možné zmeniť na „chránené“, čo tieto informácie </w:t>
      </w:r>
      <w:r>
        <w:t xml:space="preserve">neumožňuje vidieť hocikomu iba </w:t>
      </w:r>
      <w:r w:rsidRPr="00384AEA">
        <w:t xml:space="preserve">schváleným </w:t>
      </w:r>
      <w:proofErr w:type="spellStart"/>
      <w:r w:rsidRPr="00384AEA">
        <w:t>sledovateľom</w:t>
      </w:r>
      <w:proofErr w:type="spellEnd"/>
      <w:r w:rsidRPr="00384AEA">
        <w:t xml:space="preserve">. Twitter zbiera osobné údaje o svojich užívateľoch a zdieľa ich s tretími stranami, ako je to uvedené v jeho pravidlách ochrany osobných údajov. Služba si tiež vyhradzuje právo tieto informácie predať ako majetok, ak spoločnosť zmení </w:t>
      </w:r>
      <w:r w:rsidR="001A7416">
        <w:t>majiteľa</w:t>
      </w:r>
      <w:r w:rsidRPr="00384AEA">
        <w:t xml:space="preserve">. Zatiaľ čo </w:t>
      </w:r>
      <w:r w:rsidRPr="00384AEA">
        <w:lastRenderedPageBreak/>
        <w:t xml:space="preserve">Twitter nezobrazuje žiadnu reklamu, inzerenti môžu zacieliť </w:t>
      </w:r>
      <w:r w:rsidR="001A7416">
        <w:t xml:space="preserve">svoje produkty </w:t>
      </w:r>
      <w:r w:rsidRPr="00384AEA">
        <w:t xml:space="preserve">na používateľov na základe ich histórie </w:t>
      </w:r>
      <w:proofErr w:type="spellStart"/>
      <w:r w:rsidRPr="00384AEA">
        <w:t>tweet</w:t>
      </w:r>
      <w:r w:rsidR="001A7416">
        <w:t>ov</w:t>
      </w:r>
      <w:proofErr w:type="spellEnd"/>
      <w:r w:rsidRPr="00384AEA">
        <w:t xml:space="preserve"> a môžu citovať </w:t>
      </w:r>
      <w:proofErr w:type="spellStart"/>
      <w:r w:rsidRPr="00384AEA">
        <w:t>tweety</w:t>
      </w:r>
      <w:proofErr w:type="spellEnd"/>
      <w:r w:rsidRPr="00384AEA">
        <w:t xml:space="preserve"> v reklamách určených konkrétne pre používateľa.</w:t>
      </w:r>
      <w:r w:rsidR="00A5370E">
        <w:t xml:space="preserve"> [30]</w:t>
      </w:r>
    </w:p>
    <w:p w14:paraId="483B4BFF" w14:textId="77777777" w:rsidR="00384AEA" w:rsidRDefault="00384AEA" w:rsidP="00B7702C">
      <w:pPr>
        <w:jc w:val="both"/>
      </w:pPr>
      <w:r>
        <w:t xml:space="preserve">Twitter </w:t>
      </w:r>
      <w:r w:rsidR="001A7416">
        <w:t>používajú</w:t>
      </w:r>
      <w:r>
        <w:t xml:space="preserve"> aj </w:t>
      </w:r>
      <w:r w:rsidR="001A7416">
        <w:t>mnohé</w:t>
      </w:r>
      <w:r>
        <w:t xml:space="preserve"> celebrity a vysoko postaven</w:t>
      </w:r>
      <w:r w:rsidR="001A7416">
        <w:t>é</w:t>
      </w:r>
      <w:r>
        <w:t xml:space="preserve"> osobnosti. Medzi </w:t>
      </w:r>
      <w:r w:rsidR="001A7416">
        <w:t>najznámejších</w:t>
      </w:r>
      <w:r>
        <w:t xml:space="preserve"> by sme mohli zaradiť </w:t>
      </w:r>
      <w:r w:rsidR="001A7416">
        <w:t>bývalého</w:t>
      </w:r>
      <w:r>
        <w:t xml:space="preserve"> </w:t>
      </w:r>
      <w:r w:rsidR="001A7416">
        <w:t>amerického</w:t>
      </w:r>
      <w:r>
        <w:t xml:space="preserve"> prezidenta Baracka Obamu, ktorý m</w:t>
      </w:r>
      <w:r w:rsidR="00531420">
        <w:t>á</w:t>
      </w:r>
      <w:r>
        <w:t xml:space="preserve"> na </w:t>
      </w:r>
      <w:proofErr w:type="spellStart"/>
      <w:r>
        <w:t>Twittri</w:t>
      </w:r>
      <w:proofErr w:type="spellEnd"/>
      <w:r>
        <w:t xml:space="preserve"> najviac „followerov“ zo </w:t>
      </w:r>
      <w:r w:rsidR="001A7416">
        <w:t>všetkých</w:t>
      </w:r>
      <w:r>
        <w:t xml:space="preserve"> </w:t>
      </w:r>
      <w:r w:rsidR="001A7416">
        <w:t>používateľov</w:t>
      </w:r>
      <w:r>
        <w:t xml:space="preserve"> a to 113 </w:t>
      </w:r>
      <w:r w:rsidR="001A7416">
        <w:t>miliónov</w:t>
      </w:r>
      <w:r>
        <w:t xml:space="preserve">. Nasleduje ho </w:t>
      </w:r>
      <w:proofErr w:type="spellStart"/>
      <w:r>
        <w:t>Justin</w:t>
      </w:r>
      <w:proofErr w:type="spellEnd"/>
      <w:r>
        <w:t xml:space="preserve"> </w:t>
      </w:r>
      <w:proofErr w:type="spellStart"/>
      <w:r>
        <w:t>Bieber</w:t>
      </w:r>
      <w:proofErr w:type="spellEnd"/>
      <w:r>
        <w:t>, kanadský spevák m</w:t>
      </w:r>
      <w:r w:rsidR="00531420">
        <w:t>á</w:t>
      </w:r>
      <w:r>
        <w:t xml:space="preserve"> „len“ 109 </w:t>
      </w:r>
      <w:r w:rsidR="001A7416">
        <w:t>miliónov</w:t>
      </w:r>
      <w:r>
        <w:t xml:space="preserve"> followerov a Top 3 sledovateľov na </w:t>
      </w:r>
      <w:proofErr w:type="spellStart"/>
      <w:r>
        <w:t>Twittri</w:t>
      </w:r>
      <w:proofErr w:type="spellEnd"/>
      <w:r>
        <w:t xml:space="preserve"> uzatvára americká speváčka </w:t>
      </w:r>
      <w:proofErr w:type="spellStart"/>
      <w:r>
        <w:t>Katy</w:t>
      </w:r>
      <w:proofErr w:type="spellEnd"/>
      <w:r>
        <w:t xml:space="preserve"> </w:t>
      </w:r>
      <w:proofErr w:type="spellStart"/>
      <w:r>
        <w:t>Perry</w:t>
      </w:r>
      <w:proofErr w:type="spellEnd"/>
      <w:r>
        <w:t>, ktorá m</w:t>
      </w:r>
      <w:r w:rsidR="00531420">
        <w:t>á</w:t>
      </w:r>
      <w:r>
        <w:t xml:space="preserve"> 108 </w:t>
      </w:r>
      <w:r w:rsidR="001A7416">
        <w:t>miliónov</w:t>
      </w:r>
      <w:r>
        <w:t xml:space="preserve"> sledovateľov. Na </w:t>
      </w:r>
      <w:proofErr w:type="spellStart"/>
      <w:r>
        <w:t>twittri</w:t>
      </w:r>
      <w:proofErr w:type="spellEnd"/>
      <w:r>
        <w:t xml:space="preserve"> taktiež </w:t>
      </w:r>
      <w:r w:rsidR="001A7416">
        <w:t>nájdeme</w:t>
      </w:r>
      <w:r>
        <w:t xml:space="preserve"> </w:t>
      </w:r>
      <w:r w:rsidR="001A7416">
        <w:t>napríklad</w:t>
      </w:r>
      <w:r>
        <w:t xml:space="preserve"> aj </w:t>
      </w:r>
      <w:r w:rsidR="001A7416">
        <w:t>súčasného</w:t>
      </w:r>
      <w:r>
        <w:t xml:space="preserve"> </w:t>
      </w:r>
      <w:r w:rsidR="001A7416">
        <w:t>amerického</w:t>
      </w:r>
      <w:r>
        <w:t xml:space="preserve"> prezidenta Donalda </w:t>
      </w:r>
      <w:proofErr w:type="spellStart"/>
      <w:r>
        <w:t>Trumpa</w:t>
      </w:r>
      <w:proofErr w:type="spellEnd"/>
      <w:r>
        <w:t xml:space="preserve">, </w:t>
      </w:r>
      <w:r w:rsidR="001A7416">
        <w:t>ktorý</w:t>
      </w:r>
      <w:r>
        <w:t xml:space="preserve"> je na tejto </w:t>
      </w:r>
      <w:proofErr w:type="spellStart"/>
      <w:r>
        <w:t>mikroblogovacej</w:t>
      </w:r>
      <w:proofErr w:type="spellEnd"/>
      <w:r>
        <w:t xml:space="preserve"> platforme celkom </w:t>
      </w:r>
      <w:r w:rsidR="001A7416">
        <w:t>aktívny</w:t>
      </w:r>
      <w:r>
        <w:t xml:space="preserve">. </w:t>
      </w:r>
      <w:r w:rsidR="001A7416">
        <w:t>Ďalej</w:t>
      </w:r>
      <w:r>
        <w:t xml:space="preserve"> tu </w:t>
      </w:r>
      <w:r w:rsidR="001A7416">
        <w:t>môžeme</w:t>
      </w:r>
      <w:r>
        <w:t xml:space="preserve"> </w:t>
      </w:r>
      <w:r w:rsidR="001A7416">
        <w:t>nájsť</w:t>
      </w:r>
      <w:r>
        <w:t xml:space="preserve"> aj </w:t>
      </w:r>
      <w:proofErr w:type="spellStart"/>
      <w:r>
        <w:t>Elona</w:t>
      </w:r>
      <w:proofErr w:type="spellEnd"/>
      <w:r>
        <w:t xml:space="preserve"> </w:t>
      </w:r>
      <w:proofErr w:type="spellStart"/>
      <w:r>
        <w:t>Muska</w:t>
      </w:r>
      <w:proofErr w:type="spellEnd"/>
      <w:r>
        <w:t xml:space="preserve">, </w:t>
      </w:r>
      <w:r w:rsidR="001A7416">
        <w:t>šéfa</w:t>
      </w:r>
      <w:r>
        <w:t xml:space="preserve"> </w:t>
      </w:r>
      <w:r w:rsidR="001A7416">
        <w:t>spoločnosti</w:t>
      </w:r>
      <w:r>
        <w:t xml:space="preserve"> Tesla a </w:t>
      </w:r>
      <w:proofErr w:type="spellStart"/>
      <w:r>
        <w:t>SpaceX</w:t>
      </w:r>
      <w:proofErr w:type="spellEnd"/>
      <w:r>
        <w:t xml:space="preserve"> alebo </w:t>
      </w:r>
      <w:r w:rsidR="001A7416">
        <w:t>rôznych</w:t>
      </w:r>
      <w:r>
        <w:t xml:space="preserve"> </w:t>
      </w:r>
      <w:r w:rsidR="001A7416">
        <w:t>hercov, spevákov</w:t>
      </w:r>
      <w:r>
        <w:t xml:space="preserve"> ci </w:t>
      </w:r>
      <w:r w:rsidR="001A7416">
        <w:t>športovcov</w:t>
      </w:r>
      <w:r>
        <w:t>.</w:t>
      </w:r>
      <w:r w:rsidR="008D7086">
        <w:t xml:space="preserve"> </w:t>
      </w:r>
      <w:r w:rsidR="009369AC">
        <w:t>[31]</w:t>
      </w:r>
    </w:p>
    <w:p w14:paraId="25DF61C3" w14:textId="77777777" w:rsidR="005E2C97" w:rsidRDefault="008D7086" w:rsidP="00441752">
      <w:pPr>
        <w:pStyle w:val="2Nadpis"/>
      </w:pPr>
      <w:bookmarkStart w:id="56" w:name="_Toc39403118"/>
      <w:r w:rsidRPr="005E2C97">
        <w:t>YouTube</w:t>
      </w:r>
      <w:bookmarkEnd w:id="56"/>
    </w:p>
    <w:p w14:paraId="05B62D71" w14:textId="77777777" w:rsidR="003C5095" w:rsidRDefault="005E2C97" w:rsidP="003C5095">
      <w:pPr>
        <w:keepNext/>
        <w:jc w:val="center"/>
      </w:pPr>
      <w:r>
        <w:rPr>
          <w:noProof/>
        </w:rPr>
        <w:drawing>
          <wp:inline distT="0" distB="0" distL="0" distR="0" wp14:anchorId="2825EBB4" wp14:editId="51D02B30">
            <wp:extent cx="4838700" cy="2707073"/>
            <wp:effectExtent l="0" t="0" r="0" b="0"/>
            <wp:docPr id="19" name="Obrázok 19" descr="Výsledok vyhľadávania obrázkov pre dopyt youtub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ýsledok vyhľadávania obrázkov pre dopyt youtube log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0570" cy="2719308"/>
                    </a:xfrm>
                    <a:prstGeom prst="rect">
                      <a:avLst/>
                    </a:prstGeom>
                    <a:noFill/>
                    <a:ln>
                      <a:noFill/>
                    </a:ln>
                  </pic:spPr>
                </pic:pic>
              </a:graphicData>
            </a:graphic>
          </wp:inline>
        </w:drawing>
      </w:r>
    </w:p>
    <w:p w14:paraId="38F9F2FC" w14:textId="536B4B9B" w:rsidR="005E2C97" w:rsidRDefault="003C5095" w:rsidP="003C5095">
      <w:pPr>
        <w:pStyle w:val="Popis"/>
        <w:rPr>
          <w:b/>
          <w:bCs/>
        </w:rPr>
      </w:pPr>
      <w:bookmarkStart w:id="57" w:name="_Toc39403142"/>
      <w:r>
        <w:t xml:space="preserve">Obrázok </w:t>
      </w:r>
      <w:fldSimple w:instr=" SEQ Obrázok \* ARABIC ">
        <w:r w:rsidR="00E512D1">
          <w:rPr>
            <w:noProof/>
          </w:rPr>
          <w:t>10</w:t>
        </w:r>
      </w:fldSimple>
      <w:r>
        <w:t xml:space="preserve"> YouTube logo</w:t>
      </w:r>
      <w:bookmarkEnd w:id="57"/>
    </w:p>
    <w:p w14:paraId="67EB8A75" w14:textId="5275C235" w:rsidR="005E2C97" w:rsidRDefault="005E2C97" w:rsidP="00B7702C">
      <w:pPr>
        <w:jc w:val="both"/>
      </w:pPr>
      <w:r w:rsidRPr="005E2C97">
        <w:t>YouTube je americká platforma na zdieľanie vide</w:t>
      </w:r>
      <w:r w:rsidR="00E65346">
        <w:t>á</w:t>
      </w:r>
      <w:r w:rsidRPr="005E2C97">
        <w:t xml:space="preserve"> so sídlom v San Bruno v Kalifornii. Službu vytvorili vo februári 2005 traja bývalí zamestnanci spoločnosti </w:t>
      </w:r>
      <w:proofErr w:type="spellStart"/>
      <w:r w:rsidRPr="005E2C97">
        <w:t>PayPal</w:t>
      </w:r>
      <w:proofErr w:type="spellEnd"/>
      <w:r w:rsidRPr="005E2C97">
        <w:t xml:space="preserve"> - </w:t>
      </w:r>
      <w:proofErr w:type="spellStart"/>
      <w:r w:rsidRPr="005E2C97">
        <w:t>Chad</w:t>
      </w:r>
      <w:proofErr w:type="spellEnd"/>
      <w:r w:rsidRPr="005E2C97">
        <w:t xml:space="preserve"> </w:t>
      </w:r>
      <w:proofErr w:type="spellStart"/>
      <w:r w:rsidRPr="005E2C97">
        <w:t>Hurley</w:t>
      </w:r>
      <w:proofErr w:type="spellEnd"/>
      <w:r w:rsidRPr="005E2C97">
        <w:t xml:space="preserve">, </w:t>
      </w:r>
      <w:proofErr w:type="spellStart"/>
      <w:r w:rsidRPr="005E2C97">
        <w:t>Steve</w:t>
      </w:r>
      <w:proofErr w:type="spellEnd"/>
      <w:r w:rsidRPr="005E2C97">
        <w:t xml:space="preserve"> </w:t>
      </w:r>
      <w:proofErr w:type="spellStart"/>
      <w:r w:rsidRPr="005E2C97">
        <w:t>Chen</w:t>
      </w:r>
      <w:proofErr w:type="spellEnd"/>
      <w:r w:rsidRPr="005E2C97">
        <w:t xml:space="preserve"> a </w:t>
      </w:r>
      <w:proofErr w:type="spellStart"/>
      <w:r w:rsidRPr="005E2C97">
        <w:t>Jawed</w:t>
      </w:r>
      <w:proofErr w:type="spellEnd"/>
      <w:r w:rsidRPr="005E2C97">
        <w:t xml:space="preserve"> </w:t>
      </w:r>
      <w:proofErr w:type="spellStart"/>
      <w:r w:rsidRPr="005E2C97">
        <w:t>Karim</w:t>
      </w:r>
      <w:proofErr w:type="spellEnd"/>
      <w:r w:rsidRPr="005E2C97">
        <w:t>. Spoločnosť Google kúpila túto stránku v novembri 2006 za 1,65 miliardy USD; YouTube teraz funguje ako jedna z dcérskych spoločností spoločnosti Google.</w:t>
      </w:r>
    </w:p>
    <w:p w14:paraId="522B8D55" w14:textId="77777777" w:rsidR="005E2C97" w:rsidRDefault="005E2C97" w:rsidP="00B7702C">
      <w:pPr>
        <w:jc w:val="both"/>
      </w:pPr>
      <w:r w:rsidRPr="005E2C97">
        <w:t xml:space="preserve">YouTube umožňuje používateľom nahrávať, prezerať, hodnotiť, zdieľať, pridávať do zoznamov skladieb, nahlasovať, komentovať videá a prihlásiť sa na odber ostatných používateľov. Ponúka širokú škálu užívateľsky generovaných a firemných mediálnych videí. K dostupnému obsahu patria videoklipy, klipy z televíznych relácií, hudobné videá, krátke a dokumentárne filmy, zvukové nahrávky, filmové upútavky, živé prenosy a ďalší obsah, napríklad blogovanie videí, krátke </w:t>
      </w:r>
      <w:r w:rsidRPr="005E2C97">
        <w:lastRenderedPageBreak/>
        <w:t xml:space="preserve">originálne videá a vzdelávacie videá. </w:t>
      </w:r>
      <w:r>
        <w:t xml:space="preserve">Takže ju radíme aj do sociálnych médií. </w:t>
      </w:r>
      <w:r w:rsidRPr="005E2C97">
        <w:t>Väčšinu obsahu na YouTube odovzdávajú jednotlivci</w:t>
      </w:r>
      <w:r>
        <w:t xml:space="preserve"> avšak hudobné videá nahrávajú rôzne partnerské spoločnosti </w:t>
      </w:r>
      <w:proofErr w:type="spellStart"/>
      <w:r>
        <w:t>Youtubu</w:t>
      </w:r>
      <w:proofErr w:type="spellEnd"/>
      <w:r>
        <w:t xml:space="preserve"> ako </w:t>
      </w:r>
      <w:proofErr w:type="spellStart"/>
      <w:r>
        <w:t>vevo</w:t>
      </w:r>
      <w:proofErr w:type="spellEnd"/>
      <w:r>
        <w:t xml:space="preserve"> alebo </w:t>
      </w:r>
      <w:proofErr w:type="spellStart"/>
      <w:r>
        <w:t>Universal</w:t>
      </w:r>
      <w:proofErr w:type="spellEnd"/>
      <w:r>
        <w:t xml:space="preserve"> </w:t>
      </w:r>
      <w:proofErr w:type="spellStart"/>
      <w:r>
        <w:t>Music</w:t>
      </w:r>
      <w:proofErr w:type="spellEnd"/>
      <w:r>
        <w:t xml:space="preserve">. </w:t>
      </w:r>
      <w:r w:rsidRPr="005E2C97">
        <w:t>Neregistrovaní používatelia môžu na webe sledovať iba videá (nie ich nahrávať), zatiaľ čo registrovaní používatelia môžu tiež nahrávať neobmedzený počet videí a pridávať k videám komentáre. Videá, ktoré sa považujú za potenciálne nevhodné, sú k dispozícii iba registrovaným používateľom, ktorí potvrdzujú, že majú najmenej 18 rokov.</w:t>
      </w:r>
      <w:r w:rsidR="009369AC">
        <w:t xml:space="preserve"> [32]</w:t>
      </w:r>
    </w:p>
    <w:p w14:paraId="6BD9E61E" w14:textId="77777777" w:rsidR="005E2C97" w:rsidRDefault="005E2C97" w:rsidP="00B7702C">
      <w:pPr>
        <w:jc w:val="both"/>
      </w:pPr>
      <w:r>
        <w:t xml:space="preserve">Prevažná väčšina jej videí je bezplatne k dispozícii na prezeranie, ale existujú výnimky vrátane prémiových kanálov založených na predplatnom, požičiavania filmov, ako aj služby YouTube </w:t>
      </w:r>
      <w:proofErr w:type="spellStart"/>
      <w:r>
        <w:t>Music</w:t>
      </w:r>
      <w:proofErr w:type="spellEnd"/>
      <w:r>
        <w:t xml:space="preserve"> a YouTube Premium, predplatené služby, ktoré ponúkajú streamovanie hudby v prémiovom a bez reklamnom formáte a bezplatný prístup ku všetkému obsahu vrátane exkluzívneho obsahu objednaného od významných osobností. Od februára 2017 bolo na YouTube odovzdaných každú minútu viac ako 400 hodín obsahu a každý deň bolo na YouTube pozeraných jedna miliarda hodín obsahu. Od augusta 2018 je webová stránka podľa Alexa Internet hneď za spoločnosťou Google druhou najobľúbenejšou stránkou na svete. Od mája 2019 sa do služby YouTube odovzdáva každú minútu viac ako 500 hodín </w:t>
      </w:r>
      <w:r w:rsidR="00565CDF">
        <w:t>video obsahu</w:t>
      </w:r>
      <w:r>
        <w:t xml:space="preserve">. </w:t>
      </w:r>
      <w:r w:rsidR="00441752">
        <w:t>[33]</w:t>
      </w:r>
    </w:p>
    <w:p w14:paraId="215E10D9" w14:textId="77777777" w:rsidR="005E2C97" w:rsidRDefault="005E2C97" w:rsidP="00B7702C">
      <w:pPr>
        <w:jc w:val="both"/>
      </w:pPr>
      <w:r>
        <w:t>YouTube čelil kritike za aspekty svojej činnosti vrátane zaobchádzania s obsahom chráneným autorskými právami obsiahnutými v odovzdaných videách, s jeho odporúčacími algoritmami zachovávajúcimi videá, ktoré propagujú konšpiračné teórie a klamstvá, hosťovaním videí zdanlivo zameraných na deti, ktoré však obsahujú násilný alebo sexuálne podnetný obsah zahŕňajúci populárne postavy , videá maloletých, ktoré priťahujú pedofilné aktivity, v sekciách s komentármi a kolísavé pravidlá týkajúce sa typov obsahu, ktorý je možné speňažiť pomocou reklamy.</w:t>
      </w:r>
      <w:r w:rsidR="00BC7BBE">
        <w:t xml:space="preserve"> [34]</w:t>
      </w:r>
    </w:p>
    <w:p w14:paraId="30B929BA" w14:textId="77777777" w:rsidR="005E2C97" w:rsidRDefault="005E2C97" w:rsidP="00B7702C">
      <w:pPr>
        <w:jc w:val="both"/>
      </w:pPr>
      <w:r w:rsidRPr="005E2C97">
        <w:t xml:space="preserve">YouTube primárne používa video formáty VP9 a H.264 / MPEG-4 AVC a protokol </w:t>
      </w:r>
      <w:proofErr w:type="spellStart"/>
      <w:r w:rsidRPr="005E2C97">
        <w:t>Dynamic</w:t>
      </w:r>
      <w:proofErr w:type="spellEnd"/>
      <w:r w:rsidRPr="005E2C97">
        <w:t xml:space="preserve"> </w:t>
      </w:r>
      <w:proofErr w:type="spellStart"/>
      <w:r w:rsidRPr="005E2C97">
        <w:t>Adaptive</w:t>
      </w:r>
      <w:proofErr w:type="spellEnd"/>
      <w:r w:rsidRPr="005E2C97">
        <w:t xml:space="preserve"> </w:t>
      </w:r>
      <w:proofErr w:type="spellStart"/>
      <w:r w:rsidRPr="005E2C97">
        <w:t>Streaming</w:t>
      </w:r>
      <w:proofErr w:type="spellEnd"/>
      <w:r w:rsidRPr="005E2C97">
        <w:t xml:space="preserve"> over HTTP. </w:t>
      </w:r>
      <w:r w:rsidR="00BC7BBE">
        <w:t>V januári 2019 s</w:t>
      </w:r>
      <w:r w:rsidRPr="005E2C97">
        <w:t>lužba YouTube začala zavádzať videá vo formáte AV1.</w:t>
      </w:r>
    </w:p>
    <w:p w14:paraId="4A8296B1" w14:textId="77777777" w:rsidR="00ED2743" w:rsidRPr="00BC7BBE" w:rsidRDefault="005E2C97" w:rsidP="00B7702C">
      <w:pPr>
        <w:jc w:val="both"/>
        <w:rPr>
          <w:lang w:val="en-US"/>
        </w:rPr>
      </w:pPr>
      <w:r w:rsidRPr="005E2C97">
        <w:t xml:space="preserve">V apríli 2011 spoločnosť YouTube oznámila uvedenie služby YouTube Live na trh s portálovou stránkou na adrese URL „www.youtube.com/live“. Vytváranie živých </w:t>
      </w:r>
      <w:r w:rsidR="00ED2743">
        <w:t>vysielaní</w:t>
      </w:r>
      <w:r w:rsidRPr="005E2C97">
        <w:t xml:space="preserve"> bolo spočiatku obmedzené na vybraných partnerov. V októbri 2012 viac ako 8 miliónov ľudí sledovalo skok </w:t>
      </w:r>
      <w:proofErr w:type="spellStart"/>
      <w:r w:rsidRPr="005E2C97">
        <w:t>Felixa</w:t>
      </w:r>
      <w:proofErr w:type="spellEnd"/>
      <w:r w:rsidRPr="005E2C97">
        <w:t xml:space="preserve"> </w:t>
      </w:r>
      <w:proofErr w:type="spellStart"/>
      <w:r w:rsidRPr="005E2C97">
        <w:t>Baumgartnera</w:t>
      </w:r>
      <w:proofErr w:type="spellEnd"/>
      <w:r w:rsidRPr="005E2C97">
        <w:t xml:space="preserve"> z okraja vesmíru ako živý prenos na YouTube.</w:t>
      </w:r>
      <w:r w:rsidR="00ED2743">
        <w:t xml:space="preserve"> </w:t>
      </w:r>
      <w:r w:rsidR="00ED2743" w:rsidRPr="00ED2743">
        <w:t xml:space="preserve">V máji 2013 bola otvorená aktualizácia živých </w:t>
      </w:r>
      <w:r w:rsidR="00ED2743">
        <w:t>vysielaní</w:t>
      </w:r>
      <w:r w:rsidR="00ED2743" w:rsidRPr="00ED2743">
        <w:t xml:space="preserve"> pre overených používateľov s najmenej 1 000 odberateľmi; v auguste toho roku bol počet znížený na 100 účastníkov a</w:t>
      </w:r>
      <w:r w:rsidR="00ED2743">
        <w:t xml:space="preserve"> </w:t>
      </w:r>
      <w:r w:rsidR="00ED2743" w:rsidRPr="00ED2743">
        <w:t>v decembri bol limit odstránený.</w:t>
      </w:r>
      <w:r w:rsidR="00ED2743">
        <w:t xml:space="preserve"> </w:t>
      </w:r>
      <w:r w:rsidR="00ED2743" w:rsidRPr="00ED2743">
        <w:t xml:space="preserve">Živé prenosy môžu mať rozlíšenie až 4K pri 60 </w:t>
      </w:r>
      <w:proofErr w:type="spellStart"/>
      <w:r w:rsidR="00ED2743" w:rsidRPr="00ED2743">
        <w:t>fps</w:t>
      </w:r>
      <w:proofErr w:type="spellEnd"/>
      <w:r w:rsidR="00ED2743" w:rsidRPr="00ED2743">
        <w:t xml:space="preserve"> a tiež podporujú 360 ° video. Vo februári 2017 bola predstavená funkcia živého vysielania s názvom Super Chat, ktorá umožňuje divákom darovať 1 až 500 dolárov na zvýraznenie komentára.</w:t>
      </w:r>
      <w:r w:rsidR="00ED2743">
        <w:t xml:space="preserve"> Taktiež je možné robiť žive vysielanie z mobilnej aplikácie ak m</w:t>
      </w:r>
      <w:r w:rsidR="00531420">
        <w:t>á</w:t>
      </w:r>
      <w:r w:rsidR="00ED2743">
        <w:t xml:space="preserve"> používateľ viac ako 100 odberateľov.</w:t>
      </w:r>
      <w:r w:rsidR="00BC7BBE">
        <w:t xml:space="preserve"> </w:t>
      </w:r>
      <w:r w:rsidR="00BC7BBE">
        <w:rPr>
          <w:lang w:val="en-US"/>
        </w:rPr>
        <w:t>[35]</w:t>
      </w:r>
    </w:p>
    <w:p w14:paraId="0EDBE124" w14:textId="77777777" w:rsidR="00ED2743" w:rsidRDefault="00ED2743" w:rsidP="00B7702C">
      <w:pPr>
        <w:jc w:val="both"/>
      </w:pPr>
      <w:r>
        <w:lastRenderedPageBreak/>
        <w:t xml:space="preserve">V roku 2009 YouTube predstavil 3D videá. </w:t>
      </w:r>
      <w:r w:rsidRPr="00ED2743">
        <w:t xml:space="preserve">Videá si môžete prezerať niekoľkými rôznymi spôsobmi, vrátane metódy obyčajného </w:t>
      </w:r>
      <w:proofErr w:type="spellStart"/>
      <w:r w:rsidRPr="00ED2743">
        <w:t>anaglyfu</w:t>
      </w:r>
      <w:proofErr w:type="spellEnd"/>
      <w:r w:rsidRPr="00ED2743">
        <w:t xml:space="preserve"> (azúrová / červená šošovka), pri ktorej sa na dosiahnutie 3D efektu používajú okuliare, ktoré divák nosí. V máji 2011 začala verzia prehrávača YouTube vo formáte HTML5 podporovať 3D zábery vedľa seba, ktoré sú kompatibilné s </w:t>
      </w:r>
      <w:proofErr w:type="spellStart"/>
      <w:r w:rsidRPr="00ED2743">
        <w:t>Nvidia</w:t>
      </w:r>
      <w:proofErr w:type="spellEnd"/>
      <w:r w:rsidRPr="00ED2743">
        <w:t xml:space="preserve"> 3D </w:t>
      </w:r>
      <w:proofErr w:type="spellStart"/>
      <w:r w:rsidRPr="00ED2743">
        <w:t>Vision</w:t>
      </w:r>
      <w:proofErr w:type="spellEnd"/>
      <w:r w:rsidRPr="00ED2743">
        <w:t>.</w:t>
      </w:r>
      <w:r w:rsidR="00BC7BBE">
        <w:t xml:space="preserve"> [36]</w:t>
      </w:r>
    </w:p>
    <w:p w14:paraId="2458D794" w14:textId="2818C385" w:rsidR="00ED2743" w:rsidRDefault="00ED2743" w:rsidP="00B7702C">
      <w:pPr>
        <w:jc w:val="both"/>
      </w:pPr>
      <w:r w:rsidRPr="00ED2743">
        <w:t>V januári 2015 spoločnosť Google oznámila, že na YouTube bude natívne podporova</w:t>
      </w:r>
      <w:r>
        <w:t>ť</w:t>
      </w:r>
      <w:r w:rsidRPr="00ED2743">
        <w:t xml:space="preserve"> 360-stupňov</w:t>
      </w:r>
      <w:r>
        <w:t>é</w:t>
      </w:r>
      <w:r w:rsidRPr="00ED2743">
        <w:t xml:space="preserve"> videozáznam</w:t>
      </w:r>
      <w:r>
        <w:t>y</w:t>
      </w:r>
      <w:r w:rsidRPr="00ED2743">
        <w:t xml:space="preserve">. Dňa 13. marca 2015 služba YouTube povolila 360 ° videá, ktoré si môžete prezrieť z programu Google </w:t>
      </w:r>
      <w:proofErr w:type="spellStart"/>
      <w:r w:rsidRPr="00ED2743">
        <w:t>Cardboard</w:t>
      </w:r>
      <w:proofErr w:type="spellEnd"/>
      <w:r w:rsidRPr="00ED2743">
        <w:t xml:space="preserve">, systému virtuálnej reality. YouTube 360 ​​si môžete pozrieť aj zo všetkých ostatných </w:t>
      </w:r>
      <w:proofErr w:type="spellStart"/>
      <w:r w:rsidRPr="00ED2743">
        <w:t>náhlavných</w:t>
      </w:r>
      <w:proofErr w:type="spellEnd"/>
      <w:r w:rsidRPr="00ED2743">
        <w:t xml:space="preserve"> súprav virtuálnej reality. Podporované je aj živé vysielanie 360 ​​° vide</w:t>
      </w:r>
      <w:r w:rsidR="00E65346">
        <w:t>á</w:t>
      </w:r>
      <w:r w:rsidRPr="00ED2743">
        <w:t xml:space="preserve"> s rozlíšením až 4</w:t>
      </w:r>
      <w:r>
        <w:t>K</w:t>
      </w:r>
      <w:r w:rsidRPr="00ED2743">
        <w:t>.</w:t>
      </w:r>
      <w:r>
        <w:t xml:space="preserve"> </w:t>
      </w:r>
      <w:r w:rsidRPr="00ED2743">
        <w:t>V roku 2017 začala služba YouTube propagovať alternatívny formát stereoskopického vide</w:t>
      </w:r>
      <w:r w:rsidR="00E65346">
        <w:t>á</w:t>
      </w:r>
      <w:r w:rsidRPr="00ED2743">
        <w:t xml:space="preserve"> známy ako VR180, ktorý je obmedzený na zorné pole 180 stupňov, ale je propagovaný ako ľahší spôsob výroby vide</w:t>
      </w:r>
      <w:r w:rsidR="00E65346">
        <w:t>á</w:t>
      </w:r>
      <w:r w:rsidRPr="00ED2743">
        <w:t xml:space="preserve"> ako 360 stupňov a umožňuje zachovanie väčšej hĺbky podrobenie vide</w:t>
      </w:r>
      <w:r w:rsidR="00E65346">
        <w:t>á</w:t>
      </w:r>
      <w:r w:rsidRPr="00ED2743">
        <w:t xml:space="preserve"> priamej projekcii.</w:t>
      </w:r>
      <w:r w:rsidR="00602D62">
        <w:t xml:space="preserve"> [37]</w:t>
      </w:r>
    </w:p>
    <w:p w14:paraId="7F5316C3" w14:textId="0F482A6E" w:rsidR="00ED2743" w:rsidRDefault="00ED2743" w:rsidP="00B7702C">
      <w:pPr>
        <w:jc w:val="both"/>
      </w:pPr>
      <w:r w:rsidRPr="00ED2743">
        <w:t>Koncom novembra 2018 služba YouTube oznámila, že predstaví funkciu „Príbeh“, ktorá je podobná funkciám používaným v programoch Snapchat a Instagram, čo jej tvorcom obsahu umožní osloviť fanúšikov bez zverejnenia celého vide</w:t>
      </w:r>
      <w:r w:rsidR="00E65346">
        <w:t>á</w:t>
      </w:r>
      <w:r w:rsidRPr="00ED2743">
        <w:t>. Príbehy s názvom „</w:t>
      </w:r>
      <w:proofErr w:type="spellStart"/>
      <w:r>
        <w:t>Reels</w:t>
      </w:r>
      <w:proofErr w:type="spellEnd"/>
      <w:r w:rsidRPr="00ED2743">
        <w:t>“ by boli dlhé až 30 sekúnd a umožnili by používateľom pridávať „filtre, hudbu, text a ďalšie položky vrátane nových nálepiek</w:t>
      </w:r>
      <w:r>
        <w:t xml:space="preserve"> </w:t>
      </w:r>
      <w:proofErr w:type="spellStart"/>
      <w:r>
        <w:t>Youtubu</w:t>
      </w:r>
      <w:proofErr w:type="spellEnd"/>
      <w:r>
        <w:t>.</w:t>
      </w:r>
      <w:r w:rsidRPr="00ED2743">
        <w:t xml:space="preserve"> Na rozdiel od príbehov iných platforiem sa príbehy YouTube dali vytvárať viackrát a ich platnosť neskončila. Namiesto toho, aby bol umiestnený v hornej časti používateľského rozhrania, ako sa bežne robí, možnosť „</w:t>
      </w:r>
      <w:proofErr w:type="spellStart"/>
      <w:r w:rsidR="00085BA7">
        <w:t>Reels</w:t>
      </w:r>
      <w:proofErr w:type="spellEnd"/>
      <w:r w:rsidRPr="00ED2743">
        <w:t xml:space="preserve">“ by sa na kanáli tvorcu zobrazovala ako samostatná karta. </w:t>
      </w:r>
      <w:r w:rsidR="00085BA7">
        <w:t>Používatelia dostávajú upozornenia keď ich interpret (ten ktorého odoberajú) pridá nejaký takýto príbeh alebo video. Na toto upozornenie je možné kliknúť v tom prípade vás hneď presmeruje na daný príbeh alebo video, ktoré viete ako registrovaný používateľ ohodnotiť „</w:t>
      </w:r>
      <w:proofErr w:type="spellStart"/>
      <w:r w:rsidR="00085BA7">
        <w:t>like-om</w:t>
      </w:r>
      <w:proofErr w:type="spellEnd"/>
      <w:r w:rsidR="00085BA7">
        <w:t>“ alebo ho komentovať.</w:t>
      </w:r>
      <w:r w:rsidR="00602D62">
        <w:t xml:space="preserve"> [38]</w:t>
      </w:r>
    </w:p>
    <w:p w14:paraId="319D3A6A" w14:textId="77777777" w:rsidR="00085BA7" w:rsidRDefault="00085BA7" w:rsidP="00B7702C">
      <w:pPr>
        <w:jc w:val="both"/>
      </w:pPr>
      <w:r>
        <w:t xml:space="preserve">YouTube je dostupný na platformách ako PC, Xbox, PlayStation na smartfónoch, tabletoch, Nintendo </w:t>
      </w:r>
      <w:proofErr w:type="spellStart"/>
      <w:r>
        <w:t>Wii</w:t>
      </w:r>
      <w:proofErr w:type="spellEnd"/>
      <w:r>
        <w:t xml:space="preserve">, Switch proste skoro všade. A jeho klasická verzia je plne zadarmo, avšak je tu aj verzia YouTube </w:t>
      </w:r>
      <w:proofErr w:type="spellStart"/>
      <w:r>
        <w:t>Music</w:t>
      </w:r>
      <w:proofErr w:type="spellEnd"/>
      <w:r>
        <w:t xml:space="preserve"> ,ktorá je mesačné spoplatnená. Ďalej ponúka službu ako YouTube TV alebo YouTube </w:t>
      </w:r>
      <w:proofErr w:type="spellStart"/>
      <w:r>
        <w:t>Kids</w:t>
      </w:r>
      <w:proofErr w:type="spellEnd"/>
      <w:r>
        <w:t>.</w:t>
      </w:r>
    </w:p>
    <w:p w14:paraId="77D6CCD8" w14:textId="77777777" w:rsidR="00085BA7" w:rsidRDefault="00085BA7" w:rsidP="00B7702C">
      <w:pPr>
        <w:jc w:val="both"/>
      </w:pPr>
      <w:r w:rsidRPr="00085BA7">
        <w:t>Od roku 2018 Čína a Severná Kórea trvale blokujú prístup k službe YouTube, zatiaľ čo Irán blokuje službu YouTube iba u jedného poskytovateľa internetových služieb. YouTube bol v Uzbekistane zablokovaný v októbri 2018 z neznámych dôvodov.</w:t>
      </w:r>
      <w:r w:rsidR="004E5010">
        <w:t xml:space="preserve"> Ďalej YouTube blokujú aj krajiny ako Maroko, Turecko, Líbya alebo Pakistan.</w:t>
      </w:r>
      <w:r w:rsidR="00602D62">
        <w:t xml:space="preserve"> [39]</w:t>
      </w:r>
    </w:p>
    <w:p w14:paraId="067D8098" w14:textId="77777777" w:rsidR="004E5010" w:rsidRDefault="004E5010" w:rsidP="00B7702C">
      <w:pPr>
        <w:jc w:val="both"/>
      </w:pPr>
      <w:r>
        <w:t xml:space="preserve">Najviac zhliadnutým videom na YouTube je </w:t>
      </w:r>
      <w:proofErr w:type="spellStart"/>
      <w:r>
        <w:t>Despacito</w:t>
      </w:r>
      <w:proofErr w:type="spellEnd"/>
      <w:r>
        <w:t xml:space="preserve"> od interpretov Luis </w:t>
      </w:r>
      <w:proofErr w:type="spellStart"/>
      <w:r>
        <w:t>Fonsi</w:t>
      </w:r>
      <w:proofErr w:type="spellEnd"/>
      <w:r>
        <w:t xml:space="preserve"> a </w:t>
      </w:r>
      <w:proofErr w:type="spellStart"/>
      <w:r>
        <w:t>Daddy</w:t>
      </w:r>
      <w:proofErr w:type="spellEnd"/>
      <w:r>
        <w:t xml:space="preserve"> Yankee. Toto video má cez 6,67 bilióna zhliadnutí. Na YouTube je pritom iba od 12. </w:t>
      </w:r>
      <w:proofErr w:type="spellStart"/>
      <w:r>
        <w:t>janurára</w:t>
      </w:r>
      <w:proofErr w:type="spellEnd"/>
      <w:r>
        <w:t xml:space="preserve"> 2017. Zároveň </w:t>
      </w:r>
      <w:r>
        <w:lastRenderedPageBreak/>
        <w:t>má toto video aj najviac „</w:t>
      </w:r>
      <w:proofErr w:type="spellStart"/>
      <w:r>
        <w:t>like-ov</w:t>
      </w:r>
      <w:proofErr w:type="spellEnd"/>
      <w:r>
        <w:t>“ a to cez 36 miliónov palcov nahor. Najmenej palcov nahor m</w:t>
      </w:r>
      <w:r w:rsidR="00531420">
        <w:t>á</w:t>
      </w:r>
      <w:r>
        <w:t xml:space="preserve"> naopak video od </w:t>
      </w:r>
      <w:proofErr w:type="spellStart"/>
      <w:r>
        <w:t>YouTubu</w:t>
      </w:r>
      <w:proofErr w:type="spellEnd"/>
      <w:r>
        <w:t xml:space="preserve"> a to video: </w:t>
      </w:r>
      <w:r w:rsidRPr="004E5010">
        <w:t xml:space="preserve">YouTube </w:t>
      </w:r>
      <w:proofErr w:type="spellStart"/>
      <w:r w:rsidRPr="004E5010">
        <w:t>Rewind</w:t>
      </w:r>
      <w:proofErr w:type="spellEnd"/>
      <w:r w:rsidRPr="004E5010">
        <w:t xml:space="preserve"> 2018: </w:t>
      </w:r>
      <w:proofErr w:type="spellStart"/>
      <w:r w:rsidRPr="004E5010">
        <w:t>Everyone</w:t>
      </w:r>
      <w:proofErr w:type="spellEnd"/>
      <w:r w:rsidRPr="004E5010">
        <w:t xml:space="preserve"> Controls </w:t>
      </w:r>
      <w:proofErr w:type="spellStart"/>
      <w:r w:rsidRPr="004E5010">
        <w:t>Rewind</w:t>
      </w:r>
      <w:proofErr w:type="spellEnd"/>
      <w:r>
        <w:t>, ktoré zhŕňa dokopy rok 2018 a čo sa počas neho dialo alebo bolo trendové na YouTube. Najviac odberov má momentálne kanál s názvom T-</w:t>
      </w:r>
      <w:proofErr w:type="spellStart"/>
      <w:r>
        <w:t>series</w:t>
      </w:r>
      <w:proofErr w:type="spellEnd"/>
      <w:r>
        <w:t xml:space="preserve">. Ide o Indický kanál </w:t>
      </w:r>
      <w:r w:rsidR="00756B90">
        <w:t>produkujúci</w:t>
      </w:r>
      <w:r>
        <w:t xml:space="preserve"> hudbu a hudobné videá nachádzajú sa na ňom hlavne </w:t>
      </w:r>
      <w:proofErr w:type="spellStart"/>
      <w:r>
        <w:t>bollywoodske</w:t>
      </w:r>
      <w:proofErr w:type="spellEnd"/>
      <w:r>
        <w:t xml:space="preserve"> </w:t>
      </w:r>
      <w:proofErr w:type="spellStart"/>
      <w:r>
        <w:t>soundtracky</w:t>
      </w:r>
      <w:proofErr w:type="spellEnd"/>
      <w:r>
        <w:t xml:space="preserve"> alebo Indická pop</w:t>
      </w:r>
      <w:r w:rsidR="00756B90">
        <w:t>ová</w:t>
      </w:r>
      <w:r>
        <w:t xml:space="preserve"> muzika</w:t>
      </w:r>
      <w:r w:rsidR="00756B90">
        <w:t>.</w:t>
      </w:r>
      <w:r w:rsidR="008D7086">
        <w:t xml:space="preserve"> </w:t>
      </w:r>
    </w:p>
    <w:p w14:paraId="17BB0018" w14:textId="77777777" w:rsidR="00085BA7" w:rsidRDefault="008D7086" w:rsidP="00AE55AB">
      <w:pPr>
        <w:pStyle w:val="2Nadpis"/>
      </w:pPr>
      <w:bookmarkStart w:id="58" w:name="_Toc39403119"/>
      <w:r w:rsidRPr="00D76E8E">
        <w:t>WeChat</w:t>
      </w:r>
      <w:bookmarkEnd w:id="58"/>
    </w:p>
    <w:p w14:paraId="7BFF4705" w14:textId="77777777" w:rsidR="003C5095" w:rsidRDefault="00D76E8E" w:rsidP="003C5095">
      <w:pPr>
        <w:keepNext/>
        <w:jc w:val="center"/>
      </w:pPr>
      <w:r>
        <w:rPr>
          <w:noProof/>
        </w:rPr>
        <w:drawing>
          <wp:inline distT="0" distB="0" distL="0" distR="0" wp14:anchorId="3A159F43" wp14:editId="6A8BAA79">
            <wp:extent cx="3162300" cy="3162300"/>
            <wp:effectExtent l="0" t="0" r="0" b="0"/>
            <wp:docPr id="21" name="Obrázok 21" descr="Výsledok vyhľadávania obrázkov pre dopyt wech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ýsledok vyhľadávania obrázkov pre dopyt wechat log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0B5494C3" w14:textId="19156C64" w:rsidR="00D76E8E" w:rsidRDefault="003C5095" w:rsidP="003C5095">
      <w:pPr>
        <w:pStyle w:val="Popis"/>
      </w:pPr>
      <w:bookmarkStart w:id="59" w:name="_Toc39403143"/>
      <w:r>
        <w:t xml:space="preserve">Obrázok </w:t>
      </w:r>
      <w:fldSimple w:instr=" SEQ Obrázok \* ARABIC ">
        <w:r w:rsidR="00E512D1">
          <w:rPr>
            <w:noProof/>
          </w:rPr>
          <w:t>11</w:t>
        </w:r>
      </w:fldSimple>
      <w:r>
        <w:t xml:space="preserve"> WeChat logo</w:t>
      </w:r>
      <w:bookmarkEnd w:id="59"/>
    </w:p>
    <w:p w14:paraId="46DBBFC0" w14:textId="77777777" w:rsidR="00D76E8E" w:rsidRPr="00565CDF" w:rsidRDefault="00D76E8E" w:rsidP="00B7702C">
      <w:pPr>
        <w:jc w:val="both"/>
        <w:rPr>
          <w:lang w:val="en-US"/>
        </w:rPr>
      </w:pPr>
      <w:r w:rsidRPr="00D76E8E">
        <w:t xml:space="preserve">WeChat je čínska viacúčelová aplikácia na zasielanie správ, sociálne médiá a mobilné platby vyvinutá spoločnosťou </w:t>
      </w:r>
      <w:proofErr w:type="spellStart"/>
      <w:r w:rsidRPr="00D76E8E">
        <w:t>Tencent</w:t>
      </w:r>
      <w:proofErr w:type="spellEnd"/>
      <w:r w:rsidRPr="00D76E8E">
        <w:t>. Prvýkrát bol uvedený na trh v roku 2011 a stal sa jednou z najväčších samostatných mobilných aplikácií na svete v roku 2018 s viac ako miliardou aktívnych používateľov mesačne. WeChat bol popisovaný ako čínska „aplikácia pre všetko“ a „super aplikácia“ kvôli jej širokej škále funkcií. Vďaka svojej popularite</w:t>
      </w:r>
      <w:r>
        <w:t xml:space="preserve"> je</w:t>
      </w:r>
      <w:r w:rsidRPr="00D76E8E">
        <w:t xml:space="preserve"> aktivita používateľov na </w:t>
      </w:r>
      <w:r>
        <w:t>aplikácií pod hromadným</w:t>
      </w:r>
      <w:r w:rsidRPr="00D76E8E">
        <w:t xml:space="preserve"> dohľad</w:t>
      </w:r>
      <w:r>
        <w:t>om</w:t>
      </w:r>
      <w:r w:rsidRPr="00D76E8E">
        <w:t xml:space="preserve"> Čín</w:t>
      </w:r>
      <w:r>
        <w:t>skej vlády</w:t>
      </w:r>
      <w:r w:rsidRPr="00D76E8E">
        <w:t>. WeChat tiež cenzuruje politicky citlivé témy v Číne.</w:t>
      </w:r>
      <w:r w:rsidR="00565CDF">
        <w:t xml:space="preserve"> </w:t>
      </w:r>
      <w:r w:rsidR="00565CDF">
        <w:rPr>
          <w:lang w:val="en-US"/>
        </w:rPr>
        <w:t>[40]</w:t>
      </w:r>
    </w:p>
    <w:p w14:paraId="77580A74" w14:textId="77777777" w:rsidR="00D76E8E" w:rsidRDefault="00D76E8E" w:rsidP="00B7702C">
      <w:pPr>
        <w:jc w:val="both"/>
      </w:pPr>
      <w:r>
        <w:t>Od roku 2019 bolo v aplikácií WeChat cez 1 miliardu aktívnych používateľov mesačne. Po zavedení platieb vo WeChat-e v roku 2013 dosiahli jej používatelia celkový počet 400 miliónov</w:t>
      </w:r>
      <w:r w:rsidR="005B6A07">
        <w:t xml:space="preserve"> (tí používatelia, ktorý využili tieto platby v tomto roku)</w:t>
      </w:r>
      <w:r>
        <w:t>, z ktorých 90 percent bolo v Číne.</w:t>
      </w:r>
      <w:r w:rsidR="00565CDF">
        <w:t xml:space="preserve"> [41]</w:t>
      </w:r>
    </w:p>
    <w:p w14:paraId="0795FEF4" w14:textId="77777777" w:rsidR="00D76E8E" w:rsidRDefault="00D76E8E" w:rsidP="00B7702C">
      <w:pPr>
        <w:jc w:val="both"/>
      </w:pPr>
      <w:r>
        <w:t xml:space="preserve">Podľa </w:t>
      </w:r>
      <w:proofErr w:type="spellStart"/>
      <w:r>
        <w:t>SimilarWeb</w:t>
      </w:r>
      <w:proofErr w:type="spellEnd"/>
      <w:r>
        <w:t xml:space="preserve"> bola WeChat v roku 2016 najobľúbenejšou </w:t>
      </w:r>
      <w:proofErr w:type="spellStart"/>
      <w:r>
        <w:t>message</w:t>
      </w:r>
      <w:proofErr w:type="spellEnd"/>
      <w:r>
        <w:t xml:space="preserve"> platformou v Číne a Bhutáne.</w:t>
      </w:r>
    </w:p>
    <w:p w14:paraId="20627F07" w14:textId="6221F11E" w:rsidR="001E7AD4" w:rsidRDefault="001E7AD4" w:rsidP="00B7702C">
      <w:pPr>
        <w:jc w:val="both"/>
      </w:pPr>
      <w:r>
        <w:t>WeChat poskytuje textové správy, hlasové správy typu hold-to-</w:t>
      </w:r>
      <w:proofErr w:type="spellStart"/>
      <w:r>
        <w:t>talk</w:t>
      </w:r>
      <w:proofErr w:type="spellEnd"/>
      <w:r>
        <w:t xml:space="preserve"> (podobne ako vysielačky), vysielacie (</w:t>
      </w:r>
      <w:proofErr w:type="spellStart"/>
      <w:r>
        <w:t>one</w:t>
      </w:r>
      <w:proofErr w:type="spellEnd"/>
      <w:r>
        <w:t>-to-</w:t>
      </w:r>
      <w:proofErr w:type="spellStart"/>
      <w:r>
        <w:t>many</w:t>
      </w:r>
      <w:proofErr w:type="spellEnd"/>
      <w:r>
        <w:t>) správy, videohovory a konferencie, videohry, zdieľanie fotografií a vide</w:t>
      </w:r>
      <w:r w:rsidR="0067063A">
        <w:t>á</w:t>
      </w:r>
      <w:r>
        <w:t xml:space="preserve">, ako aj zdieľanie polohy. WeChat tiež umožňuje používateľom vymieňať si kontakty s ľuďmi v okolí </w:t>
      </w:r>
      <w:r>
        <w:lastRenderedPageBreak/>
        <w:t xml:space="preserve">cez Bluetooth, ako aj poskytovať rôzne funkcie pre náhodný kontakt s ľuďmi, ak si to želajú. Môže sa tiež integrovať s ďalšími službami sociálnych sietí, ako sú Facebook a </w:t>
      </w:r>
      <w:proofErr w:type="spellStart"/>
      <w:r>
        <w:t>Tencent</w:t>
      </w:r>
      <w:proofErr w:type="spellEnd"/>
      <w:r>
        <w:t xml:space="preserve"> QQ. Fotografie môžu byť tiež ozdobené filtrami a titulkami a je k dispozícii služba automatického prekladu.</w:t>
      </w:r>
      <w:r w:rsidR="008C63A1">
        <w:t xml:space="preserve"> </w:t>
      </w:r>
    </w:p>
    <w:p w14:paraId="7DB005B5" w14:textId="77777777" w:rsidR="00D76E8E" w:rsidRDefault="001E7AD4" w:rsidP="00B7702C">
      <w:pPr>
        <w:jc w:val="both"/>
      </w:pPr>
      <w:r>
        <w:t xml:space="preserve">WeChat podporuje rôzne metódy okamžitých správ, vrátane textových správ, hlasových správ, vysielačiek a nálepiek. Používatelia môžu posielať predtým uložené alebo živé obrázky a videá, profily iných používateľov, kupóny alebo aktuálne polohy GPS s priateľmi buď jednotlivo, alebo v skupinovom chate. </w:t>
      </w:r>
      <w:r w:rsidR="008C63A1">
        <w:t>[42]</w:t>
      </w:r>
    </w:p>
    <w:p w14:paraId="64D7EC9C" w14:textId="77777777" w:rsidR="001E7AD4" w:rsidRDefault="001E7AD4" w:rsidP="00B7702C">
      <w:pPr>
        <w:jc w:val="both"/>
      </w:pPr>
      <w:r w:rsidRPr="001E7AD4">
        <w:t xml:space="preserve">Používatelia WeChat sa môžu zaregistrovať ako oficiálny účet, ktorý im umožňuje posielať </w:t>
      </w:r>
      <w:r>
        <w:t>novinky jednotlivým</w:t>
      </w:r>
      <w:r w:rsidRPr="001E7AD4">
        <w:t xml:space="preserve"> účastníkom, komunikovať s nimi a poskytovať im služby. Existujú tri typy oficiálnych účtov: účet služby</w:t>
      </w:r>
      <w:r>
        <w:t xml:space="preserve"> (</w:t>
      </w:r>
      <w:proofErr w:type="spellStart"/>
      <w:r>
        <w:t>service</w:t>
      </w:r>
      <w:proofErr w:type="spellEnd"/>
      <w:r>
        <w:t xml:space="preserve"> </w:t>
      </w:r>
      <w:proofErr w:type="spellStart"/>
      <w:r>
        <w:t>account</w:t>
      </w:r>
      <w:proofErr w:type="spellEnd"/>
      <w:r>
        <w:t>)</w:t>
      </w:r>
      <w:r w:rsidRPr="001E7AD4">
        <w:t>, účet predplatného</w:t>
      </w:r>
      <w:r>
        <w:t xml:space="preserve"> (</w:t>
      </w:r>
      <w:proofErr w:type="spellStart"/>
      <w:r>
        <w:t>subscription</w:t>
      </w:r>
      <w:proofErr w:type="spellEnd"/>
      <w:r>
        <w:t xml:space="preserve"> </w:t>
      </w:r>
      <w:proofErr w:type="spellStart"/>
      <w:r>
        <w:t>account</w:t>
      </w:r>
      <w:proofErr w:type="spellEnd"/>
      <w:r>
        <w:t>)</w:t>
      </w:r>
      <w:r w:rsidRPr="001E7AD4">
        <w:t xml:space="preserve"> a podnikový účet</w:t>
      </w:r>
      <w:r>
        <w:t xml:space="preserve"> (</w:t>
      </w:r>
      <w:proofErr w:type="spellStart"/>
      <w:r>
        <w:t>enterprise</w:t>
      </w:r>
      <w:proofErr w:type="spellEnd"/>
      <w:r>
        <w:t xml:space="preserve"> </w:t>
      </w:r>
      <w:proofErr w:type="spellStart"/>
      <w:r>
        <w:t>account</w:t>
      </w:r>
      <w:proofErr w:type="spellEnd"/>
      <w:r>
        <w:t>)</w:t>
      </w:r>
      <w:r w:rsidRPr="001E7AD4">
        <w:t xml:space="preserve">. Keď používatelia ako jednotlivci alebo organizácie vytvoria typ účtu, nemôžu ho zmeniť na iný typ. Do konca roka 2014 dosiahol počet oficiálnych účtov WeChat 8 miliónov. Oficiálne účty organizácií môžu požiadať o overenie (cena 300 RMB alebo približne 45 USD). Úradné účty môžu slúžiť ako platforma pre služby, ako sú </w:t>
      </w:r>
      <w:proofErr w:type="spellStart"/>
      <w:r w:rsidRPr="001E7AD4">
        <w:t>predregistrácie</w:t>
      </w:r>
      <w:proofErr w:type="spellEnd"/>
      <w:r w:rsidRPr="001E7AD4">
        <w:t xml:space="preserve"> v nemocnici, obnovenie víz alebo služba kreditných kariet. Ak si chcete vytvoriť úradný účet, musí sa žiadateľ zaregistrovať na čínskych úradoch.</w:t>
      </w:r>
      <w:r w:rsidR="008C63A1">
        <w:t xml:space="preserve"> [43]</w:t>
      </w:r>
    </w:p>
    <w:p w14:paraId="4A9D0040" w14:textId="77777777" w:rsidR="001E7AD4" w:rsidRDefault="001E7AD4" w:rsidP="00B7702C">
      <w:pPr>
        <w:jc w:val="both"/>
      </w:pPr>
      <w:r>
        <w:t>„</w:t>
      </w:r>
      <w:proofErr w:type="spellStart"/>
      <w:r>
        <w:t>Moments</w:t>
      </w:r>
      <w:proofErr w:type="spellEnd"/>
      <w:r>
        <w:t>“ (momenty) je obchodná značka WeChat pre jej sociálny kanál</w:t>
      </w:r>
      <w:r w:rsidR="00BD0C10">
        <w:t xml:space="preserve"> pre zdieľanie s priateľmi</w:t>
      </w:r>
      <w:r>
        <w:t>. „Momenty“</w:t>
      </w:r>
      <w:r w:rsidR="00BD0C10">
        <w:t xml:space="preserve"> sú</w:t>
      </w:r>
      <w:r>
        <w:t xml:space="preserve"> interaktívna platforma, ktorá umožňuje používateľom uverejňovať obrázky, text a krátke videá, ktoré urobili používatelia. Tiež umožňuje používateľom zdieľať články a hudbu (spojené s hudbou QQ alebo inými webovými hudobnými službami). Priatelia v zozname kontaktov môžu dať palec</w:t>
      </w:r>
      <w:r w:rsidR="00BD0C10">
        <w:t xml:space="preserve"> hore (</w:t>
      </w:r>
      <w:proofErr w:type="spellStart"/>
      <w:r w:rsidR="00BD0C10">
        <w:t>like</w:t>
      </w:r>
      <w:proofErr w:type="spellEnd"/>
      <w:r w:rsidR="00BD0C10">
        <w:t>)</w:t>
      </w:r>
      <w:r>
        <w:t xml:space="preserve"> k obsahu a zanechať komentáre. Momenty môžu byť prepojené s účtami Facebook a Twitter a môžu automaticky uverejňovať obsah momentov priamo na týchto dvoch platformách.</w:t>
      </w:r>
      <w:r w:rsidR="003305B1">
        <w:t xml:space="preserve"> [44]</w:t>
      </w:r>
    </w:p>
    <w:p w14:paraId="041F8074" w14:textId="77777777" w:rsidR="001E7AD4" w:rsidRDefault="001E7AD4" w:rsidP="00B7702C">
      <w:pPr>
        <w:jc w:val="both"/>
      </w:pPr>
      <w:r>
        <w:t xml:space="preserve">Ochrana osobných údajov vo </w:t>
      </w:r>
      <w:r w:rsidR="00BD0C10">
        <w:t>W</w:t>
      </w:r>
      <w:r>
        <w:t>eChat</w:t>
      </w:r>
      <w:r w:rsidR="00BD0C10">
        <w:t>-e</w:t>
      </w:r>
      <w:r>
        <w:t xml:space="preserve"> funguje skupinami priateľov: iba priatelia používateľa si môžu prezerať obsah a komentáre </w:t>
      </w:r>
      <w:r w:rsidR="0013119A">
        <w:t>používateľových</w:t>
      </w:r>
      <w:r>
        <w:t xml:space="preserve"> momentov. Priatelia používateľa uvidia hodnotenia a komentáre ostatných používateľov iba vtedy, ak sú v spoločnej skupine priateľov. Zverejnený obsah je možné nastaviť na „Súkromný“ a potom ho môže zobraziť iba používateľ.</w:t>
      </w:r>
    </w:p>
    <w:p w14:paraId="478F9684" w14:textId="77777777" w:rsidR="00BD0C10" w:rsidRDefault="00BD0C10" w:rsidP="00B7702C">
      <w:pPr>
        <w:jc w:val="both"/>
      </w:pPr>
      <w:r>
        <w:t xml:space="preserve">V Číne môžu používatelia, ktorí poskytli informácie o bankovom účte, použiť aplikáciu na zaplatenie faktúr, objednanie tovaru a služieb, prevod peňazí na iných používateľov a na zaplatenie v obchodoch, ak majú obchody možnosť platby WeChat. Používatelia môžu prepojiť svoje čínske bankové účty, ako aj účty Visa, </w:t>
      </w:r>
      <w:proofErr w:type="spellStart"/>
      <w:r>
        <w:t>MasterCard</w:t>
      </w:r>
      <w:proofErr w:type="spellEnd"/>
      <w:r>
        <w:t xml:space="preserve"> a JCB.</w:t>
      </w:r>
    </w:p>
    <w:p w14:paraId="6A8E1E84" w14:textId="77777777" w:rsidR="00BD0C10" w:rsidRDefault="00BD0C10" w:rsidP="00B7702C">
      <w:pPr>
        <w:jc w:val="both"/>
      </w:pPr>
      <w:r>
        <w:lastRenderedPageBreak/>
        <w:t xml:space="preserve">WeChat </w:t>
      </w:r>
      <w:proofErr w:type="spellStart"/>
      <w:r>
        <w:t>Pay</w:t>
      </w:r>
      <w:proofErr w:type="spellEnd"/>
      <w:r>
        <w:t xml:space="preserve"> je služba digitálnej peňaženky začlenená do WeChat-u, ktorá používateľom umožňuje uskutočňovať mobilné platby a posielať peniaze medzi kontaktmi. Aj keď používatelia dostanú okamžité oznámenie o transakcii, systém WeChat </w:t>
      </w:r>
      <w:proofErr w:type="spellStart"/>
      <w:r>
        <w:t>Pay</w:t>
      </w:r>
      <w:proofErr w:type="spellEnd"/>
      <w:r>
        <w:t xml:space="preserve"> nie je okamžitým platobným nástrojom, pretože prevod prostriedkov medzi partnermi nie je okamžitý. Čas zúčtovania závisí od spôsobu platby zvoleného zákazníkom.</w:t>
      </w:r>
      <w:r w:rsidR="0013119A">
        <w:t xml:space="preserve"> </w:t>
      </w:r>
    </w:p>
    <w:p w14:paraId="6935A29D" w14:textId="77777777" w:rsidR="0013119A" w:rsidRDefault="00BD0C10" w:rsidP="00B7702C">
      <w:pPr>
        <w:jc w:val="both"/>
      </w:pPr>
      <w:r>
        <w:t xml:space="preserve">Každý užívateľ WeChat má svoj vlastný platobný účet WeChat. Užívatelia môžu získať zostatok prepojením svojho účtu WeChat so svojou debetnou kartou alebo prijatím peňazí od iných používateľov. Pre užívateľov WeChat, ktorí nie sú členmi Číny, je potrebný ďalší proces overenia totožnosti, ktorý poskytne fotografiu platného ID, ako aj seba samého, kým sa sprístupnia určité funkcie WeChat </w:t>
      </w:r>
      <w:proofErr w:type="spellStart"/>
      <w:r>
        <w:t>Pay</w:t>
      </w:r>
      <w:proofErr w:type="spellEnd"/>
      <w:r>
        <w:t xml:space="preserve">. Používatelia, ktorí </w:t>
      </w:r>
      <w:proofErr w:type="spellStart"/>
      <w:r>
        <w:t>prepojia</w:t>
      </w:r>
      <w:proofErr w:type="spellEnd"/>
      <w:r>
        <w:t xml:space="preserve"> svoju kreditnú kartu, môžu uskutočňovať platby iba predajcom a nemôžu ich použiť na doplnenie zostatku na weboch. </w:t>
      </w:r>
      <w:r w:rsidR="0013119A">
        <w:t>[45]</w:t>
      </w:r>
    </w:p>
    <w:p w14:paraId="49AC5A1E" w14:textId="77777777" w:rsidR="00BD0C10" w:rsidRDefault="00BD0C10" w:rsidP="00B7702C">
      <w:pPr>
        <w:jc w:val="both"/>
      </w:pPr>
      <w:r>
        <w:t xml:space="preserve">V marci 2016 mala </w:t>
      </w:r>
      <w:r w:rsidR="0013119A">
        <w:t>aplikácia</w:t>
      </w:r>
      <w:r>
        <w:t xml:space="preserve"> WeChat </w:t>
      </w:r>
      <w:proofErr w:type="spellStart"/>
      <w:r>
        <w:t>Pay</w:t>
      </w:r>
      <w:proofErr w:type="spellEnd"/>
      <w:r>
        <w:t xml:space="preserve"> viac ako 300 miliónov používateľov</w:t>
      </w:r>
      <w:r w:rsidR="005B6A07">
        <w:t xml:space="preserve"> mesačne</w:t>
      </w:r>
      <w:r>
        <w:t>.</w:t>
      </w:r>
      <w:r w:rsidR="005B6A07">
        <w:t xml:space="preserve"> V októbri roka 2018 to bolo až 1,056 miliardy aktívnych používateľov mesačne.</w:t>
      </w:r>
    </w:p>
    <w:p w14:paraId="740A1F1D" w14:textId="77777777" w:rsidR="00BD0C10" w:rsidRPr="007D6E90" w:rsidRDefault="00BD0C10" w:rsidP="00B7702C">
      <w:pPr>
        <w:jc w:val="both"/>
        <w:rPr>
          <w:lang w:val="en-US"/>
        </w:rPr>
      </w:pPr>
      <w:r w:rsidRPr="00BD0C10">
        <w:t xml:space="preserve">Hlavným konkurentom WeChat </w:t>
      </w:r>
      <w:proofErr w:type="spellStart"/>
      <w:r w:rsidRPr="00BD0C10">
        <w:t>Pay</w:t>
      </w:r>
      <w:proofErr w:type="spellEnd"/>
      <w:r w:rsidRPr="00BD0C10">
        <w:t xml:space="preserve"> v Číne a lídrom na trhu online platieb bol</w:t>
      </w:r>
      <w:r>
        <w:t>a spoločnosť</w:t>
      </w:r>
      <w:r w:rsidRPr="00BD0C10">
        <w:t xml:space="preserve"> </w:t>
      </w:r>
      <w:proofErr w:type="spellStart"/>
      <w:r w:rsidRPr="00BD0C10">
        <w:t>Ali</w:t>
      </w:r>
      <w:r>
        <w:t>b</w:t>
      </w:r>
      <w:r w:rsidRPr="00BD0C10">
        <w:t>aba</w:t>
      </w:r>
      <w:proofErr w:type="spellEnd"/>
      <w:r w:rsidRPr="00BD0C10">
        <w:t xml:space="preserve"> Group </w:t>
      </w:r>
      <w:r>
        <w:t xml:space="preserve">so službou </w:t>
      </w:r>
      <w:proofErr w:type="spellStart"/>
      <w:r w:rsidRPr="00BD0C10">
        <w:t>Alipay</w:t>
      </w:r>
      <w:proofErr w:type="spellEnd"/>
      <w:r w:rsidRPr="00BD0C10">
        <w:t xml:space="preserve">. V roku 2019 bolo </w:t>
      </w:r>
      <w:r>
        <w:t>vy</w:t>
      </w:r>
      <w:r w:rsidRPr="00BD0C10">
        <w:t xml:space="preserve">hlásené, že čínski používatelia môžu používať službu WeChat </w:t>
      </w:r>
      <w:proofErr w:type="spellStart"/>
      <w:r w:rsidRPr="00BD0C10">
        <w:t>Pay</w:t>
      </w:r>
      <w:proofErr w:type="spellEnd"/>
      <w:r w:rsidRPr="00BD0C10">
        <w:t xml:space="preserve"> v 25 krajinách mimo Číny.</w:t>
      </w:r>
      <w:r w:rsidR="007D6E90">
        <w:t xml:space="preserve"> </w:t>
      </w:r>
      <w:r w:rsidR="007D6E90">
        <w:rPr>
          <w:lang w:val="en-US"/>
        </w:rPr>
        <w:t>[46]</w:t>
      </w:r>
    </w:p>
    <w:p w14:paraId="4358A328" w14:textId="77777777" w:rsidR="00BD0C10" w:rsidRDefault="00BD0C10" w:rsidP="00B7702C">
      <w:pPr>
        <w:jc w:val="both"/>
      </w:pPr>
      <w:r w:rsidRPr="00BD0C10">
        <w:t xml:space="preserve">V súčasnosti je aplikácia mobilného telefónu WeChat dostupná iba pre Android a iPhone. Telefóny BlackBerry, Windows </w:t>
      </w:r>
      <w:proofErr w:type="spellStart"/>
      <w:r w:rsidRPr="00BD0C10">
        <w:t>Phone</w:t>
      </w:r>
      <w:proofErr w:type="spellEnd"/>
      <w:r w:rsidRPr="00BD0C10">
        <w:t xml:space="preserve"> a </w:t>
      </w:r>
      <w:proofErr w:type="spellStart"/>
      <w:r w:rsidRPr="00BD0C10">
        <w:t>Symbian</w:t>
      </w:r>
      <w:proofErr w:type="spellEnd"/>
      <w:r w:rsidRPr="00BD0C10">
        <w:t xml:space="preserve"> boli predtým podporované.</w:t>
      </w:r>
    </w:p>
    <w:p w14:paraId="3A7806AE" w14:textId="77777777" w:rsidR="00BD0C10" w:rsidRPr="00026233" w:rsidRDefault="00BD0C10" w:rsidP="00B7702C">
      <w:pPr>
        <w:jc w:val="both"/>
        <w:rPr>
          <w:lang w:val="en-US"/>
        </w:rPr>
      </w:pPr>
      <w:r w:rsidRPr="00BD0C10">
        <w:t>Spoločnosť WeChat pôsobí z Číny podľa čínskeho práva, ktoré zahŕňa silné ustanovenia o cenzúre a protokoly o odpočúvaní. WeChat má prístup a vystavuje textové správy, knihy kontaktov a históriu polohy svojich používateľov. Vzhľadom na popularitu WeChat čínska vláda používa WeChat ako zdroj údajov na vykonávanie hromadného dohľadu v Číne.</w:t>
      </w:r>
      <w:r w:rsidR="00026233">
        <w:t xml:space="preserve"> </w:t>
      </w:r>
      <w:r w:rsidR="00026233">
        <w:rPr>
          <w:lang w:val="en-US"/>
        </w:rPr>
        <w:t>[</w:t>
      </w:r>
      <w:r w:rsidR="007D6E90">
        <w:rPr>
          <w:lang w:val="en-US"/>
        </w:rPr>
        <w:t>47</w:t>
      </w:r>
      <w:r w:rsidR="00026233">
        <w:rPr>
          <w:lang w:val="en-US"/>
        </w:rPr>
        <w:t>]</w:t>
      </w:r>
    </w:p>
    <w:p w14:paraId="29A51030" w14:textId="77777777" w:rsidR="003833E8" w:rsidRPr="00AE55AB" w:rsidRDefault="003833E8" w:rsidP="00AE55AB">
      <w:pPr>
        <w:pStyle w:val="2Nadpis"/>
        <w:rPr>
          <w:rStyle w:val="Hypertextovprepojenie"/>
          <w:color w:val="auto"/>
          <w:u w:val="none"/>
        </w:rPr>
      </w:pPr>
      <w:bookmarkStart w:id="60" w:name="_Toc39403120"/>
      <w:r w:rsidRPr="00AE55AB">
        <w:rPr>
          <w:rStyle w:val="Hypertextovprepojenie"/>
          <w:color w:val="auto"/>
          <w:u w:val="none"/>
        </w:rPr>
        <w:lastRenderedPageBreak/>
        <w:t>Instagram</w:t>
      </w:r>
      <w:bookmarkEnd w:id="60"/>
    </w:p>
    <w:p w14:paraId="3C6AC626" w14:textId="77777777" w:rsidR="003C5095" w:rsidRDefault="003833E8" w:rsidP="003C5095">
      <w:pPr>
        <w:keepNext/>
        <w:jc w:val="center"/>
      </w:pPr>
      <w:r>
        <w:rPr>
          <w:noProof/>
        </w:rPr>
        <w:drawing>
          <wp:inline distT="0" distB="0" distL="0" distR="0" wp14:anchorId="0B17DBB2" wp14:editId="2D53F92F">
            <wp:extent cx="4892040" cy="2754173"/>
            <wp:effectExtent l="0" t="0" r="3810" b="8255"/>
            <wp:docPr id="20" name="Obrázok 20" descr="Výsledok vyhľadávania obrázkov pre dopyt instagr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ýsledok vyhľadávania obrázkov pre dopyt instagram lo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6613" cy="2762378"/>
                    </a:xfrm>
                    <a:prstGeom prst="rect">
                      <a:avLst/>
                    </a:prstGeom>
                    <a:noFill/>
                    <a:ln>
                      <a:noFill/>
                    </a:ln>
                  </pic:spPr>
                </pic:pic>
              </a:graphicData>
            </a:graphic>
          </wp:inline>
        </w:drawing>
      </w:r>
    </w:p>
    <w:p w14:paraId="674068EF" w14:textId="0AB620D1" w:rsidR="003833E8" w:rsidRDefault="003C5095" w:rsidP="003C5095">
      <w:pPr>
        <w:pStyle w:val="Popis"/>
      </w:pPr>
      <w:bookmarkStart w:id="61" w:name="_Toc39403144"/>
      <w:r>
        <w:t xml:space="preserve">Obrázok </w:t>
      </w:r>
      <w:fldSimple w:instr=" SEQ Obrázok \* ARABIC ">
        <w:r w:rsidR="00E512D1">
          <w:rPr>
            <w:noProof/>
          </w:rPr>
          <w:t>12</w:t>
        </w:r>
      </w:fldSimple>
      <w:r>
        <w:t xml:space="preserve"> Instagram logo</w:t>
      </w:r>
      <w:bookmarkEnd w:id="61"/>
    </w:p>
    <w:p w14:paraId="2D067D74" w14:textId="70A8C34F" w:rsidR="003833E8" w:rsidRDefault="003833E8" w:rsidP="00B7702C">
      <w:pPr>
        <w:jc w:val="both"/>
        <w:rPr>
          <w:lang w:eastAsia="sk-SK"/>
        </w:rPr>
      </w:pPr>
      <w:r w:rsidRPr="003833E8">
        <w:rPr>
          <w:lang w:eastAsia="sk-SK"/>
        </w:rPr>
        <w:t>Instagram je americká</w:t>
      </w:r>
      <w:r>
        <w:rPr>
          <w:lang w:eastAsia="sk-SK"/>
        </w:rPr>
        <w:t xml:space="preserve"> voľne dostupná</w:t>
      </w:r>
      <w:r w:rsidRPr="003833E8">
        <w:rPr>
          <w:lang w:eastAsia="sk-SK"/>
        </w:rPr>
        <w:t xml:space="preserve"> služba na zdieľanie fotografií a vide</w:t>
      </w:r>
      <w:r w:rsidR="0067063A">
        <w:rPr>
          <w:lang w:eastAsia="sk-SK"/>
        </w:rPr>
        <w:t>á</w:t>
      </w:r>
      <w:r w:rsidRPr="003833E8">
        <w:rPr>
          <w:lang w:eastAsia="sk-SK"/>
        </w:rPr>
        <w:t xml:space="preserve">, ktorú vlastní spoločnosť Facebook, </w:t>
      </w:r>
      <w:proofErr w:type="spellStart"/>
      <w:r w:rsidRPr="003833E8">
        <w:rPr>
          <w:lang w:eastAsia="sk-SK"/>
        </w:rPr>
        <w:t>Inc</w:t>
      </w:r>
      <w:proofErr w:type="spellEnd"/>
      <w:r w:rsidRPr="003833E8">
        <w:rPr>
          <w:lang w:eastAsia="sk-SK"/>
        </w:rPr>
        <w:t xml:space="preserve">. Vytvorili ju </w:t>
      </w:r>
      <w:proofErr w:type="spellStart"/>
      <w:r w:rsidRPr="003833E8">
        <w:rPr>
          <w:lang w:eastAsia="sk-SK"/>
        </w:rPr>
        <w:t>Kevin</w:t>
      </w:r>
      <w:proofErr w:type="spellEnd"/>
      <w:r w:rsidRPr="003833E8">
        <w:rPr>
          <w:lang w:eastAsia="sk-SK"/>
        </w:rPr>
        <w:t xml:space="preserve"> </w:t>
      </w:r>
      <w:proofErr w:type="spellStart"/>
      <w:r w:rsidRPr="003833E8">
        <w:rPr>
          <w:lang w:eastAsia="sk-SK"/>
        </w:rPr>
        <w:t>Systrom</w:t>
      </w:r>
      <w:proofErr w:type="spellEnd"/>
      <w:r w:rsidRPr="003833E8">
        <w:rPr>
          <w:lang w:eastAsia="sk-SK"/>
        </w:rPr>
        <w:t xml:space="preserve"> a </w:t>
      </w:r>
      <w:proofErr w:type="spellStart"/>
      <w:r w:rsidRPr="003833E8">
        <w:rPr>
          <w:lang w:eastAsia="sk-SK"/>
        </w:rPr>
        <w:t>Mike</w:t>
      </w:r>
      <w:proofErr w:type="spellEnd"/>
      <w:r w:rsidRPr="003833E8">
        <w:rPr>
          <w:lang w:eastAsia="sk-SK"/>
        </w:rPr>
        <w:t xml:space="preserve"> </w:t>
      </w:r>
      <w:proofErr w:type="spellStart"/>
      <w:r w:rsidRPr="003833E8">
        <w:rPr>
          <w:lang w:eastAsia="sk-SK"/>
        </w:rPr>
        <w:t>Krieger</w:t>
      </w:r>
      <w:proofErr w:type="spellEnd"/>
      <w:r>
        <w:rPr>
          <w:lang w:eastAsia="sk-SK"/>
        </w:rPr>
        <w:t>. B</w:t>
      </w:r>
      <w:r w:rsidRPr="003833E8">
        <w:rPr>
          <w:lang w:eastAsia="sk-SK"/>
        </w:rPr>
        <w:t xml:space="preserve">ola uvedená na trh v októbri 2010 na </w:t>
      </w:r>
      <w:proofErr w:type="spellStart"/>
      <w:r w:rsidRPr="003833E8">
        <w:rPr>
          <w:lang w:eastAsia="sk-SK"/>
        </w:rPr>
        <w:t>iOS</w:t>
      </w:r>
      <w:proofErr w:type="spellEnd"/>
      <w:r w:rsidRPr="003833E8">
        <w:rPr>
          <w:lang w:eastAsia="sk-SK"/>
        </w:rPr>
        <w:t>. V apríli 2012 bola vydaná verzia pre zariadenia s</w:t>
      </w:r>
      <w:r>
        <w:rPr>
          <w:lang w:eastAsia="sk-SK"/>
        </w:rPr>
        <w:t> </w:t>
      </w:r>
      <w:r w:rsidRPr="003833E8">
        <w:rPr>
          <w:lang w:eastAsia="sk-SK"/>
        </w:rPr>
        <w:t>Androidom</w:t>
      </w:r>
      <w:r>
        <w:rPr>
          <w:lang w:eastAsia="sk-SK"/>
        </w:rPr>
        <w:t xml:space="preserve"> </w:t>
      </w:r>
      <w:r w:rsidRPr="003833E8">
        <w:rPr>
          <w:lang w:eastAsia="sk-SK"/>
        </w:rPr>
        <w:t xml:space="preserve">a aplikácia pre tablety a počítače so systémom Windows 10 </w:t>
      </w:r>
      <w:r>
        <w:rPr>
          <w:lang w:eastAsia="sk-SK"/>
        </w:rPr>
        <w:t>bola oficiálne vydaná</w:t>
      </w:r>
      <w:r w:rsidRPr="003833E8">
        <w:rPr>
          <w:lang w:eastAsia="sk-SK"/>
        </w:rPr>
        <w:t xml:space="preserve"> októbri 2016. Táto aplikácia umožňuje používateľom </w:t>
      </w:r>
      <w:r>
        <w:rPr>
          <w:lang w:eastAsia="sk-SK"/>
        </w:rPr>
        <w:t>nahrávať</w:t>
      </w:r>
      <w:r w:rsidRPr="003833E8">
        <w:rPr>
          <w:lang w:eastAsia="sk-SK"/>
        </w:rPr>
        <w:t xml:space="preserve"> fotografie a videá, ktoré je možné upravovať pomocou filtrov a usporiadať podľa značiek a informácií o polohe. </w:t>
      </w:r>
      <w:r w:rsidR="00557F87">
        <w:rPr>
          <w:lang w:eastAsia="sk-SK"/>
        </w:rPr>
        <w:t xml:space="preserve">Aplikácia ponúka množstvo filtrov. Dokonca dnes už v nej môžu aj používatelia navrhovať a vytvárať vlastné filtre, ktoré môže neskôr hocikto použiť. </w:t>
      </w:r>
      <w:r w:rsidRPr="003833E8">
        <w:rPr>
          <w:lang w:eastAsia="sk-SK"/>
        </w:rPr>
        <w:t xml:space="preserve">Príspevky môžu byť zdieľané verejne alebo s vopred schválenými </w:t>
      </w:r>
      <w:proofErr w:type="spellStart"/>
      <w:r w:rsidRPr="003833E8">
        <w:rPr>
          <w:lang w:eastAsia="sk-SK"/>
        </w:rPr>
        <w:t>sledovateľmi</w:t>
      </w:r>
      <w:proofErr w:type="spellEnd"/>
      <w:r w:rsidRPr="003833E8">
        <w:rPr>
          <w:lang w:eastAsia="sk-SK"/>
        </w:rPr>
        <w:t>. Používatelia môžu prehliadať obsah ostatných používateľov podľa značiek a miest a zobrazovať trendový obsah. Používatelia môžu</w:t>
      </w:r>
      <w:r>
        <w:rPr>
          <w:lang w:eastAsia="sk-SK"/>
        </w:rPr>
        <w:t xml:space="preserve"> „</w:t>
      </w:r>
      <w:proofErr w:type="spellStart"/>
      <w:r>
        <w:rPr>
          <w:lang w:eastAsia="sk-SK"/>
        </w:rPr>
        <w:t>like-ovať</w:t>
      </w:r>
      <w:proofErr w:type="spellEnd"/>
      <w:r>
        <w:rPr>
          <w:lang w:eastAsia="sk-SK"/>
        </w:rPr>
        <w:t xml:space="preserve">“ </w:t>
      </w:r>
      <w:r w:rsidRPr="003833E8">
        <w:rPr>
          <w:lang w:eastAsia="sk-SK"/>
        </w:rPr>
        <w:t>fotografie a sledovať ostatných používateľov a pridávať ich obsah do informačného kanála.</w:t>
      </w:r>
      <w:r w:rsidR="00821353">
        <w:rPr>
          <w:lang w:eastAsia="sk-SK"/>
        </w:rPr>
        <w:t xml:space="preserve"> [48]</w:t>
      </w:r>
    </w:p>
    <w:p w14:paraId="6D07A2CE" w14:textId="77777777" w:rsidR="003833E8" w:rsidRDefault="003833E8" w:rsidP="00B7702C">
      <w:pPr>
        <w:jc w:val="both"/>
        <w:rPr>
          <w:lang w:eastAsia="sk-SK"/>
        </w:rPr>
      </w:pPr>
      <w:r w:rsidRPr="003833E8">
        <w:rPr>
          <w:lang w:eastAsia="sk-SK"/>
        </w:rPr>
        <w:t>Instagram sa pôvodne vyznačoval tým, že umožňoval zarámovanie obsahu iba v štvorcovom (1:1) pomere strán s</w:t>
      </w:r>
      <w:r>
        <w:rPr>
          <w:lang w:eastAsia="sk-SK"/>
        </w:rPr>
        <w:t> maximálnou veľkosťou</w:t>
      </w:r>
      <w:r w:rsidRPr="003833E8">
        <w:rPr>
          <w:lang w:eastAsia="sk-SK"/>
        </w:rPr>
        <w:t xml:space="preserve"> 640 pixelov, aby zodpovedal šírke displeja iPhone v tom čase. Tieto obmedzenia sa zmiernili v roku 2015 so zvýšením na 1080 pixelov. Táto služba tiež pridala funkcie správ, možnosť zahrnúť viac obrázkov alebo videí do jedného príspevku, ako aj „Príbehy“ - podobné hlavnému konkurentovi Snapchat</w:t>
      </w:r>
      <w:r>
        <w:rPr>
          <w:lang w:eastAsia="sk-SK"/>
        </w:rPr>
        <w:t>-u</w:t>
      </w:r>
      <w:r w:rsidRPr="003833E8">
        <w:rPr>
          <w:lang w:eastAsia="sk-SK"/>
        </w:rPr>
        <w:t xml:space="preserve"> - ktorý umožňuje používateľom uverejňovať fotografie a videá v postupnom informačnom kanáli, pričom každý príspevok </w:t>
      </w:r>
      <w:r>
        <w:rPr>
          <w:lang w:eastAsia="sk-SK"/>
        </w:rPr>
        <w:t>je dostupný</w:t>
      </w:r>
      <w:r w:rsidRPr="003833E8">
        <w:rPr>
          <w:lang w:eastAsia="sk-SK"/>
        </w:rPr>
        <w:t xml:space="preserve"> ostatným </w:t>
      </w:r>
      <w:r>
        <w:rPr>
          <w:lang w:eastAsia="sk-SK"/>
        </w:rPr>
        <w:t xml:space="preserve">používateľom iba </w:t>
      </w:r>
      <w:r w:rsidRPr="003833E8">
        <w:rPr>
          <w:lang w:eastAsia="sk-SK"/>
        </w:rPr>
        <w:t>na 24 hodín. Od januára 2019 používa funkciu Príbehy</w:t>
      </w:r>
      <w:r>
        <w:rPr>
          <w:lang w:eastAsia="sk-SK"/>
        </w:rPr>
        <w:t xml:space="preserve"> cez </w:t>
      </w:r>
      <w:r w:rsidRPr="003833E8">
        <w:rPr>
          <w:lang w:eastAsia="sk-SK"/>
        </w:rPr>
        <w:t xml:space="preserve"> 500 miliónov používateľov denne.</w:t>
      </w:r>
      <w:r w:rsidR="00821353">
        <w:rPr>
          <w:lang w:eastAsia="sk-SK"/>
        </w:rPr>
        <w:t xml:space="preserve"> [49]</w:t>
      </w:r>
    </w:p>
    <w:p w14:paraId="58FDA69B" w14:textId="77777777" w:rsidR="003833E8" w:rsidRDefault="003833E8" w:rsidP="00B7702C">
      <w:pPr>
        <w:jc w:val="both"/>
        <w:rPr>
          <w:lang w:eastAsia="sk-SK"/>
        </w:rPr>
      </w:pPr>
      <w:r>
        <w:rPr>
          <w:lang w:eastAsia="sk-SK"/>
        </w:rPr>
        <w:lastRenderedPageBreak/>
        <w:t>Po svojom uvedení na trh v roku 2010 si Instagram rýchlo získal popularitu</w:t>
      </w:r>
      <w:r w:rsidR="00B17521">
        <w:rPr>
          <w:lang w:eastAsia="sk-SK"/>
        </w:rPr>
        <w:t xml:space="preserve">. K </w:t>
      </w:r>
      <w:r>
        <w:rPr>
          <w:lang w:eastAsia="sk-SK"/>
        </w:rPr>
        <w:t>máj</w:t>
      </w:r>
      <w:r w:rsidR="00B17521">
        <w:rPr>
          <w:lang w:eastAsia="sk-SK"/>
        </w:rPr>
        <w:t>u</w:t>
      </w:r>
      <w:r>
        <w:rPr>
          <w:lang w:eastAsia="sk-SK"/>
        </w:rPr>
        <w:t xml:space="preserve"> 2019 bol</w:t>
      </w:r>
      <w:r w:rsidR="00B17521">
        <w:rPr>
          <w:lang w:eastAsia="sk-SK"/>
        </w:rPr>
        <w:t xml:space="preserve">a zaregistrovaná </w:t>
      </w:r>
      <w:r>
        <w:rPr>
          <w:lang w:eastAsia="sk-SK"/>
        </w:rPr>
        <w:t>1 miliarda</w:t>
      </w:r>
      <w:r w:rsidR="00B17521">
        <w:rPr>
          <w:lang w:eastAsia="sk-SK"/>
        </w:rPr>
        <w:t xml:space="preserve"> používateľov</w:t>
      </w:r>
      <w:r>
        <w:rPr>
          <w:lang w:eastAsia="sk-SK"/>
        </w:rPr>
        <w:t xml:space="preserve">. V apríli 2012 spoločnosť Facebook získala túto </w:t>
      </w:r>
      <w:r w:rsidR="00B17521">
        <w:rPr>
          <w:lang w:eastAsia="sk-SK"/>
        </w:rPr>
        <w:t>aplikáciu</w:t>
      </w:r>
      <w:r>
        <w:rPr>
          <w:lang w:eastAsia="sk-SK"/>
        </w:rPr>
        <w:t xml:space="preserve"> za približne 1 miliardu USD v hotovosti a</w:t>
      </w:r>
      <w:r w:rsidR="00B17521">
        <w:rPr>
          <w:lang w:eastAsia="sk-SK"/>
        </w:rPr>
        <w:t> v podobe akcií</w:t>
      </w:r>
      <w:r>
        <w:rPr>
          <w:lang w:eastAsia="sk-SK"/>
        </w:rPr>
        <w:t>. Od októbra 2015 bolo nahraných viac ako 40 miliárd fotografií. Hoci je Instagram chválený za svoj vplyv, bol kritizovaný, najmä za zmeny politiky a rozhrania, obvinenia z cenzúry a</w:t>
      </w:r>
      <w:r w:rsidR="00B17521">
        <w:rPr>
          <w:lang w:eastAsia="sk-SK"/>
        </w:rPr>
        <w:t xml:space="preserve"> za </w:t>
      </w:r>
      <w:r>
        <w:rPr>
          <w:lang w:eastAsia="sk-SK"/>
        </w:rPr>
        <w:t xml:space="preserve">nezákonný alebo nevhodný obsah </w:t>
      </w:r>
      <w:r w:rsidR="00B17521">
        <w:rPr>
          <w:lang w:eastAsia="sk-SK"/>
        </w:rPr>
        <w:t xml:space="preserve">ktorý nahrávali </w:t>
      </w:r>
      <w:r>
        <w:rPr>
          <w:lang w:eastAsia="sk-SK"/>
        </w:rPr>
        <w:t xml:space="preserve"> používat</w:t>
      </w:r>
      <w:r w:rsidR="00B17521">
        <w:rPr>
          <w:lang w:eastAsia="sk-SK"/>
        </w:rPr>
        <w:t>el</w:t>
      </w:r>
      <w:r>
        <w:rPr>
          <w:lang w:eastAsia="sk-SK"/>
        </w:rPr>
        <w:t>i</w:t>
      </w:r>
      <w:r w:rsidR="00B17521">
        <w:rPr>
          <w:lang w:eastAsia="sk-SK"/>
        </w:rPr>
        <w:t>a</w:t>
      </w:r>
      <w:r>
        <w:rPr>
          <w:lang w:eastAsia="sk-SK"/>
        </w:rPr>
        <w:t>.</w:t>
      </w:r>
    </w:p>
    <w:p w14:paraId="15ED6632" w14:textId="77777777" w:rsidR="00821353" w:rsidRDefault="003833E8" w:rsidP="00B7702C">
      <w:pPr>
        <w:jc w:val="both"/>
        <w:rPr>
          <w:lang w:val="en-US" w:eastAsia="sk-SK"/>
        </w:rPr>
      </w:pPr>
      <w:r>
        <w:rPr>
          <w:lang w:eastAsia="sk-SK"/>
        </w:rPr>
        <w:t>Od marca 2020 je najsledovanejšou osobou</w:t>
      </w:r>
      <w:r w:rsidR="00B17521">
        <w:rPr>
          <w:lang w:eastAsia="sk-SK"/>
        </w:rPr>
        <w:t xml:space="preserve"> na tejto sociálnej sieti</w:t>
      </w:r>
      <w:r>
        <w:rPr>
          <w:lang w:eastAsia="sk-SK"/>
        </w:rPr>
        <w:t xml:space="preserve"> futbalista </w:t>
      </w:r>
      <w:proofErr w:type="spellStart"/>
      <w:r>
        <w:rPr>
          <w:lang w:eastAsia="sk-SK"/>
        </w:rPr>
        <w:t>Cristiano</w:t>
      </w:r>
      <w:proofErr w:type="spellEnd"/>
      <w:r>
        <w:rPr>
          <w:lang w:eastAsia="sk-SK"/>
        </w:rPr>
        <w:t xml:space="preserve"> </w:t>
      </w:r>
      <w:proofErr w:type="spellStart"/>
      <w:r>
        <w:rPr>
          <w:lang w:eastAsia="sk-SK"/>
        </w:rPr>
        <w:t>Ronaldo</w:t>
      </w:r>
      <w:proofErr w:type="spellEnd"/>
      <w:r>
        <w:rPr>
          <w:lang w:eastAsia="sk-SK"/>
        </w:rPr>
        <w:t xml:space="preserve"> s viac ako 207 miliónmi </w:t>
      </w:r>
      <w:r w:rsidR="00B17521">
        <w:rPr>
          <w:lang w:eastAsia="sk-SK"/>
        </w:rPr>
        <w:t>followerov (sledovateľov)</w:t>
      </w:r>
      <w:r>
        <w:rPr>
          <w:lang w:eastAsia="sk-SK"/>
        </w:rPr>
        <w:t xml:space="preserve"> a najsledovanejšou ženou je speváčka </w:t>
      </w:r>
      <w:proofErr w:type="spellStart"/>
      <w:r>
        <w:rPr>
          <w:lang w:eastAsia="sk-SK"/>
        </w:rPr>
        <w:t>Ariana</w:t>
      </w:r>
      <w:proofErr w:type="spellEnd"/>
      <w:r>
        <w:rPr>
          <w:lang w:eastAsia="sk-SK"/>
        </w:rPr>
        <w:t xml:space="preserve"> Grande s viac ako 177 miliónmi </w:t>
      </w:r>
      <w:r w:rsidR="00B17521">
        <w:rPr>
          <w:lang w:eastAsia="sk-SK"/>
        </w:rPr>
        <w:t>followerov (sledovateľov)</w:t>
      </w:r>
      <w:r>
        <w:rPr>
          <w:lang w:eastAsia="sk-SK"/>
        </w:rPr>
        <w:t>. Od 14. januára 2019 je najobľúbenejšou fotografiou na Instagrame obrázok vajíčka, uverejnená na účte @</w:t>
      </w:r>
      <w:proofErr w:type="spellStart"/>
      <w:r>
        <w:rPr>
          <w:lang w:eastAsia="sk-SK"/>
        </w:rPr>
        <w:t>world_record_egg</w:t>
      </w:r>
      <w:proofErr w:type="spellEnd"/>
      <w:r>
        <w:rPr>
          <w:lang w:eastAsia="sk-SK"/>
        </w:rPr>
        <w:t xml:space="preserve">, vytvorenom s jediným cieľom, ktorý prekonal predchádzajúci rekord 18 miliónov </w:t>
      </w:r>
      <w:proofErr w:type="spellStart"/>
      <w:r>
        <w:rPr>
          <w:lang w:eastAsia="sk-SK"/>
        </w:rPr>
        <w:t>lajkov</w:t>
      </w:r>
      <w:proofErr w:type="spellEnd"/>
      <w:r>
        <w:rPr>
          <w:lang w:eastAsia="sk-SK"/>
        </w:rPr>
        <w:t xml:space="preserve"> na príspevku </w:t>
      </w:r>
      <w:proofErr w:type="spellStart"/>
      <w:r>
        <w:rPr>
          <w:lang w:eastAsia="sk-SK"/>
        </w:rPr>
        <w:t>Kylie</w:t>
      </w:r>
      <w:proofErr w:type="spellEnd"/>
      <w:r>
        <w:rPr>
          <w:lang w:eastAsia="sk-SK"/>
        </w:rPr>
        <w:t xml:space="preserve"> </w:t>
      </w:r>
      <w:proofErr w:type="spellStart"/>
      <w:r>
        <w:rPr>
          <w:lang w:eastAsia="sk-SK"/>
        </w:rPr>
        <w:t>Jennerovej</w:t>
      </w:r>
      <w:proofErr w:type="spellEnd"/>
      <w:r>
        <w:rPr>
          <w:lang w:eastAsia="sk-SK"/>
        </w:rPr>
        <w:t>. Na snímke sa v súčasnosti nachádza viac ako 54 miliónov hodnotení.</w:t>
      </w:r>
      <w:r w:rsidR="00821353">
        <w:rPr>
          <w:lang w:eastAsia="sk-SK"/>
        </w:rPr>
        <w:t xml:space="preserve"> </w:t>
      </w:r>
      <w:r w:rsidR="00821353">
        <w:rPr>
          <w:lang w:val="en-US" w:eastAsia="sk-SK"/>
        </w:rPr>
        <w:t>[50]</w:t>
      </w:r>
    </w:p>
    <w:p w14:paraId="4F76567E" w14:textId="77777777" w:rsidR="003833E8" w:rsidRPr="00821353" w:rsidRDefault="003833E8" w:rsidP="00B7702C">
      <w:pPr>
        <w:jc w:val="both"/>
        <w:rPr>
          <w:lang w:val="en-US" w:eastAsia="sk-SK"/>
        </w:rPr>
      </w:pPr>
      <w:r>
        <w:rPr>
          <w:lang w:eastAsia="sk-SK"/>
        </w:rPr>
        <w:t xml:space="preserve">Instagram bol štvrtou najsťahovanejšou mobilnou aplikáciou </w:t>
      </w:r>
      <w:r w:rsidR="00821353">
        <w:rPr>
          <w:lang w:eastAsia="sk-SK"/>
        </w:rPr>
        <w:t>dekády 2010-2020</w:t>
      </w:r>
      <w:r>
        <w:rPr>
          <w:lang w:eastAsia="sk-SK"/>
        </w:rPr>
        <w:t>.</w:t>
      </w:r>
    </w:p>
    <w:p w14:paraId="09E100CF" w14:textId="77777777" w:rsidR="00B17521" w:rsidRDefault="00B17521" w:rsidP="00B7702C">
      <w:pPr>
        <w:jc w:val="both"/>
        <w:rPr>
          <w:lang w:eastAsia="sk-SK"/>
        </w:rPr>
      </w:pPr>
      <w:r>
        <w:rPr>
          <w:lang w:eastAsia="sk-SK"/>
        </w:rPr>
        <w:t xml:space="preserve">Používatelia môžu odovzdávať fotografie a krátke videá, sledovať ostatných používateľov a obrázky s geografickými značkami prípadne s názvom miesta kde bola daná fotografia alebo video zhotovené. Používatelia môžu nastaviť svoj účet ako „súkromný“, to v praxi znamená že chcú schvaľovať všetky nové žiadosti o sledovateľov namiesto toho aby to robil Instagram automaticky za nich. Používatelia môžu prepojiť svoj účet Instagram k iným webom sociálnych sietí, čo im umožňuje zdieľať odovzdané fotografie s týmito webmi. Napríklad s Facebookom je možné pridávať obsah na Facebook s tým, že bude automaticky publikovaný aj na váš </w:t>
      </w:r>
      <w:proofErr w:type="spellStart"/>
      <w:r>
        <w:rPr>
          <w:lang w:eastAsia="sk-SK"/>
        </w:rPr>
        <w:t>Instagramový</w:t>
      </w:r>
      <w:proofErr w:type="spellEnd"/>
      <w:r>
        <w:rPr>
          <w:lang w:eastAsia="sk-SK"/>
        </w:rPr>
        <w:t xml:space="preserve"> účet. A</w:t>
      </w:r>
      <w:r w:rsidR="00C91751">
        <w:rPr>
          <w:lang w:eastAsia="sk-SK"/>
        </w:rPr>
        <w:t> </w:t>
      </w:r>
      <w:r>
        <w:rPr>
          <w:lang w:eastAsia="sk-SK"/>
        </w:rPr>
        <w:t>to</w:t>
      </w:r>
      <w:r w:rsidR="00C91751">
        <w:rPr>
          <w:lang w:eastAsia="sk-SK"/>
        </w:rPr>
        <w:t>,</w:t>
      </w:r>
      <w:r>
        <w:rPr>
          <w:lang w:eastAsia="sk-SK"/>
        </w:rPr>
        <w:t xml:space="preserve"> či už pridávate </w:t>
      </w:r>
      <w:r w:rsidR="00C91751">
        <w:rPr>
          <w:lang w:eastAsia="sk-SK"/>
        </w:rPr>
        <w:t>príbehy</w:t>
      </w:r>
      <w:r>
        <w:rPr>
          <w:lang w:eastAsia="sk-SK"/>
        </w:rPr>
        <w:t xml:space="preserve"> </w:t>
      </w:r>
      <w:r w:rsidR="00C91751">
        <w:rPr>
          <w:lang w:eastAsia="sk-SK"/>
        </w:rPr>
        <w:t>ktoré</w:t>
      </w:r>
      <w:r>
        <w:rPr>
          <w:lang w:eastAsia="sk-SK"/>
        </w:rPr>
        <w:t xml:space="preserve"> </w:t>
      </w:r>
      <w:r w:rsidR="00C91751">
        <w:rPr>
          <w:lang w:eastAsia="sk-SK"/>
        </w:rPr>
        <w:t>tiež</w:t>
      </w:r>
      <w:r>
        <w:rPr>
          <w:lang w:eastAsia="sk-SK"/>
        </w:rPr>
        <w:t xml:space="preserve"> </w:t>
      </w:r>
      <w:r w:rsidR="00C91751">
        <w:rPr>
          <w:lang w:eastAsia="sk-SK"/>
        </w:rPr>
        <w:t>fungujú</w:t>
      </w:r>
      <w:r>
        <w:rPr>
          <w:lang w:eastAsia="sk-SK"/>
        </w:rPr>
        <w:t xml:space="preserve"> na takomto </w:t>
      </w:r>
      <w:r w:rsidR="00C91751">
        <w:rPr>
          <w:lang w:eastAsia="sk-SK"/>
        </w:rPr>
        <w:t>princípe</w:t>
      </w:r>
      <w:r>
        <w:rPr>
          <w:lang w:eastAsia="sk-SK"/>
        </w:rPr>
        <w:t xml:space="preserve"> ale</w:t>
      </w:r>
      <w:r w:rsidR="00C91751">
        <w:rPr>
          <w:lang w:eastAsia="sk-SK"/>
        </w:rPr>
        <w:t>bo</w:t>
      </w:r>
      <w:r>
        <w:rPr>
          <w:lang w:eastAsia="sk-SK"/>
        </w:rPr>
        <w:t xml:space="preserve"> </w:t>
      </w:r>
      <w:r w:rsidR="00C91751">
        <w:rPr>
          <w:lang w:eastAsia="sk-SK"/>
        </w:rPr>
        <w:t>klasické</w:t>
      </w:r>
      <w:r>
        <w:rPr>
          <w:lang w:eastAsia="sk-SK"/>
        </w:rPr>
        <w:t xml:space="preserve"> fotky</w:t>
      </w:r>
      <w:r w:rsidR="00C91751">
        <w:rPr>
          <w:lang w:eastAsia="sk-SK"/>
        </w:rPr>
        <w:t>, videá</w:t>
      </w:r>
      <w:r>
        <w:rPr>
          <w:lang w:eastAsia="sk-SK"/>
        </w:rPr>
        <w:t xml:space="preserve"> alebo </w:t>
      </w:r>
      <w:r w:rsidR="00C91751">
        <w:rPr>
          <w:lang w:eastAsia="sk-SK"/>
        </w:rPr>
        <w:t>príspevky</w:t>
      </w:r>
      <w:r>
        <w:rPr>
          <w:lang w:eastAsia="sk-SK"/>
        </w:rPr>
        <w:t xml:space="preserve">. </w:t>
      </w:r>
      <w:r w:rsidR="00C91751">
        <w:rPr>
          <w:lang w:eastAsia="sk-SK"/>
        </w:rPr>
        <w:t>Zároveň</w:t>
      </w:r>
      <w:r>
        <w:rPr>
          <w:lang w:eastAsia="sk-SK"/>
        </w:rPr>
        <w:t xml:space="preserve"> je t</w:t>
      </w:r>
      <w:r w:rsidR="00C91751">
        <w:rPr>
          <w:lang w:eastAsia="sk-SK"/>
        </w:rPr>
        <w:t>á</w:t>
      </w:r>
      <w:r>
        <w:rPr>
          <w:lang w:eastAsia="sk-SK"/>
        </w:rPr>
        <w:t xml:space="preserve">to funkcionalita </w:t>
      </w:r>
      <w:r w:rsidR="00C91751">
        <w:rPr>
          <w:lang w:eastAsia="sk-SK"/>
        </w:rPr>
        <w:t>dostupná</w:t>
      </w:r>
      <w:r>
        <w:rPr>
          <w:lang w:eastAsia="sk-SK"/>
        </w:rPr>
        <w:t xml:space="preserve"> aj z Instagramu na Facebook, </w:t>
      </w:r>
      <w:r w:rsidR="00C91751">
        <w:rPr>
          <w:lang w:eastAsia="sk-SK"/>
        </w:rPr>
        <w:t>taktiež</w:t>
      </w:r>
      <w:r>
        <w:rPr>
          <w:lang w:eastAsia="sk-SK"/>
        </w:rPr>
        <w:t xml:space="preserve"> pre </w:t>
      </w:r>
      <w:r w:rsidR="00C91751">
        <w:rPr>
          <w:lang w:eastAsia="sk-SK"/>
        </w:rPr>
        <w:t>klasické</w:t>
      </w:r>
      <w:r>
        <w:rPr>
          <w:lang w:eastAsia="sk-SK"/>
        </w:rPr>
        <w:t xml:space="preserve"> </w:t>
      </w:r>
      <w:r w:rsidR="00C91751">
        <w:rPr>
          <w:lang w:eastAsia="sk-SK"/>
        </w:rPr>
        <w:t>príspevky</w:t>
      </w:r>
      <w:r>
        <w:rPr>
          <w:lang w:eastAsia="sk-SK"/>
        </w:rPr>
        <w:t xml:space="preserve"> a obsah ako aj pre </w:t>
      </w:r>
      <w:r w:rsidR="00C91751">
        <w:rPr>
          <w:lang w:eastAsia="sk-SK"/>
        </w:rPr>
        <w:t>príbehy</w:t>
      </w:r>
      <w:r>
        <w:rPr>
          <w:lang w:eastAsia="sk-SK"/>
        </w:rPr>
        <w:t xml:space="preserve"> </w:t>
      </w:r>
      <w:r w:rsidR="00C91751">
        <w:rPr>
          <w:lang w:eastAsia="sk-SK"/>
        </w:rPr>
        <w:t>respektíve</w:t>
      </w:r>
      <w:r>
        <w:rPr>
          <w:lang w:eastAsia="sk-SK"/>
        </w:rPr>
        <w:t xml:space="preserve"> „</w:t>
      </w:r>
      <w:proofErr w:type="spellStart"/>
      <w:r>
        <w:rPr>
          <w:lang w:eastAsia="sk-SK"/>
        </w:rPr>
        <w:t>Stories</w:t>
      </w:r>
      <w:proofErr w:type="spellEnd"/>
      <w:r>
        <w:rPr>
          <w:lang w:eastAsia="sk-SK"/>
        </w:rPr>
        <w:t>“.</w:t>
      </w:r>
      <w:r w:rsidR="00CA214D">
        <w:rPr>
          <w:lang w:eastAsia="sk-SK"/>
        </w:rPr>
        <w:t xml:space="preserve"> </w:t>
      </w:r>
    </w:p>
    <w:p w14:paraId="17E8C14B" w14:textId="77777777" w:rsidR="00B17521" w:rsidRDefault="00B17521" w:rsidP="00B7702C">
      <w:pPr>
        <w:jc w:val="both"/>
        <w:rPr>
          <w:lang w:eastAsia="sk-SK"/>
        </w:rPr>
      </w:pPr>
      <w:r>
        <w:rPr>
          <w:lang w:eastAsia="sk-SK"/>
        </w:rPr>
        <w:t xml:space="preserve">Používatelia môžu tiež „archivovať“ svoje príspevky v súkromnom úložnom priestore, aby neboli viditeľné pre verejnosť a ostatných používateľov. Tento krok sa považoval za spôsob, ako zabrániť používateľom v odstraňovaní fotografií, ktoré nezískavajú požadovaný počet označení „páči sa mi“ </w:t>
      </w:r>
      <w:r w:rsidR="00C91751">
        <w:rPr>
          <w:lang w:eastAsia="sk-SK"/>
        </w:rPr>
        <w:t xml:space="preserve"> a to hlavne kvôli tomu aby používatelia nemazali svoj obsah.</w:t>
      </w:r>
      <w:r w:rsidR="00CA214D">
        <w:rPr>
          <w:lang w:eastAsia="sk-SK"/>
        </w:rPr>
        <w:t xml:space="preserve"> [51]</w:t>
      </w:r>
    </w:p>
    <w:p w14:paraId="574C27A5" w14:textId="77777777" w:rsidR="00CA214D" w:rsidRDefault="00C91751" w:rsidP="00B7702C">
      <w:pPr>
        <w:jc w:val="both"/>
        <w:rPr>
          <w:lang w:eastAsia="sk-SK"/>
        </w:rPr>
      </w:pPr>
      <w:r>
        <w:rPr>
          <w:lang w:eastAsia="sk-SK"/>
        </w:rPr>
        <w:t xml:space="preserve">Od februára 2017 môže byť do jedného príspevku zaradených až desať obrázkov alebo videí, pričom obsah sa zobrazuje ako odnímateľný </w:t>
      </w:r>
      <w:proofErr w:type="spellStart"/>
      <w:r>
        <w:rPr>
          <w:lang w:eastAsia="sk-SK"/>
        </w:rPr>
        <w:t>karusel</w:t>
      </w:r>
      <w:proofErr w:type="spellEnd"/>
      <w:r>
        <w:rPr>
          <w:lang w:eastAsia="sk-SK"/>
        </w:rPr>
        <w:t xml:space="preserve">. </w:t>
      </w:r>
      <w:r w:rsidR="00CA214D">
        <w:rPr>
          <w:lang w:eastAsia="sk-SK"/>
        </w:rPr>
        <w:t>[52]</w:t>
      </w:r>
    </w:p>
    <w:p w14:paraId="1F99D722" w14:textId="77777777" w:rsidR="00C91751" w:rsidRDefault="00C91751" w:rsidP="00B7702C">
      <w:pPr>
        <w:jc w:val="both"/>
        <w:rPr>
          <w:lang w:eastAsia="sk-SK"/>
        </w:rPr>
      </w:pPr>
      <w:r>
        <w:rPr>
          <w:lang w:eastAsia="sk-SK"/>
        </w:rPr>
        <w:t xml:space="preserve">V novembri 2017 začal Instagram podporovať Alt text a pridať popisy fotografií pre zrakovo postihnutých. Sú generované buď automaticky pomocou rozpoznávania objektov (pomocou </w:t>
      </w:r>
      <w:r>
        <w:rPr>
          <w:lang w:eastAsia="sk-SK"/>
        </w:rPr>
        <w:lastRenderedPageBreak/>
        <w:t>existujúcej technológie Facebook-u), alebo môžu byť ručne zadané používateľom, ktorý video odovzdal.</w:t>
      </w:r>
      <w:r w:rsidR="00CA214D">
        <w:rPr>
          <w:lang w:eastAsia="sk-SK"/>
        </w:rPr>
        <w:t xml:space="preserve"> [53]</w:t>
      </w:r>
    </w:p>
    <w:p w14:paraId="6BDF064B" w14:textId="77777777" w:rsidR="00C91751" w:rsidRDefault="00C91751" w:rsidP="00B7702C">
      <w:pPr>
        <w:jc w:val="both"/>
        <w:rPr>
          <w:lang w:eastAsia="sk-SK"/>
        </w:rPr>
      </w:pPr>
      <w:r>
        <w:rPr>
          <w:lang w:eastAsia="sk-SK"/>
        </w:rPr>
        <w:t xml:space="preserve">V januári 2011 spoločnosť Instagram predstavila </w:t>
      </w:r>
      <w:proofErr w:type="spellStart"/>
      <w:r>
        <w:rPr>
          <w:lang w:eastAsia="sk-SK"/>
        </w:rPr>
        <w:t>hashtagy</w:t>
      </w:r>
      <w:proofErr w:type="spellEnd"/>
      <w:r>
        <w:rPr>
          <w:lang w:eastAsia="sk-SK"/>
        </w:rPr>
        <w:t xml:space="preserve"> (</w:t>
      </w:r>
      <w:r>
        <w:rPr>
          <w:lang w:val="en-US" w:eastAsia="sk-SK"/>
        </w:rPr>
        <w:t>#</w:t>
      </w:r>
      <w:r>
        <w:rPr>
          <w:lang w:eastAsia="sk-SK"/>
        </w:rPr>
        <w:t xml:space="preserve">), ktoré používateľom pomáhajú objavovať fotografie aj seba navzájom. Instagram povzbudzuje používateľov, aby používali </w:t>
      </w:r>
      <w:proofErr w:type="spellStart"/>
      <w:r>
        <w:rPr>
          <w:lang w:eastAsia="sk-SK"/>
        </w:rPr>
        <w:t>hastagy</w:t>
      </w:r>
      <w:proofErr w:type="spellEnd"/>
      <w:r>
        <w:rPr>
          <w:lang w:eastAsia="sk-SK"/>
        </w:rPr>
        <w:t xml:space="preserve"> na označovanie špecifického a relevantného obsahu, a nie aby označovali všeobecne ako „fotografia“, aby fotografie vynikali a aby prilákali rovnako zmýšľajúcich používateľov Instagramu.</w:t>
      </w:r>
      <w:r w:rsidR="00CA214D">
        <w:rPr>
          <w:lang w:eastAsia="sk-SK"/>
        </w:rPr>
        <w:t xml:space="preserve"> </w:t>
      </w:r>
      <w:r>
        <w:rPr>
          <w:lang w:eastAsia="sk-SK"/>
        </w:rPr>
        <w:t xml:space="preserve">V decembri 2017 </w:t>
      </w:r>
      <w:r w:rsidR="00557F87">
        <w:rPr>
          <w:lang w:eastAsia="sk-SK"/>
        </w:rPr>
        <w:t>umožnil</w:t>
      </w:r>
      <w:r>
        <w:rPr>
          <w:lang w:eastAsia="sk-SK"/>
        </w:rPr>
        <w:t xml:space="preserve"> Instagram používateľom</w:t>
      </w:r>
      <w:r w:rsidR="00557F87">
        <w:rPr>
          <w:lang w:eastAsia="sk-SK"/>
        </w:rPr>
        <w:t xml:space="preserve"> sledovať jednotlivé </w:t>
      </w:r>
      <w:proofErr w:type="spellStart"/>
      <w:r w:rsidR="00557F87">
        <w:rPr>
          <w:lang w:eastAsia="sk-SK"/>
        </w:rPr>
        <w:t>hastagy</w:t>
      </w:r>
      <w:proofErr w:type="spellEnd"/>
      <w:r w:rsidR="00557F87">
        <w:rPr>
          <w:lang w:eastAsia="sk-SK"/>
        </w:rPr>
        <w:t>.</w:t>
      </w:r>
      <w:r w:rsidR="00CA214D">
        <w:rPr>
          <w:lang w:eastAsia="sk-SK"/>
        </w:rPr>
        <w:t xml:space="preserve"> [</w:t>
      </w:r>
      <w:r w:rsidR="00653A82">
        <w:rPr>
          <w:lang w:eastAsia="sk-SK"/>
        </w:rPr>
        <w:t>54</w:t>
      </w:r>
      <w:r w:rsidR="00CA214D">
        <w:rPr>
          <w:lang w:eastAsia="sk-SK"/>
        </w:rPr>
        <w:t>]</w:t>
      </w:r>
    </w:p>
    <w:p w14:paraId="66016E5E" w14:textId="77777777" w:rsidR="00557F87" w:rsidRPr="003833E8" w:rsidRDefault="00557F87" w:rsidP="00B7702C">
      <w:pPr>
        <w:jc w:val="both"/>
        <w:rPr>
          <w:lang w:eastAsia="sk-SK"/>
        </w:rPr>
      </w:pPr>
      <w:r w:rsidRPr="00557F87">
        <w:rPr>
          <w:lang w:eastAsia="sk-SK"/>
        </w:rPr>
        <w:t>V júni 2012 predstavil Instagram v aplikácii aplikáciu „</w:t>
      </w:r>
      <w:proofErr w:type="spellStart"/>
      <w:r>
        <w:rPr>
          <w:lang w:eastAsia="sk-SK"/>
        </w:rPr>
        <w:t>Explore</w:t>
      </w:r>
      <w:proofErr w:type="spellEnd"/>
      <w:r w:rsidRPr="00557F87">
        <w:rPr>
          <w:lang w:eastAsia="sk-SK"/>
        </w:rPr>
        <w:t>“</w:t>
      </w:r>
      <w:r>
        <w:rPr>
          <w:lang w:eastAsia="sk-SK"/>
        </w:rPr>
        <w:t xml:space="preserve"> (preskúmať)</w:t>
      </w:r>
      <w:r w:rsidRPr="00557F87">
        <w:rPr>
          <w:lang w:eastAsia="sk-SK"/>
        </w:rPr>
        <w:t>, ktorá zobrazuje obľúbené fotografie</w:t>
      </w:r>
      <w:r>
        <w:rPr>
          <w:lang w:eastAsia="sk-SK"/>
        </w:rPr>
        <w:t xml:space="preserve"> a</w:t>
      </w:r>
      <w:r w:rsidRPr="00557F87">
        <w:rPr>
          <w:lang w:eastAsia="sk-SK"/>
        </w:rPr>
        <w:t xml:space="preserve"> fotografie nasnímané v okolí. </w:t>
      </w:r>
      <w:r w:rsidR="00D229E8">
        <w:rPr>
          <w:lang w:eastAsia="sk-SK"/>
        </w:rPr>
        <w:t>[48]</w:t>
      </w:r>
    </w:p>
    <w:p w14:paraId="5FF4078E" w14:textId="77777777" w:rsidR="003833E8" w:rsidRDefault="00557F87" w:rsidP="00B7702C">
      <w:pPr>
        <w:jc w:val="both"/>
      </w:pPr>
      <w:r w:rsidRPr="00557F87">
        <w:t>IGTV je vertikálna video aplikácia spustená spoločnosťou Instagram v júni 2018. Základné funkcie sú k dispozícii aj v aplikácii Instagram a na webovej stránke. IGTV umožňuje nahrávanie až 10 minút na dĺžku s veľkosťou súboru do 650 MB, overe</w:t>
      </w:r>
      <w:r>
        <w:t>ní</w:t>
      </w:r>
      <w:r w:rsidRPr="00557F87">
        <w:t xml:space="preserve"> a populárn</w:t>
      </w:r>
      <w:r>
        <w:t>i</w:t>
      </w:r>
      <w:r w:rsidRPr="00557F87">
        <w:t xml:space="preserve"> používate</w:t>
      </w:r>
      <w:r>
        <w:t>l</w:t>
      </w:r>
      <w:r w:rsidRPr="00557F87">
        <w:t>i</w:t>
      </w:r>
      <w:r>
        <w:t xml:space="preserve">a </w:t>
      </w:r>
      <w:r w:rsidRPr="00557F87">
        <w:t xml:space="preserve">môžu nahrávať videá až do 60 minút na dĺžku s veľkosťou súboru do 5,4 GB. Aplikácia automaticky začne prehrávať videá ihneď po </w:t>
      </w:r>
      <w:r>
        <w:t>ich</w:t>
      </w:r>
      <w:r w:rsidRPr="00557F87">
        <w:t xml:space="preserve"> spustení</w:t>
      </w:r>
      <w:r w:rsidR="008B4113">
        <w:t xml:space="preserve"> (stačí keď používateľ je na danom videu nemusí klikať na prehrať).</w:t>
      </w:r>
      <w:r w:rsidR="00D229E8">
        <w:t xml:space="preserve"> [55]</w:t>
      </w:r>
    </w:p>
    <w:p w14:paraId="2FD2B2A5" w14:textId="3FADA88A" w:rsidR="008B4113" w:rsidRDefault="008B4113" w:rsidP="00B7702C">
      <w:pPr>
        <w:jc w:val="both"/>
      </w:pPr>
      <w:r w:rsidRPr="008B4113">
        <w:t xml:space="preserve">V decembri 2013 spoločnosť Instagram oznámila Instagram </w:t>
      </w:r>
      <w:proofErr w:type="spellStart"/>
      <w:r w:rsidRPr="008B4113">
        <w:t>Direct</w:t>
      </w:r>
      <w:proofErr w:type="spellEnd"/>
      <w:r w:rsidRPr="008B4113">
        <w:t>, funkciu, ktorá používateľom umožňuje interakciu prostredníctvom súkromných správ. Používatelia, ktorí sledujú jeden druhého, môžu posielať súkromné ​​správy s fotografiami a</w:t>
      </w:r>
      <w:r>
        <w:t> </w:t>
      </w:r>
      <w:r w:rsidRPr="008B4113">
        <w:t>vide</w:t>
      </w:r>
      <w:r w:rsidR="0067063A">
        <w:t>a</w:t>
      </w:r>
      <w:r w:rsidRPr="008B4113">
        <w:t>mi</w:t>
      </w:r>
      <w:r>
        <w:t>.</w:t>
      </w:r>
      <w:r w:rsidRPr="008B4113">
        <w:t xml:space="preserve"> Keď používatelia dostanú súkromnú správu od niekoho, koho </w:t>
      </w:r>
      <w:r>
        <w:t>nesledujú</w:t>
      </w:r>
      <w:r w:rsidRPr="008B4113">
        <w:t xml:space="preserve">, správa sa označí ako </w:t>
      </w:r>
      <w:r>
        <w:t>žiadosť</w:t>
      </w:r>
      <w:r w:rsidRPr="008B4113">
        <w:t xml:space="preserve"> </w:t>
      </w:r>
      <w:r>
        <w:t xml:space="preserve">o kontakt </w:t>
      </w:r>
      <w:r w:rsidRPr="008B4113">
        <w:t xml:space="preserve">a používateľ ju musí prijať, aby ju mohol zobraziť. Táto funkcia získala hlavnú aktualizáciu v septembri 2015, pridala vlákna konverzácií a umožnila používateľom zdieľať polohy, stránky s </w:t>
      </w:r>
      <w:proofErr w:type="spellStart"/>
      <w:r w:rsidRPr="008B4113">
        <w:t>hashtagmi</w:t>
      </w:r>
      <w:proofErr w:type="spellEnd"/>
      <w:r w:rsidRPr="008B4113">
        <w:t xml:space="preserve"> a profily prostredníctvom </w:t>
      </w:r>
      <w:r>
        <w:t xml:space="preserve">týchto </w:t>
      </w:r>
      <w:r w:rsidRPr="008B4113">
        <w:t xml:space="preserve">súkromných správ. Okrem toho môžu používatelia teraz odpovedať na súkromné ​​správy textom, ikonami </w:t>
      </w:r>
      <w:proofErr w:type="spellStart"/>
      <w:r w:rsidRPr="008B4113">
        <w:t>emoji</w:t>
      </w:r>
      <w:proofErr w:type="spellEnd"/>
      <w:r w:rsidRPr="008B4113">
        <w:t xml:space="preserve"> alebo kliknutím na ikonu srdca. Kamera vo vnútri</w:t>
      </w:r>
      <w:r>
        <w:t xml:space="preserve"> aplikácie</w:t>
      </w:r>
      <w:r w:rsidRPr="008B4113">
        <w:t xml:space="preserve"> </w:t>
      </w:r>
      <w:proofErr w:type="spellStart"/>
      <w:r w:rsidRPr="008B4113">
        <w:t>Direct</w:t>
      </w:r>
      <w:proofErr w:type="spellEnd"/>
      <w:r w:rsidRPr="008B4113">
        <w:t xml:space="preserve"> umožňuje používateľom nasnímať fotografiu a odoslať ju príjemcovi bez opustenia konverzácie. Vďaka novej aktualizácii v novembri 2016 môžu používatelia nechať svoje súkromné ​​správy „po zobrazení“ príjemcom zmiznúť. Odosielateľ dostane upozornenie, ak príjemca urobí snímku obrazovky. V máji </w:t>
      </w:r>
      <w:r>
        <w:t xml:space="preserve">2017 </w:t>
      </w:r>
      <w:r w:rsidRPr="008B4113">
        <w:t>Instagram umožnil posielanie odkazov na webové stránky v správach a tiež pridával podporu pre odosielanie fotografií v ich pôvodnej orientácii na výšku alebo na šírku bez orezania.</w:t>
      </w:r>
      <w:r w:rsidR="00D229E8">
        <w:t xml:space="preserve"> [56]</w:t>
      </w:r>
    </w:p>
    <w:p w14:paraId="411C3889" w14:textId="77777777" w:rsidR="008B4113" w:rsidRDefault="008B4113" w:rsidP="00B7702C">
      <w:pPr>
        <w:jc w:val="both"/>
      </w:pPr>
      <w:r w:rsidRPr="008B4113">
        <w:t xml:space="preserve">V auguste 2016 spoločnosť Instagram spustila </w:t>
      </w:r>
      <w:r w:rsidR="00C35C0A" w:rsidRPr="008B4113">
        <w:t>funkciu</w:t>
      </w:r>
      <w:r w:rsidRPr="008B4113">
        <w:t xml:space="preserve"> </w:t>
      </w:r>
      <w:proofErr w:type="spellStart"/>
      <w:r w:rsidRPr="008B4113">
        <w:t>Stories</w:t>
      </w:r>
      <w:proofErr w:type="spellEnd"/>
      <w:r w:rsidRPr="008B4113">
        <w:t>, ktorá umožňuje používateľom vytvárať fotografie, pridávať efekty</w:t>
      </w:r>
      <w:r w:rsidR="00C35C0A">
        <w:t xml:space="preserve">, nálepky a </w:t>
      </w:r>
      <w:proofErr w:type="spellStart"/>
      <w:r w:rsidR="00C35C0A">
        <w:t>emoji</w:t>
      </w:r>
      <w:proofErr w:type="spellEnd"/>
      <w:r w:rsidRPr="008B4113">
        <w:t xml:space="preserve"> a pridávať ich do svojho príbehu </w:t>
      </w:r>
      <w:r w:rsidR="00C35C0A">
        <w:t xml:space="preserve">na </w:t>
      </w:r>
      <w:r w:rsidRPr="008B4113">
        <w:t xml:space="preserve">Instagram. Platnosť obrázkov </w:t>
      </w:r>
      <w:r w:rsidR="00C35C0A">
        <w:t xml:space="preserve">alebo videí </w:t>
      </w:r>
      <w:r w:rsidRPr="008B4113">
        <w:t xml:space="preserve">odovzdaných do príbehu používateľa vyprší po 24 hodinách. </w:t>
      </w:r>
      <w:r w:rsidR="00C35C0A">
        <w:t>V tomto bol ale dosť kritizovaný Instagram za kopírovanie funkcie zo Snapchat-u.</w:t>
      </w:r>
      <w:r w:rsidR="00D229E8">
        <w:t xml:space="preserve"> [49]</w:t>
      </w:r>
    </w:p>
    <w:p w14:paraId="72B1BC61" w14:textId="77777777" w:rsidR="00C35C0A" w:rsidRDefault="00C35C0A" w:rsidP="00B7702C">
      <w:pPr>
        <w:jc w:val="both"/>
      </w:pPr>
      <w:r w:rsidRPr="00C35C0A">
        <w:lastRenderedPageBreak/>
        <w:t>V januári 2017 spoločnosť Instagram spustila reklamy s možnosťou preskočenia, v ktorých sa medzi rôznymi príbehmi zobrazujú päťsekundové videoreklamy s videom a 15 s.</w:t>
      </w:r>
      <w:r w:rsidR="00D229E8" w:rsidRPr="00D229E8">
        <w:t xml:space="preserve"> </w:t>
      </w:r>
    </w:p>
    <w:p w14:paraId="2794C28F" w14:textId="77777777" w:rsidR="00C35C0A" w:rsidRDefault="00C35C0A" w:rsidP="00B7702C">
      <w:pPr>
        <w:jc w:val="both"/>
      </w:pPr>
      <w:r w:rsidRPr="00C35C0A">
        <w:t>V máji 2017 Instagram rozšíril funkciu nálepky s rozšírenou realitou na podporu filtrov tváre, čo používateľom umožňuje pridať na svoje tváre konkrétne vizuálne prvky.</w:t>
      </w:r>
    </w:p>
    <w:p w14:paraId="10F8C264" w14:textId="22ED92E3" w:rsidR="00C35C0A" w:rsidRDefault="00C35C0A" w:rsidP="00B7702C">
      <w:pPr>
        <w:jc w:val="both"/>
      </w:pPr>
      <w:r w:rsidRPr="00C35C0A">
        <w:t xml:space="preserve">V júni 2017 spoločnosť Instagram </w:t>
      </w:r>
      <w:r>
        <w:t>upravila</w:t>
      </w:r>
      <w:r w:rsidRPr="00C35C0A">
        <w:t xml:space="preserve"> svoju funkciu živého vide</w:t>
      </w:r>
      <w:r w:rsidR="0067063A">
        <w:t>á</w:t>
      </w:r>
      <w:r w:rsidRPr="00C35C0A">
        <w:t xml:space="preserve">, aby používateľom umožnila pridať svoje živé vysielanie do svojho príbehu, aby bola k dispozícii v najbližších 24 hodinách, alebo </w:t>
      </w:r>
      <w:r>
        <w:t xml:space="preserve">aby </w:t>
      </w:r>
      <w:r w:rsidRPr="00C35C0A">
        <w:t xml:space="preserve">ho </w:t>
      </w:r>
      <w:r>
        <w:t xml:space="preserve">bolo  možné </w:t>
      </w:r>
      <w:r w:rsidRPr="00C35C0A">
        <w:t xml:space="preserve">okamžite </w:t>
      </w:r>
      <w:r>
        <w:t>zmazať</w:t>
      </w:r>
      <w:r w:rsidRPr="00C35C0A">
        <w:t>. V júli začal Instagram používateľom umožňovať reagovať na obsah príbehov zasielaním fotografií a videí, doplnených o efekty Instagramu, ako sú filtre, nálepky a</w:t>
      </w:r>
      <w:r>
        <w:t> </w:t>
      </w:r>
      <w:proofErr w:type="spellStart"/>
      <w:r>
        <w:t>hashtagy</w:t>
      </w:r>
      <w:proofErr w:type="spellEnd"/>
      <w:r>
        <w:t>.</w:t>
      </w:r>
    </w:p>
    <w:p w14:paraId="32463305" w14:textId="77777777" w:rsidR="00C35C0A" w:rsidRDefault="00C35C0A" w:rsidP="00B7702C">
      <w:pPr>
        <w:jc w:val="both"/>
      </w:pPr>
      <w:r>
        <w:t>Dňa 5. decembra 2017 spoločnosť Instagram predstavila „Permanentné príbehy“, známe tiež ako archív príbehov, ktoré sú podobné príbehom Instagramu, ale ich platnosť neskončí. Vyzerajú ako kruhy pod profilovým obrázkom a životopisom (bio) a sú prístupné hocikomu, hocikedy.</w:t>
      </w:r>
      <w:r w:rsidR="00D229E8">
        <w:t xml:space="preserve"> [49]</w:t>
      </w:r>
    </w:p>
    <w:p w14:paraId="4A20259A" w14:textId="77777777" w:rsidR="00F338EB" w:rsidRDefault="00C35C0A" w:rsidP="00B7702C">
      <w:pPr>
        <w:jc w:val="both"/>
      </w:pPr>
      <w:r>
        <w:t xml:space="preserve">V júni 2018 dosiahli denní používatelia aktívnych príbehov Instagramu </w:t>
      </w:r>
      <w:r w:rsidR="00F338EB">
        <w:t xml:space="preserve">hranicu </w:t>
      </w:r>
      <w:r>
        <w:t>400 miliónov používateľov a aktívni používatelia mesačne dosiahli 1 miliardu používateľov.</w:t>
      </w:r>
      <w:r w:rsidR="00F338EB" w:rsidRPr="00F338EB">
        <w:t xml:space="preserve"> </w:t>
      </w:r>
    </w:p>
    <w:p w14:paraId="4E4F562B" w14:textId="77777777" w:rsidR="00F338EB" w:rsidRDefault="00F338EB" w:rsidP="00B7702C">
      <w:pPr>
        <w:jc w:val="both"/>
      </w:pPr>
      <w:r w:rsidRPr="00F338EB">
        <w:t xml:space="preserve">V máji 2016 Instagram ohlásil spustenie nových nástrojov pre obchodné účty vrátane nových obchodných profilov, štatistík </w:t>
      </w:r>
      <w:proofErr w:type="spellStart"/>
      <w:r w:rsidRPr="00F338EB">
        <w:t>Insights</w:t>
      </w:r>
      <w:proofErr w:type="spellEnd"/>
      <w:r w:rsidRPr="00F338EB">
        <w:t xml:space="preserve"> a možnosti premeniť príspevky na reklamy priamo zo samotnej aplikácie Instagram.</w:t>
      </w:r>
    </w:p>
    <w:p w14:paraId="54A98590" w14:textId="77777777" w:rsidR="00C35C0A" w:rsidRDefault="00F338EB" w:rsidP="00B7702C">
      <w:pPr>
        <w:jc w:val="both"/>
      </w:pPr>
      <w:r>
        <w:t>V novembri 2018 Instagram pridal možnosť, aby príspevky firemných účtov obsahovali produkty označené značkami, s možnosťou prepojenia používateľov priamo na stránku nákupu a ich uloženie do „nákupného zoznamu“ vo svojich uložených kolekciách. Nasledujúci apríl spoločnosť Instagram rozšírila túto funkciu pridaním položky „</w:t>
      </w:r>
      <w:proofErr w:type="spellStart"/>
      <w:r>
        <w:t>Checkout</w:t>
      </w:r>
      <w:proofErr w:type="spellEnd"/>
      <w:r>
        <w:t xml:space="preserve"> on Instagram“, ktorá umožňuje obchodníkom uskutočňovať nákupy elektronických výrobkov pre tieto produkty priamo prostredníctvom aplikácie Instagram.</w:t>
      </w:r>
      <w:r w:rsidR="008E4A59">
        <w:t xml:space="preserve"> [57]</w:t>
      </w:r>
    </w:p>
    <w:p w14:paraId="0675CC45" w14:textId="77777777" w:rsidR="00F338EB" w:rsidRPr="00F338EB" w:rsidRDefault="00F338EB" w:rsidP="00B7702C">
      <w:pPr>
        <w:jc w:val="both"/>
      </w:pPr>
      <w:r w:rsidRPr="00F338EB">
        <w:t xml:space="preserve">V októbri 2015 vydal Instagram aplikáciu </w:t>
      </w:r>
      <w:proofErr w:type="spellStart"/>
      <w:r w:rsidRPr="00F338EB">
        <w:t>Boomerang</w:t>
      </w:r>
      <w:proofErr w:type="spellEnd"/>
      <w:r w:rsidRPr="00F338EB">
        <w:t>, ktorá kombinuje fotografie do krátkych jednosekundových videí, ktoré sa prehrávajú tam a späť v slučke.</w:t>
      </w:r>
      <w:r w:rsidR="008E4A59">
        <w:t xml:space="preserve"> [58]</w:t>
      </w:r>
    </w:p>
    <w:p w14:paraId="702A1635" w14:textId="77777777" w:rsidR="00F338EB" w:rsidRDefault="00F338EB" w:rsidP="00B7702C">
      <w:pPr>
        <w:jc w:val="both"/>
        <w:rPr>
          <w:lang w:eastAsia="sk-SK"/>
        </w:rPr>
      </w:pPr>
      <w:r w:rsidRPr="00F338EB">
        <w:rPr>
          <w:lang w:eastAsia="sk-SK"/>
        </w:rPr>
        <w:t xml:space="preserve">Po vydaní v októbri mala </w:t>
      </w:r>
      <w:r>
        <w:rPr>
          <w:lang w:eastAsia="sk-SK"/>
        </w:rPr>
        <w:t>aplikácia</w:t>
      </w:r>
      <w:r w:rsidRPr="00F338EB">
        <w:rPr>
          <w:lang w:eastAsia="sk-SK"/>
        </w:rPr>
        <w:t xml:space="preserve"> Instagram v decembri 2010 zaregistrovaných jeden milión používateľov. V júni 2011 oznámila, že má 5 miliónov používateľov, čo sa v septembri zvýšilo na 10 miliónov. Tento rast pokračoval </w:t>
      </w:r>
      <w:r>
        <w:rPr>
          <w:lang w:eastAsia="sk-SK"/>
        </w:rPr>
        <w:t>a v</w:t>
      </w:r>
      <w:r w:rsidRPr="00F338EB">
        <w:rPr>
          <w:lang w:eastAsia="sk-SK"/>
        </w:rPr>
        <w:t xml:space="preserve"> septembri 2017 </w:t>
      </w:r>
      <w:r>
        <w:rPr>
          <w:lang w:eastAsia="sk-SK"/>
        </w:rPr>
        <w:t>mala aplikácia</w:t>
      </w:r>
      <w:r w:rsidRPr="00F338EB">
        <w:rPr>
          <w:lang w:eastAsia="sk-SK"/>
        </w:rPr>
        <w:t xml:space="preserve"> 800 miliónov</w:t>
      </w:r>
      <w:r>
        <w:rPr>
          <w:lang w:eastAsia="sk-SK"/>
        </w:rPr>
        <w:t xml:space="preserve"> používateľov</w:t>
      </w:r>
      <w:r w:rsidRPr="00F338EB">
        <w:rPr>
          <w:lang w:eastAsia="sk-SK"/>
        </w:rPr>
        <w:t>.</w:t>
      </w:r>
      <w:r w:rsidR="008E4A59">
        <w:rPr>
          <w:lang w:eastAsia="sk-SK"/>
        </w:rPr>
        <w:t xml:space="preserve"> [59]</w:t>
      </w:r>
    </w:p>
    <w:p w14:paraId="19A2D05D" w14:textId="77777777" w:rsidR="00F338EB" w:rsidRPr="00F338EB" w:rsidRDefault="00F338EB" w:rsidP="00B7702C">
      <w:pPr>
        <w:jc w:val="both"/>
        <w:rPr>
          <w:lang w:eastAsia="sk-SK"/>
        </w:rPr>
      </w:pPr>
      <w:r w:rsidRPr="00F338EB">
        <w:rPr>
          <w:lang w:eastAsia="sk-SK"/>
        </w:rPr>
        <w:t xml:space="preserve">V októbri 2016 dosiahol Instagram </w:t>
      </w:r>
      <w:proofErr w:type="spellStart"/>
      <w:r w:rsidRPr="00F338EB">
        <w:rPr>
          <w:lang w:eastAsia="sk-SK"/>
        </w:rPr>
        <w:t>Stories</w:t>
      </w:r>
      <w:proofErr w:type="spellEnd"/>
      <w:r w:rsidRPr="00F338EB">
        <w:rPr>
          <w:lang w:eastAsia="sk-SK"/>
        </w:rPr>
        <w:t xml:space="preserve"> 100 miliónov aktívnych používateľov, dva mesiace po uvedení na trh. Tento nárast sa zvýšil na 150 miliónov v januári 2017, 200 miliónov v apríli, čím prekonal rast používateľov Snapchat</w:t>
      </w:r>
      <w:r>
        <w:rPr>
          <w:lang w:eastAsia="sk-SK"/>
        </w:rPr>
        <w:t>-u</w:t>
      </w:r>
      <w:r w:rsidRPr="00F338EB">
        <w:rPr>
          <w:lang w:eastAsia="sk-SK"/>
        </w:rPr>
        <w:t>, a 250 miliónov aktívnych používateľov v júni 2017.</w:t>
      </w:r>
      <w:r w:rsidR="008E4A59">
        <w:rPr>
          <w:lang w:eastAsia="sk-SK"/>
        </w:rPr>
        <w:t xml:space="preserve"> [60]</w:t>
      </w:r>
    </w:p>
    <w:p w14:paraId="162042D9" w14:textId="77777777" w:rsidR="00F338EB" w:rsidRDefault="00F338EB" w:rsidP="00B7702C">
      <w:pPr>
        <w:jc w:val="both"/>
        <w:rPr>
          <w:lang w:eastAsia="sk-SK"/>
        </w:rPr>
      </w:pPr>
      <w:r w:rsidRPr="00F338EB">
        <w:rPr>
          <w:lang w:eastAsia="sk-SK"/>
        </w:rPr>
        <w:lastRenderedPageBreak/>
        <w:t xml:space="preserve">V apríli 2017 mala </w:t>
      </w:r>
      <w:r>
        <w:rPr>
          <w:lang w:eastAsia="sk-SK"/>
        </w:rPr>
        <w:t>aplikácia</w:t>
      </w:r>
      <w:r w:rsidRPr="00F338EB">
        <w:rPr>
          <w:lang w:eastAsia="sk-SK"/>
        </w:rPr>
        <w:t xml:space="preserve"> Instagram </w:t>
      </w:r>
      <w:proofErr w:type="spellStart"/>
      <w:r w:rsidRPr="00F338EB">
        <w:rPr>
          <w:lang w:eastAsia="sk-SK"/>
        </w:rPr>
        <w:t>Direct</w:t>
      </w:r>
      <w:proofErr w:type="spellEnd"/>
      <w:r w:rsidRPr="00F338EB">
        <w:rPr>
          <w:lang w:eastAsia="sk-SK"/>
        </w:rPr>
        <w:t xml:space="preserve"> 375 miliónov používateľov mesačne.</w:t>
      </w:r>
      <w:r>
        <w:rPr>
          <w:lang w:eastAsia="sk-SK"/>
        </w:rPr>
        <w:t xml:space="preserve"> </w:t>
      </w:r>
      <w:r w:rsidRPr="00F338EB">
        <w:rPr>
          <w:lang w:eastAsia="sk-SK"/>
        </w:rPr>
        <w:t>V októbri 2015 bolo k dispozícii vyše 40 miliárd fotografií</w:t>
      </w:r>
      <w:r w:rsidR="00051DDE">
        <w:rPr>
          <w:lang w:eastAsia="sk-SK"/>
        </w:rPr>
        <w:t xml:space="preserve"> naprieč celým Instagramom</w:t>
      </w:r>
      <w:r w:rsidRPr="00F338EB">
        <w:rPr>
          <w:lang w:eastAsia="sk-SK"/>
        </w:rPr>
        <w:t>.</w:t>
      </w:r>
      <w:r w:rsidR="008E4A59">
        <w:rPr>
          <w:lang w:eastAsia="sk-SK"/>
        </w:rPr>
        <w:t xml:space="preserve"> [61]</w:t>
      </w:r>
    </w:p>
    <w:p w14:paraId="6EB1481C" w14:textId="77777777" w:rsidR="00051DDE" w:rsidRPr="00070D79" w:rsidRDefault="00051DDE" w:rsidP="00B7702C">
      <w:pPr>
        <w:jc w:val="both"/>
        <w:rPr>
          <w:lang w:val="en-US" w:eastAsia="sk-SK"/>
        </w:rPr>
      </w:pPr>
      <w:r>
        <w:rPr>
          <w:lang w:eastAsia="sk-SK"/>
        </w:rPr>
        <w:t xml:space="preserve">Instagram je zablokovaný v krajinách ako sú Čína, Turecko a Severná </w:t>
      </w:r>
      <w:r w:rsidR="00E8670A">
        <w:rPr>
          <w:lang w:eastAsia="sk-SK"/>
        </w:rPr>
        <w:t>Kórea</w:t>
      </w:r>
      <w:r>
        <w:rPr>
          <w:lang w:eastAsia="sk-SK"/>
        </w:rPr>
        <w:t>.</w:t>
      </w:r>
      <w:r w:rsidR="00070D79">
        <w:rPr>
          <w:lang w:eastAsia="sk-SK"/>
        </w:rPr>
        <w:t xml:space="preserve"> </w:t>
      </w:r>
    </w:p>
    <w:p w14:paraId="22284CBD" w14:textId="77777777" w:rsidR="00051DDE" w:rsidRDefault="00051DDE" w:rsidP="00AE55AB">
      <w:pPr>
        <w:pStyle w:val="2Nadpis"/>
        <w:rPr>
          <w:lang w:eastAsia="sk-SK"/>
        </w:rPr>
      </w:pPr>
      <w:bookmarkStart w:id="62" w:name="_Ref38894711"/>
      <w:bookmarkStart w:id="63" w:name="_Toc39403121"/>
      <w:r w:rsidRPr="00051DDE">
        <w:rPr>
          <w:lang w:eastAsia="sk-SK"/>
        </w:rPr>
        <w:t>Prepojenie sociálnych sieti</w:t>
      </w:r>
      <w:bookmarkEnd w:id="62"/>
      <w:bookmarkEnd w:id="63"/>
    </w:p>
    <w:p w14:paraId="7F14BE28" w14:textId="77777777" w:rsidR="001C7534" w:rsidRDefault="00051DDE" w:rsidP="00B7702C">
      <w:pPr>
        <w:jc w:val="both"/>
      </w:pPr>
      <w:r>
        <w:rPr>
          <w:lang w:eastAsia="sk-SK"/>
        </w:rPr>
        <w:t xml:space="preserve">Prepojenie sociálnych sieti je jednoduché avšak občas nefunguje ako by malo. Napríklad Facebook a Instagram je možne ľahko prepojiť a aj zdieľať obsah, či už z Facebooku na Instagram alebo opačne. To je zapríčinene aj tým, že obe aplikácie vlastní Facebook. Na Twitter je to horšie. Facebook vieme </w:t>
      </w:r>
      <w:r w:rsidR="00E66ED4">
        <w:rPr>
          <w:lang w:eastAsia="sk-SK"/>
        </w:rPr>
        <w:t>prepojiť</w:t>
      </w:r>
      <w:r>
        <w:rPr>
          <w:lang w:eastAsia="sk-SK"/>
        </w:rPr>
        <w:t xml:space="preserve"> na Twitter ale zdieľanie nefunguje kvôli </w:t>
      </w:r>
      <w:proofErr w:type="spellStart"/>
      <w:r>
        <w:rPr>
          <w:lang w:eastAsia="sk-SK"/>
        </w:rPr>
        <w:t>Cambridge</w:t>
      </w:r>
      <w:proofErr w:type="spellEnd"/>
      <w:r>
        <w:rPr>
          <w:lang w:eastAsia="sk-SK"/>
        </w:rPr>
        <w:t xml:space="preserve"> </w:t>
      </w:r>
      <w:proofErr w:type="spellStart"/>
      <w:r>
        <w:rPr>
          <w:lang w:eastAsia="sk-SK"/>
        </w:rPr>
        <w:t>Analytica</w:t>
      </w:r>
      <w:proofErr w:type="spellEnd"/>
      <w:r>
        <w:rPr>
          <w:lang w:eastAsia="sk-SK"/>
        </w:rPr>
        <w:t xml:space="preserve"> škandálu. To prinútilo Facebook aby zmenil API </w:t>
      </w:r>
      <w:r w:rsidRPr="00051DDE">
        <w:t>(rozhranie pre programovanie aplikácií</w:t>
      </w:r>
      <w:r>
        <w:t xml:space="preserve">). A tak je možné zdieľať obsah iba manuálne a nie automaticky medzi týmito dvoma aplikáciami. A ani z Twitteru nie je možné automaticky posielať príspevky v tomto prípade </w:t>
      </w:r>
      <w:proofErr w:type="spellStart"/>
      <w:r>
        <w:t>tweety</w:t>
      </w:r>
      <w:proofErr w:type="spellEnd"/>
      <w:r>
        <w:t xml:space="preserve"> napríklad </w:t>
      </w:r>
      <w:r w:rsidR="00E66ED4">
        <w:t>do</w:t>
      </w:r>
      <w:r>
        <w:t xml:space="preserve"> facebooko</w:t>
      </w:r>
      <w:r w:rsidR="00E66ED4">
        <w:t>vej skupiny</w:t>
      </w:r>
      <w:r>
        <w:t>.</w:t>
      </w:r>
    </w:p>
    <w:p w14:paraId="59CFFA04" w14:textId="77777777" w:rsidR="001C7534" w:rsidRDefault="001C7534" w:rsidP="00B7702C">
      <w:pPr>
        <w:jc w:val="both"/>
      </w:pPr>
      <w:r>
        <w:t xml:space="preserve">Zároveň je možné prepojiť aj Instagram a Twitter cez aplikáciu Instagramu avšak podpora zdieľania obsahu tu taktiež nie je dostupná. Čiže je nutne zdieľať obsah manuálne prípadne cez nejaké rozšírenie tretej strany. To isté platí aj o prepojení Twitteru na Instagram. </w:t>
      </w:r>
    </w:p>
    <w:p w14:paraId="1AB76477" w14:textId="77777777" w:rsidR="00812F94" w:rsidRDefault="00812F94" w:rsidP="00B7702C">
      <w:pPr>
        <w:jc w:val="both"/>
      </w:pPr>
      <w:r>
        <w:t xml:space="preserve">WeChat je </w:t>
      </w:r>
      <w:r w:rsidR="00142B60">
        <w:t>možné</w:t>
      </w:r>
      <w:r>
        <w:t xml:space="preserve"> </w:t>
      </w:r>
      <w:r w:rsidR="00142B60">
        <w:t>prepojiť</w:t>
      </w:r>
      <w:r>
        <w:t xml:space="preserve"> s Facebookom dokonca tak</w:t>
      </w:r>
      <w:r w:rsidR="00142B60">
        <w:t>,</w:t>
      </w:r>
      <w:r>
        <w:t xml:space="preserve"> </w:t>
      </w:r>
      <w:r w:rsidR="00142B60">
        <w:t>že</w:t>
      </w:r>
      <w:r>
        <w:t xml:space="preserve"> sa da pomocou neho </w:t>
      </w:r>
      <w:r w:rsidR="00142B60">
        <w:t>prihlásiť</w:t>
      </w:r>
      <w:r>
        <w:t xml:space="preserve">. Na </w:t>
      </w:r>
      <w:r w:rsidR="00142B60">
        <w:t>Twitter</w:t>
      </w:r>
      <w:r>
        <w:t xml:space="preserve"> ani </w:t>
      </w:r>
      <w:r w:rsidR="00142B60">
        <w:t>Instagram sa nedá WeChat pripojiť a zdieľanie nie je možne z </w:t>
      </w:r>
      <w:proofErr w:type="spellStart"/>
      <w:r w:rsidR="00142B60">
        <w:t>WeChatu</w:t>
      </w:r>
      <w:proofErr w:type="spellEnd"/>
      <w:r w:rsidR="00142B60">
        <w:t xml:space="preserve"> ani na Instagram ani na Twitter. Tak isto ani s WhatsAppom nie je WeChat prepojenia schopný.</w:t>
      </w:r>
    </w:p>
    <w:p w14:paraId="0895EA1F" w14:textId="77777777" w:rsidR="00051DDE" w:rsidRDefault="00070D79" w:rsidP="00B7702C">
      <w:pPr>
        <w:jc w:val="both"/>
      </w:pPr>
      <w:r>
        <w:t xml:space="preserve">Z WordPressu je možné urobiť prepojenie na Twitter aj na Facebook (pre profil alebo stránku nie pre skupinu, to bolo možné kedysi ale po zmene API sa to už nedá). Tak isto vieme prepojiť aj Instagram a WordPress a jednotlivé blogy pridať aj na Instagrame alebo zobraziť </w:t>
      </w:r>
      <w:proofErr w:type="spellStart"/>
      <w:r>
        <w:t>Instagramové</w:t>
      </w:r>
      <w:proofErr w:type="spellEnd"/>
      <w:r>
        <w:t xml:space="preserve"> príspevky daného profilu na WordPress stránke. Pridávanie blogu na jednotlivé platformy by malo zabezpečiť rozšírenie</w:t>
      </w:r>
      <w:r w:rsidR="00C31784">
        <w:t xml:space="preserve"> (plugin)</w:t>
      </w:r>
      <w:r>
        <w:t xml:space="preserve"> </w:t>
      </w:r>
      <w:proofErr w:type="spellStart"/>
      <w:r>
        <w:t>Jetpack</w:t>
      </w:r>
      <w:proofErr w:type="spellEnd"/>
      <w:r>
        <w:t xml:space="preserve"> na ktoré môžeme napojiť jednotlivé účty z vyššie spomenutých sociálnych sieti (Facebook a Twitter).</w:t>
      </w:r>
    </w:p>
    <w:p w14:paraId="7A436646" w14:textId="77777777" w:rsidR="00C31784" w:rsidRDefault="00C31784" w:rsidP="00C31784">
      <w:pPr>
        <w:keepNext/>
        <w:jc w:val="center"/>
      </w:pPr>
      <w:r>
        <w:rPr>
          <w:noProof/>
        </w:rPr>
        <w:lastRenderedPageBreak/>
        <w:drawing>
          <wp:inline distT="0" distB="0" distL="0" distR="0" wp14:anchorId="098B386D" wp14:editId="3D00517D">
            <wp:extent cx="5486400" cy="2720340"/>
            <wp:effectExtent l="0" t="0" r="0" b="3810"/>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497" r="1673" b="4835"/>
                    <a:stretch/>
                  </pic:blipFill>
                  <pic:spPr bwMode="auto">
                    <a:xfrm>
                      <a:off x="0" y="0"/>
                      <a:ext cx="5486400" cy="2720340"/>
                    </a:xfrm>
                    <a:prstGeom prst="rect">
                      <a:avLst/>
                    </a:prstGeom>
                    <a:ln>
                      <a:noFill/>
                    </a:ln>
                    <a:extLst>
                      <a:ext uri="{53640926-AAD7-44D8-BBD7-CCE9431645EC}">
                        <a14:shadowObscured xmlns:a14="http://schemas.microsoft.com/office/drawing/2010/main"/>
                      </a:ext>
                    </a:extLst>
                  </pic:spPr>
                </pic:pic>
              </a:graphicData>
            </a:graphic>
          </wp:inline>
        </w:drawing>
      </w:r>
    </w:p>
    <w:p w14:paraId="06B7826B" w14:textId="7B6F5DF3" w:rsidR="00C31784" w:rsidRDefault="00C31784" w:rsidP="00C31784">
      <w:pPr>
        <w:pStyle w:val="Popis"/>
      </w:pPr>
      <w:bookmarkStart w:id="64" w:name="_Toc39403145"/>
      <w:r>
        <w:t xml:space="preserve">Obrázok </w:t>
      </w:r>
      <w:fldSimple w:instr=" SEQ Obrázok \* ARABIC ">
        <w:r w:rsidR="00E512D1">
          <w:rPr>
            <w:noProof/>
          </w:rPr>
          <w:t>13</w:t>
        </w:r>
      </w:fldSimple>
      <w:r>
        <w:t xml:space="preserve"> Plugin </w:t>
      </w:r>
      <w:proofErr w:type="spellStart"/>
      <w:r>
        <w:t>Jetpack</w:t>
      </w:r>
      <w:proofErr w:type="spellEnd"/>
      <w:r>
        <w:t xml:space="preserve"> pre WordPress a jeho prepojenie portálu so sociálnymi sieťami</w:t>
      </w:r>
      <w:bookmarkEnd w:id="64"/>
    </w:p>
    <w:p w14:paraId="4913076E" w14:textId="77777777" w:rsidR="002F4EEA" w:rsidRDefault="002F4EEA" w:rsidP="00B7702C">
      <w:pPr>
        <w:jc w:val="both"/>
      </w:pPr>
      <w:r>
        <w:t>Ako m</w:t>
      </w:r>
      <w:r w:rsidR="000B485D">
        <w:t>á</w:t>
      </w:r>
      <w:r>
        <w:t xml:space="preserve">me </w:t>
      </w:r>
      <w:r w:rsidR="000B485D">
        <w:t>možnosť</w:t>
      </w:r>
      <w:r>
        <w:t xml:space="preserve"> </w:t>
      </w:r>
      <w:r w:rsidR="000B485D">
        <w:t>vidieť</w:t>
      </w:r>
      <w:r>
        <w:t xml:space="preserve"> aj na tomto </w:t>
      </w:r>
      <w:r w:rsidR="000B485D">
        <w:t>obrázku</w:t>
      </w:r>
      <w:r>
        <w:t xml:space="preserve"> prepojenie je </w:t>
      </w:r>
      <w:r w:rsidR="000B485D">
        <w:t>možné</w:t>
      </w:r>
      <w:r>
        <w:t xml:space="preserve"> s Facebook </w:t>
      </w:r>
      <w:r w:rsidR="000B485D">
        <w:t>stránkou (Facebook )</w:t>
      </w:r>
      <w:r>
        <w:t xml:space="preserve">. </w:t>
      </w:r>
      <w:r w:rsidR="000B485D">
        <w:t>Ná</w:t>
      </w:r>
      <w:r w:rsidR="00CD50AF">
        <w:t>š</w:t>
      </w:r>
      <w:r>
        <w:t xml:space="preserve"> </w:t>
      </w:r>
      <w:r w:rsidR="000B485D">
        <w:t>problém</w:t>
      </w:r>
      <w:r>
        <w:t xml:space="preserve"> je ale</w:t>
      </w:r>
      <w:r w:rsidR="000B485D">
        <w:t>, že</w:t>
      </w:r>
      <w:r>
        <w:t xml:space="preserve"> by sme potrebovali </w:t>
      </w:r>
      <w:r w:rsidR="000B485D">
        <w:t>prepojiť</w:t>
      </w:r>
      <w:r>
        <w:t xml:space="preserve"> WordPress na Facebook skupinu. Rozdiel medzi </w:t>
      </w:r>
      <w:r w:rsidR="000B485D">
        <w:t>stránkou</w:t>
      </w:r>
      <w:r>
        <w:t xml:space="preserve"> a skupinou je</w:t>
      </w:r>
      <w:r w:rsidR="00CD50AF">
        <w:t xml:space="preserve">, </w:t>
      </w:r>
      <w:r w:rsidR="000B485D">
        <w:t>že</w:t>
      </w:r>
      <w:r>
        <w:t xml:space="preserve"> </w:t>
      </w:r>
      <w:r w:rsidR="000B485D">
        <w:t>stránka</w:t>
      </w:r>
      <w:r>
        <w:t xml:space="preserve"> je </w:t>
      </w:r>
      <w:r w:rsidR="000B485D">
        <w:t>skôr</w:t>
      </w:r>
      <w:r>
        <w:t xml:space="preserve"> pre </w:t>
      </w:r>
      <w:r w:rsidR="000B485D">
        <w:t>známe</w:t>
      </w:r>
      <w:r>
        <w:t xml:space="preserve"> osobnosti alebo biznis d</w:t>
      </w:r>
      <w:r w:rsidR="000B485D">
        <w:t>á</w:t>
      </w:r>
      <w:r>
        <w:t xml:space="preserve"> sa viac </w:t>
      </w:r>
      <w:r w:rsidR="000B485D">
        <w:t>upravovať</w:t>
      </w:r>
      <w:r>
        <w:t xml:space="preserve"> a </w:t>
      </w:r>
      <w:r w:rsidR="000B485D">
        <w:t>príspevky</w:t>
      </w:r>
      <w:r>
        <w:t xml:space="preserve"> </w:t>
      </w:r>
      <w:r w:rsidR="000B485D">
        <w:t>primárne</w:t>
      </w:r>
      <w:r>
        <w:t xml:space="preserve"> </w:t>
      </w:r>
      <w:r w:rsidR="000B485D">
        <w:t>pridáva</w:t>
      </w:r>
      <w:r>
        <w:t xml:space="preserve"> admin</w:t>
      </w:r>
      <w:r w:rsidR="000B485D">
        <w:t>,</w:t>
      </w:r>
      <w:r>
        <w:t xml:space="preserve"> </w:t>
      </w:r>
      <w:r w:rsidR="000B485D">
        <w:t>čiže</w:t>
      </w:r>
      <w:r>
        <w:t xml:space="preserve"> t</w:t>
      </w:r>
      <w:r w:rsidR="00CA664D">
        <w:t>á</w:t>
      </w:r>
      <w:r>
        <w:t xml:space="preserve"> osoba, </w:t>
      </w:r>
      <w:r w:rsidR="000B485D">
        <w:t>ktorá</w:t>
      </w:r>
      <w:r>
        <w:t xml:space="preserve"> je </w:t>
      </w:r>
      <w:r w:rsidR="000B485D">
        <w:t>ako keby</w:t>
      </w:r>
      <w:r>
        <w:t xml:space="preserve"> </w:t>
      </w:r>
      <w:r w:rsidR="000B485D">
        <w:t>vlastníkom</w:t>
      </w:r>
      <w:r>
        <w:t xml:space="preserve"> </w:t>
      </w:r>
      <w:r w:rsidR="000B485D">
        <w:t>stránky</w:t>
      </w:r>
      <w:r>
        <w:t xml:space="preserve"> aj </w:t>
      </w:r>
      <w:r w:rsidR="000B485D">
        <w:t>keď</w:t>
      </w:r>
      <w:r>
        <w:t xml:space="preserve"> </w:t>
      </w:r>
      <w:r w:rsidR="000B485D">
        <w:t>pridávať</w:t>
      </w:r>
      <w:r>
        <w:t xml:space="preserve"> obsah </w:t>
      </w:r>
      <w:r w:rsidR="000B485D">
        <w:t>môžu</w:t>
      </w:r>
      <w:r>
        <w:t xml:space="preserve"> aj </w:t>
      </w:r>
      <w:r w:rsidR="000B485D">
        <w:t>iní</w:t>
      </w:r>
      <w:r>
        <w:t xml:space="preserve"> </w:t>
      </w:r>
      <w:r w:rsidR="000B485D">
        <w:t>používatelia</w:t>
      </w:r>
      <w:r>
        <w:t xml:space="preserve">. Pri skupine to je </w:t>
      </w:r>
      <w:r w:rsidR="000B485D">
        <w:t>skôr</w:t>
      </w:r>
      <w:r>
        <w:t xml:space="preserve"> o </w:t>
      </w:r>
      <w:r w:rsidR="000B485D">
        <w:t>menšej</w:t>
      </w:r>
      <w:r>
        <w:t xml:space="preserve"> komunite </w:t>
      </w:r>
      <w:r w:rsidR="000B485D">
        <w:t>ľudí</w:t>
      </w:r>
      <w:r>
        <w:t xml:space="preserve"> so </w:t>
      </w:r>
      <w:r w:rsidR="000B485D">
        <w:t>spoločnými</w:t>
      </w:r>
      <w:r>
        <w:t xml:space="preserve"> </w:t>
      </w:r>
      <w:r w:rsidR="000B485D">
        <w:t>záujmami</w:t>
      </w:r>
      <w:r>
        <w:t xml:space="preserve">, to </w:t>
      </w:r>
      <w:r w:rsidR="000B485D">
        <w:t>znamená</w:t>
      </w:r>
      <w:r>
        <w:t xml:space="preserve">, </w:t>
      </w:r>
      <w:r w:rsidR="000B485D">
        <w:t>že</w:t>
      </w:r>
      <w:r>
        <w:t xml:space="preserve"> </w:t>
      </w:r>
      <w:r w:rsidR="000B485D">
        <w:t>pridávajú</w:t>
      </w:r>
      <w:r>
        <w:t xml:space="preserve"> </w:t>
      </w:r>
      <w:r w:rsidR="000B485D">
        <w:t>príspevky</w:t>
      </w:r>
      <w:r>
        <w:t xml:space="preserve"> </w:t>
      </w:r>
      <w:r w:rsidR="000B485D">
        <w:t>všetci</w:t>
      </w:r>
      <w:r>
        <w:t xml:space="preserve"> </w:t>
      </w:r>
      <w:r w:rsidR="000B485D">
        <w:t>zároveň</w:t>
      </w:r>
      <w:r>
        <w:t xml:space="preserve"> sa tam </w:t>
      </w:r>
      <w:r w:rsidR="000B485D">
        <w:t>nedá</w:t>
      </w:r>
      <w:r>
        <w:t xml:space="preserve"> </w:t>
      </w:r>
      <w:r w:rsidR="000B485D">
        <w:t>až</w:t>
      </w:r>
      <w:r>
        <w:t xml:space="preserve"> tak dobre </w:t>
      </w:r>
      <w:r w:rsidR="000B485D">
        <w:t>robiť</w:t>
      </w:r>
      <w:r>
        <w:t xml:space="preserve"> </w:t>
      </w:r>
      <w:r w:rsidR="000B485D">
        <w:t>napríklad</w:t>
      </w:r>
      <w:r>
        <w:t xml:space="preserve"> promovanie svojej </w:t>
      </w:r>
      <w:r w:rsidR="000B485D">
        <w:t>značky</w:t>
      </w:r>
      <w:r>
        <w:t xml:space="preserve"> alebo produktu lebo skupiny nie </w:t>
      </w:r>
      <w:r w:rsidR="000B485D">
        <w:t>sú</w:t>
      </w:r>
      <w:r>
        <w:t xml:space="preserve"> na toto </w:t>
      </w:r>
      <w:r w:rsidR="000B485D">
        <w:t>určené</w:t>
      </w:r>
      <w:r>
        <w:t xml:space="preserve">. </w:t>
      </w:r>
    </w:p>
    <w:p w14:paraId="7A10E884" w14:textId="77777777" w:rsidR="002F4EEA" w:rsidRPr="002F4EEA" w:rsidRDefault="002F4EEA" w:rsidP="00B7702C">
      <w:pPr>
        <w:jc w:val="both"/>
      </w:pPr>
      <w:r>
        <w:t xml:space="preserve">Facebook </w:t>
      </w:r>
      <w:r w:rsidR="000B485D">
        <w:t>kvôli</w:t>
      </w:r>
      <w:r>
        <w:t xml:space="preserve"> </w:t>
      </w:r>
      <w:r w:rsidR="000B485D">
        <w:t>škandálu</w:t>
      </w:r>
      <w:r>
        <w:t xml:space="preserve"> </w:t>
      </w:r>
      <w:proofErr w:type="spellStart"/>
      <w:r>
        <w:t>Cambrigde</w:t>
      </w:r>
      <w:proofErr w:type="spellEnd"/>
      <w:r>
        <w:t xml:space="preserve"> </w:t>
      </w:r>
      <w:proofErr w:type="spellStart"/>
      <w:r>
        <w:t>Analytica</w:t>
      </w:r>
      <w:proofErr w:type="spellEnd"/>
      <w:r>
        <w:t xml:space="preserve"> upravil svoje API tak, </w:t>
      </w:r>
      <w:r w:rsidR="000B485D">
        <w:t>že</w:t>
      </w:r>
      <w:r>
        <w:t xml:space="preserve"> </w:t>
      </w:r>
      <w:r w:rsidR="000B485D">
        <w:t>momentálne</w:t>
      </w:r>
      <w:r>
        <w:t xml:space="preserve"> </w:t>
      </w:r>
      <w:r w:rsidR="000B485D">
        <w:t>nedovoľuje</w:t>
      </w:r>
      <w:r>
        <w:t xml:space="preserve"> </w:t>
      </w:r>
      <w:r w:rsidR="000B485D">
        <w:t>oficiálne</w:t>
      </w:r>
      <w:r>
        <w:t xml:space="preserve"> </w:t>
      </w:r>
      <w:r w:rsidR="000B485D">
        <w:t>zdieľať</w:t>
      </w:r>
      <w:r>
        <w:t xml:space="preserve"> svoj obsah zo </w:t>
      </w:r>
      <w:r w:rsidR="000B485D">
        <w:t>skupín</w:t>
      </w:r>
      <w:r>
        <w:t xml:space="preserve"> </w:t>
      </w:r>
      <w:r w:rsidR="000B485D">
        <w:t>napríklad</w:t>
      </w:r>
      <w:r>
        <w:t xml:space="preserve"> na </w:t>
      </w:r>
      <w:r w:rsidR="000B485D">
        <w:t xml:space="preserve">WordPress </w:t>
      </w:r>
      <w:r>
        <w:t xml:space="preserve">blog. Je to </w:t>
      </w:r>
      <w:r w:rsidR="000B485D">
        <w:t>možné</w:t>
      </w:r>
      <w:r>
        <w:t xml:space="preserve"> cez </w:t>
      </w:r>
      <w:r w:rsidR="000B485D">
        <w:t>nejaký</w:t>
      </w:r>
      <w:r>
        <w:t xml:space="preserve"> </w:t>
      </w:r>
      <w:r w:rsidR="000B485D">
        <w:t>platený</w:t>
      </w:r>
      <w:r>
        <w:t xml:space="preserve"> plugin od WordPressu ale zrejme nejde o </w:t>
      </w:r>
      <w:r w:rsidR="000B485D">
        <w:t>legálne</w:t>
      </w:r>
      <w:r>
        <w:t xml:space="preserve"> </w:t>
      </w:r>
      <w:r w:rsidR="000B485D">
        <w:t>riešenie</w:t>
      </w:r>
      <w:r>
        <w:t xml:space="preserve"> </w:t>
      </w:r>
      <w:r w:rsidR="000B485D">
        <w:t>vzhľadom</w:t>
      </w:r>
      <w:r>
        <w:t xml:space="preserve"> na politiku Facebooku. Tým </w:t>
      </w:r>
      <w:r w:rsidR="000B485D">
        <w:t>pádom</w:t>
      </w:r>
      <w:r>
        <w:t xml:space="preserve"> </w:t>
      </w:r>
      <w:r w:rsidR="000B485D">
        <w:t>vzniká</w:t>
      </w:r>
      <w:r>
        <w:t xml:space="preserve"> </w:t>
      </w:r>
      <w:r w:rsidR="000B485D">
        <w:t>možnosť</w:t>
      </w:r>
      <w:r>
        <w:t xml:space="preserve"> prepojenia skupin</w:t>
      </w:r>
      <w:r w:rsidR="000B485D">
        <w:t>y</w:t>
      </w:r>
      <w:r>
        <w:t xml:space="preserve"> a </w:t>
      </w:r>
      <w:r w:rsidR="000B485D">
        <w:t>stránky</w:t>
      </w:r>
      <w:r>
        <w:t xml:space="preserve">, </w:t>
      </w:r>
      <w:r w:rsidR="000B485D">
        <w:t>ktorá</w:t>
      </w:r>
      <w:r>
        <w:t xml:space="preserve"> je </w:t>
      </w:r>
      <w:r w:rsidR="000B485D">
        <w:t>možná</w:t>
      </w:r>
      <w:r>
        <w:t xml:space="preserve"> cez </w:t>
      </w:r>
      <w:r w:rsidR="000B485D">
        <w:t>stránku rýchlo a bez problémov sa tu dá pripojiť v nastaveniach stránky zvolená skupina. Avšak zdieľanie príspevkov naprieč skupinou a stránkou</w:t>
      </w:r>
      <w:r>
        <w:t xml:space="preserve"> </w:t>
      </w:r>
      <w:r w:rsidR="000B485D">
        <w:t>je možné oficiálne iba manuálne a to tak, že keď napríklad pridáme príspevok do skupiny tak ho vieme zdieľať na stránku alebo zo stránky na skupinu. Na toto je však potrebn</w:t>
      </w:r>
      <w:r w:rsidR="00E5679E">
        <w:t>é</w:t>
      </w:r>
      <w:r w:rsidR="000B485D">
        <w:t xml:space="preserve"> aby bol dotyčný používateľ adminom oboch stránok. A aj tak je takéto riešenie pri veľkom počte pridaných príspevkov mierne neefektívne. Existujú ale niektoré služby, ktoré ponúkajú toto riešenie automatizované avšak nie je to zadarmo. O funkčnosti týchto riešení neviem veľa, keďže som sa s nimi prakticky nestretol avšak malo by sa dať nastaviť plne automatické zdieľanie po prepojení daných skupiny a stránok. Po </w:t>
      </w:r>
      <w:r w:rsidR="008C738B">
        <w:t>menšom</w:t>
      </w:r>
      <w:r w:rsidR="000B485D">
        <w:t xml:space="preserve"> prieskume som zistil</w:t>
      </w:r>
      <w:r w:rsidR="008C738B">
        <w:t>,</w:t>
      </w:r>
      <w:r w:rsidR="000B485D">
        <w:t xml:space="preserve"> </w:t>
      </w:r>
      <w:r w:rsidR="008C738B">
        <w:t>že</w:t>
      </w:r>
      <w:r w:rsidR="000B485D">
        <w:t xml:space="preserve"> </w:t>
      </w:r>
      <w:r w:rsidR="008C738B">
        <w:t>takéto</w:t>
      </w:r>
      <w:r w:rsidR="000B485D">
        <w:t xml:space="preserve"> </w:t>
      </w:r>
      <w:r w:rsidR="008C738B">
        <w:t>riešenia</w:t>
      </w:r>
      <w:r w:rsidR="000B485D">
        <w:t xml:space="preserve"> stoja aj okolo</w:t>
      </w:r>
      <w:r w:rsidR="008C738B">
        <w:t xml:space="preserve"> 30 až 50€ na rok, čo nie je zas malý peniaz. Takže je to skôr na administrátorovi stránok, či chce do toho investovať alebo to bude zdieľať manuálne.</w:t>
      </w:r>
    </w:p>
    <w:p w14:paraId="75B4FCD2" w14:textId="77777777" w:rsidR="001C5671" w:rsidRDefault="001C5671" w:rsidP="00E85CA3">
      <w:pPr>
        <w:pStyle w:val="2Nadpis"/>
      </w:pPr>
      <w:bookmarkStart w:id="65" w:name="_Ref38895199"/>
      <w:bookmarkStart w:id="66" w:name="_Toc39403122"/>
      <w:r>
        <w:lastRenderedPageBreak/>
        <w:t xml:space="preserve">Messenger </w:t>
      </w:r>
      <w:proofErr w:type="spellStart"/>
      <w:r>
        <w:t>vs</w:t>
      </w:r>
      <w:proofErr w:type="spellEnd"/>
      <w:r>
        <w:t>. WeChat – porovnanie</w:t>
      </w:r>
      <w:bookmarkEnd w:id="65"/>
      <w:bookmarkEnd w:id="66"/>
    </w:p>
    <w:p w14:paraId="3B5401A5" w14:textId="77777777" w:rsidR="001C5671" w:rsidRDefault="001C5671" w:rsidP="00B7702C">
      <w:pPr>
        <w:jc w:val="both"/>
      </w:pPr>
      <w:r>
        <w:t xml:space="preserve">V tejto podkapitole si porovnáme </w:t>
      </w:r>
      <w:proofErr w:type="spellStart"/>
      <w:r>
        <w:t>messenger</w:t>
      </w:r>
      <w:proofErr w:type="spellEnd"/>
      <w:r>
        <w:t xml:space="preserve"> s </w:t>
      </w:r>
      <w:proofErr w:type="spellStart"/>
      <w:r>
        <w:t>WeChatom</w:t>
      </w:r>
      <w:proofErr w:type="spellEnd"/>
      <w:r>
        <w:t xml:space="preserve">. Ide o populárne </w:t>
      </w:r>
      <w:proofErr w:type="spellStart"/>
      <w:r>
        <w:t>četovacie</w:t>
      </w:r>
      <w:proofErr w:type="spellEnd"/>
      <w:r>
        <w:t xml:space="preserve"> platformy, ktoré každý deň používajú veľké masy ľudí. V nasledujúcom porovnaní si ich podrobnejšie preskúmame a ukážeme ich výhody a nevýhody. </w:t>
      </w:r>
    </w:p>
    <w:tbl>
      <w:tblPr>
        <w:tblStyle w:val="Mriekatabuky"/>
        <w:tblW w:w="0" w:type="auto"/>
        <w:tblLook w:val="04A0" w:firstRow="1" w:lastRow="0" w:firstColumn="1" w:lastColumn="0" w:noHBand="0" w:noVBand="1"/>
      </w:tblPr>
      <w:tblGrid>
        <w:gridCol w:w="2941"/>
        <w:gridCol w:w="2935"/>
        <w:gridCol w:w="2901"/>
      </w:tblGrid>
      <w:tr w:rsidR="001C5671" w14:paraId="03E703C0" w14:textId="77777777" w:rsidTr="008C738B">
        <w:tc>
          <w:tcPr>
            <w:tcW w:w="2941" w:type="dxa"/>
            <w:vAlign w:val="center"/>
          </w:tcPr>
          <w:p w14:paraId="20CFEC70" w14:textId="77777777" w:rsidR="001C5671" w:rsidRPr="00DD2A3A" w:rsidRDefault="001C5671" w:rsidP="00E76EF3">
            <w:pPr>
              <w:rPr>
                <w:b/>
                <w:sz w:val="28"/>
                <w:szCs w:val="28"/>
                <w:u w:val="single"/>
              </w:rPr>
            </w:pPr>
            <w:r w:rsidRPr="00DD2A3A">
              <w:rPr>
                <w:b/>
                <w:sz w:val="28"/>
                <w:szCs w:val="28"/>
                <w:u w:val="single"/>
              </w:rPr>
              <w:t>Porovnanie</w:t>
            </w:r>
          </w:p>
        </w:tc>
        <w:tc>
          <w:tcPr>
            <w:tcW w:w="2935" w:type="dxa"/>
            <w:vAlign w:val="center"/>
          </w:tcPr>
          <w:p w14:paraId="63AE41D4" w14:textId="77777777" w:rsidR="001C5671" w:rsidRPr="00DD2A3A" w:rsidRDefault="001C5671" w:rsidP="00E76EF3">
            <w:pPr>
              <w:jc w:val="center"/>
              <w:rPr>
                <w:b/>
                <w:sz w:val="28"/>
                <w:szCs w:val="28"/>
              </w:rPr>
            </w:pPr>
            <w:r w:rsidRPr="00537A3E">
              <w:rPr>
                <w:b/>
                <w:sz w:val="28"/>
                <w:szCs w:val="28"/>
              </w:rPr>
              <w:t>Messenger</w:t>
            </w:r>
          </w:p>
        </w:tc>
        <w:tc>
          <w:tcPr>
            <w:tcW w:w="2901" w:type="dxa"/>
            <w:vAlign w:val="center"/>
          </w:tcPr>
          <w:p w14:paraId="2F20443F" w14:textId="77777777" w:rsidR="001C5671" w:rsidRPr="00DD2A3A" w:rsidRDefault="001C5671" w:rsidP="00E76EF3">
            <w:pPr>
              <w:jc w:val="center"/>
              <w:rPr>
                <w:b/>
                <w:sz w:val="28"/>
                <w:szCs w:val="28"/>
              </w:rPr>
            </w:pPr>
            <w:r w:rsidRPr="00DD2A3A">
              <w:rPr>
                <w:b/>
                <w:sz w:val="28"/>
                <w:szCs w:val="28"/>
              </w:rPr>
              <w:t>WeChat</w:t>
            </w:r>
          </w:p>
        </w:tc>
      </w:tr>
      <w:tr w:rsidR="001C5671" w14:paraId="20BF7859" w14:textId="77777777" w:rsidTr="008C738B">
        <w:tc>
          <w:tcPr>
            <w:tcW w:w="2941" w:type="dxa"/>
            <w:vAlign w:val="center"/>
          </w:tcPr>
          <w:p w14:paraId="50878E94" w14:textId="77777777" w:rsidR="001C5671" w:rsidRDefault="008C738B" w:rsidP="00E76EF3">
            <w:r>
              <w:t>Počet aktívnych užívateľov mesačne</w:t>
            </w:r>
          </w:p>
        </w:tc>
        <w:tc>
          <w:tcPr>
            <w:tcW w:w="2935" w:type="dxa"/>
            <w:vAlign w:val="center"/>
          </w:tcPr>
          <w:p w14:paraId="7B759596" w14:textId="77777777" w:rsidR="001C5671" w:rsidRDefault="001C5671" w:rsidP="00E76EF3">
            <w:pPr>
              <w:jc w:val="center"/>
            </w:pPr>
            <w:r>
              <w:t>1</w:t>
            </w:r>
            <w:r w:rsidR="008C738B">
              <w:t>,</w:t>
            </w:r>
            <w:r>
              <w:t>30 ml</w:t>
            </w:r>
            <w:r w:rsidR="008C738B">
              <w:t>d</w:t>
            </w:r>
            <w:r>
              <w:t>.</w:t>
            </w:r>
            <w:r w:rsidR="008C738B">
              <w:t xml:space="preserve"> (4. miesto medzi </w:t>
            </w:r>
            <w:proofErr w:type="spellStart"/>
            <w:r w:rsidR="008C738B">
              <w:t>messeging</w:t>
            </w:r>
            <w:proofErr w:type="spellEnd"/>
            <w:r w:rsidR="008C738B">
              <w:t xml:space="preserve"> platformami)</w:t>
            </w:r>
          </w:p>
        </w:tc>
        <w:tc>
          <w:tcPr>
            <w:tcW w:w="2901" w:type="dxa"/>
            <w:vAlign w:val="center"/>
          </w:tcPr>
          <w:p w14:paraId="68F882D1" w14:textId="77777777" w:rsidR="001C5671" w:rsidRDefault="008C738B" w:rsidP="00E76EF3">
            <w:pPr>
              <w:jc w:val="center"/>
            </w:pPr>
            <w:r>
              <w:t xml:space="preserve">1,1 mld. (5. miesto medzi </w:t>
            </w:r>
            <w:proofErr w:type="spellStart"/>
            <w:r>
              <w:t>messeging</w:t>
            </w:r>
            <w:proofErr w:type="spellEnd"/>
            <w:r>
              <w:t xml:space="preserve"> platformami)</w:t>
            </w:r>
          </w:p>
        </w:tc>
      </w:tr>
      <w:tr w:rsidR="001C5671" w14:paraId="44DBC32C" w14:textId="77777777" w:rsidTr="008C738B">
        <w:tc>
          <w:tcPr>
            <w:tcW w:w="2941" w:type="dxa"/>
            <w:vAlign w:val="center"/>
          </w:tcPr>
          <w:p w14:paraId="6C78C1CD" w14:textId="77777777" w:rsidR="001C5671" w:rsidRDefault="001C5671" w:rsidP="00E76EF3">
            <w:r>
              <w:t>Synchronizácia s </w:t>
            </w:r>
            <w:proofErr w:type="spellStart"/>
            <w:r>
              <w:t>Cloud-om</w:t>
            </w:r>
            <w:proofErr w:type="spellEnd"/>
          </w:p>
        </w:tc>
        <w:tc>
          <w:tcPr>
            <w:tcW w:w="2935" w:type="dxa"/>
            <w:vAlign w:val="center"/>
          </w:tcPr>
          <w:p w14:paraId="6FAFBCA5" w14:textId="77777777" w:rsidR="001C5671" w:rsidRDefault="001C5671" w:rsidP="00E76EF3">
            <w:pPr>
              <w:jc w:val="center"/>
            </w:pPr>
            <w:r>
              <w:t>Áno</w:t>
            </w:r>
          </w:p>
        </w:tc>
        <w:tc>
          <w:tcPr>
            <w:tcW w:w="2901" w:type="dxa"/>
            <w:vAlign w:val="center"/>
          </w:tcPr>
          <w:p w14:paraId="43E50ACA" w14:textId="77777777" w:rsidR="001C5671" w:rsidRDefault="001C5671" w:rsidP="00E76EF3">
            <w:pPr>
              <w:jc w:val="center"/>
            </w:pPr>
            <w:r>
              <w:t>Áno</w:t>
            </w:r>
          </w:p>
        </w:tc>
      </w:tr>
      <w:tr w:rsidR="001C5671" w14:paraId="0A70DCD5" w14:textId="77777777" w:rsidTr="008C738B">
        <w:tc>
          <w:tcPr>
            <w:tcW w:w="2941" w:type="dxa"/>
            <w:vAlign w:val="center"/>
          </w:tcPr>
          <w:p w14:paraId="3DDB3604" w14:textId="77777777" w:rsidR="001C5671" w:rsidRDefault="001C5671" w:rsidP="00E76EF3">
            <w:r>
              <w:t>End-to-End šifrovanie</w:t>
            </w:r>
          </w:p>
        </w:tc>
        <w:tc>
          <w:tcPr>
            <w:tcW w:w="2935" w:type="dxa"/>
            <w:vAlign w:val="center"/>
          </w:tcPr>
          <w:p w14:paraId="1DB418CA" w14:textId="77777777" w:rsidR="001C5671" w:rsidRDefault="001C5671" w:rsidP="00E76EF3">
            <w:pPr>
              <w:jc w:val="center"/>
            </w:pPr>
            <w:r>
              <w:t>Nie</w:t>
            </w:r>
          </w:p>
        </w:tc>
        <w:tc>
          <w:tcPr>
            <w:tcW w:w="2901" w:type="dxa"/>
            <w:vAlign w:val="center"/>
          </w:tcPr>
          <w:p w14:paraId="2127AEFD" w14:textId="77777777" w:rsidR="001C5671" w:rsidRDefault="001C5671" w:rsidP="00E76EF3">
            <w:pPr>
              <w:jc w:val="center"/>
            </w:pPr>
            <w:r>
              <w:t>Nie</w:t>
            </w:r>
          </w:p>
        </w:tc>
      </w:tr>
      <w:tr w:rsidR="001C5671" w14:paraId="3487B804" w14:textId="77777777" w:rsidTr="008C738B">
        <w:tc>
          <w:tcPr>
            <w:tcW w:w="2941" w:type="dxa"/>
            <w:vAlign w:val="center"/>
          </w:tcPr>
          <w:p w14:paraId="26D47E58" w14:textId="77777777" w:rsidR="001C5671" w:rsidRDefault="001C5671" w:rsidP="00E76EF3">
            <w:r>
              <w:t>Veľkosť aplikácie</w:t>
            </w:r>
          </w:p>
        </w:tc>
        <w:tc>
          <w:tcPr>
            <w:tcW w:w="2935" w:type="dxa"/>
            <w:vAlign w:val="center"/>
          </w:tcPr>
          <w:p w14:paraId="40FFBAD4" w14:textId="77777777" w:rsidR="001C5671" w:rsidRDefault="001C5671" w:rsidP="00E76EF3">
            <w:pPr>
              <w:jc w:val="center"/>
            </w:pPr>
            <w:r>
              <w:t>Líši s</w:t>
            </w:r>
            <w:r w:rsidR="008C738B">
              <w:t>a</w:t>
            </w:r>
            <w:r>
              <w:t> od zariadenia</w:t>
            </w:r>
          </w:p>
        </w:tc>
        <w:tc>
          <w:tcPr>
            <w:tcW w:w="2901" w:type="dxa"/>
            <w:vAlign w:val="center"/>
          </w:tcPr>
          <w:p w14:paraId="2DAF2E15" w14:textId="77777777" w:rsidR="001C5671" w:rsidRDefault="001C5671" w:rsidP="00E76EF3">
            <w:pPr>
              <w:jc w:val="center"/>
            </w:pPr>
            <w:r>
              <w:t>40MB</w:t>
            </w:r>
          </w:p>
        </w:tc>
      </w:tr>
      <w:tr w:rsidR="001C5671" w14:paraId="297F5837" w14:textId="77777777" w:rsidTr="008C738B">
        <w:tc>
          <w:tcPr>
            <w:tcW w:w="2941" w:type="dxa"/>
            <w:vAlign w:val="center"/>
          </w:tcPr>
          <w:p w14:paraId="55AB49DE" w14:textId="77777777" w:rsidR="001C5671" w:rsidRDefault="001C5671" w:rsidP="00E76EF3">
            <w:r>
              <w:t>Poplatok za nákup v aplikácií</w:t>
            </w:r>
          </w:p>
        </w:tc>
        <w:tc>
          <w:tcPr>
            <w:tcW w:w="2935" w:type="dxa"/>
            <w:vAlign w:val="center"/>
          </w:tcPr>
          <w:p w14:paraId="273DB061" w14:textId="77777777" w:rsidR="001C5671" w:rsidRPr="005A5D41" w:rsidRDefault="001C5671" w:rsidP="00E76EF3">
            <w:pPr>
              <w:jc w:val="center"/>
              <w:rPr>
                <w:lang w:val="en-US"/>
              </w:rPr>
            </w:pPr>
            <w:proofErr w:type="spellStart"/>
            <w:r>
              <w:rPr>
                <w:lang w:val="en-US"/>
              </w:rPr>
              <w:t>Nič</w:t>
            </w:r>
            <w:proofErr w:type="spellEnd"/>
          </w:p>
        </w:tc>
        <w:tc>
          <w:tcPr>
            <w:tcW w:w="2901" w:type="dxa"/>
            <w:vAlign w:val="center"/>
          </w:tcPr>
          <w:p w14:paraId="04A42DD8" w14:textId="77777777" w:rsidR="001C5671" w:rsidRPr="00DD2A3A" w:rsidRDefault="001C5671" w:rsidP="00E76EF3">
            <w:pPr>
              <w:jc w:val="center"/>
            </w:pPr>
            <w:r>
              <w:t>0,99</w:t>
            </w:r>
            <w:r>
              <w:rPr>
                <w:lang w:val="en-US"/>
              </w:rPr>
              <w:t xml:space="preserve">$ </w:t>
            </w:r>
            <w:r>
              <w:t>za položku</w:t>
            </w:r>
          </w:p>
        </w:tc>
      </w:tr>
      <w:tr w:rsidR="001C5671" w14:paraId="538FAA05" w14:textId="77777777" w:rsidTr="008C738B">
        <w:tc>
          <w:tcPr>
            <w:tcW w:w="2941" w:type="dxa"/>
            <w:vAlign w:val="center"/>
          </w:tcPr>
          <w:p w14:paraId="1567F7EC" w14:textId="77777777" w:rsidR="001C5671" w:rsidRDefault="001C5671" w:rsidP="00E76EF3">
            <w:r>
              <w:t>Zdieľanie polohy</w:t>
            </w:r>
          </w:p>
        </w:tc>
        <w:tc>
          <w:tcPr>
            <w:tcW w:w="2935" w:type="dxa"/>
            <w:vAlign w:val="center"/>
          </w:tcPr>
          <w:p w14:paraId="509EC637" w14:textId="77777777" w:rsidR="001C5671" w:rsidRDefault="001C5671" w:rsidP="00E76EF3">
            <w:pPr>
              <w:jc w:val="center"/>
            </w:pPr>
            <w:r>
              <w:t>Áno</w:t>
            </w:r>
          </w:p>
        </w:tc>
        <w:tc>
          <w:tcPr>
            <w:tcW w:w="2901" w:type="dxa"/>
            <w:vAlign w:val="center"/>
          </w:tcPr>
          <w:p w14:paraId="76270FA2" w14:textId="77777777" w:rsidR="001C5671" w:rsidRDefault="001C5671" w:rsidP="00E76EF3">
            <w:pPr>
              <w:jc w:val="center"/>
            </w:pPr>
            <w:r>
              <w:t>Áno</w:t>
            </w:r>
          </w:p>
        </w:tc>
      </w:tr>
      <w:tr w:rsidR="001C5671" w14:paraId="3E1F1D71" w14:textId="77777777" w:rsidTr="008C738B">
        <w:tc>
          <w:tcPr>
            <w:tcW w:w="2941" w:type="dxa"/>
            <w:vAlign w:val="center"/>
          </w:tcPr>
          <w:p w14:paraId="497A5882" w14:textId="77777777" w:rsidR="001C5671" w:rsidRDefault="001C5671" w:rsidP="00E76EF3">
            <w:r>
              <w:t>Platformy</w:t>
            </w:r>
          </w:p>
        </w:tc>
        <w:tc>
          <w:tcPr>
            <w:tcW w:w="2935" w:type="dxa"/>
            <w:vAlign w:val="center"/>
          </w:tcPr>
          <w:p w14:paraId="75A25322" w14:textId="77777777" w:rsidR="001C5671" w:rsidRDefault="001C5671" w:rsidP="00E76EF3">
            <w:pPr>
              <w:jc w:val="center"/>
            </w:pPr>
            <w:r w:rsidRPr="00DD2A3A">
              <w:t xml:space="preserve">Android / </w:t>
            </w:r>
            <w:proofErr w:type="spellStart"/>
            <w:r w:rsidRPr="00DD2A3A">
              <w:t>iOS</w:t>
            </w:r>
            <w:proofErr w:type="spellEnd"/>
            <w:r w:rsidRPr="00DD2A3A">
              <w:t xml:space="preserve"> / WP</w:t>
            </w:r>
            <w:r>
              <w:t xml:space="preserve"> / </w:t>
            </w:r>
            <w:r w:rsidRPr="00DD2A3A">
              <w:t>Windows</w:t>
            </w:r>
            <w:r>
              <w:t xml:space="preserve"> / Web</w:t>
            </w:r>
          </w:p>
        </w:tc>
        <w:tc>
          <w:tcPr>
            <w:tcW w:w="2901" w:type="dxa"/>
            <w:vAlign w:val="center"/>
          </w:tcPr>
          <w:p w14:paraId="6F5C2C5F" w14:textId="77777777" w:rsidR="001C5671" w:rsidRDefault="001C5671" w:rsidP="00E76EF3">
            <w:pPr>
              <w:jc w:val="center"/>
            </w:pPr>
            <w:r w:rsidRPr="00DD2A3A">
              <w:t xml:space="preserve">Android / </w:t>
            </w:r>
            <w:proofErr w:type="spellStart"/>
            <w:r w:rsidRPr="00DD2A3A">
              <w:t>iOS</w:t>
            </w:r>
            <w:proofErr w:type="spellEnd"/>
            <w:r w:rsidRPr="00DD2A3A">
              <w:t xml:space="preserve"> / OSX /</w:t>
            </w:r>
            <w:r w:rsidR="008C738B">
              <w:t xml:space="preserve"> </w:t>
            </w:r>
            <w:r w:rsidRPr="00DD2A3A">
              <w:t>Windows / B</w:t>
            </w:r>
            <w:r w:rsidR="008C738B">
              <w:t>lack</w:t>
            </w:r>
            <w:r w:rsidRPr="00DD2A3A">
              <w:t>B</w:t>
            </w:r>
            <w:r w:rsidR="008C738B">
              <w:t>erry</w:t>
            </w:r>
            <w:r w:rsidRPr="00DD2A3A">
              <w:t xml:space="preserve"> / Web</w:t>
            </w:r>
          </w:p>
        </w:tc>
      </w:tr>
      <w:tr w:rsidR="001C5671" w14:paraId="189D52FE" w14:textId="77777777" w:rsidTr="008C738B">
        <w:tc>
          <w:tcPr>
            <w:tcW w:w="2941" w:type="dxa"/>
            <w:vAlign w:val="center"/>
          </w:tcPr>
          <w:p w14:paraId="4AB9454D" w14:textId="77777777" w:rsidR="001C5671" w:rsidRDefault="001C5671" w:rsidP="00E76EF3">
            <w:r>
              <w:t>Vydavateľ</w:t>
            </w:r>
          </w:p>
        </w:tc>
        <w:tc>
          <w:tcPr>
            <w:tcW w:w="2935" w:type="dxa"/>
            <w:vAlign w:val="center"/>
          </w:tcPr>
          <w:p w14:paraId="40A47F3A" w14:textId="77777777" w:rsidR="001C5671" w:rsidRDefault="001C5671" w:rsidP="00E76EF3">
            <w:pPr>
              <w:jc w:val="center"/>
            </w:pPr>
            <w:r>
              <w:t>Facebook</w:t>
            </w:r>
          </w:p>
        </w:tc>
        <w:tc>
          <w:tcPr>
            <w:tcW w:w="2901" w:type="dxa"/>
            <w:vAlign w:val="center"/>
          </w:tcPr>
          <w:p w14:paraId="01B1AF43" w14:textId="77777777" w:rsidR="001C5671" w:rsidRDefault="001C5671" w:rsidP="00E76EF3">
            <w:pPr>
              <w:jc w:val="center"/>
            </w:pPr>
            <w:r w:rsidRPr="00DD2A3A">
              <w:t xml:space="preserve">WeChat </w:t>
            </w:r>
            <w:proofErr w:type="spellStart"/>
            <w:r w:rsidRPr="00DD2A3A">
              <w:t>Tencent</w:t>
            </w:r>
            <w:proofErr w:type="spellEnd"/>
          </w:p>
        </w:tc>
      </w:tr>
      <w:tr w:rsidR="001C5671" w14:paraId="1D90C277" w14:textId="77777777" w:rsidTr="008C738B">
        <w:tc>
          <w:tcPr>
            <w:tcW w:w="2941" w:type="dxa"/>
            <w:vAlign w:val="center"/>
          </w:tcPr>
          <w:p w14:paraId="66858FD9" w14:textId="77777777" w:rsidR="001C5671" w:rsidRDefault="001C5671" w:rsidP="00E76EF3">
            <w:r w:rsidRPr="005A5D41">
              <w:t>Správy uložené na serveri</w:t>
            </w:r>
          </w:p>
        </w:tc>
        <w:tc>
          <w:tcPr>
            <w:tcW w:w="2935" w:type="dxa"/>
            <w:vAlign w:val="center"/>
          </w:tcPr>
          <w:p w14:paraId="2CEC63CE" w14:textId="77777777" w:rsidR="001C5671" w:rsidRDefault="001C5671" w:rsidP="00E76EF3">
            <w:pPr>
              <w:jc w:val="center"/>
            </w:pPr>
            <w:r>
              <w:t>Permanentne</w:t>
            </w:r>
          </w:p>
        </w:tc>
        <w:tc>
          <w:tcPr>
            <w:tcW w:w="2901" w:type="dxa"/>
            <w:vAlign w:val="center"/>
          </w:tcPr>
          <w:p w14:paraId="03BDA5DD" w14:textId="77777777" w:rsidR="001C5671" w:rsidRDefault="001C5671" w:rsidP="00E76EF3">
            <w:pPr>
              <w:jc w:val="center"/>
            </w:pPr>
            <w:r>
              <w:t>Prechodne (iba v po nejakú dobu v určitý moment)</w:t>
            </w:r>
          </w:p>
        </w:tc>
      </w:tr>
      <w:tr w:rsidR="001C5671" w14:paraId="693C676B" w14:textId="77777777" w:rsidTr="008C738B">
        <w:tc>
          <w:tcPr>
            <w:tcW w:w="2941" w:type="dxa"/>
            <w:vAlign w:val="center"/>
          </w:tcPr>
          <w:p w14:paraId="55810507" w14:textId="2A8DE1C0" w:rsidR="001C5671" w:rsidRDefault="001C5671" w:rsidP="00E76EF3">
            <w:r>
              <w:t>Nahrávanie vide</w:t>
            </w:r>
            <w:r w:rsidR="0067063A">
              <w:t>á</w:t>
            </w:r>
          </w:p>
        </w:tc>
        <w:tc>
          <w:tcPr>
            <w:tcW w:w="2935" w:type="dxa"/>
            <w:vAlign w:val="center"/>
          </w:tcPr>
          <w:p w14:paraId="51AAC76A" w14:textId="77777777" w:rsidR="001C5671" w:rsidRDefault="001C5671" w:rsidP="00E76EF3">
            <w:pPr>
              <w:jc w:val="center"/>
            </w:pPr>
            <w:r>
              <w:t>Áno</w:t>
            </w:r>
          </w:p>
        </w:tc>
        <w:tc>
          <w:tcPr>
            <w:tcW w:w="2901" w:type="dxa"/>
            <w:vAlign w:val="center"/>
          </w:tcPr>
          <w:p w14:paraId="1FB1209A" w14:textId="77777777" w:rsidR="001C5671" w:rsidRDefault="001C5671" w:rsidP="00E76EF3">
            <w:pPr>
              <w:jc w:val="center"/>
            </w:pPr>
            <w:r>
              <w:t>Áno</w:t>
            </w:r>
          </w:p>
        </w:tc>
      </w:tr>
      <w:tr w:rsidR="001C5671" w14:paraId="1BC131DF" w14:textId="77777777" w:rsidTr="008C738B">
        <w:tc>
          <w:tcPr>
            <w:tcW w:w="2941" w:type="dxa"/>
            <w:vAlign w:val="center"/>
          </w:tcPr>
          <w:p w14:paraId="4D586BE8" w14:textId="77777777" w:rsidR="001C5671" w:rsidRDefault="001C5671" w:rsidP="00E76EF3">
            <w:r>
              <w:t>Video konferencie</w:t>
            </w:r>
          </w:p>
        </w:tc>
        <w:tc>
          <w:tcPr>
            <w:tcW w:w="2935" w:type="dxa"/>
            <w:vAlign w:val="center"/>
          </w:tcPr>
          <w:p w14:paraId="54307CAB" w14:textId="77777777" w:rsidR="001C5671" w:rsidRDefault="001C5671" w:rsidP="00E76EF3">
            <w:pPr>
              <w:jc w:val="center"/>
            </w:pPr>
            <w:r>
              <w:t>Áno</w:t>
            </w:r>
          </w:p>
        </w:tc>
        <w:tc>
          <w:tcPr>
            <w:tcW w:w="2901" w:type="dxa"/>
            <w:vAlign w:val="center"/>
          </w:tcPr>
          <w:p w14:paraId="632BA0B5" w14:textId="77777777" w:rsidR="001C5671" w:rsidRDefault="001C5671" w:rsidP="00E76EF3">
            <w:pPr>
              <w:jc w:val="center"/>
            </w:pPr>
            <w:r>
              <w:t>Áno</w:t>
            </w:r>
          </w:p>
        </w:tc>
      </w:tr>
      <w:tr w:rsidR="001C5671" w14:paraId="1CD6EF59" w14:textId="77777777" w:rsidTr="008C738B">
        <w:tc>
          <w:tcPr>
            <w:tcW w:w="2941" w:type="dxa"/>
            <w:vAlign w:val="center"/>
          </w:tcPr>
          <w:p w14:paraId="5DA303FD" w14:textId="77777777" w:rsidR="001C5671" w:rsidRDefault="001C5671" w:rsidP="00E76EF3">
            <w:r>
              <w:t>VoIP</w:t>
            </w:r>
          </w:p>
        </w:tc>
        <w:tc>
          <w:tcPr>
            <w:tcW w:w="2935" w:type="dxa"/>
            <w:vAlign w:val="center"/>
          </w:tcPr>
          <w:p w14:paraId="51DCE1CB" w14:textId="77777777" w:rsidR="001C5671" w:rsidRDefault="001C5671" w:rsidP="00E76EF3">
            <w:pPr>
              <w:jc w:val="center"/>
            </w:pPr>
            <w:r>
              <w:t>Áno</w:t>
            </w:r>
          </w:p>
        </w:tc>
        <w:tc>
          <w:tcPr>
            <w:tcW w:w="2901" w:type="dxa"/>
            <w:vAlign w:val="center"/>
          </w:tcPr>
          <w:p w14:paraId="21CEFD44" w14:textId="77777777" w:rsidR="001C5671" w:rsidRDefault="001C5671" w:rsidP="00E76EF3">
            <w:pPr>
              <w:jc w:val="center"/>
            </w:pPr>
            <w:r>
              <w:t>Áno</w:t>
            </w:r>
          </w:p>
        </w:tc>
      </w:tr>
      <w:tr w:rsidR="001C5671" w14:paraId="7381D375" w14:textId="77777777" w:rsidTr="008C738B">
        <w:tc>
          <w:tcPr>
            <w:tcW w:w="2941" w:type="dxa"/>
            <w:vAlign w:val="center"/>
          </w:tcPr>
          <w:p w14:paraId="7CA8F468" w14:textId="77777777" w:rsidR="001C5671" w:rsidRDefault="001C5671" w:rsidP="00E76EF3">
            <w:r>
              <w:t>Pre viacero zariadení</w:t>
            </w:r>
          </w:p>
        </w:tc>
        <w:tc>
          <w:tcPr>
            <w:tcW w:w="2935" w:type="dxa"/>
            <w:vAlign w:val="center"/>
          </w:tcPr>
          <w:p w14:paraId="78B53A21" w14:textId="77777777" w:rsidR="001C5671" w:rsidRDefault="001C5671" w:rsidP="00E76EF3">
            <w:pPr>
              <w:jc w:val="center"/>
            </w:pPr>
            <w:r>
              <w:t>Áno</w:t>
            </w:r>
          </w:p>
        </w:tc>
        <w:tc>
          <w:tcPr>
            <w:tcW w:w="2901" w:type="dxa"/>
            <w:vAlign w:val="center"/>
          </w:tcPr>
          <w:p w14:paraId="5B840A09" w14:textId="77777777" w:rsidR="001C5671" w:rsidRDefault="001C5671" w:rsidP="00E76EF3">
            <w:pPr>
              <w:jc w:val="center"/>
            </w:pPr>
            <w:r>
              <w:t>Áno</w:t>
            </w:r>
          </w:p>
        </w:tc>
      </w:tr>
      <w:tr w:rsidR="001C5671" w14:paraId="69BF0C96" w14:textId="77777777" w:rsidTr="008C738B">
        <w:tc>
          <w:tcPr>
            <w:tcW w:w="2941" w:type="dxa"/>
            <w:vAlign w:val="center"/>
          </w:tcPr>
          <w:p w14:paraId="569A27B0" w14:textId="77777777" w:rsidR="001C5671" w:rsidRDefault="001C5671" w:rsidP="00E76EF3">
            <w:proofErr w:type="spellStart"/>
            <w:r>
              <w:t>Free</w:t>
            </w:r>
            <w:proofErr w:type="spellEnd"/>
            <w:r>
              <w:t xml:space="preserve"> verzia</w:t>
            </w:r>
          </w:p>
        </w:tc>
        <w:tc>
          <w:tcPr>
            <w:tcW w:w="2935" w:type="dxa"/>
            <w:vAlign w:val="center"/>
          </w:tcPr>
          <w:p w14:paraId="72F17243" w14:textId="77777777" w:rsidR="001C5671" w:rsidRDefault="001C5671" w:rsidP="00E76EF3">
            <w:pPr>
              <w:jc w:val="center"/>
            </w:pPr>
            <w:r>
              <w:t>Áno</w:t>
            </w:r>
          </w:p>
        </w:tc>
        <w:tc>
          <w:tcPr>
            <w:tcW w:w="2901" w:type="dxa"/>
            <w:vAlign w:val="center"/>
          </w:tcPr>
          <w:p w14:paraId="33B960B0" w14:textId="77777777" w:rsidR="001C5671" w:rsidRDefault="001C5671" w:rsidP="00E76EF3">
            <w:pPr>
              <w:jc w:val="center"/>
            </w:pPr>
            <w:r>
              <w:t>Áno</w:t>
            </w:r>
          </w:p>
        </w:tc>
      </w:tr>
      <w:tr w:rsidR="001C5671" w14:paraId="0E835A39" w14:textId="77777777" w:rsidTr="008C738B">
        <w:tc>
          <w:tcPr>
            <w:tcW w:w="2941" w:type="dxa"/>
            <w:vAlign w:val="center"/>
          </w:tcPr>
          <w:p w14:paraId="6152CFB9" w14:textId="77777777" w:rsidR="001C5671" w:rsidRDefault="001C5671" w:rsidP="00E76EF3">
            <w:r>
              <w:t>Úpravy (napr. téma aplikácie)</w:t>
            </w:r>
          </w:p>
        </w:tc>
        <w:tc>
          <w:tcPr>
            <w:tcW w:w="2935" w:type="dxa"/>
            <w:vAlign w:val="center"/>
          </w:tcPr>
          <w:p w14:paraId="40F7E85D" w14:textId="77777777" w:rsidR="001C5671" w:rsidRDefault="001C5671" w:rsidP="00E76EF3">
            <w:pPr>
              <w:jc w:val="center"/>
            </w:pPr>
            <w:r>
              <w:t>Áno</w:t>
            </w:r>
          </w:p>
        </w:tc>
        <w:tc>
          <w:tcPr>
            <w:tcW w:w="2901" w:type="dxa"/>
            <w:vAlign w:val="center"/>
          </w:tcPr>
          <w:p w14:paraId="019A10CE" w14:textId="77777777" w:rsidR="001C5671" w:rsidRDefault="001C5671" w:rsidP="00E76EF3">
            <w:pPr>
              <w:jc w:val="center"/>
            </w:pPr>
            <w:r>
              <w:t>Áno</w:t>
            </w:r>
          </w:p>
        </w:tc>
      </w:tr>
      <w:tr w:rsidR="001C5671" w14:paraId="1B84D450" w14:textId="77777777" w:rsidTr="008C738B">
        <w:tc>
          <w:tcPr>
            <w:tcW w:w="2941" w:type="dxa"/>
            <w:vAlign w:val="center"/>
          </w:tcPr>
          <w:p w14:paraId="6028F6B3" w14:textId="77777777" w:rsidR="001C5671" w:rsidRDefault="001C5671" w:rsidP="00E76EF3">
            <w:r>
              <w:t>Podporované jazyky</w:t>
            </w:r>
          </w:p>
        </w:tc>
        <w:tc>
          <w:tcPr>
            <w:tcW w:w="2935" w:type="dxa"/>
            <w:vAlign w:val="center"/>
          </w:tcPr>
          <w:p w14:paraId="1E8D2D00" w14:textId="77777777" w:rsidR="001C5671" w:rsidRDefault="001C5671" w:rsidP="00E76EF3">
            <w:pPr>
              <w:jc w:val="center"/>
            </w:pPr>
            <w:r>
              <w:t>30</w:t>
            </w:r>
          </w:p>
        </w:tc>
        <w:tc>
          <w:tcPr>
            <w:tcW w:w="2901" w:type="dxa"/>
            <w:vAlign w:val="center"/>
          </w:tcPr>
          <w:p w14:paraId="29040D74" w14:textId="77777777" w:rsidR="001C5671" w:rsidRDefault="001C5671" w:rsidP="00E76EF3">
            <w:pPr>
              <w:jc w:val="center"/>
            </w:pPr>
            <w:r>
              <w:t>19</w:t>
            </w:r>
          </w:p>
        </w:tc>
      </w:tr>
      <w:tr w:rsidR="001C5671" w14:paraId="71627FBB" w14:textId="77777777" w:rsidTr="008C738B">
        <w:tc>
          <w:tcPr>
            <w:tcW w:w="2941" w:type="dxa"/>
            <w:vAlign w:val="center"/>
          </w:tcPr>
          <w:p w14:paraId="51D1CB3E" w14:textId="77777777" w:rsidR="001C5671" w:rsidRDefault="001C5671" w:rsidP="00E76EF3">
            <w:proofErr w:type="spellStart"/>
            <w:r>
              <w:t>Built</w:t>
            </w:r>
            <w:proofErr w:type="spellEnd"/>
            <w:r>
              <w:t>-in prehliadač v aplikácií</w:t>
            </w:r>
          </w:p>
        </w:tc>
        <w:tc>
          <w:tcPr>
            <w:tcW w:w="2935" w:type="dxa"/>
            <w:vAlign w:val="center"/>
          </w:tcPr>
          <w:p w14:paraId="786EDC9E" w14:textId="77777777" w:rsidR="001C5671" w:rsidRDefault="001C5671" w:rsidP="00E76EF3">
            <w:pPr>
              <w:jc w:val="center"/>
            </w:pPr>
            <w:r>
              <w:t>Nie</w:t>
            </w:r>
          </w:p>
        </w:tc>
        <w:tc>
          <w:tcPr>
            <w:tcW w:w="2901" w:type="dxa"/>
            <w:vAlign w:val="center"/>
          </w:tcPr>
          <w:p w14:paraId="50128418" w14:textId="77777777" w:rsidR="001C5671" w:rsidRDefault="001C5671" w:rsidP="00E76EF3">
            <w:pPr>
              <w:jc w:val="center"/>
            </w:pPr>
            <w:r>
              <w:t>Áno</w:t>
            </w:r>
          </w:p>
        </w:tc>
      </w:tr>
      <w:tr w:rsidR="001C5671" w14:paraId="59F7F214" w14:textId="77777777" w:rsidTr="008C738B">
        <w:tc>
          <w:tcPr>
            <w:tcW w:w="2941" w:type="dxa"/>
            <w:vAlign w:val="center"/>
          </w:tcPr>
          <w:p w14:paraId="6ACB222A" w14:textId="77777777" w:rsidR="001C5671" w:rsidRDefault="001C5671" w:rsidP="00E76EF3">
            <w:r>
              <w:t>Je sociálna sieť</w:t>
            </w:r>
          </w:p>
        </w:tc>
        <w:tc>
          <w:tcPr>
            <w:tcW w:w="2935" w:type="dxa"/>
            <w:vAlign w:val="center"/>
          </w:tcPr>
          <w:p w14:paraId="0DEAA191" w14:textId="77777777" w:rsidR="001C5671" w:rsidRDefault="001C5671" w:rsidP="00E76EF3">
            <w:pPr>
              <w:jc w:val="center"/>
            </w:pPr>
            <w:r>
              <w:t>Áno</w:t>
            </w:r>
          </w:p>
        </w:tc>
        <w:tc>
          <w:tcPr>
            <w:tcW w:w="2901" w:type="dxa"/>
            <w:vAlign w:val="center"/>
          </w:tcPr>
          <w:p w14:paraId="7D44F856" w14:textId="77777777" w:rsidR="001C5671" w:rsidRDefault="001C5671" w:rsidP="00E76EF3">
            <w:pPr>
              <w:jc w:val="center"/>
            </w:pPr>
            <w:r>
              <w:t>Áno</w:t>
            </w:r>
          </w:p>
        </w:tc>
      </w:tr>
      <w:tr w:rsidR="001C5671" w14:paraId="7B42EC0C" w14:textId="77777777" w:rsidTr="008C738B">
        <w:tc>
          <w:tcPr>
            <w:tcW w:w="2941" w:type="dxa"/>
            <w:vAlign w:val="center"/>
          </w:tcPr>
          <w:p w14:paraId="180EC667" w14:textId="77777777" w:rsidR="001C5671" w:rsidRDefault="001C5671" w:rsidP="00E76EF3">
            <w:r>
              <w:t>Obľúbene kontakty</w:t>
            </w:r>
          </w:p>
        </w:tc>
        <w:tc>
          <w:tcPr>
            <w:tcW w:w="2935" w:type="dxa"/>
            <w:vAlign w:val="center"/>
          </w:tcPr>
          <w:p w14:paraId="09DE2ECB" w14:textId="77777777" w:rsidR="001C5671" w:rsidRDefault="001C5671" w:rsidP="00E76EF3">
            <w:pPr>
              <w:jc w:val="center"/>
            </w:pPr>
            <w:r>
              <w:t>Áno</w:t>
            </w:r>
          </w:p>
        </w:tc>
        <w:tc>
          <w:tcPr>
            <w:tcW w:w="2901" w:type="dxa"/>
            <w:vAlign w:val="center"/>
          </w:tcPr>
          <w:p w14:paraId="2BB5DF44" w14:textId="77777777" w:rsidR="001C5671" w:rsidRDefault="001C5671" w:rsidP="00E76EF3">
            <w:pPr>
              <w:jc w:val="center"/>
            </w:pPr>
            <w:r>
              <w:t>Áno</w:t>
            </w:r>
          </w:p>
        </w:tc>
      </w:tr>
      <w:tr w:rsidR="001C5671" w14:paraId="16D3A621" w14:textId="77777777" w:rsidTr="008C738B">
        <w:tc>
          <w:tcPr>
            <w:tcW w:w="2941" w:type="dxa"/>
            <w:vAlign w:val="center"/>
          </w:tcPr>
          <w:p w14:paraId="516678FA" w14:textId="77777777" w:rsidR="001C5671" w:rsidRDefault="001C5671" w:rsidP="00E76EF3">
            <w:r>
              <w:t>Použitie GPS na spoznávanie ľudí</w:t>
            </w:r>
          </w:p>
        </w:tc>
        <w:tc>
          <w:tcPr>
            <w:tcW w:w="2935" w:type="dxa"/>
            <w:vAlign w:val="center"/>
          </w:tcPr>
          <w:p w14:paraId="633BE8F5" w14:textId="77777777" w:rsidR="001C5671" w:rsidRDefault="001C5671" w:rsidP="00E76EF3">
            <w:pPr>
              <w:jc w:val="center"/>
            </w:pPr>
            <w:r>
              <w:t>Nie</w:t>
            </w:r>
          </w:p>
        </w:tc>
        <w:tc>
          <w:tcPr>
            <w:tcW w:w="2901" w:type="dxa"/>
            <w:vAlign w:val="center"/>
          </w:tcPr>
          <w:p w14:paraId="0C64EC8D" w14:textId="77777777" w:rsidR="001C5671" w:rsidRDefault="001C5671" w:rsidP="00E76EF3">
            <w:pPr>
              <w:jc w:val="center"/>
            </w:pPr>
            <w:r>
              <w:t>Áno</w:t>
            </w:r>
          </w:p>
        </w:tc>
      </w:tr>
      <w:tr w:rsidR="001C5671" w14:paraId="01D6115F" w14:textId="77777777" w:rsidTr="008C738B">
        <w:tc>
          <w:tcPr>
            <w:tcW w:w="2941" w:type="dxa"/>
            <w:vAlign w:val="center"/>
          </w:tcPr>
          <w:p w14:paraId="50990FB6" w14:textId="77777777" w:rsidR="001C5671" w:rsidRDefault="001C5671" w:rsidP="00E76EF3">
            <w:r>
              <w:t>Navrhnutá na spoznávanie nových ľudí</w:t>
            </w:r>
          </w:p>
        </w:tc>
        <w:tc>
          <w:tcPr>
            <w:tcW w:w="2935" w:type="dxa"/>
            <w:vAlign w:val="center"/>
          </w:tcPr>
          <w:p w14:paraId="1AFC9D26" w14:textId="77777777" w:rsidR="001C5671" w:rsidRDefault="001C5671" w:rsidP="00E76EF3">
            <w:pPr>
              <w:jc w:val="center"/>
            </w:pPr>
            <w:r>
              <w:t>Nie</w:t>
            </w:r>
          </w:p>
        </w:tc>
        <w:tc>
          <w:tcPr>
            <w:tcW w:w="2901" w:type="dxa"/>
            <w:vAlign w:val="center"/>
          </w:tcPr>
          <w:p w14:paraId="68258116" w14:textId="77777777" w:rsidR="001C5671" w:rsidRDefault="001C5671" w:rsidP="00E76EF3">
            <w:pPr>
              <w:jc w:val="center"/>
            </w:pPr>
            <w:r>
              <w:t>Áno</w:t>
            </w:r>
          </w:p>
        </w:tc>
      </w:tr>
      <w:tr w:rsidR="001C5671" w14:paraId="01A5A381" w14:textId="77777777" w:rsidTr="008C738B">
        <w:tc>
          <w:tcPr>
            <w:tcW w:w="2941" w:type="dxa"/>
            <w:vAlign w:val="center"/>
          </w:tcPr>
          <w:p w14:paraId="0C651DF7" w14:textId="77777777" w:rsidR="001C5671" w:rsidRDefault="001C5671" w:rsidP="00E76EF3">
            <w:r>
              <w:t xml:space="preserve">Vypnutie notifikácií </w:t>
            </w:r>
          </w:p>
        </w:tc>
        <w:tc>
          <w:tcPr>
            <w:tcW w:w="2935" w:type="dxa"/>
            <w:vAlign w:val="center"/>
          </w:tcPr>
          <w:p w14:paraId="1E3B45E8" w14:textId="77777777" w:rsidR="001C5671" w:rsidRDefault="001C5671" w:rsidP="00E76EF3">
            <w:pPr>
              <w:jc w:val="center"/>
            </w:pPr>
            <w:r>
              <w:t>Áno</w:t>
            </w:r>
          </w:p>
        </w:tc>
        <w:tc>
          <w:tcPr>
            <w:tcW w:w="2901" w:type="dxa"/>
            <w:vAlign w:val="center"/>
          </w:tcPr>
          <w:p w14:paraId="62F59017" w14:textId="77777777" w:rsidR="001C5671" w:rsidRDefault="001C5671" w:rsidP="00E76EF3">
            <w:pPr>
              <w:jc w:val="center"/>
            </w:pPr>
            <w:r>
              <w:t>Áno</w:t>
            </w:r>
          </w:p>
        </w:tc>
      </w:tr>
      <w:tr w:rsidR="001C5671" w14:paraId="3340EC50" w14:textId="77777777" w:rsidTr="008C738B">
        <w:tc>
          <w:tcPr>
            <w:tcW w:w="2941" w:type="dxa"/>
            <w:vAlign w:val="center"/>
          </w:tcPr>
          <w:p w14:paraId="4A7E3F44" w14:textId="77777777" w:rsidR="001C5671" w:rsidRDefault="001C5671" w:rsidP="00E76EF3">
            <w:r>
              <w:t>Notifikácia „videné“</w:t>
            </w:r>
          </w:p>
        </w:tc>
        <w:tc>
          <w:tcPr>
            <w:tcW w:w="2935" w:type="dxa"/>
            <w:vAlign w:val="center"/>
          </w:tcPr>
          <w:p w14:paraId="684DDE68" w14:textId="77777777" w:rsidR="001C5671" w:rsidRDefault="001C5671" w:rsidP="00E76EF3">
            <w:pPr>
              <w:jc w:val="center"/>
            </w:pPr>
            <w:r>
              <w:t>Áno</w:t>
            </w:r>
          </w:p>
        </w:tc>
        <w:tc>
          <w:tcPr>
            <w:tcW w:w="2901" w:type="dxa"/>
            <w:vAlign w:val="center"/>
          </w:tcPr>
          <w:p w14:paraId="0E5A24C2" w14:textId="77777777" w:rsidR="001C5671" w:rsidRDefault="001C5671" w:rsidP="00E76EF3">
            <w:pPr>
              <w:jc w:val="center"/>
            </w:pPr>
            <w:r>
              <w:t>Nie</w:t>
            </w:r>
          </w:p>
        </w:tc>
      </w:tr>
      <w:tr w:rsidR="001C5671" w14:paraId="0065884F" w14:textId="77777777" w:rsidTr="008C738B">
        <w:tc>
          <w:tcPr>
            <w:tcW w:w="2941" w:type="dxa"/>
            <w:vAlign w:val="center"/>
          </w:tcPr>
          <w:p w14:paraId="5CB677A0" w14:textId="77777777" w:rsidR="001C5671" w:rsidRDefault="001C5671" w:rsidP="00E76EF3">
            <w:r>
              <w:lastRenderedPageBreak/>
              <w:t>Nahrávanie zvuku (</w:t>
            </w:r>
            <w:proofErr w:type="spellStart"/>
            <w:r>
              <w:t>voice</w:t>
            </w:r>
            <w:proofErr w:type="spellEnd"/>
            <w:r>
              <w:t xml:space="preserve"> </w:t>
            </w:r>
            <w:proofErr w:type="spellStart"/>
            <w:r>
              <w:t>message</w:t>
            </w:r>
            <w:proofErr w:type="spellEnd"/>
            <w:r>
              <w:t>)</w:t>
            </w:r>
          </w:p>
        </w:tc>
        <w:tc>
          <w:tcPr>
            <w:tcW w:w="2935" w:type="dxa"/>
            <w:vAlign w:val="center"/>
          </w:tcPr>
          <w:p w14:paraId="5F1828AA" w14:textId="77777777" w:rsidR="001C5671" w:rsidRDefault="001C5671" w:rsidP="00E76EF3">
            <w:pPr>
              <w:jc w:val="center"/>
            </w:pPr>
            <w:r>
              <w:t>Áno</w:t>
            </w:r>
          </w:p>
        </w:tc>
        <w:tc>
          <w:tcPr>
            <w:tcW w:w="2901" w:type="dxa"/>
            <w:vAlign w:val="center"/>
          </w:tcPr>
          <w:p w14:paraId="3CDCDF0B" w14:textId="77777777" w:rsidR="001C5671" w:rsidRDefault="001C5671" w:rsidP="00E76EF3">
            <w:pPr>
              <w:jc w:val="center"/>
            </w:pPr>
            <w:r>
              <w:t>Áno</w:t>
            </w:r>
          </w:p>
        </w:tc>
      </w:tr>
      <w:tr w:rsidR="001C5671" w14:paraId="069D8A85" w14:textId="77777777" w:rsidTr="008C738B">
        <w:tc>
          <w:tcPr>
            <w:tcW w:w="2941" w:type="dxa"/>
            <w:vAlign w:val="center"/>
          </w:tcPr>
          <w:p w14:paraId="522AF3F9" w14:textId="77777777" w:rsidR="001C5671" w:rsidRDefault="001C5671" w:rsidP="00E76EF3">
            <w:r>
              <w:t>Zobrazenie kedy bol používateľ naposledy online</w:t>
            </w:r>
          </w:p>
        </w:tc>
        <w:tc>
          <w:tcPr>
            <w:tcW w:w="2935" w:type="dxa"/>
            <w:vAlign w:val="center"/>
          </w:tcPr>
          <w:p w14:paraId="54DE76EB" w14:textId="77777777" w:rsidR="001C5671" w:rsidRDefault="001C5671" w:rsidP="00E76EF3">
            <w:pPr>
              <w:jc w:val="center"/>
            </w:pPr>
            <w:r>
              <w:t>Niekedy (občas ukáže kedy bol používateľ naposledy aktívny)</w:t>
            </w:r>
          </w:p>
        </w:tc>
        <w:tc>
          <w:tcPr>
            <w:tcW w:w="2901" w:type="dxa"/>
            <w:vAlign w:val="center"/>
          </w:tcPr>
          <w:p w14:paraId="7584E6F7" w14:textId="77777777" w:rsidR="001C5671" w:rsidRDefault="001C5671" w:rsidP="00E76EF3">
            <w:pPr>
              <w:jc w:val="center"/>
            </w:pPr>
            <w:r>
              <w:t>Nikdy</w:t>
            </w:r>
          </w:p>
        </w:tc>
      </w:tr>
      <w:tr w:rsidR="001C5671" w14:paraId="79DC5249" w14:textId="77777777" w:rsidTr="008C738B">
        <w:tc>
          <w:tcPr>
            <w:tcW w:w="2941" w:type="dxa"/>
            <w:vAlign w:val="center"/>
          </w:tcPr>
          <w:p w14:paraId="64D7BC4C" w14:textId="77777777" w:rsidR="001C5671" w:rsidRDefault="001C5671" w:rsidP="00E76EF3">
            <w:r>
              <w:t>Nastavenie statusu</w:t>
            </w:r>
          </w:p>
        </w:tc>
        <w:tc>
          <w:tcPr>
            <w:tcW w:w="2935" w:type="dxa"/>
            <w:vAlign w:val="center"/>
          </w:tcPr>
          <w:p w14:paraId="435FA15A" w14:textId="77777777" w:rsidR="001C5671" w:rsidRDefault="001C5671" w:rsidP="00E76EF3">
            <w:pPr>
              <w:jc w:val="center"/>
            </w:pPr>
            <w:r>
              <w:t>Nie</w:t>
            </w:r>
          </w:p>
        </w:tc>
        <w:tc>
          <w:tcPr>
            <w:tcW w:w="2901" w:type="dxa"/>
            <w:vAlign w:val="center"/>
          </w:tcPr>
          <w:p w14:paraId="46BDC932" w14:textId="77777777" w:rsidR="001C5671" w:rsidRDefault="001C5671" w:rsidP="00E76EF3">
            <w:pPr>
              <w:jc w:val="center"/>
            </w:pPr>
            <w:r>
              <w:t>Áno</w:t>
            </w:r>
          </w:p>
        </w:tc>
      </w:tr>
      <w:tr w:rsidR="001C5671" w14:paraId="39B5BFA4" w14:textId="77777777" w:rsidTr="008C738B">
        <w:tc>
          <w:tcPr>
            <w:tcW w:w="2941" w:type="dxa"/>
            <w:vAlign w:val="center"/>
          </w:tcPr>
          <w:p w14:paraId="144DB388" w14:textId="77777777" w:rsidR="001C5671" w:rsidRDefault="001C5671" w:rsidP="00E76EF3">
            <w:proofErr w:type="spellStart"/>
            <w:r>
              <w:t>Push</w:t>
            </w:r>
            <w:proofErr w:type="spellEnd"/>
            <w:r>
              <w:t>-to-</w:t>
            </w:r>
            <w:proofErr w:type="spellStart"/>
            <w:r>
              <w:t>Talk</w:t>
            </w:r>
            <w:proofErr w:type="spellEnd"/>
          </w:p>
        </w:tc>
        <w:tc>
          <w:tcPr>
            <w:tcW w:w="2935" w:type="dxa"/>
            <w:vAlign w:val="center"/>
          </w:tcPr>
          <w:p w14:paraId="03ED2960" w14:textId="77777777" w:rsidR="001C5671" w:rsidRDefault="001C5671" w:rsidP="00E76EF3">
            <w:pPr>
              <w:jc w:val="center"/>
            </w:pPr>
            <w:r>
              <w:t>Nie</w:t>
            </w:r>
          </w:p>
        </w:tc>
        <w:tc>
          <w:tcPr>
            <w:tcW w:w="2901" w:type="dxa"/>
            <w:vAlign w:val="center"/>
          </w:tcPr>
          <w:p w14:paraId="3C58E77F" w14:textId="77777777" w:rsidR="001C5671" w:rsidRDefault="001C5671" w:rsidP="00E76EF3">
            <w:pPr>
              <w:jc w:val="center"/>
            </w:pPr>
            <w:r>
              <w:t>Áno</w:t>
            </w:r>
          </w:p>
        </w:tc>
      </w:tr>
      <w:tr w:rsidR="001C5671" w14:paraId="53A37D1E" w14:textId="77777777" w:rsidTr="008C738B">
        <w:tc>
          <w:tcPr>
            <w:tcW w:w="2941" w:type="dxa"/>
            <w:vAlign w:val="center"/>
          </w:tcPr>
          <w:p w14:paraId="0C85BB84" w14:textId="77777777" w:rsidR="001C5671" w:rsidRDefault="001C5671" w:rsidP="00E76EF3">
            <w:r>
              <w:t>Poslanie aj prijatie anonymnej správy hocikomu na svete</w:t>
            </w:r>
          </w:p>
        </w:tc>
        <w:tc>
          <w:tcPr>
            <w:tcW w:w="2935" w:type="dxa"/>
            <w:vAlign w:val="center"/>
          </w:tcPr>
          <w:p w14:paraId="01776EA1" w14:textId="77777777" w:rsidR="001C5671" w:rsidRDefault="001C5671" w:rsidP="00E76EF3">
            <w:pPr>
              <w:jc w:val="center"/>
            </w:pPr>
            <w:r>
              <w:t>Nie</w:t>
            </w:r>
          </w:p>
        </w:tc>
        <w:tc>
          <w:tcPr>
            <w:tcW w:w="2901" w:type="dxa"/>
            <w:vAlign w:val="center"/>
          </w:tcPr>
          <w:p w14:paraId="5DDBC864" w14:textId="77777777" w:rsidR="001C5671" w:rsidRDefault="001C5671" w:rsidP="00E76EF3">
            <w:pPr>
              <w:jc w:val="center"/>
            </w:pPr>
            <w:r>
              <w:t>Áno</w:t>
            </w:r>
          </w:p>
        </w:tc>
      </w:tr>
      <w:tr w:rsidR="001C5671" w14:paraId="2F41C4A9" w14:textId="77777777" w:rsidTr="008C738B">
        <w:tc>
          <w:tcPr>
            <w:tcW w:w="2941" w:type="dxa"/>
            <w:vAlign w:val="center"/>
          </w:tcPr>
          <w:p w14:paraId="4203D691" w14:textId="77777777" w:rsidR="001C5671" w:rsidRDefault="001C5671" w:rsidP="00E76EF3">
            <w:r>
              <w:t>Dá sa prihlásiť aj bez SIM karty</w:t>
            </w:r>
          </w:p>
        </w:tc>
        <w:tc>
          <w:tcPr>
            <w:tcW w:w="2935" w:type="dxa"/>
            <w:vAlign w:val="center"/>
          </w:tcPr>
          <w:p w14:paraId="284B5D62" w14:textId="77777777" w:rsidR="001C5671" w:rsidRDefault="001C5671" w:rsidP="00E76EF3">
            <w:pPr>
              <w:jc w:val="center"/>
            </w:pPr>
            <w:r>
              <w:t>Áno</w:t>
            </w:r>
          </w:p>
        </w:tc>
        <w:tc>
          <w:tcPr>
            <w:tcW w:w="2901" w:type="dxa"/>
            <w:vAlign w:val="center"/>
          </w:tcPr>
          <w:p w14:paraId="6E4A30DF" w14:textId="77777777" w:rsidR="001C5671" w:rsidRDefault="001C5671" w:rsidP="00E76EF3">
            <w:pPr>
              <w:jc w:val="center"/>
            </w:pPr>
            <w:r>
              <w:t>Áno</w:t>
            </w:r>
          </w:p>
        </w:tc>
      </w:tr>
      <w:tr w:rsidR="001C5671" w14:paraId="1A26CDF1" w14:textId="77777777" w:rsidTr="008C738B">
        <w:tc>
          <w:tcPr>
            <w:tcW w:w="2941" w:type="dxa"/>
            <w:vAlign w:val="center"/>
          </w:tcPr>
          <w:p w14:paraId="092265BC" w14:textId="77777777" w:rsidR="001C5671" w:rsidRDefault="001C5671" w:rsidP="00E76EF3">
            <w:r>
              <w:t>Prihlásenie pomocou Facebooku</w:t>
            </w:r>
          </w:p>
        </w:tc>
        <w:tc>
          <w:tcPr>
            <w:tcW w:w="2935" w:type="dxa"/>
            <w:vAlign w:val="center"/>
          </w:tcPr>
          <w:p w14:paraId="07A584B7" w14:textId="77777777" w:rsidR="001C5671" w:rsidRDefault="001C5671" w:rsidP="00E76EF3">
            <w:pPr>
              <w:jc w:val="center"/>
            </w:pPr>
            <w:r>
              <w:t>Áno</w:t>
            </w:r>
          </w:p>
        </w:tc>
        <w:tc>
          <w:tcPr>
            <w:tcW w:w="2901" w:type="dxa"/>
            <w:vAlign w:val="center"/>
          </w:tcPr>
          <w:p w14:paraId="73E1026C" w14:textId="77777777" w:rsidR="001C5671" w:rsidRDefault="001C5671" w:rsidP="00E76EF3">
            <w:pPr>
              <w:jc w:val="center"/>
            </w:pPr>
            <w:r>
              <w:t>Áno</w:t>
            </w:r>
          </w:p>
        </w:tc>
      </w:tr>
      <w:tr w:rsidR="001C5671" w14:paraId="077032B8" w14:textId="77777777" w:rsidTr="008C738B">
        <w:tc>
          <w:tcPr>
            <w:tcW w:w="2941" w:type="dxa"/>
            <w:vAlign w:val="center"/>
          </w:tcPr>
          <w:p w14:paraId="5DB74ED2" w14:textId="77777777" w:rsidR="001C5671" w:rsidRDefault="001C5671" w:rsidP="00E76EF3">
            <w:r>
              <w:t>Funkcia vyhľadávania</w:t>
            </w:r>
          </w:p>
        </w:tc>
        <w:tc>
          <w:tcPr>
            <w:tcW w:w="2935" w:type="dxa"/>
            <w:vAlign w:val="center"/>
          </w:tcPr>
          <w:p w14:paraId="5C57B7F0" w14:textId="77777777" w:rsidR="001C5671" w:rsidRDefault="001C5671" w:rsidP="00E76EF3">
            <w:pPr>
              <w:jc w:val="center"/>
            </w:pPr>
            <w:r>
              <w:t>Áno</w:t>
            </w:r>
          </w:p>
        </w:tc>
        <w:tc>
          <w:tcPr>
            <w:tcW w:w="2901" w:type="dxa"/>
            <w:vAlign w:val="center"/>
          </w:tcPr>
          <w:p w14:paraId="2C385060" w14:textId="77777777" w:rsidR="001C5671" w:rsidRDefault="001C5671" w:rsidP="00E76EF3">
            <w:pPr>
              <w:jc w:val="center"/>
            </w:pPr>
            <w:r>
              <w:t>Áno</w:t>
            </w:r>
          </w:p>
        </w:tc>
      </w:tr>
      <w:tr w:rsidR="001C5671" w14:paraId="004263E1" w14:textId="77777777" w:rsidTr="008C738B">
        <w:tc>
          <w:tcPr>
            <w:tcW w:w="2941" w:type="dxa"/>
            <w:vAlign w:val="center"/>
          </w:tcPr>
          <w:p w14:paraId="76566707" w14:textId="77777777" w:rsidR="001C5671" w:rsidRDefault="001C5671" w:rsidP="00E76EF3">
            <w:r>
              <w:t xml:space="preserve">Fotenie alebo robenie </w:t>
            </w:r>
            <w:proofErr w:type="spellStart"/>
            <w:r>
              <w:t>videií</w:t>
            </w:r>
            <w:proofErr w:type="spellEnd"/>
            <w:r>
              <w:t xml:space="preserve"> priamo cez aplikáciu </w:t>
            </w:r>
          </w:p>
        </w:tc>
        <w:tc>
          <w:tcPr>
            <w:tcW w:w="2935" w:type="dxa"/>
            <w:vAlign w:val="center"/>
          </w:tcPr>
          <w:p w14:paraId="6BBB5B7F" w14:textId="77777777" w:rsidR="001C5671" w:rsidRDefault="001C5671" w:rsidP="00E76EF3">
            <w:pPr>
              <w:jc w:val="center"/>
            </w:pPr>
            <w:r>
              <w:t>Áno</w:t>
            </w:r>
          </w:p>
        </w:tc>
        <w:tc>
          <w:tcPr>
            <w:tcW w:w="2901" w:type="dxa"/>
            <w:vAlign w:val="center"/>
          </w:tcPr>
          <w:p w14:paraId="0DB1FCF8" w14:textId="77777777" w:rsidR="001C5671" w:rsidRDefault="001C5671" w:rsidP="00E76EF3">
            <w:pPr>
              <w:jc w:val="center"/>
            </w:pPr>
            <w:r>
              <w:t>Áno</w:t>
            </w:r>
          </w:p>
        </w:tc>
      </w:tr>
      <w:tr w:rsidR="001C5671" w14:paraId="44AD7C25" w14:textId="77777777" w:rsidTr="008C738B">
        <w:tc>
          <w:tcPr>
            <w:tcW w:w="2941" w:type="dxa"/>
            <w:vAlign w:val="center"/>
          </w:tcPr>
          <w:p w14:paraId="0DFE618B" w14:textId="77777777" w:rsidR="001C5671" w:rsidRDefault="001C5671" w:rsidP="00E76EF3">
            <w:r>
              <w:t>Exporty na e-mail</w:t>
            </w:r>
          </w:p>
        </w:tc>
        <w:tc>
          <w:tcPr>
            <w:tcW w:w="2935" w:type="dxa"/>
            <w:vAlign w:val="center"/>
          </w:tcPr>
          <w:p w14:paraId="72F0CAD1" w14:textId="77777777" w:rsidR="001C5671" w:rsidRDefault="001C5671" w:rsidP="00E76EF3">
            <w:pPr>
              <w:jc w:val="center"/>
            </w:pPr>
            <w:r>
              <w:t>Áno</w:t>
            </w:r>
          </w:p>
        </w:tc>
        <w:tc>
          <w:tcPr>
            <w:tcW w:w="2901" w:type="dxa"/>
            <w:vAlign w:val="center"/>
          </w:tcPr>
          <w:p w14:paraId="1AA19A69" w14:textId="77777777" w:rsidR="001C5671" w:rsidRDefault="001C5671" w:rsidP="00E76EF3">
            <w:pPr>
              <w:jc w:val="center"/>
            </w:pPr>
            <w:r>
              <w:t>Áno</w:t>
            </w:r>
          </w:p>
        </w:tc>
      </w:tr>
      <w:tr w:rsidR="001C5671" w14:paraId="09F1CB22" w14:textId="77777777" w:rsidTr="008C738B">
        <w:tc>
          <w:tcPr>
            <w:tcW w:w="2941" w:type="dxa"/>
            <w:vAlign w:val="center"/>
          </w:tcPr>
          <w:p w14:paraId="4E8074A7" w14:textId="77777777" w:rsidR="001C5671" w:rsidRDefault="001C5671" w:rsidP="00E76EF3">
            <w:proofErr w:type="spellStart"/>
            <w:r>
              <w:t>Built</w:t>
            </w:r>
            <w:proofErr w:type="spellEnd"/>
            <w:r>
              <w:t>-in prekladač</w:t>
            </w:r>
          </w:p>
        </w:tc>
        <w:tc>
          <w:tcPr>
            <w:tcW w:w="2935" w:type="dxa"/>
            <w:vAlign w:val="center"/>
          </w:tcPr>
          <w:p w14:paraId="31080302" w14:textId="77777777" w:rsidR="001C5671" w:rsidRDefault="001C5671" w:rsidP="00E76EF3">
            <w:pPr>
              <w:jc w:val="center"/>
            </w:pPr>
            <w:r>
              <w:t>Nie</w:t>
            </w:r>
          </w:p>
        </w:tc>
        <w:tc>
          <w:tcPr>
            <w:tcW w:w="2901" w:type="dxa"/>
            <w:vAlign w:val="center"/>
          </w:tcPr>
          <w:p w14:paraId="1B68437D" w14:textId="77777777" w:rsidR="001C5671" w:rsidRDefault="001C5671" w:rsidP="00E76EF3">
            <w:pPr>
              <w:jc w:val="center"/>
            </w:pPr>
            <w:r>
              <w:t>Áno</w:t>
            </w:r>
          </w:p>
        </w:tc>
      </w:tr>
      <w:tr w:rsidR="001C5671" w14:paraId="4B3015DA" w14:textId="77777777" w:rsidTr="008C738B">
        <w:tc>
          <w:tcPr>
            <w:tcW w:w="2941" w:type="dxa"/>
            <w:vAlign w:val="center"/>
          </w:tcPr>
          <w:p w14:paraId="1C0A9E16" w14:textId="77777777" w:rsidR="001C5671" w:rsidRDefault="001C5671" w:rsidP="00E76EF3">
            <w:r>
              <w:t>Čítačka QR kódov</w:t>
            </w:r>
          </w:p>
        </w:tc>
        <w:tc>
          <w:tcPr>
            <w:tcW w:w="2935" w:type="dxa"/>
            <w:vAlign w:val="center"/>
          </w:tcPr>
          <w:p w14:paraId="5E5F7773" w14:textId="77777777" w:rsidR="001C5671" w:rsidRDefault="001C5671" w:rsidP="00E76EF3">
            <w:pPr>
              <w:jc w:val="center"/>
            </w:pPr>
            <w:r>
              <w:t>Nie (</w:t>
            </w:r>
            <w:proofErr w:type="spellStart"/>
            <w:r>
              <w:t>messenger</w:t>
            </w:r>
            <w:proofErr w:type="spellEnd"/>
            <w:r>
              <w:t xml:space="preserve"> vie </w:t>
            </w:r>
            <w:proofErr w:type="spellStart"/>
            <w:r>
              <w:t>oskenovať</w:t>
            </w:r>
            <w:proofErr w:type="spellEnd"/>
            <w:r>
              <w:t xml:space="preserve"> kontakt iného používateľa pomocou jeho vlastnej </w:t>
            </w:r>
            <w:proofErr w:type="spellStart"/>
            <w:r>
              <w:t>featury</w:t>
            </w:r>
            <w:proofErr w:type="spellEnd"/>
            <w:r>
              <w:t>)</w:t>
            </w:r>
          </w:p>
        </w:tc>
        <w:tc>
          <w:tcPr>
            <w:tcW w:w="2901" w:type="dxa"/>
            <w:vAlign w:val="center"/>
          </w:tcPr>
          <w:p w14:paraId="0F765F3B" w14:textId="77777777" w:rsidR="001C5671" w:rsidRDefault="001C5671" w:rsidP="00E76EF3">
            <w:pPr>
              <w:keepNext/>
              <w:jc w:val="center"/>
            </w:pPr>
            <w:r>
              <w:t>Áno</w:t>
            </w:r>
          </w:p>
        </w:tc>
      </w:tr>
    </w:tbl>
    <w:p w14:paraId="0EC3279C" w14:textId="6C12E504" w:rsidR="007B41B2" w:rsidRDefault="001C5671" w:rsidP="007B41B2">
      <w:pPr>
        <w:pStyle w:val="Popis"/>
      </w:pPr>
      <w:bookmarkStart w:id="67" w:name="_Toc39138457"/>
      <w:r>
        <w:t xml:space="preserve">Tabuľka </w:t>
      </w:r>
      <w:fldSimple w:instr=" SEQ Tabuľka \* ARABIC ">
        <w:r w:rsidR="00E512D1">
          <w:rPr>
            <w:noProof/>
          </w:rPr>
          <w:t>1</w:t>
        </w:r>
      </w:fldSimple>
      <w:r>
        <w:t xml:space="preserve"> </w:t>
      </w:r>
      <w:r w:rsidRPr="005A341D">
        <w:t xml:space="preserve">Messenger </w:t>
      </w:r>
      <w:proofErr w:type="spellStart"/>
      <w:r w:rsidRPr="005A341D">
        <w:t>vs</w:t>
      </w:r>
      <w:proofErr w:type="spellEnd"/>
      <w:r w:rsidRPr="005A341D">
        <w:t xml:space="preserve"> WeChat – porovnanie</w:t>
      </w:r>
      <w:r w:rsidR="007B41B2">
        <w:t xml:space="preserve"> </w:t>
      </w:r>
      <w:r>
        <w:t>[</w:t>
      </w:r>
      <w:r w:rsidR="007B41B2">
        <w:t>62</w:t>
      </w:r>
      <w:r>
        <w:t>] [</w:t>
      </w:r>
      <w:r w:rsidR="007B41B2">
        <w:t>63</w:t>
      </w:r>
      <w:r>
        <w:t>]</w:t>
      </w:r>
      <w:bookmarkEnd w:id="67"/>
      <w:r>
        <w:t xml:space="preserve"> </w:t>
      </w:r>
    </w:p>
    <w:p w14:paraId="6FD35639" w14:textId="77777777" w:rsidR="001C5671" w:rsidRPr="00537A3E" w:rsidRDefault="001C5671" w:rsidP="00B7702C">
      <w:pPr>
        <w:pStyle w:val="3Nadpis"/>
        <w:jc w:val="both"/>
      </w:pPr>
      <w:bookmarkStart w:id="68" w:name="_Toc39403123"/>
      <w:r w:rsidRPr="00537A3E">
        <w:t xml:space="preserve">Výhody </w:t>
      </w:r>
      <w:proofErr w:type="spellStart"/>
      <w:r w:rsidRPr="00537A3E">
        <w:t>messengeru</w:t>
      </w:r>
      <w:proofErr w:type="spellEnd"/>
      <w:r w:rsidRPr="00537A3E">
        <w:t>:</w:t>
      </w:r>
      <w:bookmarkEnd w:id="68"/>
    </w:p>
    <w:p w14:paraId="199FBEA6" w14:textId="77777777" w:rsidR="001C5671" w:rsidRDefault="001C5671" w:rsidP="00C84A45">
      <w:pPr>
        <w:pStyle w:val="Odsekzoznamu"/>
        <w:numPr>
          <w:ilvl w:val="0"/>
          <w:numId w:val="4"/>
        </w:numPr>
        <w:jc w:val="both"/>
      </w:pPr>
      <w:r w:rsidRPr="00537A3E">
        <w:t>Používa priateľov z Facebooku na vytvorenie zoznamu kontaktov</w:t>
      </w:r>
      <w:r>
        <w:t>.</w:t>
      </w:r>
      <w:r w:rsidRPr="00537A3E">
        <w:t xml:space="preserve"> Umožňuje komunikáciu s kýmkoľvek, kto je priateľom na Facebooku.</w:t>
      </w:r>
    </w:p>
    <w:p w14:paraId="20619630" w14:textId="77777777" w:rsidR="001C5671" w:rsidRDefault="001C5671" w:rsidP="00C84A45">
      <w:pPr>
        <w:pStyle w:val="Odsekzoznamu"/>
        <w:numPr>
          <w:ilvl w:val="0"/>
          <w:numId w:val="4"/>
        </w:numPr>
        <w:jc w:val="both"/>
      </w:pPr>
      <w:r>
        <w:t>Vie ľ</w:t>
      </w:r>
      <w:r w:rsidRPr="00537A3E">
        <w:t>ahko zdieľať príspevky z</w:t>
      </w:r>
      <w:r>
        <w:t> </w:t>
      </w:r>
      <w:r w:rsidRPr="00537A3E">
        <w:t>Facebooku</w:t>
      </w:r>
      <w:r>
        <w:t xml:space="preserve"> a Instagramu.</w:t>
      </w:r>
      <w:r w:rsidRPr="00537A3E">
        <w:t xml:space="preserve"> Integrácia s Facebookom uľahčuje zdieľanie akýchkoľvek príspevkov z časovej osi Facebooku</w:t>
      </w:r>
      <w:r>
        <w:t xml:space="preserve"> alebo Instagramu</w:t>
      </w:r>
      <w:r w:rsidRPr="00537A3E">
        <w:t>.</w:t>
      </w:r>
    </w:p>
    <w:p w14:paraId="5ACB6589" w14:textId="77777777" w:rsidR="001C5671" w:rsidRDefault="001C5671" w:rsidP="00C84A45">
      <w:pPr>
        <w:pStyle w:val="Odsekzoznamu"/>
        <w:numPr>
          <w:ilvl w:val="0"/>
          <w:numId w:val="4"/>
        </w:numPr>
        <w:jc w:val="both"/>
      </w:pPr>
      <w:r>
        <w:t>Zobrazenie každej osoby, ktorá videla správu v skupinovej konverzácií. Používateľ vidí každého</w:t>
      </w:r>
      <w:r w:rsidRPr="00537A3E">
        <w:t xml:space="preserve"> kto videl správu v skupinových </w:t>
      </w:r>
      <w:r>
        <w:t>konverzáciách</w:t>
      </w:r>
      <w:r w:rsidRPr="00537A3E">
        <w:t>.</w:t>
      </w:r>
    </w:p>
    <w:p w14:paraId="48031827" w14:textId="77777777" w:rsidR="001C5671" w:rsidRDefault="001C5671" w:rsidP="00C84A45">
      <w:pPr>
        <w:pStyle w:val="Odsekzoznamu"/>
        <w:numPr>
          <w:ilvl w:val="0"/>
          <w:numId w:val="4"/>
        </w:numPr>
        <w:jc w:val="both"/>
      </w:pPr>
      <w:r>
        <w:t xml:space="preserve">Dobré UI. </w:t>
      </w:r>
      <w:r w:rsidRPr="00537A3E">
        <w:t>Používateľské rozhranie aplikácie je čisté, intuitívne a ľahko prehľadné.</w:t>
      </w:r>
      <w:r>
        <w:t xml:space="preserve"> [</w:t>
      </w:r>
      <w:r w:rsidR="007B41B2">
        <w:t>63</w:t>
      </w:r>
      <w:r>
        <w:t>]</w:t>
      </w:r>
    </w:p>
    <w:p w14:paraId="39C272C6" w14:textId="77777777" w:rsidR="001C5671" w:rsidRPr="002A6416" w:rsidRDefault="001C5671" w:rsidP="00B7702C">
      <w:pPr>
        <w:pStyle w:val="3Nadpis"/>
        <w:jc w:val="both"/>
      </w:pPr>
      <w:bookmarkStart w:id="69" w:name="_Toc39403124"/>
      <w:r w:rsidRPr="002A6416">
        <w:lastRenderedPageBreak/>
        <w:t xml:space="preserve">Nevýhody </w:t>
      </w:r>
      <w:proofErr w:type="spellStart"/>
      <w:r w:rsidRPr="002A6416">
        <w:t>messengeru</w:t>
      </w:r>
      <w:proofErr w:type="spellEnd"/>
      <w:r w:rsidRPr="002A6416">
        <w:t>:</w:t>
      </w:r>
      <w:bookmarkEnd w:id="69"/>
    </w:p>
    <w:p w14:paraId="73B9F144" w14:textId="77777777" w:rsidR="001C5671" w:rsidRDefault="001C5671" w:rsidP="00C84A45">
      <w:pPr>
        <w:pStyle w:val="Odsekzoznamu"/>
        <w:numPr>
          <w:ilvl w:val="0"/>
          <w:numId w:val="5"/>
        </w:numPr>
        <w:jc w:val="both"/>
      </w:pPr>
      <w:r>
        <w:t xml:space="preserve">Nedostatok súkromia. </w:t>
      </w:r>
      <w:r w:rsidRPr="002A6416">
        <w:t xml:space="preserve">Messenger vlastní Facebook. Na základe ich pravidiel ochrany osobných údajov to znamená, že všetky informácie, ktoré poskytnete (vrátane odoslaných </w:t>
      </w:r>
      <w:r>
        <w:t>správ), sa použije Facebook</w:t>
      </w:r>
      <w:r w:rsidRPr="002A6416">
        <w:t xml:space="preserve"> na profilovanie vás a na predaj vašich údajov </w:t>
      </w:r>
      <w:r>
        <w:t>marketérom s cieľom lepšieho zamerania reklamy pre váš profil</w:t>
      </w:r>
      <w:r w:rsidRPr="002A6416">
        <w:t>.</w:t>
      </w:r>
      <w:r>
        <w:t xml:space="preserve"> </w:t>
      </w:r>
    </w:p>
    <w:p w14:paraId="3F69A7A7" w14:textId="77777777" w:rsidR="001C5671" w:rsidRDefault="001C5671" w:rsidP="00C84A45">
      <w:pPr>
        <w:pStyle w:val="Odsekzoznamu"/>
        <w:numPr>
          <w:ilvl w:val="0"/>
          <w:numId w:val="5"/>
        </w:numPr>
        <w:jc w:val="both"/>
      </w:pPr>
      <w:r>
        <w:t xml:space="preserve">Nedostatok úplného šifrovania. </w:t>
      </w:r>
      <w:r w:rsidRPr="002A6416">
        <w:t xml:space="preserve">Tajné rozhovory typu end-to-end sú podporované iba v správach typu </w:t>
      </w:r>
      <w:proofErr w:type="spellStart"/>
      <w:r w:rsidRPr="002A6416">
        <w:t>one</w:t>
      </w:r>
      <w:proofErr w:type="spellEnd"/>
      <w:r w:rsidRPr="002A6416">
        <w:t>-to-</w:t>
      </w:r>
      <w:proofErr w:type="spellStart"/>
      <w:r w:rsidRPr="002A6416">
        <w:t>one</w:t>
      </w:r>
      <w:proofErr w:type="spellEnd"/>
      <w:r w:rsidRPr="002A6416">
        <w:t>, v predvolenom nastavení nie sú povolené a</w:t>
      </w:r>
      <w:r>
        <w:t> taktiež toto</w:t>
      </w:r>
      <w:r w:rsidRPr="002A6416">
        <w:t xml:space="preserve"> šifrovanie nebolo </w:t>
      </w:r>
      <w:r>
        <w:t>testované</w:t>
      </w:r>
      <w:r w:rsidRPr="002A6416">
        <w:t xml:space="preserve"> nezávisle.</w:t>
      </w:r>
      <w:r>
        <w:t xml:space="preserve"> [</w:t>
      </w:r>
      <w:r w:rsidR="007B41B2">
        <w:t>63</w:t>
      </w:r>
      <w:r>
        <w:t>]</w:t>
      </w:r>
    </w:p>
    <w:p w14:paraId="53518583" w14:textId="77777777" w:rsidR="001C5671" w:rsidRPr="0058781F" w:rsidRDefault="001C5671" w:rsidP="00B7702C">
      <w:pPr>
        <w:pStyle w:val="3Nadpis"/>
        <w:jc w:val="both"/>
      </w:pPr>
      <w:bookmarkStart w:id="70" w:name="_Toc39403125"/>
      <w:r w:rsidRPr="0058781F">
        <w:t>Výhody WeChat-u:</w:t>
      </w:r>
      <w:bookmarkEnd w:id="70"/>
    </w:p>
    <w:p w14:paraId="797BD63E" w14:textId="77777777" w:rsidR="001C5671" w:rsidRDefault="001C5671" w:rsidP="00C84A45">
      <w:pPr>
        <w:pStyle w:val="Odsekzoznamu"/>
        <w:numPr>
          <w:ilvl w:val="0"/>
          <w:numId w:val="6"/>
        </w:numPr>
        <w:jc w:val="both"/>
      </w:pPr>
      <w:r w:rsidRPr="0058781F">
        <w:t>Priatelia môžu byť pridaní naskenovaním QR kódu</w:t>
      </w:r>
      <w:r>
        <w:t>.</w:t>
      </w:r>
      <w:r w:rsidRPr="0058781F">
        <w:t xml:space="preserve"> WeChat generuje QR kód pre každého používateľa, ktorý môže byť naskenovaný iným</w:t>
      </w:r>
      <w:r>
        <w:t xml:space="preserve"> používateľom, ktorý si</w:t>
      </w:r>
      <w:r w:rsidRPr="0058781F">
        <w:t xml:space="preserve"> ho</w:t>
      </w:r>
      <w:r>
        <w:t xml:space="preserve"> môže</w:t>
      </w:r>
      <w:r w:rsidRPr="0058781F">
        <w:t xml:space="preserve"> </w:t>
      </w:r>
      <w:r>
        <w:t xml:space="preserve">následne </w:t>
      </w:r>
      <w:r w:rsidRPr="0058781F">
        <w:t>pridať</w:t>
      </w:r>
      <w:r>
        <w:t xml:space="preserve"> </w:t>
      </w:r>
      <w:r w:rsidRPr="0058781F">
        <w:t>ako priateľa.</w:t>
      </w:r>
    </w:p>
    <w:p w14:paraId="1ED6F8B2" w14:textId="77777777" w:rsidR="001C5671" w:rsidRDefault="001C5671" w:rsidP="00C84A45">
      <w:pPr>
        <w:pStyle w:val="Odsekzoznamu"/>
        <w:numPr>
          <w:ilvl w:val="0"/>
          <w:numId w:val="6"/>
        </w:numPr>
        <w:jc w:val="both"/>
      </w:pPr>
      <w:r>
        <w:t xml:space="preserve">Ďalšou veľmi veľkou výhodou je ,že tento QR kód môže slúžiť ako platidlo pre rôzne účely. Napríklad viete s týmto QR kódom platiť v kine, zaplatiť inkaso, taxík v obchode a podobne. Veľkomesta v Číne majú pokrytie týchto platieb približne až 90% ,čo znamená, že takto viete zaplatiť takmer hocičo a hocikde. Ide o akýsi ekosystém ,ktorého úlohou je zjednodušiť každodenný život aj pomocou tejto užitočnej funkcie platenia rôznych účtov cez túto aplikáciu. Ide o komplexnejšie riešenie ako to ,ktoré ponúka </w:t>
      </w:r>
      <w:proofErr w:type="spellStart"/>
      <w:r>
        <w:t>messenger</w:t>
      </w:r>
      <w:proofErr w:type="spellEnd"/>
      <w:r>
        <w:t xml:space="preserve"> aj keď fungujú veľmi podobne.</w:t>
      </w:r>
    </w:p>
    <w:p w14:paraId="380F74FE" w14:textId="77777777" w:rsidR="001C5671" w:rsidRDefault="001C5671" w:rsidP="00C84A45">
      <w:pPr>
        <w:pStyle w:val="Odsekzoznamu"/>
        <w:numPr>
          <w:ilvl w:val="0"/>
          <w:numId w:val="6"/>
        </w:numPr>
        <w:jc w:val="both"/>
      </w:pPr>
      <w:r w:rsidRPr="0058781F">
        <w:t>Veľká zbierka animovaných nálepiek</w:t>
      </w:r>
      <w:r>
        <w:t>.</w:t>
      </w:r>
    </w:p>
    <w:p w14:paraId="4408142F" w14:textId="77777777" w:rsidR="001C5671" w:rsidRDefault="001C5671" w:rsidP="00C84A45">
      <w:pPr>
        <w:pStyle w:val="Odsekzoznamu"/>
        <w:numPr>
          <w:ilvl w:val="0"/>
          <w:numId w:val="6"/>
        </w:numPr>
        <w:jc w:val="both"/>
      </w:pPr>
      <w:r>
        <w:t xml:space="preserve">Môže byť použitý ako vysielačka. </w:t>
      </w:r>
      <w:r w:rsidRPr="0058781F">
        <w:t xml:space="preserve">WeChat má funkciu </w:t>
      </w:r>
      <w:proofErr w:type="spellStart"/>
      <w:r w:rsidRPr="0058781F">
        <w:t>push</w:t>
      </w:r>
      <w:proofErr w:type="spellEnd"/>
      <w:r w:rsidRPr="0058781F">
        <w:t>-to-</w:t>
      </w:r>
      <w:proofErr w:type="spellStart"/>
      <w:r w:rsidRPr="0058781F">
        <w:t>talk</w:t>
      </w:r>
      <w:proofErr w:type="spellEnd"/>
      <w:r w:rsidRPr="0058781F">
        <w:t>, ktorú je možné používať jednotlivo aj v skupinách.</w:t>
      </w:r>
    </w:p>
    <w:p w14:paraId="04FB15BC" w14:textId="77777777" w:rsidR="001C5671" w:rsidRDefault="001C5671" w:rsidP="00C84A45">
      <w:pPr>
        <w:pStyle w:val="Odsekzoznamu"/>
        <w:numPr>
          <w:ilvl w:val="0"/>
          <w:numId w:val="6"/>
        </w:numPr>
        <w:jc w:val="both"/>
      </w:pPr>
      <w:r w:rsidRPr="0058781F">
        <w:t>Flexibilné vytváranie chatových skupín</w:t>
      </w:r>
      <w:r>
        <w:t>.</w:t>
      </w:r>
      <w:r w:rsidRPr="0058781F">
        <w:t xml:space="preserve"> </w:t>
      </w:r>
      <w:r>
        <w:t>Používateľ môže</w:t>
      </w:r>
      <w:r w:rsidRPr="0058781F">
        <w:t xml:space="preserve"> vytvoriť </w:t>
      </w:r>
      <w:proofErr w:type="spellStart"/>
      <w:r w:rsidRPr="0058781F">
        <w:t>chatovacie</w:t>
      </w:r>
      <w:proofErr w:type="spellEnd"/>
      <w:r w:rsidRPr="0058781F">
        <w:t xml:space="preserve"> skupiny až pre 500 ľudí.</w:t>
      </w:r>
    </w:p>
    <w:p w14:paraId="2F7D8BCA" w14:textId="77777777" w:rsidR="001C5671" w:rsidRDefault="001C5671" w:rsidP="00C84A45">
      <w:pPr>
        <w:pStyle w:val="Odsekzoznamu"/>
        <w:numPr>
          <w:ilvl w:val="0"/>
          <w:numId w:val="6"/>
        </w:numPr>
        <w:jc w:val="both"/>
      </w:pPr>
      <w:r w:rsidRPr="0058781F">
        <w:t xml:space="preserve">Sociálna sieť </w:t>
      </w:r>
      <w:proofErr w:type="spellStart"/>
      <w:r w:rsidRPr="0058781F">
        <w:t>Moments</w:t>
      </w:r>
      <w:proofErr w:type="spellEnd"/>
      <w:r w:rsidRPr="0058781F">
        <w:t xml:space="preserve"> je integrovaná</w:t>
      </w:r>
      <w:r>
        <w:t xml:space="preserve">. Ide o akúsi obdobu facebookového News </w:t>
      </w:r>
      <w:proofErr w:type="spellStart"/>
      <w:r>
        <w:t>Feedu</w:t>
      </w:r>
      <w:proofErr w:type="spellEnd"/>
      <w:r>
        <w:t>, rozdiel je asi v tom ,že vám v </w:t>
      </w:r>
      <w:proofErr w:type="spellStart"/>
      <w:r>
        <w:t>Moments</w:t>
      </w:r>
      <w:proofErr w:type="spellEnd"/>
      <w:r>
        <w:t xml:space="preserve"> ukazuje aj veci ktoré nemáte „</w:t>
      </w:r>
      <w:proofErr w:type="spellStart"/>
      <w:r>
        <w:t>lajknuté</w:t>
      </w:r>
      <w:proofErr w:type="spellEnd"/>
      <w:r>
        <w:t xml:space="preserve">“ taktiež viete na svojej „nástenke“ mať tieto príspevky ako vaše momenty, ktoré si vie ľubovoľný používateľ </w:t>
      </w:r>
      <w:proofErr w:type="spellStart"/>
      <w:r>
        <w:t>WeChatu</w:t>
      </w:r>
      <w:proofErr w:type="spellEnd"/>
      <w:r>
        <w:t xml:space="preserve"> pozrieť na vašom profile.</w:t>
      </w:r>
    </w:p>
    <w:p w14:paraId="7E688A96" w14:textId="77777777" w:rsidR="001C5671" w:rsidRDefault="001C5671" w:rsidP="00C84A45">
      <w:pPr>
        <w:pStyle w:val="Odsekzoznamu"/>
        <w:numPr>
          <w:ilvl w:val="0"/>
          <w:numId w:val="6"/>
        </w:numPr>
        <w:jc w:val="both"/>
      </w:pPr>
      <w:r w:rsidRPr="008A7A3D">
        <w:t>Umožňuje spoznať nových ľudí</w:t>
      </w:r>
      <w:r>
        <w:t>.</w:t>
      </w:r>
      <w:r w:rsidRPr="008A7A3D">
        <w:t xml:space="preserve"> WeChat má funkciu, ktorá spáruje náhodných ľudí pre konverzáciu. Aktivuje sa zatrasením telefónom (vyžaduje sa zapnuté zdieľanie polohy) a zobrazí zoznam ľudí, ktorí robia to isté a ako ďaleko sú od vás. Ďalšou funkciou na stretnutie s novými ľuďmi je </w:t>
      </w:r>
      <w:proofErr w:type="spellStart"/>
      <w:r w:rsidRPr="008A7A3D">
        <w:t>Friend</w:t>
      </w:r>
      <w:proofErr w:type="spellEnd"/>
      <w:r w:rsidRPr="008A7A3D">
        <w:t xml:space="preserve"> Radar, ktorý zo</w:t>
      </w:r>
      <w:r>
        <w:t>brazí ľudí vo vašom okolí, ktorí</w:t>
      </w:r>
      <w:r w:rsidRPr="008A7A3D">
        <w:t xml:space="preserve"> môžu byť </w:t>
      </w:r>
      <w:r>
        <w:t xml:space="preserve">potom pridaný </w:t>
      </w:r>
      <w:r w:rsidRPr="008A7A3D">
        <w:t>do vášho zoznamu kontaktov. Nakoniec je tu funkcia Ľudia v okolí, ktorá umožňuje odosielať a prijímať pozdravy od ľudí vo vašom okolí.</w:t>
      </w:r>
      <w:r>
        <w:t xml:space="preserve"> [</w:t>
      </w:r>
      <w:r w:rsidR="007B41B2">
        <w:t>63</w:t>
      </w:r>
      <w:r>
        <w:t>]</w:t>
      </w:r>
    </w:p>
    <w:p w14:paraId="0B99A444" w14:textId="77777777" w:rsidR="001C5671" w:rsidRPr="008A7A3D" w:rsidRDefault="001C5671" w:rsidP="00B7702C">
      <w:pPr>
        <w:pStyle w:val="3Nadpis"/>
        <w:jc w:val="both"/>
      </w:pPr>
      <w:bookmarkStart w:id="71" w:name="_Toc39403126"/>
      <w:r w:rsidRPr="008A7A3D">
        <w:lastRenderedPageBreak/>
        <w:t>Nevýhody WeChat-u:</w:t>
      </w:r>
      <w:bookmarkEnd w:id="71"/>
    </w:p>
    <w:p w14:paraId="203F7D47" w14:textId="77777777" w:rsidR="001C5671" w:rsidRDefault="001C5671" w:rsidP="00C84A45">
      <w:pPr>
        <w:pStyle w:val="Odsekzoznamu"/>
        <w:numPr>
          <w:ilvl w:val="0"/>
          <w:numId w:val="7"/>
        </w:numPr>
        <w:jc w:val="both"/>
      </w:pPr>
      <w:r w:rsidRPr="008A7A3D">
        <w:t>P</w:t>
      </w:r>
      <w:r w:rsidR="00304E57">
        <w:t>ri</w:t>
      </w:r>
      <w:r w:rsidRPr="008A7A3D">
        <w:t xml:space="preserve"> </w:t>
      </w:r>
      <w:proofErr w:type="spellStart"/>
      <w:r w:rsidRPr="008A7A3D">
        <w:t>neaktivite</w:t>
      </w:r>
      <w:proofErr w:type="spellEnd"/>
      <w:r w:rsidRPr="008A7A3D">
        <w:t xml:space="preserve"> sa upozornenia stlmia</w:t>
      </w:r>
      <w:r>
        <w:t>.</w:t>
      </w:r>
      <w:r w:rsidRPr="008A7A3D">
        <w:t xml:space="preserve"> Upozorn</w:t>
      </w:r>
      <w:r>
        <w:t>enia na nové správy prestanú „vyskakovať“</w:t>
      </w:r>
      <w:r w:rsidRPr="008A7A3D">
        <w:t xml:space="preserve"> ak aplikácia nie je otvorená dlhší čas (</w:t>
      </w:r>
      <w:r>
        <w:t>podľa zistení je to</w:t>
      </w:r>
      <w:r w:rsidRPr="008A7A3D">
        <w:t xml:space="preserve"> približne týždeň)</w:t>
      </w:r>
      <w:r>
        <w:t>.</w:t>
      </w:r>
    </w:p>
    <w:p w14:paraId="3EB5C597" w14:textId="77777777" w:rsidR="001C5671" w:rsidRDefault="001C5671" w:rsidP="00C84A45">
      <w:pPr>
        <w:pStyle w:val="Odsekzoznamu"/>
        <w:numPr>
          <w:ilvl w:val="0"/>
          <w:numId w:val="7"/>
        </w:numPr>
        <w:jc w:val="both"/>
      </w:pPr>
      <w:r w:rsidRPr="008A7A3D">
        <w:t>Spoločnosť WeChat dodržiava požiadavky Číny na odovzdávanie údajov</w:t>
      </w:r>
      <w:r>
        <w:t>. Spoločnosť WeChat potvrdila</w:t>
      </w:r>
      <w:r w:rsidRPr="008A7A3D">
        <w:t>, že na žiadosť čínskej vlády odovzdá</w:t>
      </w:r>
      <w:r>
        <w:t>va</w:t>
      </w:r>
      <w:r w:rsidRPr="008A7A3D">
        <w:t xml:space="preserve"> všetky súkromné ​​údaje</w:t>
      </w:r>
      <w:r>
        <w:t xml:space="preserve"> čínskej vláde. Všetky správy, polohy, platby a podobne. O všetkom má prehľad Čínska vláda</w:t>
      </w:r>
      <w:r w:rsidR="00304E57">
        <w:t xml:space="preserve">, </w:t>
      </w:r>
      <w:r>
        <w:t>ktorá monitoruje túto aplikáciu.</w:t>
      </w:r>
    </w:p>
    <w:p w14:paraId="5E69FF8E" w14:textId="77777777" w:rsidR="001C5671" w:rsidRDefault="001C5671" w:rsidP="00C84A45">
      <w:pPr>
        <w:pStyle w:val="Odsekzoznamu"/>
        <w:numPr>
          <w:ilvl w:val="0"/>
          <w:numId w:val="7"/>
        </w:numPr>
        <w:jc w:val="both"/>
      </w:pPr>
      <w:r>
        <w:t xml:space="preserve">Konverzácie (jednej osoby s jednou ďalšou) a skupinové konverzácie </w:t>
      </w:r>
      <w:r w:rsidRPr="008A7A3D">
        <w:t>nie sú prenášané na nové zariadenia</w:t>
      </w:r>
      <w:r>
        <w:t>.</w:t>
      </w:r>
      <w:r w:rsidRPr="008A7A3D">
        <w:t xml:space="preserve"> Správy sa ukladajú na každom zariadení, takže prechod na nové zariadenie znamená stratu všetkých predchádzajúcich konverzácií, ako aj neschopnosť uverejňovať príspevky v predchádzajúcich skupinách chatu, kým tam niekto nezverejní príspevky a nebudete upozornený na novú správu.</w:t>
      </w:r>
    </w:p>
    <w:p w14:paraId="237DD24A" w14:textId="77777777" w:rsidR="001C5671" w:rsidRDefault="001C5671" w:rsidP="00C84A45">
      <w:pPr>
        <w:pStyle w:val="Odsekzoznamu"/>
        <w:numPr>
          <w:ilvl w:val="0"/>
          <w:numId w:val="7"/>
        </w:numPr>
        <w:jc w:val="both"/>
      </w:pPr>
      <w:r w:rsidRPr="00984494">
        <w:t>Užívateľská základňa mimo Číny je pomerne malá</w:t>
      </w:r>
      <w:r>
        <w:t>.</w:t>
      </w:r>
      <w:r w:rsidRPr="00984494">
        <w:t xml:space="preserve"> </w:t>
      </w:r>
      <w:r w:rsidR="005B6A07">
        <w:t>Napríklad v USA má</w:t>
      </w:r>
      <w:r w:rsidRPr="00984494">
        <w:t xml:space="preserve"> </w:t>
      </w:r>
      <w:r w:rsidR="00304E57">
        <w:t>aplikácia</w:t>
      </w:r>
      <w:r w:rsidRPr="00984494">
        <w:t xml:space="preserve"> WeChat </w:t>
      </w:r>
      <w:r w:rsidR="005B6A07">
        <w:t>len</w:t>
      </w:r>
      <w:r w:rsidRPr="00984494">
        <w:t xml:space="preserve"> </w:t>
      </w:r>
      <w:r w:rsidR="005B6A07">
        <w:t>2,4</w:t>
      </w:r>
      <w:r w:rsidRPr="00984494">
        <w:t xml:space="preserve"> milión</w:t>
      </w:r>
      <w:r w:rsidR="005B6A07">
        <w:t>a aktívnych</w:t>
      </w:r>
      <w:r w:rsidRPr="00984494">
        <w:t xml:space="preserve"> používateľov</w:t>
      </w:r>
      <w:r w:rsidR="005B6A07">
        <w:t xml:space="preserve"> mesačne. Oproti</w:t>
      </w:r>
      <w:r w:rsidRPr="00984494">
        <w:t xml:space="preserve"> Číne</w:t>
      </w:r>
      <w:r w:rsidR="005B6A07">
        <w:t>, ktorá má skoro 1,1 miliardy aktívnych používateľov mesačne je to veľký rozdiel</w:t>
      </w:r>
      <w:r w:rsidRPr="00984494">
        <w:t>. Prija</w:t>
      </w:r>
      <w:r>
        <w:t xml:space="preserve">tie na iných trhoch </w:t>
      </w:r>
      <w:r w:rsidR="005B6A07">
        <w:t xml:space="preserve">teda </w:t>
      </w:r>
      <w:r w:rsidR="00304E57">
        <w:t>môžeme považovať za</w:t>
      </w:r>
      <w:r>
        <w:t xml:space="preserve"> </w:t>
      </w:r>
      <w:r w:rsidR="00304E57">
        <w:t>pomalšie</w:t>
      </w:r>
      <w:r>
        <w:t xml:space="preserve"> a stále používa túto aplikáciu málo ľudí mimo Číny. [</w:t>
      </w:r>
      <w:r w:rsidR="007B41B2">
        <w:t>63</w:t>
      </w:r>
      <w:r>
        <w:t>]</w:t>
      </w:r>
    </w:p>
    <w:p w14:paraId="2CF92358" w14:textId="77777777" w:rsidR="00C31784" w:rsidRPr="00051DDE" w:rsidRDefault="00C31784" w:rsidP="00C31784">
      <w:pPr>
        <w:jc w:val="center"/>
        <w:rPr>
          <w:lang w:eastAsia="sk-SK"/>
        </w:rPr>
      </w:pPr>
    </w:p>
    <w:p w14:paraId="6CCDC53A" w14:textId="77777777" w:rsidR="00051DDE" w:rsidRPr="00F338EB" w:rsidRDefault="00051DDE" w:rsidP="00F338EB">
      <w:pPr>
        <w:rPr>
          <w:lang w:eastAsia="sk-SK"/>
        </w:rPr>
      </w:pPr>
    </w:p>
    <w:p w14:paraId="2D142F3E" w14:textId="77777777" w:rsidR="00F338EB" w:rsidRPr="003833E8" w:rsidRDefault="00F338EB" w:rsidP="00C35C0A"/>
    <w:p w14:paraId="7A652A06" w14:textId="77777777" w:rsidR="005206AD" w:rsidRPr="00A829D8" w:rsidRDefault="005206AD" w:rsidP="005206AD">
      <w:pPr>
        <w:pStyle w:val="1Nadpis"/>
      </w:pPr>
      <w:bookmarkStart w:id="72" w:name="_Ref38894887"/>
      <w:bookmarkStart w:id="73" w:name="_Toc39403127"/>
      <w:r w:rsidRPr="00A829D8">
        <w:lastRenderedPageBreak/>
        <w:t xml:space="preserve">Návrh a implementácia </w:t>
      </w:r>
      <w:r w:rsidR="00CF3A7F">
        <w:t>WordPress portálu</w:t>
      </w:r>
      <w:bookmarkEnd w:id="72"/>
      <w:bookmarkEnd w:id="73"/>
    </w:p>
    <w:p w14:paraId="160A137B" w14:textId="6ADE388F" w:rsidR="00BA22ED" w:rsidRDefault="00BA22ED" w:rsidP="00F178F8">
      <w:pPr>
        <w:jc w:val="both"/>
      </w:pPr>
      <w:r>
        <w:t>Cieľom</w:t>
      </w:r>
      <w:r w:rsidR="007006DD">
        <w:t xml:space="preserve"> tejto pr</w:t>
      </w:r>
      <w:r>
        <w:t>á</w:t>
      </w:r>
      <w:r w:rsidR="007006DD">
        <w:t xml:space="preserve">ce bolo </w:t>
      </w:r>
      <w:r>
        <w:t>zostrojiť</w:t>
      </w:r>
      <w:r w:rsidR="007006DD">
        <w:t xml:space="preserve"> WordPress </w:t>
      </w:r>
      <w:r>
        <w:t>portál</w:t>
      </w:r>
      <w:r w:rsidR="007006DD">
        <w:t xml:space="preserve"> o umelej inteligenci</w:t>
      </w:r>
      <w:r w:rsidR="0067063A">
        <w:t>i</w:t>
      </w:r>
      <w:r w:rsidR="007006DD">
        <w:t xml:space="preserve"> na Slovensku. Tento </w:t>
      </w:r>
      <w:r>
        <w:t>portál</w:t>
      </w:r>
      <w:r w:rsidR="007006DD">
        <w:t xml:space="preserve"> je </w:t>
      </w:r>
      <w:r>
        <w:t>realizovaný</w:t>
      </w:r>
      <w:r w:rsidR="007006DD">
        <w:t xml:space="preserve"> pomocou </w:t>
      </w:r>
      <w:proofErr w:type="spellStart"/>
      <w:r w:rsidR="007006DD">
        <w:t>open-source</w:t>
      </w:r>
      <w:proofErr w:type="spellEnd"/>
      <w:r w:rsidR="007006DD">
        <w:t xml:space="preserve"> CMS systému nazývaného WordPress. Pre zostrojenie </w:t>
      </w:r>
      <w:r>
        <w:t>portálu</w:t>
      </w:r>
      <w:r w:rsidR="007006DD">
        <w:t xml:space="preserve"> </w:t>
      </w:r>
      <w:r>
        <w:t>nám</w:t>
      </w:r>
      <w:r w:rsidR="007006DD">
        <w:t xml:space="preserve"> treba na </w:t>
      </w:r>
      <w:r>
        <w:t>začiatok</w:t>
      </w:r>
      <w:r w:rsidR="007006DD">
        <w:t xml:space="preserve"> dve veci</w:t>
      </w:r>
      <w:r w:rsidR="00710705">
        <w:t>,</w:t>
      </w:r>
      <w:r w:rsidR="007006DD">
        <w:t xml:space="preserve"> </w:t>
      </w:r>
      <w:r>
        <w:t>predtým</w:t>
      </w:r>
      <w:r w:rsidR="007006DD">
        <w:t xml:space="preserve"> ako </w:t>
      </w:r>
      <w:r>
        <w:t>môžeme</w:t>
      </w:r>
      <w:r w:rsidR="007006DD">
        <w:t xml:space="preserve"> </w:t>
      </w:r>
      <w:r>
        <w:t>začať</w:t>
      </w:r>
      <w:r w:rsidR="007006DD">
        <w:t xml:space="preserve"> </w:t>
      </w:r>
      <w:r>
        <w:t>realizovať</w:t>
      </w:r>
      <w:r w:rsidR="007006DD">
        <w:t xml:space="preserve"> takýto portál</w:t>
      </w:r>
      <w:r>
        <w:t xml:space="preserve"> a to: hosting a doménu. Hosting je realizovaný cez stránku </w:t>
      </w:r>
      <w:proofErr w:type="spellStart"/>
      <w:r>
        <w:t>Webhouse</w:t>
      </w:r>
      <w:proofErr w:type="spellEnd"/>
      <w:r>
        <w:t>. Takisto aj doména je realizovaná cez t</w:t>
      </w:r>
      <w:r w:rsidR="00710705">
        <w:t>ú</w:t>
      </w:r>
      <w:r>
        <w:t xml:space="preserve">to webstránku. Názov domény sme spolu s mojim školiteľom pánom profesorom </w:t>
      </w:r>
      <w:proofErr w:type="spellStart"/>
      <w:r>
        <w:t>Sinčákom</w:t>
      </w:r>
      <w:proofErr w:type="spellEnd"/>
      <w:r>
        <w:t xml:space="preserve"> zvolili </w:t>
      </w:r>
      <w:hyperlink r:id="rId28" w:history="1">
        <w:r>
          <w:rPr>
            <w:rStyle w:val="Hypertextovprepojenie"/>
          </w:rPr>
          <w:t>http://www.ai.eu.sk/</w:t>
        </w:r>
      </w:hyperlink>
      <w:r>
        <w:t xml:space="preserve">. Na tejto doméne sa nachádza portál, ktorý je predmetom tejto práce. </w:t>
      </w:r>
    </w:p>
    <w:p w14:paraId="1B9A0D5C" w14:textId="6A8841CF" w:rsidR="007006DD" w:rsidRDefault="00BA22ED" w:rsidP="00F178F8">
      <w:pPr>
        <w:jc w:val="both"/>
      </w:pPr>
      <w:r>
        <w:t xml:space="preserve">Ako prvé kde sme mali doménu a hosting tak bolo potrebné premiestniť inštaláciu WordPressu na hosting. Toto som realizoval pomocou nastroja </w:t>
      </w:r>
      <w:proofErr w:type="spellStart"/>
      <w:r>
        <w:t>WinSCP</w:t>
      </w:r>
      <w:proofErr w:type="spellEnd"/>
      <w:r>
        <w:t xml:space="preserve">, </w:t>
      </w:r>
      <w:r w:rsidR="009E322E">
        <w:t>keďže</w:t>
      </w:r>
      <w:r>
        <w:t xml:space="preserve"> som mal najprv </w:t>
      </w:r>
      <w:r w:rsidR="009E322E">
        <w:t>portál</w:t>
      </w:r>
      <w:r>
        <w:t xml:space="preserve"> </w:t>
      </w:r>
      <w:r w:rsidR="009E322E">
        <w:t>realizovan</w:t>
      </w:r>
      <w:r w:rsidR="00710705">
        <w:t>ý iba</w:t>
      </w:r>
      <w:r>
        <w:t xml:space="preserve"> </w:t>
      </w:r>
      <w:r w:rsidR="009E322E">
        <w:t>lokálne</w:t>
      </w:r>
      <w:r>
        <w:t xml:space="preserve"> na mojom </w:t>
      </w:r>
      <w:r w:rsidR="009E322E">
        <w:t>počítači</w:t>
      </w:r>
      <w:r w:rsidR="00710705">
        <w:t>,</w:t>
      </w:r>
      <w:r>
        <w:t xml:space="preserve"> to </w:t>
      </w:r>
      <w:r w:rsidR="009E322E">
        <w:t>znamená,</w:t>
      </w:r>
      <w:r>
        <w:t xml:space="preserve"> </w:t>
      </w:r>
      <w:r w:rsidR="009E322E">
        <w:t>že</w:t>
      </w:r>
      <w:r>
        <w:t xml:space="preserve"> ju nemohol nikto </w:t>
      </w:r>
      <w:r w:rsidR="009E322E">
        <w:t>iný</w:t>
      </w:r>
      <w:r>
        <w:t xml:space="preserve"> </w:t>
      </w:r>
      <w:r w:rsidR="009E322E">
        <w:t>navštíviť</w:t>
      </w:r>
      <w:r>
        <w:t xml:space="preserve"> a ani </w:t>
      </w:r>
      <w:r w:rsidR="009E322E">
        <w:t>upravovať</w:t>
      </w:r>
      <w:r>
        <w:t xml:space="preserve">. </w:t>
      </w:r>
      <w:r w:rsidR="009E322E">
        <w:t>Všetky</w:t>
      </w:r>
      <w:r>
        <w:t xml:space="preserve"> </w:t>
      </w:r>
      <w:r w:rsidR="009E322E">
        <w:t>súbory</w:t>
      </w:r>
      <w:r>
        <w:t xml:space="preserve">, </w:t>
      </w:r>
      <w:r w:rsidR="009E322E">
        <w:t>ktoré</w:t>
      </w:r>
      <w:r>
        <w:t xml:space="preserve"> som cez WordPress </w:t>
      </w:r>
      <w:r w:rsidR="0026037E">
        <w:t>vytváral a upravoval</w:t>
      </w:r>
      <w:r>
        <w:t xml:space="preserve"> na mojom </w:t>
      </w:r>
      <w:r w:rsidR="009E322E">
        <w:t>počítači</w:t>
      </w:r>
      <w:r>
        <w:t xml:space="preserve"> </w:t>
      </w:r>
      <w:r w:rsidR="009E322E">
        <w:t>lokálne</w:t>
      </w:r>
      <w:r>
        <w:t xml:space="preserve"> bolo potrebn</w:t>
      </w:r>
      <w:r w:rsidR="00E5679E">
        <w:t xml:space="preserve">é </w:t>
      </w:r>
      <w:r w:rsidR="009E322E">
        <w:t>premiestniť</w:t>
      </w:r>
      <w:r>
        <w:t xml:space="preserve"> na priestor, </w:t>
      </w:r>
      <w:r w:rsidR="009E322E">
        <w:t>ktorý</w:t>
      </w:r>
      <w:r>
        <w:t xml:space="preserve"> </w:t>
      </w:r>
      <w:r w:rsidR="009E322E">
        <w:t>nám</w:t>
      </w:r>
      <w:r>
        <w:t xml:space="preserve"> poskytol </w:t>
      </w:r>
      <w:r w:rsidR="009E322E">
        <w:t>náš</w:t>
      </w:r>
      <w:r>
        <w:t xml:space="preserve"> </w:t>
      </w:r>
      <w:proofErr w:type="spellStart"/>
      <w:r>
        <w:t>hostingovy</w:t>
      </w:r>
      <w:proofErr w:type="spellEnd"/>
      <w:r>
        <w:t xml:space="preserve"> a </w:t>
      </w:r>
      <w:r w:rsidR="009E322E">
        <w:t>doménový</w:t>
      </w:r>
      <w:r>
        <w:t xml:space="preserve"> </w:t>
      </w:r>
      <w:r w:rsidR="0026037E">
        <w:t>poskytovateľ</w:t>
      </w:r>
      <w:r>
        <w:t xml:space="preserve">. Po </w:t>
      </w:r>
      <w:r w:rsidR="009E322E">
        <w:t>premiestnení</w:t>
      </w:r>
      <w:r>
        <w:t xml:space="preserve"> týchto </w:t>
      </w:r>
      <w:r w:rsidR="0026037E">
        <w:t>súborov</w:t>
      </w:r>
      <w:r>
        <w:t xml:space="preserve"> bola </w:t>
      </w:r>
      <w:r w:rsidR="009E322E">
        <w:t>stránka</w:t>
      </w:r>
      <w:r>
        <w:t xml:space="preserve"> </w:t>
      </w:r>
      <w:r w:rsidR="009E322E">
        <w:t>dostupná</w:t>
      </w:r>
      <w:r>
        <w:t xml:space="preserve"> na </w:t>
      </w:r>
      <w:r w:rsidR="009E322E">
        <w:t>doméne</w:t>
      </w:r>
      <w:r>
        <w:t xml:space="preserve"> </w:t>
      </w:r>
      <w:hyperlink r:id="rId29" w:history="1">
        <w:r>
          <w:rPr>
            <w:rStyle w:val="Hypertextovprepojenie"/>
          </w:rPr>
          <w:t>http://www.ai.eu.sk/</w:t>
        </w:r>
      </w:hyperlink>
      <w:r>
        <w:t xml:space="preserve"> a </w:t>
      </w:r>
      <w:r w:rsidR="009E322E">
        <w:t>každý</w:t>
      </w:r>
      <w:r>
        <w:t xml:space="preserve"> kto klikol na tento odkaz si ju vedel </w:t>
      </w:r>
      <w:r w:rsidR="009E322E">
        <w:t>zobraziť</w:t>
      </w:r>
      <w:r>
        <w:t>. P</w:t>
      </w:r>
      <w:r w:rsidR="0026037E">
        <w:t xml:space="preserve">o </w:t>
      </w:r>
      <w:r w:rsidR="009E322E">
        <w:t>premiestnení</w:t>
      </w:r>
      <w:r>
        <w:t xml:space="preserve"> </w:t>
      </w:r>
      <w:r w:rsidR="009E322E">
        <w:t>potrebných</w:t>
      </w:r>
      <w:r>
        <w:t xml:space="preserve"> </w:t>
      </w:r>
      <w:r w:rsidR="009E322E">
        <w:t>WordPress</w:t>
      </w:r>
      <w:r>
        <w:t xml:space="preserve"> </w:t>
      </w:r>
      <w:r w:rsidR="009E322E">
        <w:t>súborov</w:t>
      </w:r>
      <w:r>
        <w:t xml:space="preserve"> na hosting sme </w:t>
      </w:r>
      <w:r w:rsidR="009E322E">
        <w:t>ešte</w:t>
      </w:r>
      <w:r>
        <w:t xml:space="preserve"> potrebovali </w:t>
      </w:r>
      <w:r w:rsidR="009E322E">
        <w:t>prepojiť</w:t>
      </w:r>
      <w:r>
        <w:t xml:space="preserve"> na </w:t>
      </w:r>
      <w:r w:rsidR="009E322E">
        <w:t>stránku</w:t>
      </w:r>
      <w:r>
        <w:t xml:space="preserve"> </w:t>
      </w:r>
      <w:r w:rsidR="009E322E">
        <w:t>databázu</w:t>
      </w:r>
      <w:r w:rsidR="0026037E">
        <w:t>,</w:t>
      </w:r>
      <w:r>
        <w:t xml:space="preserve"> v </w:t>
      </w:r>
      <w:r w:rsidR="009E322E">
        <w:t>našom</w:t>
      </w:r>
      <w:r>
        <w:t xml:space="preserve"> </w:t>
      </w:r>
      <w:r w:rsidR="009E322E">
        <w:t>prípade</w:t>
      </w:r>
      <w:r>
        <w:t xml:space="preserve"> </w:t>
      </w:r>
      <w:r w:rsidR="009E322E">
        <w:t>š</w:t>
      </w:r>
      <w:r>
        <w:t>lo o </w:t>
      </w:r>
      <w:r w:rsidR="009E322E">
        <w:t>prázdnu</w:t>
      </w:r>
      <w:r>
        <w:t xml:space="preserve"> </w:t>
      </w:r>
      <w:r w:rsidR="009E322E">
        <w:t>databázu</w:t>
      </w:r>
      <w:r>
        <w:t>. T</w:t>
      </w:r>
      <w:r w:rsidR="009E322E">
        <w:t>á</w:t>
      </w:r>
      <w:r>
        <w:t xml:space="preserve"> m</w:t>
      </w:r>
      <w:r w:rsidR="009E322E">
        <w:t>á</w:t>
      </w:r>
      <w:r>
        <w:t xml:space="preserve"> </w:t>
      </w:r>
      <w:r w:rsidR="009E322E">
        <w:t>slúžiť</w:t>
      </w:r>
      <w:r>
        <w:t xml:space="preserve"> </w:t>
      </w:r>
      <w:r w:rsidR="009E322E">
        <w:t>napríklad</w:t>
      </w:r>
      <w:r>
        <w:t xml:space="preserve"> pre registrovanie </w:t>
      </w:r>
      <w:r w:rsidR="009E322E">
        <w:t>nových</w:t>
      </w:r>
      <w:r>
        <w:t xml:space="preserve"> </w:t>
      </w:r>
      <w:r w:rsidR="009E322E">
        <w:t>užívateľov</w:t>
      </w:r>
      <w:r w:rsidR="0026037E">
        <w:t>,</w:t>
      </w:r>
      <w:r>
        <w:t xml:space="preserve"> aby sa </w:t>
      </w:r>
      <w:r w:rsidR="0026037E">
        <w:t xml:space="preserve">do nej </w:t>
      </w:r>
      <w:r>
        <w:t xml:space="preserve">mohli </w:t>
      </w:r>
      <w:r w:rsidR="009E322E">
        <w:t>ukladať</w:t>
      </w:r>
      <w:r w:rsidR="0026037E">
        <w:t xml:space="preserve"> </w:t>
      </w:r>
      <w:r>
        <w:t xml:space="preserve">ich </w:t>
      </w:r>
      <w:r w:rsidR="009E322E">
        <w:t>jedinečné údaje</w:t>
      </w:r>
      <w:r>
        <w:t>.</w:t>
      </w:r>
      <w:r w:rsidR="009E322E">
        <w:t xml:space="preserve"> Keď</w:t>
      </w:r>
      <w:r>
        <w:t xml:space="preserve"> bola </w:t>
      </w:r>
      <w:r w:rsidR="0026037E">
        <w:t>web</w:t>
      </w:r>
      <w:r w:rsidR="009E322E">
        <w:t>stránka</w:t>
      </w:r>
      <w:r>
        <w:t xml:space="preserve"> takto </w:t>
      </w:r>
      <w:r w:rsidR="009E322E">
        <w:t>nastavená</w:t>
      </w:r>
      <w:r>
        <w:t xml:space="preserve">  aj </w:t>
      </w:r>
      <w:r w:rsidR="009E322E">
        <w:t>vrátane</w:t>
      </w:r>
      <w:r>
        <w:t xml:space="preserve"> </w:t>
      </w:r>
      <w:r w:rsidR="009E322E">
        <w:t>prázdnej</w:t>
      </w:r>
      <w:r>
        <w:t xml:space="preserve"> </w:t>
      </w:r>
      <w:r w:rsidR="009E322E">
        <w:t>databázy</w:t>
      </w:r>
      <w:r>
        <w:t xml:space="preserve"> tak som ju mohol ako </w:t>
      </w:r>
      <w:r w:rsidR="009E322E">
        <w:t>administrátor</w:t>
      </w:r>
      <w:r>
        <w:t xml:space="preserve"> </w:t>
      </w:r>
      <w:r w:rsidR="009E322E">
        <w:t>upravovať</w:t>
      </w:r>
      <w:r>
        <w:t xml:space="preserve"> ako som chcel</w:t>
      </w:r>
      <w:r w:rsidR="009E322E">
        <w:t xml:space="preserve"> a ako bolo potrebné. </w:t>
      </w:r>
      <w:r w:rsidR="0026037E">
        <w:t>Tieto zmeny mohol potom každý vidieť na portáli, keď som dal tieto zmeny publikovať.</w:t>
      </w:r>
    </w:p>
    <w:p w14:paraId="7FFF3452" w14:textId="235F2E6E" w:rsidR="009E322E" w:rsidRDefault="009E322E" w:rsidP="00F178F8">
      <w:pPr>
        <w:jc w:val="both"/>
      </w:pPr>
      <w:r>
        <w:t>WordPress funguje na princípe pridávania požadovanej funkcionality pomocou rozšírení po anglicky plugin-</w:t>
      </w:r>
      <w:proofErr w:type="spellStart"/>
      <w:r>
        <w:t>ov</w:t>
      </w:r>
      <w:proofErr w:type="spellEnd"/>
      <w:r>
        <w:t xml:space="preserve">. Pomocou pluginov vieme </w:t>
      </w:r>
      <w:r w:rsidR="009E16C2">
        <w:t>rozšíriť</w:t>
      </w:r>
      <w:r>
        <w:t xml:space="preserve"> funkcionalitu </w:t>
      </w:r>
      <w:r w:rsidR="009E16C2">
        <w:t>stránky</w:t>
      </w:r>
      <w:r>
        <w:t xml:space="preserve"> </w:t>
      </w:r>
      <w:r w:rsidR="009E16C2">
        <w:t>podľa</w:t>
      </w:r>
      <w:r>
        <w:t xml:space="preserve"> </w:t>
      </w:r>
      <w:r w:rsidR="009E16C2">
        <w:t>našich</w:t>
      </w:r>
      <w:r>
        <w:t xml:space="preserve"> predstav. Ako </w:t>
      </w:r>
      <w:r w:rsidR="009E16C2">
        <w:t>prvú</w:t>
      </w:r>
      <w:r>
        <w:t xml:space="preserve"> vec, </w:t>
      </w:r>
      <w:r w:rsidR="009E16C2">
        <w:t>ktorú</w:t>
      </w:r>
      <w:r>
        <w:t xml:space="preserve"> som na portáli realizoval bol v</w:t>
      </w:r>
      <w:r w:rsidR="0026037E">
        <w:t>ý</w:t>
      </w:r>
      <w:r>
        <w:t xml:space="preserve">ber </w:t>
      </w:r>
      <w:r w:rsidR="009E16C2">
        <w:t>správnej</w:t>
      </w:r>
      <w:r>
        <w:t xml:space="preserve"> </w:t>
      </w:r>
      <w:r w:rsidR="009E16C2">
        <w:t>témy</w:t>
      </w:r>
      <w:r>
        <w:t xml:space="preserve">. Chcel som aby bola </w:t>
      </w:r>
      <w:r w:rsidR="009E16C2">
        <w:t>jednoduchá</w:t>
      </w:r>
      <w:r w:rsidR="0026037E">
        <w:t xml:space="preserve">, </w:t>
      </w:r>
      <w:r w:rsidR="009E16C2">
        <w:t>čitateľná</w:t>
      </w:r>
      <w:r>
        <w:t xml:space="preserve"> a </w:t>
      </w:r>
      <w:r w:rsidR="009E16C2">
        <w:t>zbytočne</w:t>
      </w:r>
      <w:r>
        <w:t xml:space="preserve"> </w:t>
      </w:r>
      <w:r w:rsidR="009E16C2">
        <w:t>neprekrývala</w:t>
      </w:r>
      <w:r>
        <w:t xml:space="preserve"> text </w:t>
      </w:r>
      <w:r w:rsidR="0026037E">
        <w:t>nejakými rušivými elementami</w:t>
      </w:r>
      <w:r>
        <w:t xml:space="preserve">. Pre tento </w:t>
      </w:r>
      <w:r w:rsidR="009E16C2">
        <w:t>účel</w:t>
      </w:r>
      <w:r>
        <w:t xml:space="preserve"> som zvolil </w:t>
      </w:r>
      <w:r w:rsidR="009E16C2">
        <w:t>tému</w:t>
      </w:r>
      <w:r>
        <w:t xml:space="preserve"> s </w:t>
      </w:r>
      <w:r w:rsidR="009E16C2">
        <w:t>názvom</w:t>
      </w:r>
      <w:r>
        <w:t xml:space="preserve"> </w:t>
      </w:r>
      <w:proofErr w:type="spellStart"/>
      <w:r>
        <w:t>Hestia</w:t>
      </w:r>
      <w:proofErr w:type="spellEnd"/>
      <w:r>
        <w:t xml:space="preserve">, </w:t>
      </w:r>
      <w:r w:rsidR="009E16C2">
        <w:t>ktorá</w:t>
      </w:r>
      <w:r>
        <w:t xml:space="preserve"> je </w:t>
      </w:r>
      <w:r w:rsidR="009E16C2">
        <w:t>voľne</w:t>
      </w:r>
      <w:r>
        <w:t xml:space="preserve"> </w:t>
      </w:r>
      <w:r w:rsidR="009E16C2">
        <w:t>dostupná</w:t>
      </w:r>
      <w:r>
        <w:t xml:space="preserve"> a je aj pomerne </w:t>
      </w:r>
      <w:r w:rsidR="009E16C2">
        <w:t>populárna</w:t>
      </w:r>
      <w:r>
        <w:t xml:space="preserve"> vo </w:t>
      </w:r>
      <w:r w:rsidR="009E16C2">
        <w:t>WordPresse</w:t>
      </w:r>
      <w:r>
        <w:t xml:space="preserve">. Poskytuje aj </w:t>
      </w:r>
      <w:r w:rsidR="009E16C2">
        <w:t>možnosť</w:t>
      </w:r>
      <w:r>
        <w:t xml:space="preserve"> pozmenenej </w:t>
      </w:r>
      <w:r w:rsidR="009E16C2">
        <w:t>úvodnej</w:t>
      </w:r>
      <w:r>
        <w:t xml:space="preserve"> strany, </w:t>
      </w:r>
      <w:r w:rsidR="009E16C2">
        <w:t>ktorá</w:t>
      </w:r>
      <w:r>
        <w:t xml:space="preserve"> v </w:t>
      </w:r>
      <w:r w:rsidR="009E16C2">
        <w:t>našom</w:t>
      </w:r>
      <w:r>
        <w:t xml:space="preserve"> </w:t>
      </w:r>
      <w:r w:rsidR="009E16C2">
        <w:t>prípade</w:t>
      </w:r>
      <w:r>
        <w:t xml:space="preserve"> </w:t>
      </w:r>
      <w:r w:rsidR="009E16C2">
        <w:t>vyzerá</w:t>
      </w:r>
      <w:r>
        <w:t xml:space="preserve"> takto.</w:t>
      </w:r>
    </w:p>
    <w:p w14:paraId="7C872CF0" w14:textId="77777777" w:rsidR="009E16C2" w:rsidRDefault="009E322E" w:rsidP="009E16C2">
      <w:pPr>
        <w:keepNext/>
        <w:jc w:val="both"/>
      </w:pPr>
      <w:r>
        <w:rPr>
          <w:noProof/>
        </w:rPr>
        <w:lastRenderedPageBreak/>
        <w:drawing>
          <wp:inline distT="0" distB="0" distL="0" distR="0" wp14:anchorId="50430279" wp14:editId="35C2C289">
            <wp:extent cx="5579745" cy="2772410"/>
            <wp:effectExtent l="0" t="0" r="1905" b="889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i.eu.sk uvodna stran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772410"/>
                    </a:xfrm>
                    <a:prstGeom prst="rect">
                      <a:avLst/>
                    </a:prstGeom>
                  </pic:spPr>
                </pic:pic>
              </a:graphicData>
            </a:graphic>
          </wp:inline>
        </w:drawing>
      </w:r>
    </w:p>
    <w:p w14:paraId="68D3FCD4" w14:textId="5D7588F5" w:rsidR="009E322E" w:rsidRDefault="009E16C2" w:rsidP="009E16C2">
      <w:pPr>
        <w:pStyle w:val="Popis"/>
      </w:pPr>
      <w:bookmarkStart w:id="74" w:name="_Toc39403146"/>
      <w:r>
        <w:t xml:space="preserve">Obrázok </w:t>
      </w:r>
      <w:fldSimple w:instr=" SEQ Obrázok \* ARABIC ">
        <w:r w:rsidR="00E512D1">
          <w:rPr>
            <w:noProof/>
          </w:rPr>
          <w:t>14</w:t>
        </w:r>
      </w:fldSimple>
      <w:r>
        <w:t xml:space="preserve"> Úvodná stránka portálu</w:t>
      </w:r>
      <w:bookmarkEnd w:id="74"/>
    </w:p>
    <w:p w14:paraId="279744C8" w14:textId="6176A82D" w:rsidR="00471429" w:rsidRDefault="009E16C2" w:rsidP="00374F99">
      <w:pPr>
        <w:jc w:val="both"/>
      </w:pPr>
      <w:r>
        <w:t xml:space="preserve">Ako </w:t>
      </w:r>
      <w:proofErr w:type="spellStart"/>
      <w:r>
        <w:t>mož</w:t>
      </w:r>
      <w:r w:rsidR="0026037E">
        <w:t>eme</w:t>
      </w:r>
      <w:proofErr w:type="spellEnd"/>
      <w:r>
        <w:t xml:space="preserve"> vidieť na stránke sa nachádza krátky text na úvodne privítanie návštevníkov, </w:t>
      </w:r>
      <w:r w:rsidR="0026037E">
        <w:t xml:space="preserve"> dva krát </w:t>
      </w:r>
      <w:r>
        <w:t>menu</w:t>
      </w:r>
      <w:r w:rsidR="0026037E">
        <w:t>. Prvé, hlavné menu je umiestnené napravo od názvu webstránky</w:t>
      </w:r>
      <w:r>
        <w:t xml:space="preserve">. </w:t>
      </w:r>
      <w:r w:rsidR="0026037E">
        <w:t xml:space="preserve">Druhé menu sa nachádza nad ním hore v pravom rohu. </w:t>
      </w:r>
      <w:r>
        <w:t>Toto menu je z </w:t>
      </w:r>
      <w:r w:rsidR="0009575F">
        <w:t>položiek</w:t>
      </w:r>
      <w:r>
        <w:t xml:space="preserve"> ako </w:t>
      </w:r>
      <w:r w:rsidR="0009575F">
        <w:t>Prihlásenie,</w:t>
      </w:r>
      <w:r>
        <w:t xml:space="preserve"> </w:t>
      </w:r>
      <w:r w:rsidR="0009575F">
        <w:t>Registrácia,</w:t>
      </w:r>
      <w:r>
        <w:t xml:space="preserve"> </w:t>
      </w:r>
      <w:r w:rsidR="0009575F">
        <w:t>Užívatelia</w:t>
      </w:r>
      <w:r>
        <w:t xml:space="preserve"> a Skupiny. </w:t>
      </w:r>
    </w:p>
    <w:p w14:paraId="7136787B" w14:textId="77777777" w:rsidR="00471429" w:rsidRDefault="00471429" w:rsidP="00471429">
      <w:pPr>
        <w:keepNext/>
        <w:jc w:val="center"/>
      </w:pPr>
      <w:r>
        <w:rPr>
          <w:noProof/>
        </w:rPr>
        <w:drawing>
          <wp:inline distT="0" distB="0" distL="0" distR="0" wp14:anchorId="0BADCECD" wp14:editId="25E33776">
            <wp:extent cx="5423047" cy="525780"/>
            <wp:effectExtent l="0" t="0" r="6350" b="7620"/>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710" t="8497" r="990" b="83006"/>
                    <a:stretch/>
                  </pic:blipFill>
                  <pic:spPr bwMode="auto">
                    <a:xfrm>
                      <a:off x="0" y="0"/>
                      <a:ext cx="5425009" cy="525970"/>
                    </a:xfrm>
                    <a:prstGeom prst="rect">
                      <a:avLst/>
                    </a:prstGeom>
                    <a:ln>
                      <a:noFill/>
                    </a:ln>
                    <a:extLst>
                      <a:ext uri="{53640926-AAD7-44D8-BBD7-CCE9431645EC}">
                        <a14:shadowObscured xmlns:a14="http://schemas.microsoft.com/office/drawing/2010/main"/>
                      </a:ext>
                    </a:extLst>
                  </pic:spPr>
                </pic:pic>
              </a:graphicData>
            </a:graphic>
          </wp:inline>
        </w:drawing>
      </w:r>
    </w:p>
    <w:p w14:paraId="51B8FFFE" w14:textId="4526A96A" w:rsidR="00471429" w:rsidRDefault="00471429" w:rsidP="00471429">
      <w:pPr>
        <w:pStyle w:val="Popis"/>
      </w:pPr>
      <w:bookmarkStart w:id="75" w:name="_Toc39403147"/>
      <w:r>
        <w:t xml:space="preserve">Obrázok </w:t>
      </w:r>
      <w:fldSimple w:instr=" SEQ Obrázok \* ARABIC ">
        <w:r w:rsidR="00E512D1">
          <w:rPr>
            <w:noProof/>
          </w:rPr>
          <w:t>15</w:t>
        </w:r>
      </w:fldSimple>
      <w:r>
        <w:t xml:space="preserve"> Horné (úplne vrchné) menu</w:t>
      </w:r>
      <w:bookmarkEnd w:id="75"/>
    </w:p>
    <w:p w14:paraId="4141901C" w14:textId="6B108FBF" w:rsidR="00925ECA" w:rsidRDefault="0009575F" w:rsidP="00374F99">
      <w:pPr>
        <w:jc w:val="both"/>
      </w:pPr>
      <w:r>
        <w:t>Prístup</w:t>
      </w:r>
      <w:r w:rsidR="009E16C2">
        <w:t xml:space="preserve"> k nemu </w:t>
      </w:r>
      <w:r>
        <w:t>majú</w:t>
      </w:r>
      <w:r w:rsidR="009E16C2">
        <w:t xml:space="preserve"> </w:t>
      </w:r>
      <w:r>
        <w:t>všetci</w:t>
      </w:r>
      <w:r w:rsidR="009E16C2">
        <w:t xml:space="preserve"> </w:t>
      </w:r>
      <w:r>
        <w:t>tým</w:t>
      </w:r>
      <w:r w:rsidR="009E16C2">
        <w:t xml:space="preserve"> </w:t>
      </w:r>
      <w:r>
        <w:t>pádom</w:t>
      </w:r>
      <w:r w:rsidR="009E16C2">
        <w:t xml:space="preserve"> sa </w:t>
      </w:r>
      <w:r>
        <w:t>môžu</w:t>
      </w:r>
      <w:r w:rsidR="009E16C2">
        <w:t xml:space="preserve"> </w:t>
      </w:r>
      <w:r>
        <w:t>užívatelia</w:t>
      </w:r>
      <w:r w:rsidR="009E16C2">
        <w:t xml:space="preserve"> sami </w:t>
      </w:r>
      <w:r>
        <w:t>registrovať</w:t>
      </w:r>
      <w:r w:rsidR="009E16C2">
        <w:t xml:space="preserve"> a</w:t>
      </w:r>
      <w:r>
        <w:t> prihlásiť,</w:t>
      </w:r>
      <w:r w:rsidR="009E16C2">
        <w:t xml:space="preserve"> </w:t>
      </w:r>
      <w:r>
        <w:t>pozrieť</w:t>
      </w:r>
      <w:r w:rsidR="009E16C2">
        <w:t xml:space="preserve"> si skupiny</w:t>
      </w:r>
      <w:r w:rsidR="0026037E">
        <w:t>,</w:t>
      </w:r>
      <w:r w:rsidR="009E16C2">
        <w:t xml:space="preserve"> v ktorých </w:t>
      </w:r>
      <w:r>
        <w:t>sú</w:t>
      </w:r>
      <w:r w:rsidR="009E16C2">
        <w:t xml:space="preserve"> </w:t>
      </w:r>
      <w:r>
        <w:t>iní</w:t>
      </w:r>
      <w:r w:rsidR="009E16C2">
        <w:t xml:space="preserve"> </w:t>
      </w:r>
      <w:r>
        <w:t>užívatelia</w:t>
      </w:r>
      <w:r w:rsidR="009E16C2">
        <w:t xml:space="preserve"> pr</w:t>
      </w:r>
      <w:r>
        <w:t>í</w:t>
      </w:r>
      <w:r w:rsidR="009E16C2">
        <w:t xml:space="preserve">padne </w:t>
      </w:r>
      <w:r>
        <w:t>pozrieť</w:t>
      </w:r>
      <w:r w:rsidR="009E16C2">
        <w:t xml:space="preserve"> si profily </w:t>
      </w:r>
      <w:r>
        <w:t>iných</w:t>
      </w:r>
      <w:r w:rsidR="009E16C2">
        <w:t xml:space="preserve"> </w:t>
      </w:r>
      <w:r>
        <w:t>užívateľov</w:t>
      </w:r>
      <w:r w:rsidR="009E16C2">
        <w:t xml:space="preserve">. </w:t>
      </w:r>
      <w:r w:rsidR="00925ECA">
        <w:t>Toto menu je realizovan</w:t>
      </w:r>
      <w:r w:rsidR="0026037E">
        <w:t>é</w:t>
      </w:r>
      <w:r w:rsidR="00925ECA">
        <w:t xml:space="preserve"> pomocou predvolenej WordPress menu funkcionality avšak jednotlivé elementy sú realizované pomocou pluginu </w:t>
      </w:r>
      <w:proofErr w:type="spellStart"/>
      <w:r w:rsidR="00925ECA">
        <w:t>Membership</w:t>
      </w:r>
      <w:proofErr w:type="spellEnd"/>
      <w:r w:rsidR="00925ECA">
        <w:t xml:space="preserve"> by </w:t>
      </w:r>
      <w:proofErr w:type="spellStart"/>
      <w:r w:rsidR="00925ECA">
        <w:t>Supsystic</w:t>
      </w:r>
      <w:proofErr w:type="spellEnd"/>
      <w:r w:rsidR="00925ECA">
        <w:t xml:space="preserve"> ide </w:t>
      </w:r>
      <w:r w:rsidR="00D47FBF">
        <w:t>taktiež</w:t>
      </w:r>
      <w:r w:rsidR="00925ECA">
        <w:t xml:space="preserve"> o </w:t>
      </w:r>
      <w:r w:rsidR="00D47FBF">
        <w:t>voľne</w:t>
      </w:r>
      <w:r w:rsidR="00925ECA">
        <w:t xml:space="preserve"> </w:t>
      </w:r>
      <w:r w:rsidR="00D47FBF">
        <w:t>dostupný</w:t>
      </w:r>
      <w:r w:rsidR="00925ECA">
        <w:t xml:space="preserve"> plugin, </w:t>
      </w:r>
      <w:r w:rsidR="00D47FBF">
        <w:t>ktorý</w:t>
      </w:r>
      <w:r w:rsidR="00925ECA">
        <w:t xml:space="preserve"> vi</w:t>
      </w:r>
      <w:r w:rsidR="00D47FBF">
        <w:t>e</w:t>
      </w:r>
      <w:r w:rsidR="00925ECA">
        <w:t xml:space="preserve"> </w:t>
      </w:r>
      <w:r w:rsidR="00D47FBF">
        <w:t>vytvárať</w:t>
      </w:r>
      <w:r w:rsidR="00925ECA">
        <w:t xml:space="preserve"> </w:t>
      </w:r>
      <w:r w:rsidR="00D47FBF">
        <w:t>registrácie</w:t>
      </w:r>
      <w:r w:rsidR="00925ECA">
        <w:t xml:space="preserve"> </w:t>
      </w:r>
      <w:r w:rsidR="00D47FBF">
        <w:t xml:space="preserve">užívateľov </w:t>
      </w:r>
      <w:r w:rsidR="00925ECA">
        <w:t>a</w:t>
      </w:r>
      <w:r w:rsidR="00D47FBF">
        <w:t xml:space="preserve"> ich skupiny. </w:t>
      </w:r>
      <w:r w:rsidR="00CF3A7F">
        <w:t>Toto rozšírenie poskytuje používateľom kvalitné rozhranie v plnej funkcionalite. Tak trochu pripomína tento plugin až mini sociálnu sieť, čo je dobr</w:t>
      </w:r>
      <w:r w:rsidR="0026037E">
        <w:t>é</w:t>
      </w:r>
      <w:r w:rsidR="00CF3A7F">
        <w:t xml:space="preserve"> keďže pravé tuto funkcionalitu sme potrebovali implementovať na portál. Umožňuje pridávať príspevky do skupiny, vytvoriť skupinu, pridať si priateľov, alebo sledovať iné používateľské účty prípadne si ešte aj pozrieť všetky zaregistrovane účty v databáze.</w:t>
      </w:r>
    </w:p>
    <w:p w14:paraId="0B425E0A" w14:textId="77777777" w:rsidR="00471429" w:rsidRDefault="00471429" w:rsidP="00471429">
      <w:pPr>
        <w:keepNext/>
        <w:jc w:val="center"/>
      </w:pPr>
      <w:r>
        <w:rPr>
          <w:noProof/>
        </w:rPr>
        <w:lastRenderedPageBreak/>
        <w:drawing>
          <wp:inline distT="0" distB="0" distL="0" distR="0" wp14:anchorId="18D36B0F" wp14:editId="01BED2FA">
            <wp:extent cx="5579745" cy="2682240"/>
            <wp:effectExtent l="0" t="0" r="1905" b="381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ihlasenie.png"/>
                    <pic:cNvPicPr/>
                  </pic:nvPicPr>
                  <pic:blipFill rotWithShape="1">
                    <a:blip r:embed="rId32" cstate="print">
                      <a:extLst>
                        <a:ext uri="{28A0092B-C50C-407E-A947-70E740481C1C}">
                          <a14:useLocalDpi xmlns:a14="http://schemas.microsoft.com/office/drawing/2010/main" val="0"/>
                        </a:ext>
                      </a:extLst>
                    </a:blip>
                    <a:srcRect t="3772" b="33014"/>
                    <a:stretch/>
                  </pic:blipFill>
                  <pic:spPr bwMode="auto">
                    <a:xfrm>
                      <a:off x="0" y="0"/>
                      <a:ext cx="5579745" cy="2682240"/>
                    </a:xfrm>
                    <a:prstGeom prst="rect">
                      <a:avLst/>
                    </a:prstGeom>
                    <a:ln>
                      <a:noFill/>
                    </a:ln>
                    <a:extLst>
                      <a:ext uri="{53640926-AAD7-44D8-BBD7-CCE9431645EC}">
                        <a14:shadowObscured xmlns:a14="http://schemas.microsoft.com/office/drawing/2010/main"/>
                      </a:ext>
                    </a:extLst>
                  </pic:spPr>
                </pic:pic>
              </a:graphicData>
            </a:graphic>
          </wp:inline>
        </w:drawing>
      </w:r>
    </w:p>
    <w:p w14:paraId="0C1E4D46" w14:textId="6FA46660" w:rsidR="00C31784" w:rsidRDefault="00471429" w:rsidP="00471429">
      <w:pPr>
        <w:pStyle w:val="Popis"/>
      </w:pPr>
      <w:bookmarkStart w:id="76" w:name="_Toc39403148"/>
      <w:r>
        <w:t xml:space="preserve">Obrázok </w:t>
      </w:r>
      <w:fldSimple w:instr=" SEQ Obrázok \* ARABIC ">
        <w:r w:rsidR="00E512D1">
          <w:rPr>
            <w:noProof/>
          </w:rPr>
          <w:t>16</w:t>
        </w:r>
      </w:fldSimple>
      <w:r>
        <w:t xml:space="preserve"> Prihlásenie</w:t>
      </w:r>
      <w:bookmarkEnd w:id="76"/>
    </w:p>
    <w:p w14:paraId="01872D48" w14:textId="0909D46D" w:rsidR="00471429" w:rsidRDefault="00471429" w:rsidP="00374F99">
      <w:pPr>
        <w:jc w:val="both"/>
      </w:pPr>
      <w:r>
        <w:t>Na tomto obrázku vidíme možnosť prihlásenia</w:t>
      </w:r>
      <w:r w:rsidR="0026037E">
        <w:t>. To</w:t>
      </w:r>
      <w:r>
        <w:t xml:space="preserve"> sa</w:t>
      </w:r>
      <w:r w:rsidR="0026037E">
        <w:t xml:space="preserve"> zobrazí</w:t>
      </w:r>
      <w:r>
        <w:t xml:space="preserve"> po </w:t>
      </w:r>
      <w:proofErr w:type="spellStart"/>
      <w:r>
        <w:t>rozkliknutí</w:t>
      </w:r>
      <w:proofErr w:type="spellEnd"/>
      <w:r>
        <w:t xml:space="preserve"> </w:t>
      </w:r>
      <w:r w:rsidR="0026037E">
        <w:t xml:space="preserve">prvku </w:t>
      </w:r>
      <w:r>
        <w:t>Prihlásenia úplne hore v menu. Je to jednoduché a prehľadené a je tu možnosť zapamätania prihlásenia.</w:t>
      </w:r>
    </w:p>
    <w:p w14:paraId="39E0D522" w14:textId="77777777" w:rsidR="004C785D" w:rsidRDefault="004C785D" w:rsidP="00374F99">
      <w:pPr>
        <w:jc w:val="both"/>
      </w:pPr>
      <w:r>
        <w:t>Po prihlásení uvidí užívateľ po kliknutí na prihlásiť jeho profil, ktorý môže vyzerať asi nejak takto:</w:t>
      </w:r>
    </w:p>
    <w:p w14:paraId="015D591E" w14:textId="77777777" w:rsidR="004C785D" w:rsidRDefault="004C785D" w:rsidP="004C785D">
      <w:pPr>
        <w:keepNext/>
        <w:jc w:val="center"/>
      </w:pPr>
      <w:r>
        <w:rPr>
          <w:noProof/>
        </w:rPr>
        <w:drawing>
          <wp:inline distT="0" distB="0" distL="0" distR="0" wp14:anchorId="10B080F6" wp14:editId="5E50236D">
            <wp:extent cx="5579745" cy="3947160"/>
            <wp:effectExtent l="0" t="0" r="1905" b="0"/>
            <wp:docPr id="47" name="Obrázo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fil.png"/>
                    <pic:cNvPicPr/>
                  </pic:nvPicPr>
                  <pic:blipFill rotWithShape="1">
                    <a:blip r:embed="rId33" cstate="print">
                      <a:extLst>
                        <a:ext uri="{28A0092B-C50C-407E-A947-70E740481C1C}">
                          <a14:useLocalDpi xmlns:a14="http://schemas.microsoft.com/office/drawing/2010/main" val="0"/>
                        </a:ext>
                      </a:extLst>
                    </a:blip>
                    <a:srcRect t="8569" b="10724"/>
                    <a:stretch/>
                  </pic:blipFill>
                  <pic:spPr bwMode="auto">
                    <a:xfrm>
                      <a:off x="0" y="0"/>
                      <a:ext cx="5579745" cy="3947160"/>
                    </a:xfrm>
                    <a:prstGeom prst="rect">
                      <a:avLst/>
                    </a:prstGeom>
                    <a:ln>
                      <a:noFill/>
                    </a:ln>
                    <a:extLst>
                      <a:ext uri="{53640926-AAD7-44D8-BBD7-CCE9431645EC}">
                        <a14:shadowObscured xmlns:a14="http://schemas.microsoft.com/office/drawing/2010/main"/>
                      </a:ext>
                    </a:extLst>
                  </pic:spPr>
                </pic:pic>
              </a:graphicData>
            </a:graphic>
          </wp:inline>
        </w:drawing>
      </w:r>
    </w:p>
    <w:p w14:paraId="753071B8" w14:textId="7E32697E" w:rsidR="004C785D" w:rsidRDefault="004C785D" w:rsidP="004C785D">
      <w:pPr>
        <w:pStyle w:val="Popis"/>
      </w:pPr>
      <w:bookmarkStart w:id="77" w:name="_Toc39403149"/>
      <w:r>
        <w:t xml:space="preserve">Obrázok </w:t>
      </w:r>
      <w:fldSimple w:instr=" SEQ Obrázok \* ARABIC ">
        <w:r w:rsidR="00E512D1">
          <w:rPr>
            <w:noProof/>
          </w:rPr>
          <w:t>17</w:t>
        </w:r>
      </w:fldSimple>
      <w:r>
        <w:t xml:space="preserve"> Profil užívateľa</w:t>
      </w:r>
      <w:bookmarkEnd w:id="77"/>
    </w:p>
    <w:p w14:paraId="5E8784EC" w14:textId="4C0794A9" w:rsidR="004C785D" w:rsidRPr="004C785D" w:rsidRDefault="004C785D" w:rsidP="00374F99">
      <w:pPr>
        <w:jc w:val="both"/>
      </w:pPr>
      <w:r>
        <w:lastRenderedPageBreak/>
        <w:t xml:space="preserve">Tu môžete vidieť môj administrátorsky profil. Moja prezývka je </w:t>
      </w:r>
      <w:proofErr w:type="spellStart"/>
      <w:r>
        <w:t>Chilqt</w:t>
      </w:r>
      <w:proofErr w:type="spellEnd"/>
      <w:r w:rsidR="0026037E">
        <w:t>,</w:t>
      </w:r>
      <w:r>
        <w:t xml:space="preserve"> keďže som si takúto sám zvolil. Tento plugin </w:t>
      </w:r>
      <w:proofErr w:type="spellStart"/>
      <w:r>
        <w:t>Membership</w:t>
      </w:r>
      <w:proofErr w:type="spellEnd"/>
      <w:r>
        <w:t xml:space="preserve"> by </w:t>
      </w:r>
      <w:proofErr w:type="spellStart"/>
      <w:r>
        <w:t>Supsystic</w:t>
      </w:r>
      <w:proofErr w:type="spellEnd"/>
      <w:r>
        <w:t xml:space="preserve"> umožňuje aj pridávanie priateľov a</w:t>
      </w:r>
      <w:r w:rsidR="003D1951">
        <w:t> </w:t>
      </w:r>
      <w:r>
        <w:t>followerov</w:t>
      </w:r>
      <w:r w:rsidR="003D1951">
        <w:t xml:space="preserve"> (sledovateľov),</w:t>
      </w:r>
      <w:r>
        <w:t xml:space="preserve"> čiže</w:t>
      </w:r>
      <w:r w:rsidR="00DB6D3A">
        <w:t xml:space="preserve"> ako sme vyššie spomenuli</w:t>
      </w:r>
      <w:r>
        <w:t xml:space="preserve"> ide o akúsi menšiu sociálnu sieť a to všetko za pomoci tohto šikovného pluginu. Môžem si upraviť meno a priezvisko v mojom prípade pridať meno a priezvisko. Na mojom profile si môže</w:t>
      </w:r>
      <w:r w:rsidR="003D1951">
        <w:t>te</w:t>
      </w:r>
      <w:r>
        <w:t xml:space="preserve"> pozrieť informácie o mne, moje skupiny, ktoré sledujem, priateľov, </w:t>
      </w:r>
      <w:r w:rsidR="003D1951">
        <w:t>sledovateľov</w:t>
      </w:r>
      <w:r>
        <w:t xml:space="preserve">, </w:t>
      </w:r>
      <w:r w:rsidR="003D1951">
        <w:t>príspevky</w:t>
      </w:r>
      <w:r>
        <w:t xml:space="preserve"> a komentáre. Tieto informácie si viem ako administrátor pozrieť o ktoromkoľvek používateľovi.</w:t>
      </w:r>
    </w:p>
    <w:p w14:paraId="10033877" w14:textId="77777777" w:rsidR="004C785D" w:rsidRDefault="004C785D" w:rsidP="009E16C2"/>
    <w:p w14:paraId="6699E1D4" w14:textId="77777777" w:rsidR="00E92D8E" w:rsidRDefault="004C785D" w:rsidP="00E92D8E">
      <w:pPr>
        <w:keepNext/>
        <w:jc w:val="center"/>
      </w:pPr>
      <w:r>
        <w:rPr>
          <w:noProof/>
        </w:rPr>
        <w:drawing>
          <wp:inline distT="0" distB="0" distL="0" distR="0" wp14:anchorId="436BF712" wp14:editId="1FF24BA7">
            <wp:extent cx="4267200" cy="4135435"/>
            <wp:effectExtent l="0" t="0" r="0" b="0"/>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gistracia.png"/>
                    <pic:cNvPicPr/>
                  </pic:nvPicPr>
                  <pic:blipFill rotWithShape="1">
                    <a:blip r:embed="rId34" cstate="print">
                      <a:extLst>
                        <a:ext uri="{28A0092B-C50C-407E-A947-70E740481C1C}">
                          <a14:useLocalDpi xmlns:a14="http://schemas.microsoft.com/office/drawing/2010/main" val="0"/>
                        </a:ext>
                      </a:extLst>
                    </a:blip>
                    <a:srcRect l="21851" t="18161" r="20655" b="11272"/>
                    <a:stretch/>
                  </pic:blipFill>
                  <pic:spPr bwMode="auto">
                    <a:xfrm>
                      <a:off x="0" y="0"/>
                      <a:ext cx="4275608" cy="4143584"/>
                    </a:xfrm>
                    <a:prstGeom prst="rect">
                      <a:avLst/>
                    </a:prstGeom>
                    <a:ln>
                      <a:noFill/>
                    </a:ln>
                    <a:extLst>
                      <a:ext uri="{53640926-AAD7-44D8-BBD7-CCE9431645EC}">
                        <a14:shadowObscured xmlns:a14="http://schemas.microsoft.com/office/drawing/2010/main"/>
                      </a:ext>
                    </a:extLst>
                  </pic:spPr>
                </pic:pic>
              </a:graphicData>
            </a:graphic>
          </wp:inline>
        </w:drawing>
      </w:r>
    </w:p>
    <w:p w14:paraId="38796F7D" w14:textId="2537205F" w:rsidR="00471429" w:rsidRDefault="00E92D8E" w:rsidP="00E92D8E">
      <w:pPr>
        <w:pStyle w:val="Popis"/>
      </w:pPr>
      <w:bookmarkStart w:id="78" w:name="_Toc39403150"/>
      <w:r>
        <w:t xml:space="preserve">Obrázok </w:t>
      </w:r>
      <w:fldSimple w:instr=" SEQ Obrázok \* ARABIC ">
        <w:r w:rsidR="00E512D1">
          <w:rPr>
            <w:noProof/>
          </w:rPr>
          <w:t>18</w:t>
        </w:r>
      </w:fldSimple>
      <w:r>
        <w:t xml:space="preserve"> Registrácia</w:t>
      </w:r>
      <w:bookmarkEnd w:id="78"/>
    </w:p>
    <w:p w14:paraId="25B6D059" w14:textId="3B9F49D0" w:rsidR="004C785D" w:rsidRDefault="004C785D" w:rsidP="00374F99">
      <w:pPr>
        <w:jc w:val="both"/>
      </w:pPr>
      <w:r>
        <w:t xml:space="preserve">Tu vidíme možnosť registrácie. Každý kto chce sa môže zaregistrovať na portál po vyplnení tohto formulára. Musí tam zadať svoj platný e-mail, kde mu dôjde potvrdzovací e-mail na ktorý musí kliknúť aby sa aktivoval jeho </w:t>
      </w:r>
      <w:r w:rsidR="003D1951">
        <w:t>účet</w:t>
      </w:r>
      <w:r>
        <w:t>. Ďalej musí vyplniť user</w:t>
      </w:r>
      <w:r w:rsidR="00DB6D3A">
        <w:t xml:space="preserve"> </w:t>
      </w:r>
      <w:proofErr w:type="spellStart"/>
      <w:r>
        <w:t>name</w:t>
      </w:r>
      <w:proofErr w:type="spellEnd"/>
      <w:r>
        <w:t xml:space="preserve"> čo je ako keby jeho prezývka. Neskôr aj meno a priezvisko a samozrejme heslo. Ide o jednoduchý a časovo nenáročný princíp samostatnej registrácie užívateľov.</w:t>
      </w:r>
    </w:p>
    <w:p w14:paraId="7163BA2D" w14:textId="77777777" w:rsidR="00BF53B8" w:rsidRDefault="004C785D" w:rsidP="00BF53B8">
      <w:pPr>
        <w:keepNext/>
      </w:pPr>
      <w:r>
        <w:rPr>
          <w:noProof/>
        </w:rPr>
        <w:lastRenderedPageBreak/>
        <w:drawing>
          <wp:inline distT="0" distB="0" distL="0" distR="0" wp14:anchorId="2D4CFE8A" wp14:editId="7DCDC8CC">
            <wp:extent cx="5579745" cy="3284220"/>
            <wp:effectExtent l="0" t="0" r="1905" b="0"/>
            <wp:docPr id="48" name="Obrázo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zivatelia.png"/>
                    <pic:cNvPicPr/>
                  </pic:nvPicPr>
                  <pic:blipFill rotWithShape="1">
                    <a:blip r:embed="rId35" cstate="print">
                      <a:extLst>
                        <a:ext uri="{28A0092B-C50C-407E-A947-70E740481C1C}">
                          <a14:useLocalDpi xmlns:a14="http://schemas.microsoft.com/office/drawing/2010/main" val="0"/>
                        </a:ext>
                      </a:extLst>
                    </a:blip>
                    <a:srcRect t="9264" b="15397"/>
                    <a:stretch/>
                  </pic:blipFill>
                  <pic:spPr bwMode="auto">
                    <a:xfrm>
                      <a:off x="0" y="0"/>
                      <a:ext cx="5579745" cy="3284220"/>
                    </a:xfrm>
                    <a:prstGeom prst="rect">
                      <a:avLst/>
                    </a:prstGeom>
                    <a:ln>
                      <a:noFill/>
                    </a:ln>
                    <a:extLst>
                      <a:ext uri="{53640926-AAD7-44D8-BBD7-CCE9431645EC}">
                        <a14:shadowObscured xmlns:a14="http://schemas.microsoft.com/office/drawing/2010/main"/>
                      </a:ext>
                    </a:extLst>
                  </pic:spPr>
                </pic:pic>
              </a:graphicData>
            </a:graphic>
          </wp:inline>
        </w:drawing>
      </w:r>
    </w:p>
    <w:p w14:paraId="19EA3401" w14:textId="7C46B22E" w:rsidR="004C785D" w:rsidRDefault="00BF53B8" w:rsidP="00BF53B8">
      <w:pPr>
        <w:pStyle w:val="Popis"/>
      </w:pPr>
      <w:bookmarkStart w:id="79" w:name="_Toc39403151"/>
      <w:r>
        <w:t xml:space="preserve">Obrázok </w:t>
      </w:r>
      <w:fldSimple w:instr=" SEQ Obrázok \* ARABIC ">
        <w:r w:rsidR="00E512D1">
          <w:rPr>
            <w:noProof/>
          </w:rPr>
          <w:t>19</w:t>
        </w:r>
      </w:fldSimple>
      <w:r>
        <w:t xml:space="preserve"> Užívatelia</w:t>
      </w:r>
      <w:bookmarkEnd w:id="79"/>
    </w:p>
    <w:p w14:paraId="48D9D451" w14:textId="77777777" w:rsidR="00BF53B8" w:rsidRDefault="00BF53B8" w:rsidP="00374F99">
      <w:pPr>
        <w:jc w:val="both"/>
      </w:pPr>
      <w:r>
        <w:t>Nasleduje položka v menu s názvom Užívatelia. Táto položka zobrazuje všetkých užívateľov portálu. Je možné si ich pridať ako priateľov alebo ich sledovať alebo im poslať správu.</w:t>
      </w:r>
    </w:p>
    <w:p w14:paraId="67B30BFA" w14:textId="77777777" w:rsidR="00E92D8E" w:rsidRDefault="00BF53B8" w:rsidP="00E92D8E">
      <w:pPr>
        <w:keepNext/>
        <w:jc w:val="center"/>
      </w:pPr>
      <w:r>
        <w:rPr>
          <w:noProof/>
        </w:rPr>
        <w:drawing>
          <wp:inline distT="0" distB="0" distL="0" distR="0" wp14:anchorId="5A9D440D" wp14:editId="5E488FFF">
            <wp:extent cx="5579745" cy="3535680"/>
            <wp:effectExtent l="0" t="0" r="1905" b="7620"/>
            <wp:docPr id="50" name="Obrázo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kupiny.png"/>
                    <pic:cNvPicPr/>
                  </pic:nvPicPr>
                  <pic:blipFill rotWithShape="1">
                    <a:blip r:embed="rId36" cstate="print">
                      <a:extLst>
                        <a:ext uri="{28A0092B-C50C-407E-A947-70E740481C1C}">
                          <a14:useLocalDpi xmlns:a14="http://schemas.microsoft.com/office/drawing/2010/main" val="0"/>
                        </a:ext>
                      </a:extLst>
                    </a:blip>
                    <a:srcRect t="8741" b="11739"/>
                    <a:stretch/>
                  </pic:blipFill>
                  <pic:spPr bwMode="auto">
                    <a:xfrm>
                      <a:off x="0" y="0"/>
                      <a:ext cx="5579745" cy="3535680"/>
                    </a:xfrm>
                    <a:prstGeom prst="rect">
                      <a:avLst/>
                    </a:prstGeom>
                    <a:ln>
                      <a:noFill/>
                    </a:ln>
                    <a:extLst>
                      <a:ext uri="{53640926-AAD7-44D8-BBD7-CCE9431645EC}">
                        <a14:shadowObscured xmlns:a14="http://schemas.microsoft.com/office/drawing/2010/main"/>
                      </a:ext>
                    </a:extLst>
                  </pic:spPr>
                </pic:pic>
              </a:graphicData>
            </a:graphic>
          </wp:inline>
        </w:drawing>
      </w:r>
    </w:p>
    <w:p w14:paraId="5ADF6CE1" w14:textId="6CFBADEC" w:rsidR="00BF53B8" w:rsidRDefault="00E92D8E" w:rsidP="00E92D8E">
      <w:pPr>
        <w:pStyle w:val="Popis"/>
      </w:pPr>
      <w:bookmarkStart w:id="80" w:name="_Toc39403152"/>
      <w:r>
        <w:t xml:space="preserve">Obrázok </w:t>
      </w:r>
      <w:fldSimple w:instr=" SEQ Obrázok \* ARABIC ">
        <w:r w:rsidR="00E512D1">
          <w:rPr>
            <w:noProof/>
          </w:rPr>
          <w:t>20</w:t>
        </w:r>
      </w:fldSimple>
      <w:r>
        <w:t xml:space="preserve"> Skupiny</w:t>
      </w:r>
      <w:bookmarkEnd w:id="80"/>
    </w:p>
    <w:p w14:paraId="4860E5A1" w14:textId="77777777" w:rsidR="00E92D8E" w:rsidRDefault="00BF53B8" w:rsidP="00374F99">
      <w:pPr>
        <w:jc w:val="both"/>
      </w:pPr>
      <w:r>
        <w:lastRenderedPageBreak/>
        <w:t>Tu môžeme vidieť záložku Skupiny. V nej vidíme jednu skupinu, ktorú som vytvoril pre testovacie účely volá sa preto Testovacia skupina. Ako môžeme vidieť je možné odisť zo skupiny alebo ju prestať sledovať. Je možnosť aj vytvoriť skupinu pomocou tlačidla hore vpravo.</w:t>
      </w:r>
    </w:p>
    <w:p w14:paraId="48562EEC" w14:textId="61E48D90" w:rsidR="00BF53B8" w:rsidRDefault="00BF53B8" w:rsidP="00374F99">
      <w:pPr>
        <w:jc w:val="both"/>
      </w:pPr>
      <w:r>
        <w:t xml:space="preserve"> Užívateľovi ukazuje t</w:t>
      </w:r>
      <w:r w:rsidR="003D1951">
        <w:t>á</w:t>
      </w:r>
      <w:r>
        <w:t>to záložka v akých skupinách je alebo aké skupiny spravuje.</w:t>
      </w:r>
      <w:r w:rsidR="00E92D8E">
        <w:t xml:space="preserve"> </w:t>
      </w:r>
    </w:p>
    <w:p w14:paraId="2D5300FB" w14:textId="77777777" w:rsidR="00E92D8E" w:rsidRDefault="00E92D8E" w:rsidP="00E92D8E">
      <w:pPr>
        <w:keepNext/>
        <w:jc w:val="center"/>
      </w:pPr>
      <w:r>
        <w:rPr>
          <w:noProof/>
        </w:rPr>
        <w:drawing>
          <wp:inline distT="0" distB="0" distL="0" distR="0" wp14:anchorId="20C90B58" wp14:editId="5BC50369">
            <wp:extent cx="5579745" cy="3139440"/>
            <wp:effectExtent l="0" t="0" r="1905" b="3810"/>
            <wp:docPr id="52" name="Obrázo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stovacia skupina.png"/>
                    <pic:cNvPicPr/>
                  </pic:nvPicPr>
                  <pic:blipFill rotWithShape="1">
                    <a:blip r:embed="rId37" cstate="print">
                      <a:extLst>
                        <a:ext uri="{28A0092B-C50C-407E-A947-70E740481C1C}">
                          <a14:useLocalDpi xmlns:a14="http://schemas.microsoft.com/office/drawing/2010/main" val="0"/>
                        </a:ext>
                      </a:extLst>
                    </a:blip>
                    <a:srcRect t="20885" b="10829"/>
                    <a:stretch/>
                  </pic:blipFill>
                  <pic:spPr bwMode="auto">
                    <a:xfrm>
                      <a:off x="0" y="0"/>
                      <a:ext cx="5579745" cy="3139440"/>
                    </a:xfrm>
                    <a:prstGeom prst="rect">
                      <a:avLst/>
                    </a:prstGeom>
                    <a:ln>
                      <a:noFill/>
                    </a:ln>
                    <a:extLst>
                      <a:ext uri="{53640926-AAD7-44D8-BBD7-CCE9431645EC}">
                        <a14:shadowObscured xmlns:a14="http://schemas.microsoft.com/office/drawing/2010/main"/>
                      </a:ext>
                    </a:extLst>
                  </pic:spPr>
                </pic:pic>
              </a:graphicData>
            </a:graphic>
          </wp:inline>
        </w:drawing>
      </w:r>
    </w:p>
    <w:p w14:paraId="64597094" w14:textId="5AD09484" w:rsidR="00E92D8E" w:rsidRDefault="00E92D8E" w:rsidP="00E92D8E">
      <w:pPr>
        <w:pStyle w:val="Popis"/>
      </w:pPr>
      <w:bookmarkStart w:id="81" w:name="_Toc39403153"/>
      <w:r>
        <w:t xml:space="preserve">Obrázok </w:t>
      </w:r>
      <w:fldSimple w:instr=" SEQ Obrázok \* ARABIC ">
        <w:r w:rsidR="00E512D1">
          <w:rPr>
            <w:noProof/>
          </w:rPr>
          <w:t>21</w:t>
        </w:r>
      </w:fldSimple>
      <w:r>
        <w:t xml:space="preserve"> Testovacia skupina</w:t>
      </w:r>
      <w:bookmarkEnd w:id="81"/>
    </w:p>
    <w:p w14:paraId="5640BDF9" w14:textId="77777777" w:rsidR="00E92D8E" w:rsidRDefault="00E92D8E" w:rsidP="00374F99">
      <w:pPr>
        <w:jc w:val="both"/>
      </w:pPr>
      <w:r>
        <w:t>Pri kliknutí na danú skupinu sa zobrazí takéto okno to umožňuje pridávať príspevky, pozerať aký členovia sú v skupine alebo spravovať nastavenia skupiny v ktorej som administrátor.</w:t>
      </w:r>
    </w:p>
    <w:p w14:paraId="0CC4DBFE" w14:textId="77777777" w:rsidR="00E92D8E" w:rsidRDefault="00E92D8E" w:rsidP="00E92D8E">
      <w:pPr>
        <w:keepNext/>
        <w:jc w:val="center"/>
      </w:pPr>
      <w:r>
        <w:rPr>
          <w:noProof/>
        </w:rPr>
        <w:drawing>
          <wp:inline distT="0" distB="0" distL="0" distR="0" wp14:anchorId="3020C82F" wp14:editId="74AC8245">
            <wp:extent cx="4503420" cy="2498164"/>
            <wp:effectExtent l="0" t="0" r="0" b="0"/>
            <wp:docPr id="51" name="Obrázo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681" t="23989" r="20423" b="16946"/>
                    <a:stretch/>
                  </pic:blipFill>
                  <pic:spPr bwMode="auto">
                    <a:xfrm>
                      <a:off x="0" y="0"/>
                      <a:ext cx="4550677" cy="2524379"/>
                    </a:xfrm>
                    <a:prstGeom prst="rect">
                      <a:avLst/>
                    </a:prstGeom>
                    <a:ln>
                      <a:noFill/>
                    </a:ln>
                    <a:extLst>
                      <a:ext uri="{53640926-AAD7-44D8-BBD7-CCE9431645EC}">
                        <a14:shadowObscured xmlns:a14="http://schemas.microsoft.com/office/drawing/2010/main"/>
                      </a:ext>
                    </a:extLst>
                  </pic:spPr>
                </pic:pic>
              </a:graphicData>
            </a:graphic>
          </wp:inline>
        </w:drawing>
      </w:r>
    </w:p>
    <w:p w14:paraId="77384D47" w14:textId="674320D8" w:rsidR="00E92D8E" w:rsidRDefault="00E92D8E" w:rsidP="00E92D8E">
      <w:pPr>
        <w:pStyle w:val="Popis"/>
      </w:pPr>
      <w:bookmarkStart w:id="82" w:name="_Toc39403154"/>
      <w:r>
        <w:t xml:space="preserve">Obrázok </w:t>
      </w:r>
      <w:fldSimple w:instr=" SEQ Obrázok \* ARABIC ">
        <w:r w:rsidR="00E512D1">
          <w:rPr>
            <w:noProof/>
          </w:rPr>
          <w:t>22</w:t>
        </w:r>
      </w:fldSimple>
      <w:r>
        <w:t xml:space="preserve"> Vytvorenie skupiny</w:t>
      </w:r>
      <w:bookmarkEnd w:id="82"/>
    </w:p>
    <w:p w14:paraId="45F98ADD" w14:textId="1F46D8E4" w:rsidR="00E92D8E" w:rsidRPr="00BF53B8" w:rsidRDefault="00E92D8E" w:rsidP="00374F99">
      <w:pPr>
        <w:jc w:val="both"/>
      </w:pPr>
      <w:r>
        <w:t xml:space="preserve">Pri tvorbe skupiny vyskočí takéto okno. Nájdeme tu položky ako Názov skupiny, Informácie o skupine, mame na výber aj možnosť výberu kategórie z tých, čo sme si predvolili v možnostiach </w:t>
      </w:r>
      <w:r>
        <w:lastRenderedPageBreak/>
        <w:t>pluginu. Ďalej tu je možnosť, že ci chceme otvorený typ skupiny alebo privátny a v poslednom rade možnosť prizvať do skupiny ostatných používateľov.</w:t>
      </w:r>
      <w:r w:rsidR="003D1951">
        <w:t xml:space="preserve"> Do skupín sa pridávajú aj príspevky</w:t>
      </w:r>
      <w:r w:rsidR="0076411E">
        <w:t xml:space="preserve">. To funguje podobne ako na Facebooku News </w:t>
      </w:r>
      <w:proofErr w:type="spellStart"/>
      <w:r w:rsidR="0076411E">
        <w:t>Feed</w:t>
      </w:r>
      <w:proofErr w:type="spellEnd"/>
      <w:r w:rsidR="0076411E">
        <w:t xml:space="preserve"> (Novinky). Je možné napísať krátky text alebo priložiť prílohu. To sa potom zobrazí všetkým v danej skupine.</w:t>
      </w:r>
    </w:p>
    <w:p w14:paraId="115113AF" w14:textId="77777777" w:rsidR="00BF53B8" w:rsidRDefault="0009575F" w:rsidP="00374F99">
      <w:pPr>
        <w:jc w:val="both"/>
      </w:pPr>
      <w:r>
        <w:t>Hlavné m</w:t>
      </w:r>
      <w:r w:rsidR="009E16C2">
        <w:t xml:space="preserve">enu </w:t>
      </w:r>
      <w:r>
        <w:t>sa nachádza pod týmto horným menu</w:t>
      </w:r>
      <w:r w:rsidR="009E16C2">
        <w:t xml:space="preserve"> </w:t>
      </w:r>
      <w:r>
        <w:t>a obsahuje</w:t>
      </w:r>
      <w:r w:rsidR="009E16C2">
        <w:t> položk</w:t>
      </w:r>
      <w:r>
        <w:t>y ako</w:t>
      </w:r>
      <w:r w:rsidR="009E16C2">
        <w:t xml:space="preserve"> Domov, História, Videá, </w:t>
      </w:r>
      <w:r w:rsidR="00C053F6">
        <w:t>Aktuality</w:t>
      </w:r>
      <w:r w:rsidR="009E16C2">
        <w:t xml:space="preserve"> a Blog. </w:t>
      </w:r>
    </w:p>
    <w:p w14:paraId="6E6CDA6B" w14:textId="77777777" w:rsidR="00BF53B8" w:rsidRDefault="00C053F6" w:rsidP="00BF53B8">
      <w:pPr>
        <w:keepNext/>
        <w:jc w:val="center"/>
      </w:pPr>
      <w:r>
        <w:rPr>
          <w:noProof/>
        </w:rPr>
        <w:drawing>
          <wp:inline distT="0" distB="0" distL="0" distR="0" wp14:anchorId="190E910C" wp14:editId="5EDF3620">
            <wp:extent cx="4557713" cy="41910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8071" t="17237" r="4404" b="74995"/>
                    <a:stretch/>
                  </pic:blipFill>
                  <pic:spPr bwMode="auto">
                    <a:xfrm>
                      <a:off x="0" y="0"/>
                      <a:ext cx="4565258" cy="419794"/>
                    </a:xfrm>
                    <a:prstGeom prst="rect">
                      <a:avLst/>
                    </a:prstGeom>
                    <a:ln>
                      <a:noFill/>
                    </a:ln>
                    <a:extLst>
                      <a:ext uri="{53640926-AAD7-44D8-BBD7-CCE9431645EC}">
                        <a14:shadowObscured xmlns:a14="http://schemas.microsoft.com/office/drawing/2010/main"/>
                      </a:ext>
                    </a:extLst>
                  </pic:spPr>
                </pic:pic>
              </a:graphicData>
            </a:graphic>
          </wp:inline>
        </w:drawing>
      </w:r>
    </w:p>
    <w:p w14:paraId="61041D66" w14:textId="13D7417E" w:rsidR="00BF53B8" w:rsidRDefault="00BF53B8" w:rsidP="00BF53B8">
      <w:pPr>
        <w:pStyle w:val="Popis"/>
      </w:pPr>
      <w:bookmarkStart w:id="83" w:name="_Toc39403155"/>
      <w:r>
        <w:t xml:space="preserve">Obrázok </w:t>
      </w:r>
      <w:fldSimple w:instr=" SEQ Obrázok \* ARABIC ">
        <w:r w:rsidR="00E512D1">
          <w:rPr>
            <w:noProof/>
          </w:rPr>
          <w:t>23</w:t>
        </w:r>
      </w:fldSimple>
      <w:r>
        <w:t xml:space="preserve"> Hlavné menu portálu</w:t>
      </w:r>
      <w:bookmarkEnd w:id="83"/>
    </w:p>
    <w:p w14:paraId="75E8CCDC" w14:textId="75D9EC9B" w:rsidR="009E16C2" w:rsidRDefault="009E16C2" w:rsidP="00374F99">
      <w:pPr>
        <w:jc w:val="both"/>
      </w:pPr>
      <w:r>
        <w:t xml:space="preserve">Tlačidlo Blog, ktoré </w:t>
      </w:r>
      <w:r w:rsidR="0009575F">
        <w:t>návštevníkov</w:t>
      </w:r>
      <w:r>
        <w:t xml:space="preserve"> presmeruje na Blog sa </w:t>
      </w:r>
      <w:r w:rsidR="0009575F">
        <w:t>nachádza</w:t>
      </w:r>
      <w:r>
        <w:t xml:space="preserve"> aj pod </w:t>
      </w:r>
      <w:r w:rsidR="0009575F">
        <w:t>uvítacím</w:t>
      </w:r>
      <w:r>
        <w:t xml:space="preserve"> </w:t>
      </w:r>
      <w:r w:rsidR="0009575F">
        <w:t>textom</w:t>
      </w:r>
      <w:r>
        <w:t xml:space="preserve"> v strednej </w:t>
      </w:r>
      <w:r w:rsidR="0009575F">
        <w:t>časti</w:t>
      </w:r>
      <w:r>
        <w:t xml:space="preserve"> </w:t>
      </w:r>
      <w:r w:rsidR="0009575F">
        <w:t>stránky</w:t>
      </w:r>
      <w:r>
        <w:t xml:space="preserve"> a to </w:t>
      </w:r>
      <w:r w:rsidR="0009575F">
        <w:t>konkrétne</w:t>
      </w:r>
      <w:r>
        <w:t xml:space="preserve"> pod týmto textom. </w:t>
      </w:r>
      <w:r w:rsidR="0009575F">
        <w:t>Naľavo</w:t>
      </w:r>
      <w:r>
        <w:t xml:space="preserve"> v dolnej </w:t>
      </w:r>
      <w:r w:rsidR="0009575F">
        <w:t>časti</w:t>
      </w:r>
      <w:r>
        <w:t xml:space="preserve"> pod menu </w:t>
      </w:r>
      <w:r w:rsidR="0009575F">
        <w:t>môžeme</w:t>
      </w:r>
      <w:r>
        <w:t xml:space="preserve"> </w:t>
      </w:r>
      <w:r w:rsidR="0009575F">
        <w:t>vidieť</w:t>
      </w:r>
      <w:r>
        <w:t xml:space="preserve"> </w:t>
      </w:r>
      <w:r w:rsidR="0009575F">
        <w:t>plugin</w:t>
      </w:r>
      <w:r>
        <w:t xml:space="preserve"> alebo ak chcete </w:t>
      </w:r>
      <w:r w:rsidR="0009575F">
        <w:t>rozšírenie</w:t>
      </w:r>
      <w:r>
        <w:t xml:space="preserve"> (doplnok), ktorý je v </w:t>
      </w:r>
      <w:r w:rsidR="0009575F">
        <w:t>oranžovom</w:t>
      </w:r>
      <w:r>
        <w:t xml:space="preserve"> okne s názvom </w:t>
      </w:r>
      <w:proofErr w:type="spellStart"/>
      <w:r>
        <w:t>Translate</w:t>
      </w:r>
      <w:proofErr w:type="spellEnd"/>
      <w:r>
        <w:t xml:space="preserve">. Ide o Google </w:t>
      </w:r>
      <w:proofErr w:type="spellStart"/>
      <w:r>
        <w:t>translate</w:t>
      </w:r>
      <w:proofErr w:type="spellEnd"/>
      <w:r>
        <w:t xml:space="preserve"> </w:t>
      </w:r>
      <w:r w:rsidR="0009575F">
        <w:t>plugin</w:t>
      </w:r>
      <w:r>
        <w:t xml:space="preserve">, </w:t>
      </w:r>
      <w:r w:rsidR="0009575F">
        <w:t>ktorý</w:t>
      </w:r>
      <w:r>
        <w:t xml:space="preserve"> </w:t>
      </w:r>
      <w:r w:rsidR="0009575F">
        <w:t>prekladá</w:t>
      </w:r>
      <w:r>
        <w:t xml:space="preserve"> </w:t>
      </w:r>
      <w:r w:rsidR="0009575F">
        <w:t>všetok</w:t>
      </w:r>
      <w:r>
        <w:t xml:space="preserve"> obsah </w:t>
      </w:r>
      <w:r w:rsidR="0009575F">
        <w:t>portálu</w:t>
      </w:r>
      <w:r>
        <w:t xml:space="preserve"> v </w:t>
      </w:r>
      <w:r w:rsidR="0009575F">
        <w:t>reálnom</w:t>
      </w:r>
      <w:r>
        <w:t xml:space="preserve"> </w:t>
      </w:r>
      <w:r w:rsidR="0009575F">
        <w:t>čase</w:t>
      </w:r>
      <w:r>
        <w:t xml:space="preserve"> a to do jazykov </w:t>
      </w:r>
      <w:r w:rsidR="0009575F">
        <w:t>aké</w:t>
      </w:r>
      <w:r>
        <w:t xml:space="preserve"> sme mu zvolili v </w:t>
      </w:r>
      <w:r w:rsidR="0009575F">
        <w:t>našom</w:t>
      </w:r>
      <w:r>
        <w:t xml:space="preserve"> </w:t>
      </w:r>
      <w:r w:rsidR="0009575F">
        <w:t>prípade</w:t>
      </w:r>
      <w:r>
        <w:t xml:space="preserve"> ide o anglick</w:t>
      </w:r>
      <w:r w:rsidR="0076411E">
        <w:t>ý</w:t>
      </w:r>
      <w:r>
        <w:t xml:space="preserve"> a nemecký jazyk. Prípadne </w:t>
      </w:r>
      <w:r w:rsidR="0009575F">
        <w:t>spätne</w:t>
      </w:r>
      <w:r>
        <w:t xml:space="preserve"> prelo</w:t>
      </w:r>
      <w:r w:rsidR="0009575F">
        <w:t>ž</w:t>
      </w:r>
      <w:r>
        <w:t xml:space="preserve">enie do </w:t>
      </w:r>
      <w:r w:rsidR="0009575F">
        <w:t>predvoleného</w:t>
      </w:r>
      <w:r>
        <w:t xml:space="preserve"> jazyku </w:t>
      </w:r>
      <w:r w:rsidR="0009575F">
        <w:t>stránky</w:t>
      </w:r>
      <w:r>
        <w:t>, ktorým je Slovenčina.</w:t>
      </w:r>
    </w:p>
    <w:p w14:paraId="7F0808F5" w14:textId="77777777" w:rsidR="0009575F" w:rsidRDefault="0009575F" w:rsidP="0009575F">
      <w:pPr>
        <w:keepNext/>
        <w:jc w:val="center"/>
      </w:pPr>
      <w:r>
        <w:rPr>
          <w:noProof/>
        </w:rPr>
        <w:drawing>
          <wp:inline distT="0" distB="0" distL="0" distR="0" wp14:anchorId="342C4F61" wp14:editId="22EE0957">
            <wp:extent cx="1325880" cy="972886"/>
            <wp:effectExtent l="0" t="0" r="7620" b="0"/>
            <wp:docPr id="22" name="Obrázok 22" descr="Obrázok, na ktorom je snímka obrazovky, prenosný počítač, obrazovka, počítač&#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gle translate plugin.PNG"/>
                    <pic:cNvPicPr/>
                  </pic:nvPicPr>
                  <pic:blipFill>
                    <a:blip r:embed="rId40">
                      <a:extLst>
                        <a:ext uri="{28A0092B-C50C-407E-A947-70E740481C1C}">
                          <a14:useLocalDpi xmlns:a14="http://schemas.microsoft.com/office/drawing/2010/main" val="0"/>
                        </a:ext>
                      </a:extLst>
                    </a:blip>
                    <a:stretch>
                      <a:fillRect/>
                    </a:stretch>
                  </pic:blipFill>
                  <pic:spPr>
                    <a:xfrm>
                      <a:off x="0" y="0"/>
                      <a:ext cx="1334562" cy="979256"/>
                    </a:xfrm>
                    <a:prstGeom prst="rect">
                      <a:avLst/>
                    </a:prstGeom>
                  </pic:spPr>
                </pic:pic>
              </a:graphicData>
            </a:graphic>
          </wp:inline>
        </w:drawing>
      </w:r>
    </w:p>
    <w:p w14:paraId="724C94B7" w14:textId="764A3331" w:rsidR="0009575F" w:rsidRDefault="0009575F" w:rsidP="0009575F">
      <w:pPr>
        <w:pStyle w:val="Popis"/>
      </w:pPr>
      <w:bookmarkStart w:id="84" w:name="_Toc39403156"/>
      <w:r>
        <w:t xml:space="preserve">Obrázok </w:t>
      </w:r>
      <w:fldSimple w:instr=" SEQ Obrázok \* ARABIC ">
        <w:r w:rsidR="00E512D1">
          <w:rPr>
            <w:noProof/>
          </w:rPr>
          <w:t>24</w:t>
        </w:r>
      </w:fldSimple>
      <w:r>
        <w:t xml:space="preserve"> Google </w:t>
      </w:r>
      <w:proofErr w:type="spellStart"/>
      <w:r>
        <w:t>translate</w:t>
      </w:r>
      <w:proofErr w:type="spellEnd"/>
      <w:r>
        <w:t xml:space="preserve"> plugin</w:t>
      </w:r>
      <w:bookmarkEnd w:id="84"/>
    </w:p>
    <w:p w14:paraId="7EF2181A" w14:textId="77777777" w:rsidR="0009575F" w:rsidRDefault="0009575F" w:rsidP="00374F99">
      <w:pPr>
        <w:jc w:val="both"/>
      </w:pPr>
      <w:r>
        <w:t xml:space="preserve">Ak si napríklad zvolíme anglický jazyk pomocou kliknutia na oranžové tlačidlo </w:t>
      </w:r>
      <w:proofErr w:type="spellStart"/>
      <w:r>
        <w:t>Translate</w:t>
      </w:r>
      <w:proofErr w:type="spellEnd"/>
      <w:r>
        <w:t xml:space="preserve"> tak si musíme ešte vybrať americkú vlajku a následne sa text automaticky preloží do anglického jazyka.</w:t>
      </w:r>
      <w:r w:rsidR="00925ECA">
        <w:t xml:space="preserve"> Túto zmenu je možne pozorovať na nasledovnom obrázku.</w:t>
      </w:r>
    </w:p>
    <w:p w14:paraId="2893A5BE" w14:textId="77777777" w:rsidR="00925ECA" w:rsidRDefault="0009575F" w:rsidP="00925ECA">
      <w:pPr>
        <w:keepNext/>
      </w:pPr>
      <w:r>
        <w:rPr>
          <w:noProof/>
        </w:rPr>
        <w:lastRenderedPageBreak/>
        <w:drawing>
          <wp:inline distT="0" distB="0" distL="0" distR="0" wp14:anchorId="20E924ED" wp14:editId="2B3A552A">
            <wp:extent cx="5579745" cy="2748280"/>
            <wp:effectExtent l="0" t="0" r="190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i.eu.sk uvodna strana e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748280"/>
                    </a:xfrm>
                    <a:prstGeom prst="rect">
                      <a:avLst/>
                    </a:prstGeom>
                  </pic:spPr>
                </pic:pic>
              </a:graphicData>
            </a:graphic>
          </wp:inline>
        </w:drawing>
      </w:r>
    </w:p>
    <w:p w14:paraId="434A2D16" w14:textId="6B6FD338" w:rsidR="0009575F" w:rsidRDefault="00925ECA" w:rsidP="00925ECA">
      <w:pPr>
        <w:pStyle w:val="Popis"/>
      </w:pPr>
      <w:bookmarkStart w:id="85" w:name="_Toc39403157"/>
      <w:r>
        <w:t xml:space="preserve">Obrázok </w:t>
      </w:r>
      <w:fldSimple w:instr=" SEQ Obrázok \* ARABIC ">
        <w:r w:rsidR="00E512D1">
          <w:rPr>
            <w:noProof/>
          </w:rPr>
          <w:t>25</w:t>
        </w:r>
      </w:fldSimple>
      <w:r>
        <w:t xml:space="preserve"> Úvodná stránka portálu po Anglicky</w:t>
      </w:r>
      <w:bookmarkEnd w:id="85"/>
    </w:p>
    <w:p w14:paraId="0FB06E46" w14:textId="1D78BD3D" w:rsidR="00925ECA" w:rsidRDefault="00925ECA" w:rsidP="00D549B1">
      <w:pPr>
        <w:jc w:val="both"/>
      </w:pPr>
      <w:r>
        <w:t>Ako môžeme vidieť tak stránka je preložená do Anglického jazyka a to v priebehu pár sekúnd. Občas môže ale preklad nedávať zmysel alebo by</w:t>
      </w:r>
      <w:r w:rsidR="0076411E">
        <w:t>ť</w:t>
      </w:r>
      <w:r>
        <w:t xml:space="preserve"> nepresný</w:t>
      </w:r>
      <w:r w:rsidR="0076411E">
        <w:t>,</w:t>
      </w:r>
      <w:r>
        <w:t xml:space="preserve"> avšak toto je daň za rýchly preklad stránky pomocou tohto pluginu.</w:t>
      </w:r>
    </w:p>
    <w:p w14:paraId="7E833FA1" w14:textId="32889079" w:rsidR="007B3919" w:rsidRDefault="00925ECA" w:rsidP="00D549B1">
      <w:pPr>
        <w:jc w:val="both"/>
      </w:pPr>
      <w:r>
        <w:t xml:space="preserve">V pravom dolnom rohu </w:t>
      </w:r>
      <w:r w:rsidR="00D47FBF">
        <w:t>môžeme</w:t>
      </w:r>
      <w:r>
        <w:t xml:space="preserve"> zase </w:t>
      </w:r>
      <w:r w:rsidR="00D47FBF">
        <w:t>vidieť</w:t>
      </w:r>
      <w:r>
        <w:t xml:space="preserve"> </w:t>
      </w:r>
      <w:r w:rsidR="00D47FBF">
        <w:t>modrú</w:t>
      </w:r>
      <w:r>
        <w:t xml:space="preserve"> </w:t>
      </w:r>
      <w:r w:rsidR="00D47FBF">
        <w:t>okrúhlu</w:t>
      </w:r>
      <w:r>
        <w:t xml:space="preserve"> ikonku so </w:t>
      </w:r>
      <w:r w:rsidR="00D47FBF">
        <w:t>správou</w:t>
      </w:r>
      <w:r>
        <w:t xml:space="preserve"> vo </w:t>
      </w:r>
      <w:r w:rsidR="00D47FBF">
        <w:t>vnútri</w:t>
      </w:r>
      <w:r w:rsidR="0076411E">
        <w:t>, ide</w:t>
      </w:r>
      <w:r>
        <w:t xml:space="preserve"> o</w:t>
      </w:r>
      <w:r w:rsidR="007B3919">
        <w:t> live chat so správcom portálu,</w:t>
      </w:r>
      <w:r>
        <w:t xml:space="preserve"> ide </w:t>
      </w:r>
      <w:r w:rsidR="00D47FBF">
        <w:t>konkrétne</w:t>
      </w:r>
      <w:r>
        <w:t xml:space="preserve"> o plugin </w:t>
      </w:r>
      <w:r w:rsidR="007B3919" w:rsidRPr="007B3919">
        <w:t>WP-Live Chat by 3CX</w:t>
      </w:r>
      <w:r w:rsidR="00D47FBF">
        <w:t xml:space="preserve">. Tento </w:t>
      </w:r>
      <w:r w:rsidR="007B3919">
        <w:t>live chat</w:t>
      </w:r>
      <w:r w:rsidR="00D47FBF">
        <w:t xml:space="preserve"> m</w:t>
      </w:r>
      <w:r w:rsidR="007B3919">
        <w:t xml:space="preserve">á </w:t>
      </w:r>
      <w:r w:rsidR="00D47FBF">
        <w:t xml:space="preserve">pomôcť </w:t>
      </w:r>
      <w:r w:rsidR="007B3919">
        <w:t>návštevníkovi</w:t>
      </w:r>
      <w:r w:rsidR="00D47FBF">
        <w:t xml:space="preserve"> ak bude </w:t>
      </w:r>
      <w:r w:rsidR="007B3919">
        <w:t>hľadať</w:t>
      </w:r>
      <w:r w:rsidR="00D47FBF">
        <w:t xml:space="preserve"> niečo špecifické a nebude to vedieť na portáli nájsť</w:t>
      </w:r>
      <w:r w:rsidR="007B3919">
        <w:t xml:space="preserve"> alebo</w:t>
      </w:r>
      <w:r w:rsidR="00E6123B">
        <w:t xml:space="preserve"> </w:t>
      </w:r>
      <w:r w:rsidR="007B3919">
        <w:t xml:space="preserve">v prípade jeho dodatočných otázok alebo feedbacku. </w:t>
      </w:r>
      <w:r w:rsidR="00D47FBF">
        <w:t xml:space="preserve">Nejde ale </w:t>
      </w:r>
      <w:r w:rsidR="00E6123B">
        <w:t>o </w:t>
      </w:r>
      <w:proofErr w:type="spellStart"/>
      <w:r w:rsidR="00D47FBF">
        <w:t>chatbota</w:t>
      </w:r>
      <w:proofErr w:type="spellEnd"/>
      <w:r w:rsidR="00E6123B">
        <w:t>,</w:t>
      </w:r>
      <w:r w:rsidR="00D47FBF">
        <w:t xml:space="preserve"> </w:t>
      </w:r>
      <w:r w:rsidR="007B3919">
        <w:t>ktorému by som</w:t>
      </w:r>
      <w:r w:rsidR="00E6123B">
        <w:t xml:space="preserve"> </w:t>
      </w:r>
      <w:r w:rsidR="00D47FBF">
        <w:t>prednastavil otázky a</w:t>
      </w:r>
      <w:r w:rsidR="00E6123B">
        <w:t> </w:t>
      </w:r>
      <w:r w:rsidR="00D47FBF">
        <w:t>odpovede</w:t>
      </w:r>
      <w:r w:rsidR="00E6123B">
        <w:t>,</w:t>
      </w:r>
      <w:r w:rsidR="00D47FBF">
        <w:t xml:space="preserve"> a</w:t>
      </w:r>
      <w:r w:rsidR="007B3919">
        <w:t xml:space="preserve">le ide o živý dialóg bez vopred </w:t>
      </w:r>
      <w:r w:rsidR="00B91269">
        <w:t>definovaných</w:t>
      </w:r>
      <w:r w:rsidR="007B3919">
        <w:t xml:space="preserve"> odpoved</w:t>
      </w:r>
      <w:r w:rsidR="00B91269">
        <w:t>í</w:t>
      </w:r>
      <w:r w:rsidR="00D47FBF">
        <w:t>.</w:t>
      </w:r>
      <w:r w:rsidR="007B3919">
        <w:t xml:space="preserve"> V</w:t>
      </w:r>
      <w:r w:rsidR="00B91269">
        <w:t> prípade,</w:t>
      </w:r>
      <w:r w:rsidR="007B3919">
        <w:t xml:space="preserve"> </w:t>
      </w:r>
      <w:r w:rsidR="00B91269">
        <w:t>že</w:t>
      </w:r>
      <w:r w:rsidR="007B3919">
        <w:t xml:space="preserve"> je </w:t>
      </w:r>
      <w:r w:rsidR="00B91269">
        <w:t>správca</w:t>
      </w:r>
      <w:r w:rsidR="007B3919">
        <w:t xml:space="preserve"> </w:t>
      </w:r>
      <w:proofErr w:type="spellStart"/>
      <w:r w:rsidR="007B3919">
        <w:t>offline</w:t>
      </w:r>
      <w:proofErr w:type="spellEnd"/>
      <w:r w:rsidR="007B3919">
        <w:t xml:space="preserve"> dostane e-mail s textom </w:t>
      </w:r>
      <w:r w:rsidR="00B91269">
        <w:t>správy</w:t>
      </w:r>
      <w:r w:rsidR="00E6123B">
        <w:t>,</w:t>
      </w:r>
      <w:r w:rsidR="007B3919">
        <w:t xml:space="preserve"> na </w:t>
      </w:r>
      <w:r w:rsidR="00B91269">
        <w:t>ktorý</w:t>
      </w:r>
      <w:r w:rsidR="007B3919">
        <w:t xml:space="preserve"> bude </w:t>
      </w:r>
      <w:r w:rsidR="00B91269">
        <w:t>vedieť</w:t>
      </w:r>
      <w:r w:rsidR="007B3919">
        <w:t xml:space="preserve"> </w:t>
      </w:r>
      <w:r w:rsidR="00B91269">
        <w:t>dodatočne</w:t>
      </w:r>
      <w:r w:rsidR="007B3919">
        <w:t xml:space="preserve"> </w:t>
      </w:r>
      <w:r w:rsidR="00B91269">
        <w:t>odpovedať</w:t>
      </w:r>
      <w:r w:rsidR="007B3919">
        <w:t xml:space="preserve">. </w:t>
      </w:r>
      <w:r w:rsidR="00B91269">
        <w:t>Odpoveď</w:t>
      </w:r>
      <w:r w:rsidR="007B3919">
        <w:t xml:space="preserve"> by mal </w:t>
      </w:r>
      <w:r w:rsidR="00B91269">
        <w:t>používateľ</w:t>
      </w:r>
      <w:r w:rsidR="007B3919">
        <w:t xml:space="preserve"> </w:t>
      </w:r>
      <w:r w:rsidR="00B91269">
        <w:t>vidieť</w:t>
      </w:r>
      <w:r w:rsidR="007B3919">
        <w:t xml:space="preserve"> </w:t>
      </w:r>
      <w:r w:rsidR="00B91269">
        <w:t>keď</w:t>
      </w:r>
      <w:r w:rsidR="007B3919">
        <w:t xml:space="preserve"> bude </w:t>
      </w:r>
      <w:r w:rsidR="00B91269">
        <w:t xml:space="preserve">znova </w:t>
      </w:r>
      <w:r w:rsidR="007B3919">
        <w:t xml:space="preserve">na </w:t>
      </w:r>
      <w:r w:rsidR="00B91269">
        <w:t>stránke alebo mu príde do e-mailu</w:t>
      </w:r>
      <w:r w:rsidR="007B3919">
        <w:t xml:space="preserve">. Pre </w:t>
      </w:r>
      <w:proofErr w:type="spellStart"/>
      <w:r w:rsidR="007B3919">
        <w:t>chatovanie</w:t>
      </w:r>
      <w:proofErr w:type="spellEnd"/>
      <w:r w:rsidR="007B3919">
        <w:t xml:space="preserve"> </w:t>
      </w:r>
      <w:r w:rsidR="00B91269">
        <w:t>stačí</w:t>
      </w:r>
      <w:r w:rsidR="007B3919">
        <w:t xml:space="preserve"> meno a email. V</w:t>
      </w:r>
      <w:r w:rsidR="00B91269">
        <w:t> prípade,</w:t>
      </w:r>
      <w:r w:rsidR="007B3919">
        <w:t xml:space="preserve"> </w:t>
      </w:r>
      <w:r w:rsidR="00B91269">
        <w:t>že</w:t>
      </w:r>
      <w:r w:rsidR="007B3919">
        <w:t xml:space="preserve"> </w:t>
      </w:r>
      <w:r w:rsidR="00B91269">
        <w:t>návštevník</w:t>
      </w:r>
      <w:r w:rsidR="007B3919">
        <w:t xml:space="preserve"> </w:t>
      </w:r>
      <w:r w:rsidR="00B91269">
        <w:t>zadá</w:t>
      </w:r>
      <w:r w:rsidR="007B3919">
        <w:t xml:space="preserve"> tieto </w:t>
      </w:r>
      <w:r w:rsidR="00B91269">
        <w:t>údaje</w:t>
      </w:r>
      <w:r w:rsidR="007B3919">
        <w:t xml:space="preserve"> </w:t>
      </w:r>
      <w:r w:rsidR="00B91269">
        <w:t>môže</w:t>
      </w:r>
      <w:r w:rsidR="007B3919">
        <w:t xml:space="preserve"> </w:t>
      </w:r>
      <w:proofErr w:type="spellStart"/>
      <w:r w:rsidR="007B3919">
        <w:t>chatovat</w:t>
      </w:r>
      <w:proofErr w:type="spellEnd"/>
      <w:r w:rsidR="007B3919">
        <w:t xml:space="preserve"> so </w:t>
      </w:r>
      <w:r w:rsidR="00B91269">
        <w:t>správcom</w:t>
      </w:r>
      <w:r w:rsidR="007B3919">
        <w:t xml:space="preserve"> pomocou </w:t>
      </w:r>
      <w:r w:rsidR="00B91269">
        <w:t>nasledujúceho</w:t>
      </w:r>
      <w:r w:rsidR="007B3919">
        <w:t xml:space="preserve"> okna.</w:t>
      </w:r>
    </w:p>
    <w:p w14:paraId="0C2CF947" w14:textId="77777777" w:rsidR="00D47FBF" w:rsidRDefault="007B3919" w:rsidP="00D47FBF">
      <w:pPr>
        <w:keepNext/>
        <w:jc w:val="center"/>
      </w:pPr>
      <w:r>
        <w:rPr>
          <w:noProof/>
        </w:rPr>
        <w:drawing>
          <wp:inline distT="0" distB="0" distL="0" distR="0" wp14:anchorId="77E20784" wp14:editId="35475C4C">
            <wp:extent cx="2301240" cy="1970436"/>
            <wp:effectExtent l="0" t="0" r="381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6613" t="61663" r="1536" b="5078"/>
                    <a:stretch/>
                  </pic:blipFill>
                  <pic:spPr bwMode="auto">
                    <a:xfrm>
                      <a:off x="0" y="0"/>
                      <a:ext cx="2309121" cy="1977184"/>
                    </a:xfrm>
                    <a:prstGeom prst="rect">
                      <a:avLst/>
                    </a:prstGeom>
                    <a:ln>
                      <a:noFill/>
                    </a:ln>
                    <a:extLst>
                      <a:ext uri="{53640926-AAD7-44D8-BBD7-CCE9431645EC}">
                        <a14:shadowObscured xmlns:a14="http://schemas.microsoft.com/office/drawing/2010/main"/>
                      </a:ext>
                    </a:extLst>
                  </pic:spPr>
                </pic:pic>
              </a:graphicData>
            </a:graphic>
          </wp:inline>
        </w:drawing>
      </w:r>
    </w:p>
    <w:p w14:paraId="3463E0F3" w14:textId="6E1CB7BA" w:rsidR="00925ECA" w:rsidRDefault="00D47FBF" w:rsidP="00D47FBF">
      <w:pPr>
        <w:pStyle w:val="Popis"/>
      </w:pPr>
      <w:bookmarkStart w:id="86" w:name="_Toc39403158"/>
      <w:r>
        <w:t xml:space="preserve">Obrázok </w:t>
      </w:r>
      <w:fldSimple w:instr=" SEQ Obrázok \* ARABIC ">
        <w:r w:rsidR="00E512D1">
          <w:rPr>
            <w:noProof/>
          </w:rPr>
          <w:t>26</w:t>
        </w:r>
      </w:fldSimple>
      <w:r>
        <w:t xml:space="preserve"> Ukážka </w:t>
      </w:r>
      <w:r w:rsidR="007B3919">
        <w:t>live chatu</w:t>
      </w:r>
      <w:bookmarkEnd w:id="86"/>
    </w:p>
    <w:p w14:paraId="76B9A10B" w14:textId="77777777" w:rsidR="00B91269" w:rsidRDefault="00B91269" w:rsidP="00B91269">
      <w:pPr>
        <w:keepNext/>
        <w:jc w:val="center"/>
      </w:pPr>
      <w:r>
        <w:rPr>
          <w:noProof/>
        </w:rPr>
        <w:lastRenderedPageBreak/>
        <w:drawing>
          <wp:inline distT="0" distB="0" distL="0" distR="0" wp14:anchorId="0DACA781" wp14:editId="33A2B5D0">
            <wp:extent cx="2468880" cy="4574689"/>
            <wp:effectExtent l="0" t="0" r="762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3882" t="17965" r="2901" b="5564"/>
                    <a:stretch/>
                  </pic:blipFill>
                  <pic:spPr bwMode="auto">
                    <a:xfrm>
                      <a:off x="0" y="0"/>
                      <a:ext cx="2476330" cy="4588493"/>
                    </a:xfrm>
                    <a:prstGeom prst="rect">
                      <a:avLst/>
                    </a:prstGeom>
                    <a:ln>
                      <a:noFill/>
                    </a:ln>
                    <a:extLst>
                      <a:ext uri="{53640926-AAD7-44D8-BBD7-CCE9431645EC}">
                        <a14:shadowObscured xmlns:a14="http://schemas.microsoft.com/office/drawing/2010/main"/>
                      </a:ext>
                    </a:extLst>
                  </pic:spPr>
                </pic:pic>
              </a:graphicData>
            </a:graphic>
          </wp:inline>
        </w:drawing>
      </w:r>
    </w:p>
    <w:p w14:paraId="4A6409DF" w14:textId="478E764C" w:rsidR="00B91269" w:rsidRPr="00B91269" w:rsidRDefault="00B91269" w:rsidP="00B91269">
      <w:pPr>
        <w:pStyle w:val="Popis"/>
      </w:pPr>
      <w:bookmarkStart w:id="87" w:name="_Toc39403159"/>
      <w:r>
        <w:t xml:space="preserve">Obrázok </w:t>
      </w:r>
      <w:fldSimple w:instr=" SEQ Obrázok \* ARABIC ">
        <w:r w:rsidR="00E512D1">
          <w:rPr>
            <w:noProof/>
          </w:rPr>
          <w:t>27</w:t>
        </w:r>
      </w:fldSimple>
      <w:r>
        <w:t xml:space="preserve"> Okno pre Live chat so správcom portálu</w:t>
      </w:r>
      <w:bookmarkEnd w:id="87"/>
    </w:p>
    <w:p w14:paraId="7ADB98FC" w14:textId="77777777" w:rsidR="00D47FBF" w:rsidRDefault="00D47FBF" w:rsidP="00D549B1">
      <w:pPr>
        <w:jc w:val="both"/>
      </w:pPr>
      <w:r>
        <w:t xml:space="preserve">Ako vidíme </w:t>
      </w:r>
      <w:r w:rsidR="00B91269">
        <w:t xml:space="preserve">na tomto okne tak </w:t>
      </w:r>
      <w:r w:rsidR="00374F99">
        <w:t>môžete</w:t>
      </w:r>
      <w:r w:rsidR="00B91269">
        <w:t xml:space="preserve"> </w:t>
      </w:r>
      <w:r w:rsidR="00374F99">
        <w:t>začať</w:t>
      </w:r>
      <w:r w:rsidR="00B91269">
        <w:t xml:space="preserve"> </w:t>
      </w:r>
      <w:r w:rsidR="00374F99">
        <w:t>hneď</w:t>
      </w:r>
      <w:r w:rsidR="00B91269">
        <w:t xml:space="preserve"> </w:t>
      </w:r>
      <w:proofErr w:type="spellStart"/>
      <w:r w:rsidR="00B91269">
        <w:t>chatovat</w:t>
      </w:r>
      <w:proofErr w:type="spellEnd"/>
      <w:r w:rsidR="00B91269">
        <w:t xml:space="preserve"> so </w:t>
      </w:r>
      <w:r w:rsidR="00374F99">
        <w:t>správcom</w:t>
      </w:r>
      <w:r w:rsidR="00B91269">
        <w:t xml:space="preserve">. Hore </w:t>
      </w:r>
      <w:r w:rsidR="00374F99">
        <w:t>je síce</w:t>
      </w:r>
      <w:r w:rsidR="00B91269">
        <w:t xml:space="preserve"> </w:t>
      </w:r>
      <w:r w:rsidR="00374F99">
        <w:t>hláška,</w:t>
      </w:r>
      <w:r w:rsidR="00B91269">
        <w:t xml:space="preserve"> </w:t>
      </w:r>
      <w:r w:rsidR="00374F99">
        <w:t>že</w:t>
      </w:r>
      <w:r w:rsidR="00B91269">
        <w:t xml:space="preserve"> treba </w:t>
      </w:r>
      <w:r w:rsidR="00374F99">
        <w:t>počkať</w:t>
      </w:r>
      <w:r w:rsidR="00B91269">
        <w:t xml:space="preserve"> </w:t>
      </w:r>
      <w:r w:rsidR="00374F99">
        <w:t>pokiaľ</w:t>
      </w:r>
      <w:r w:rsidR="00B91269">
        <w:t xml:space="preserve"> sa agent </w:t>
      </w:r>
      <w:r w:rsidR="00374F99">
        <w:t>pripojí</w:t>
      </w:r>
      <w:r w:rsidR="00B91269">
        <w:t xml:space="preserve"> ale funguje to tak</w:t>
      </w:r>
      <w:r w:rsidR="00374F99">
        <w:t>,</w:t>
      </w:r>
      <w:r w:rsidR="00B91269">
        <w:t xml:space="preserve"> </w:t>
      </w:r>
      <w:r w:rsidR="00374F99">
        <w:t>že</w:t>
      </w:r>
      <w:r w:rsidR="00B91269">
        <w:t xml:space="preserve"> </w:t>
      </w:r>
      <w:r w:rsidR="00374F99">
        <w:t>vašu</w:t>
      </w:r>
      <w:r w:rsidR="00B91269">
        <w:t xml:space="preserve"> </w:t>
      </w:r>
      <w:r w:rsidR="00374F99">
        <w:t>otázku</w:t>
      </w:r>
      <w:r w:rsidR="00B91269">
        <w:t xml:space="preserve"> si bude </w:t>
      </w:r>
      <w:r w:rsidR="00374F99">
        <w:t>vedieť</w:t>
      </w:r>
      <w:r w:rsidR="00B91269">
        <w:t xml:space="preserve"> agent </w:t>
      </w:r>
      <w:r w:rsidR="00374F99">
        <w:t>pozrieť</w:t>
      </w:r>
      <w:r w:rsidR="00B91269">
        <w:t xml:space="preserve"> hocikedy v</w:t>
      </w:r>
      <w:r w:rsidR="00374F99">
        <w:t> </w:t>
      </w:r>
      <w:r w:rsidR="00B91269">
        <w:t>plugine</w:t>
      </w:r>
      <w:r w:rsidR="00374F99">
        <w:t>,</w:t>
      </w:r>
      <w:r w:rsidR="00B91269">
        <w:t xml:space="preserve"> kde je aj </w:t>
      </w:r>
      <w:proofErr w:type="spellStart"/>
      <w:r w:rsidR="00B91269">
        <w:t>chatovacie</w:t>
      </w:r>
      <w:proofErr w:type="spellEnd"/>
      <w:r w:rsidR="00B91269">
        <w:t xml:space="preserve"> okno.</w:t>
      </w:r>
      <w:r>
        <w:t xml:space="preserve"> </w:t>
      </w:r>
      <w:r w:rsidR="00374F99">
        <w:t>Odtiaľ</w:t>
      </w:r>
      <w:r w:rsidR="00B91269">
        <w:t xml:space="preserve"> </w:t>
      </w:r>
      <w:r w:rsidR="00374F99">
        <w:t>odpovedá</w:t>
      </w:r>
      <w:r w:rsidR="00B91269">
        <w:t xml:space="preserve"> agent na </w:t>
      </w:r>
      <w:r w:rsidR="00374F99">
        <w:t>otázky</w:t>
      </w:r>
      <w:r w:rsidR="00B91269">
        <w:t xml:space="preserve"> </w:t>
      </w:r>
      <w:r w:rsidR="00374F99">
        <w:t>návštevníkov</w:t>
      </w:r>
      <w:r w:rsidR="00B91269">
        <w:t>. V </w:t>
      </w:r>
      <w:r w:rsidR="00374F99">
        <w:t>prípade</w:t>
      </w:r>
      <w:r w:rsidR="00B91269">
        <w:t xml:space="preserve">, </w:t>
      </w:r>
      <w:r w:rsidR="00374F99">
        <w:t>že</w:t>
      </w:r>
      <w:r w:rsidR="00B91269">
        <w:t xml:space="preserve"> </w:t>
      </w:r>
      <w:r w:rsidR="00374F99">
        <w:t>už</w:t>
      </w:r>
      <w:r w:rsidR="00B91269">
        <w:t xml:space="preserve"> </w:t>
      </w:r>
      <w:r w:rsidR="00374F99">
        <w:t>návštevník</w:t>
      </w:r>
      <w:r w:rsidR="00B91269">
        <w:t xml:space="preserve"> nebude online dostane </w:t>
      </w:r>
      <w:r w:rsidR="00374F99">
        <w:t>odpoveď</w:t>
      </w:r>
      <w:r w:rsidR="00B91269">
        <w:t xml:space="preserve"> na e-mail.</w:t>
      </w:r>
    </w:p>
    <w:p w14:paraId="5588E7BE" w14:textId="77777777" w:rsidR="00610A50" w:rsidRDefault="005314EE" w:rsidP="00D549B1">
      <w:pPr>
        <w:jc w:val="both"/>
      </w:pPr>
      <w:r>
        <w:t>Neskôr pokračujeme položkou v menu s názvom história t</w:t>
      </w:r>
      <w:r w:rsidR="00CA664D">
        <w:t>á</w:t>
      </w:r>
      <w:r>
        <w:t xml:space="preserve"> poskytuje rozbaľovanie menu (</w:t>
      </w:r>
      <w:proofErr w:type="spellStart"/>
      <w:r>
        <w:t>dropdown</w:t>
      </w:r>
      <w:proofErr w:type="spellEnd"/>
      <w:r>
        <w:t>)</w:t>
      </w:r>
      <w:r w:rsidR="00610A50">
        <w:t>, ktoré sa zobrazí ak na položku história prídeme s kurzorom myši.</w:t>
      </w:r>
    </w:p>
    <w:p w14:paraId="002F48F5" w14:textId="77777777" w:rsidR="00610A50" w:rsidRDefault="00610A50" w:rsidP="00610A50">
      <w:pPr>
        <w:keepNext/>
        <w:jc w:val="center"/>
      </w:pPr>
      <w:r>
        <w:rPr>
          <w:noProof/>
        </w:rPr>
        <w:lastRenderedPageBreak/>
        <w:drawing>
          <wp:inline distT="0" distB="0" distL="0" distR="0" wp14:anchorId="0425BE03" wp14:editId="36F73D93">
            <wp:extent cx="1729740" cy="1871910"/>
            <wp:effectExtent l="0" t="0" r="381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4763" t="15537" r="35268" b="65284"/>
                    <a:stretch/>
                  </pic:blipFill>
                  <pic:spPr bwMode="auto">
                    <a:xfrm>
                      <a:off x="0" y="0"/>
                      <a:ext cx="1741508" cy="1884645"/>
                    </a:xfrm>
                    <a:prstGeom prst="rect">
                      <a:avLst/>
                    </a:prstGeom>
                    <a:ln>
                      <a:noFill/>
                    </a:ln>
                    <a:extLst>
                      <a:ext uri="{53640926-AAD7-44D8-BBD7-CCE9431645EC}">
                        <a14:shadowObscured xmlns:a14="http://schemas.microsoft.com/office/drawing/2010/main"/>
                      </a:ext>
                    </a:extLst>
                  </pic:spPr>
                </pic:pic>
              </a:graphicData>
            </a:graphic>
          </wp:inline>
        </w:drawing>
      </w:r>
    </w:p>
    <w:p w14:paraId="310E85D1" w14:textId="68261095" w:rsidR="00610A50" w:rsidRDefault="00610A50" w:rsidP="00610A50">
      <w:pPr>
        <w:pStyle w:val="Popis"/>
      </w:pPr>
      <w:bookmarkStart w:id="88" w:name="_Toc39403160"/>
      <w:r>
        <w:t xml:space="preserve">Obrázok </w:t>
      </w:r>
      <w:fldSimple w:instr=" SEQ Obrázok \* ARABIC ">
        <w:r w:rsidR="00E512D1">
          <w:rPr>
            <w:noProof/>
          </w:rPr>
          <w:t>28</w:t>
        </w:r>
      </w:fldSimple>
      <w:r>
        <w:t xml:space="preserve"> </w:t>
      </w:r>
      <w:proofErr w:type="spellStart"/>
      <w:r>
        <w:t>Rozbaľovacie</w:t>
      </w:r>
      <w:proofErr w:type="spellEnd"/>
      <w:r>
        <w:t xml:space="preserve"> menu pre položku História</w:t>
      </w:r>
      <w:bookmarkEnd w:id="88"/>
    </w:p>
    <w:p w14:paraId="15308037" w14:textId="7B240637" w:rsidR="005314EE" w:rsidRDefault="005314EE" w:rsidP="00D549B1">
      <w:pPr>
        <w:jc w:val="both"/>
      </w:pPr>
      <w:r>
        <w:t>V ňom si teraz ukážeme prvú položku v menu. Konkrétne ide o históriu umelej inteligencie. Na nasledujúcom obrázku môžeme vidieť pravé túto položku v menu. Je na nej prezentovaný len text a jeden obrázok ide o základne definície umelej inteligencie a stručného popisu čim sa vlastne umelá inteligencia zaoberá.</w:t>
      </w:r>
    </w:p>
    <w:p w14:paraId="00B38551" w14:textId="77777777" w:rsidR="005314EE" w:rsidRDefault="005314EE" w:rsidP="005314EE">
      <w:pPr>
        <w:keepNext/>
        <w:jc w:val="center"/>
      </w:pPr>
      <w:r>
        <w:rPr>
          <w:noProof/>
        </w:rPr>
        <w:drawing>
          <wp:inline distT="0" distB="0" distL="0" distR="0" wp14:anchorId="46020AFE" wp14:editId="576C7CE7">
            <wp:extent cx="5486400" cy="2575560"/>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381" r="1673" b="5563"/>
                    <a:stretch/>
                  </pic:blipFill>
                  <pic:spPr bwMode="auto">
                    <a:xfrm>
                      <a:off x="0" y="0"/>
                      <a:ext cx="5486400" cy="2575560"/>
                    </a:xfrm>
                    <a:prstGeom prst="rect">
                      <a:avLst/>
                    </a:prstGeom>
                    <a:ln>
                      <a:noFill/>
                    </a:ln>
                    <a:extLst>
                      <a:ext uri="{53640926-AAD7-44D8-BBD7-CCE9431645EC}">
                        <a14:shadowObscured xmlns:a14="http://schemas.microsoft.com/office/drawing/2010/main"/>
                      </a:ext>
                    </a:extLst>
                  </pic:spPr>
                </pic:pic>
              </a:graphicData>
            </a:graphic>
          </wp:inline>
        </w:drawing>
      </w:r>
    </w:p>
    <w:p w14:paraId="020E24E9" w14:textId="7B1E676E" w:rsidR="005314EE" w:rsidRDefault="005314EE" w:rsidP="005314EE">
      <w:pPr>
        <w:pStyle w:val="Popis"/>
      </w:pPr>
      <w:bookmarkStart w:id="89" w:name="_Toc39403161"/>
      <w:r>
        <w:t xml:space="preserve">Obrázok </w:t>
      </w:r>
      <w:fldSimple w:instr=" SEQ Obrázok \* ARABIC ">
        <w:r w:rsidR="00E512D1">
          <w:rPr>
            <w:noProof/>
          </w:rPr>
          <w:t>29</w:t>
        </w:r>
      </w:fldSimple>
      <w:r>
        <w:t xml:space="preserve"> História umelej inteligencie</w:t>
      </w:r>
      <w:bookmarkEnd w:id="89"/>
    </w:p>
    <w:p w14:paraId="73AA9FC3" w14:textId="1578A103" w:rsidR="00B56FA6" w:rsidRDefault="00610A50" w:rsidP="00D549B1">
      <w:pPr>
        <w:jc w:val="both"/>
      </w:pPr>
      <w:r>
        <w:t xml:space="preserve">Ďalej pokračujeme v položke histórie avšak prejdeme do položky KKUI. </w:t>
      </w:r>
      <w:r w:rsidR="00E6123B">
        <w:t>Na</w:t>
      </w:r>
      <w:r>
        <w:t> tomto odkaze sa nachádza časová os historických udalosti Katedry kybernetiky a umelej inteligencie na Technickej univerzite v Košiciach.</w:t>
      </w:r>
      <w:r w:rsidR="00B56FA6">
        <w:t xml:space="preserve"> </w:t>
      </w:r>
      <w:r w:rsidR="004C6F6F">
        <w:t>Pod časovou osou ešte nájdeme súbor, ktorý popisuje históriu na katedre kybernetiky a umelej inteligencie od roku 1990 do roku 2019. Tento súbor je vo Word formáte a je voľne dostupný na stiahnutie v prípade záujmu. Návštevník v ňom nájde rôzne informácie a fakty z fungovania fakulty v týchto rokoch.</w:t>
      </w:r>
    </w:p>
    <w:p w14:paraId="73BFEC1D" w14:textId="77777777" w:rsidR="00D82857" w:rsidRDefault="00B56FA6" w:rsidP="00F435CA">
      <w:pPr>
        <w:keepNext/>
        <w:jc w:val="center"/>
      </w:pPr>
      <w:r>
        <w:rPr>
          <w:noProof/>
        </w:rPr>
        <w:lastRenderedPageBreak/>
        <w:drawing>
          <wp:inline distT="0" distB="0" distL="0" distR="0" wp14:anchorId="78008075" wp14:editId="464D00D7">
            <wp:extent cx="5579745" cy="6410325"/>
            <wp:effectExtent l="0" t="0" r="1905" b="9525"/>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kui histori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6410325"/>
                    </a:xfrm>
                    <a:prstGeom prst="rect">
                      <a:avLst/>
                    </a:prstGeom>
                  </pic:spPr>
                </pic:pic>
              </a:graphicData>
            </a:graphic>
          </wp:inline>
        </w:drawing>
      </w:r>
    </w:p>
    <w:p w14:paraId="24D21830" w14:textId="78D695E7" w:rsidR="00B56FA6" w:rsidRDefault="00D82857" w:rsidP="00D82857">
      <w:pPr>
        <w:pStyle w:val="Popis"/>
      </w:pPr>
      <w:bookmarkStart w:id="90" w:name="_Toc39403162"/>
      <w:r>
        <w:t xml:space="preserve">Obrázok </w:t>
      </w:r>
      <w:fldSimple w:instr=" SEQ Obrázok \* ARABIC ">
        <w:r w:rsidR="00E512D1">
          <w:rPr>
            <w:noProof/>
          </w:rPr>
          <w:t>30</w:t>
        </w:r>
      </w:fldSimple>
      <w:r>
        <w:t xml:space="preserve"> História KKUI</w:t>
      </w:r>
      <w:bookmarkEnd w:id="90"/>
    </w:p>
    <w:p w14:paraId="2AF6A276" w14:textId="77777777" w:rsidR="00610A50" w:rsidRDefault="00B56FA6" w:rsidP="00D549B1">
      <w:pPr>
        <w:jc w:val="both"/>
      </w:pPr>
      <w:r>
        <w:t xml:space="preserve">Tu je </w:t>
      </w:r>
      <w:r w:rsidR="00D82857">
        <w:t>možné</w:t>
      </w:r>
      <w:r>
        <w:t xml:space="preserve"> </w:t>
      </w:r>
      <w:r w:rsidR="00D82857">
        <w:t>vidieť</w:t>
      </w:r>
      <w:r>
        <w:t xml:space="preserve"> </w:t>
      </w:r>
      <w:r w:rsidR="00D82857">
        <w:t>jednotlivé</w:t>
      </w:r>
      <w:r>
        <w:t xml:space="preserve"> udalosti zoradene chronologicky. Po </w:t>
      </w:r>
      <w:r w:rsidR="00D82857">
        <w:t>kliknutí</w:t>
      </w:r>
      <w:r>
        <w:t xml:space="preserve"> na ikonu </w:t>
      </w:r>
      <w:r w:rsidR="00D82857">
        <w:t>malého</w:t>
      </w:r>
      <w:r>
        <w:t xml:space="preserve"> i alebo na </w:t>
      </w:r>
      <w:r w:rsidR="00D82857">
        <w:t>riad</w:t>
      </w:r>
      <w:r>
        <w:t xml:space="preserve"> more sa </w:t>
      </w:r>
      <w:r w:rsidR="00D82857">
        <w:t>otvorí</w:t>
      </w:r>
      <w:r>
        <w:t xml:space="preserve"> </w:t>
      </w:r>
      <w:r w:rsidR="00D82857">
        <w:t>daná</w:t>
      </w:r>
      <w:r>
        <w:t xml:space="preserve"> </w:t>
      </w:r>
      <w:r w:rsidR="00D82857">
        <w:t xml:space="preserve">udalosť. Ukážka tejto udalosti je na ďalšom obrázku. Je možné potom túto udalosť respektíve príspevok zdieľať aj na sociálne siete. Napravo od príspevku vidno </w:t>
      </w:r>
      <w:proofErr w:type="spellStart"/>
      <w:r w:rsidR="00D82857">
        <w:t>blogerské</w:t>
      </w:r>
      <w:proofErr w:type="spellEnd"/>
      <w:r w:rsidR="00D82857">
        <w:t xml:space="preserve"> možnosti a veci ako nedávne príspevky alebo komentáre taktiež aj odkaz na DISA Facebook stránku.</w:t>
      </w:r>
      <w:r>
        <w:t xml:space="preserve"> </w:t>
      </w:r>
    </w:p>
    <w:p w14:paraId="52C3451C" w14:textId="77777777" w:rsidR="00D82857" w:rsidRDefault="00D82857" w:rsidP="00F435CA">
      <w:pPr>
        <w:keepNext/>
        <w:spacing w:after="0"/>
        <w:jc w:val="center"/>
      </w:pPr>
      <w:r>
        <w:rPr>
          <w:noProof/>
        </w:rPr>
        <w:lastRenderedPageBreak/>
        <w:drawing>
          <wp:inline distT="0" distB="0" distL="0" distR="0" wp14:anchorId="13260728" wp14:editId="34ED5536">
            <wp:extent cx="5579745" cy="5344795"/>
            <wp:effectExtent l="0" t="0" r="1905" b="825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0 vyrocie kkui oreza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5344795"/>
                    </a:xfrm>
                    <a:prstGeom prst="rect">
                      <a:avLst/>
                    </a:prstGeom>
                  </pic:spPr>
                </pic:pic>
              </a:graphicData>
            </a:graphic>
          </wp:inline>
        </w:drawing>
      </w:r>
    </w:p>
    <w:p w14:paraId="283F1E83" w14:textId="004F99A1" w:rsidR="00610A50" w:rsidRDefault="00D82857" w:rsidP="00D82857">
      <w:pPr>
        <w:pStyle w:val="Popis"/>
      </w:pPr>
      <w:bookmarkStart w:id="91" w:name="_Toc39403163"/>
      <w:r>
        <w:t xml:space="preserve">Obrázok </w:t>
      </w:r>
      <w:fldSimple w:instr=" SEQ Obrázok \* ARABIC ">
        <w:r w:rsidR="00E512D1">
          <w:rPr>
            <w:noProof/>
          </w:rPr>
          <w:t>31</w:t>
        </w:r>
      </w:fldSimple>
      <w:r>
        <w:t xml:space="preserve"> Oslava 50. výročia KKUI</w:t>
      </w:r>
      <w:bookmarkEnd w:id="91"/>
    </w:p>
    <w:p w14:paraId="18824B2E" w14:textId="2A45ADBC" w:rsidR="00610A50" w:rsidRDefault="00D82857" w:rsidP="00D549B1">
      <w:pPr>
        <w:spacing w:after="0"/>
        <w:jc w:val="both"/>
      </w:pPr>
      <w:r>
        <w:t>Je možné vidieť na tomto príspevku krátky text a fotografiu je ich tam viac ale ja som pre názornú ukážku zvolil iba túto jednu. Celá záložka KKUI, ktorá je zložená z </w:t>
      </w:r>
      <w:r w:rsidR="009C2D57">
        <w:t>č</w:t>
      </w:r>
      <w:r>
        <w:t xml:space="preserve">asovej osi </w:t>
      </w:r>
      <w:r w:rsidR="009C2D57">
        <w:t xml:space="preserve">tak je realizovaná pomocou pluginu </w:t>
      </w:r>
      <w:proofErr w:type="spellStart"/>
      <w:r w:rsidR="009C2D57">
        <w:t>Timeline</w:t>
      </w:r>
      <w:proofErr w:type="spellEnd"/>
      <w:r w:rsidR="009C2D57">
        <w:t xml:space="preserve"> Express. Tento voľne dostupný plugin vytvára udalosti, ktoré mu zadefinujeme ako príspevky a vie ich zoradiť podľa našich preferencií. V mojom prípade som ich zoradil chronologicky od najstaršieho po najnovší. Je možné do týchto príspevkov pridávať text, obrázky alebo vide</w:t>
      </w:r>
      <w:r w:rsidR="0067063A">
        <w:t>á</w:t>
      </w:r>
      <w:r w:rsidR="009C2D57">
        <w:t xml:space="preserve">. Videá je možne napojiť cez zdieľaný odkaz pomocou </w:t>
      </w:r>
      <w:proofErr w:type="spellStart"/>
      <w:r w:rsidR="009C2D57">
        <w:t>YouTubu</w:t>
      </w:r>
      <w:proofErr w:type="spellEnd"/>
      <w:r w:rsidR="009C2D57">
        <w:t xml:space="preserve">. Ide o šikovné a rýchle riešenie na zostrojenie takýchto časových osí. </w:t>
      </w:r>
    </w:p>
    <w:p w14:paraId="598AD10B" w14:textId="77777777" w:rsidR="00095CD8" w:rsidRDefault="00095CD8" w:rsidP="00D549B1">
      <w:pPr>
        <w:spacing w:after="0"/>
        <w:jc w:val="both"/>
      </w:pPr>
    </w:p>
    <w:p w14:paraId="3D8268B7" w14:textId="393B2227" w:rsidR="00C10BA5" w:rsidRDefault="00F435CA" w:rsidP="00D549B1">
      <w:pPr>
        <w:jc w:val="both"/>
      </w:pPr>
      <w:r>
        <w:t>Pod ďalším odkazom v menu v časti história nájdeme PhD. absolventov fakulty kybernetiky a umelej inteligencie na Technickej univerzite v Košiciach. Ide len o klasickú stranu v podobe menného zoznamu</w:t>
      </w:r>
      <w:r w:rsidR="00E6123B">
        <w:t xml:space="preserve"> absolventov KKUI aj s rokom, ktorý udáva rok skončenia ich doktorandského štúdia</w:t>
      </w:r>
      <w:r>
        <w:t>.</w:t>
      </w:r>
    </w:p>
    <w:p w14:paraId="4EF80687" w14:textId="77777777" w:rsidR="00F435CA" w:rsidRDefault="00F435CA" w:rsidP="00F435CA">
      <w:pPr>
        <w:keepNext/>
        <w:jc w:val="center"/>
      </w:pPr>
      <w:r>
        <w:rPr>
          <w:noProof/>
        </w:rPr>
        <w:lastRenderedPageBreak/>
        <w:drawing>
          <wp:inline distT="0" distB="0" distL="0" distR="0" wp14:anchorId="0FEABDA1" wp14:editId="3B798821">
            <wp:extent cx="5509260" cy="2606040"/>
            <wp:effectExtent l="0" t="0" r="0" b="381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139" r="1263" b="4835"/>
                    <a:stretch/>
                  </pic:blipFill>
                  <pic:spPr bwMode="auto">
                    <a:xfrm>
                      <a:off x="0" y="0"/>
                      <a:ext cx="5509260" cy="2606040"/>
                    </a:xfrm>
                    <a:prstGeom prst="rect">
                      <a:avLst/>
                    </a:prstGeom>
                    <a:ln>
                      <a:noFill/>
                    </a:ln>
                    <a:extLst>
                      <a:ext uri="{53640926-AAD7-44D8-BBD7-CCE9431645EC}">
                        <a14:shadowObscured xmlns:a14="http://schemas.microsoft.com/office/drawing/2010/main"/>
                      </a:ext>
                    </a:extLst>
                  </pic:spPr>
                </pic:pic>
              </a:graphicData>
            </a:graphic>
          </wp:inline>
        </w:drawing>
      </w:r>
    </w:p>
    <w:p w14:paraId="1C1F3EEA" w14:textId="430A48C9" w:rsidR="00F435CA" w:rsidRDefault="00F435CA" w:rsidP="00F435CA">
      <w:pPr>
        <w:pStyle w:val="Popis"/>
      </w:pPr>
      <w:bookmarkStart w:id="92" w:name="_Toc39403164"/>
      <w:r>
        <w:t xml:space="preserve">Obrázok </w:t>
      </w:r>
      <w:fldSimple w:instr=" SEQ Obrázok \* ARABIC ">
        <w:r w:rsidR="00E512D1">
          <w:rPr>
            <w:noProof/>
          </w:rPr>
          <w:t>32</w:t>
        </w:r>
      </w:fldSimple>
      <w:r>
        <w:t xml:space="preserve"> PhD. Absolventi</w:t>
      </w:r>
      <w:bookmarkEnd w:id="92"/>
    </w:p>
    <w:p w14:paraId="75BD50A0" w14:textId="05B670CF" w:rsidR="00B643AC" w:rsidRDefault="00B643AC" w:rsidP="00D549B1">
      <w:pPr>
        <w:jc w:val="both"/>
      </w:pPr>
      <w:r>
        <w:t>Ďalšia</w:t>
      </w:r>
      <w:r w:rsidR="00F435CA">
        <w:t xml:space="preserve"> </w:t>
      </w:r>
      <w:r>
        <w:t>položka</w:t>
      </w:r>
      <w:r w:rsidR="00F435CA">
        <w:t xml:space="preserve"> v menu m</w:t>
      </w:r>
      <w:r w:rsidR="00531420">
        <w:t>á</w:t>
      </w:r>
      <w:r w:rsidR="00F435CA">
        <w:t xml:space="preserve"> </w:t>
      </w:r>
      <w:r>
        <w:t>názov</w:t>
      </w:r>
      <w:r w:rsidR="00F435CA">
        <w:t xml:space="preserve"> vide</w:t>
      </w:r>
      <w:r w:rsidR="00E65346">
        <w:t>á</w:t>
      </w:r>
      <w:r w:rsidR="00F435CA">
        <w:t xml:space="preserve">. Je </w:t>
      </w:r>
      <w:r>
        <w:t>tiež</w:t>
      </w:r>
      <w:r w:rsidR="00F435CA">
        <w:t xml:space="preserve"> </w:t>
      </w:r>
      <w:r>
        <w:t>realizovaná</w:t>
      </w:r>
      <w:r w:rsidR="00F435CA">
        <w:t xml:space="preserve"> ako </w:t>
      </w:r>
      <w:proofErr w:type="spellStart"/>
      <w:r w:rsidR="00F435CA">
        <w:t>dropdown</w:t>
      </w:r>
      <w:proofErr w:type="spellEnd"/>
      <w:r w:rsidR="00F435CA">
        <w:t xml:space="preserve"> menu</w:t>
      </w:r>
      <w:r w:rsidR="00E65346">
        <w:t>,</w:t>
      </w:r>
      <w:r w:rsidR="00F435CA">
        <w:t xml:space="preserve"> </w:t>
      </w:r>
      <w:r>
        <w:t>čiže</w:t>
      </w:r>
      <w:r w:rsidR="00F435CA">
        <w:t xml:space="preserve"> </w:t>
      </w:r>
      <w:r>
        <w:t>má viac položiek keď na ňu dáme myšku.</w:t>
      </w:r>
    </w:p>
    <w:p w14:paraId="7ACAFE1C" w14:textId="77777777" w:rsidR="00B643AC" w:rsidRDefault="00B643AC" w:rsidP="00B643AC">
      <w:pPr>
        <w:keepNext/>
        <w:jc w:val="center"/>
      </w:pPr>
      <w:r>
        <w:rPr>
          <w:noProof/>
        </w:rPr>
        <w:drawing>
          <wp:inline distT="0" distB="0" distL="0" distR="0" wp14:anchorId="40682E22" wp14:editId="77BEA783">
            <wp:extent cx="1645920" cy="1325880"/>
            <wp:effectExtent l="0" t="0" r="0" b="762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2684" t="16023" r="27484" b="69897"/>
                    <a:stretch/>
                  </pic:blipFill>
                  <pic:spPr bwMode="auto">
                    <a:xfrm>
                      <a:off x="0" y="0"/>
                      <a:ext cx="1652006" cy="1330783"/>
                    </a:xfrm>
                    <a:prstGeom prst="rect">
                      <a:avLst/>
                    </a:prstGeom>
                    <a:ln>
                      <a:noFill/>
                    </a:ln>
                    <a:extLst>
                      <a:ext uri="{53640926-AAD7-44D8-BBD7-CCE9431645EC}">
                        <a14:shadowObscured xmlns:a14="http://schemas.microsoft.com/office/drawing/2010/main"/>
                      </a:ext>
                    </a:extLst>
                  </pic:spPr>
                </pic:pic>
              </a:graphicData>
            </a:graphic>
          </wp:inline>
        </w:drawing>
      </w:r>
    </w:p>
    <w:p w14:paraId="58837F44" w14:textId="78A04C0B" w:rsidR="00F435CA" w:rsidRDefault="00B643AC" w:rsidP="00B643AC">
      <w:pPr>
        <w:pStyle w:val="Popis"/>
      </w:pPr>
      <w:bookmarkStart w:id="93" w:name="_Toc39403165"/>
      <w:r>
        <w:t xml:space="preserve">Obrázok </w:t>
      </w:r>
      <w:fldSimple w:instr=" SEQ Obrázok \* ARABIC ">
        <w:r w:rsidR="00E512D1">
          <w:rPr>
            <w:noProof/>
          </w:rPr>
          <w:t>33</w:t>
        </w:r>
      </w:fldSimple>
      <w:r>
        <w:t xml:space="preserve"> Videá </w:t>
      </w:r>
      <w:r w:rsidR="00FB6919">
        <w:t xml:space="preserve">- </w:t>
      </w:r>
      <w:r>
        <w:t>záložka v menu</w:t>
      </w:r>
      <w:bookmarkEnd w:id="93"/>
    </w:p>
    <w:p w14:paraId="47B640B9" w14:textId="4DD63A5F" w:rsidR="00B643AC" w:rsidRDefault="00122FC0" w:rsidP="00D549B1">
      <w:pPr>
        <w:jc w:val="both"/>
      </w:pPr>
      <w:r>
        <w:t>Na nasledujúcom obrázku môžeme nájsť jednotlivé videá so známymi osobnosťami v oblasti umelej inteligencie. Ide o vide</w:t>
      </w:r>
      <w:r w:rsidR="00E65346">
        <w:t>á</w:t>
      </w:r>
      <w:r>
        <w:t xml:space="preserve"> z roku 2002 a týmto známym osobnostiam boli polozene tri otázky ktoré zneli: </w:t>
      </w:r>
    </w:p>
    <w:p w14:paraId="35DDDE10" w14:textId="77777777" w:rsidR="00122FC0" w:rsidRDefault="00122FC0" w:rsidP="00C84A45">
      <w:pPr>
        <w:pStyle w:val="Odsekzoznamu"/>
        <w:numPr>
          <w:ilvl w:val="0"/>
          <w:numId w:val="26"/>
        </w:numPr>
        <w:jc w:val="both"/>
        <w:rPr>
          <w:lang w:eastAsia="sk-SK"/>
        </w:rPr>
      </w:pPr>
      <w:r w:rsidRPr="00122FC0">
        <w:rPr>
          <w:lang w:eastAsia="sk-SK"/>
        </w:rPr>
        <w:t>Aký je váš názor na strojovú inteligenciu a jej aplikačný potenciál?</w:t>
      </w:r>
    </w:p>
    <w:p w14:paraId="1B9CD206" w14:textId="77777777" w:rsidR="00122FC0" w:rsidRDefault="00122FC0" w:rsidP="00C84A45">
      <w:pPr>
        <w:pStyle w:val="Odsekzoznamu"/>
        <w:numPr>
          <w:ilvl w:val="0"/>
          <w:numId w:val="26"/>
        </w:numPr>
        <w:jc w:val="both"/>
        <w:rPr>
          <w:lang w:eastAsia="sk-SK"/>
        </w:rPr>
      </w:pPr>
      <w:r w:rsidRPr="00122FC0">
        <w:rPr>
          <w:lang w:eastAsia="sk-SK"/>
        </w:rPr>
        <w:t>Aký je najdôležitejší aspekt týchto technológií pre aplikácie v reálnom svete?</w:t>
      </w:r>
    </w:p>
    <w:p w14:paraId="6A31EB39" w14:textId="77777777" w:rsidR="00122FC0" w:rsidRDefault="00122FC0" w:rsidP="00C84A45">
      <w:pPr>
        <w:pStyle w:val="Odsekzoznamu"/>
        <w:numPr>
          <w:ilvl w:val="0"/>
          <w:numId w:val="26"/>
        </w:numPr>
        <w:jc w:val="both"/>
        <w:rPr>
          <w:lang w:eastAsia="sk-SK"/>
        </w:rPr>
      </w:pPr>
      <w:r w:rsidRPr="00122FC0">
        <w:rPr>
          <w:lang w:eastAsia="sk-SK"/>
        </w:rPr>
        <w:t>Čo si myslíte, mal by svet diskutovať o problémoch ľudskej interakcie s robotmi?</w:t>
      </w:r>
    </w:p>
    <w:p w14:paraId="1819C8A5" w14:textId="77777777" w:rsidR="00122FC0" w:rsidRDefault="00122FC0" w:rsidP="00D549B1">
      <w:pPr>
        <w:jc w:val="both"/>
        <w:rPr>
          <w:lang w:eastAsia="sk-SK"/>
        </w:rPr>
      </w:pPr>
      <w:r>
        <w:rPr>
          <w:lang w:eastAsia="sk-SK"/>
        </w:rPr>
        <w:t>Tieto otázky boli polozene v anglickom jazyku a boli polozene významným osobnostiam z oblasti umelej inteligencie.</w:t>
      </w:r>
    </w:p>
    <w:p w14:paraId="30331ABD" w14:textId="3665CE14" w:rsidR="00122FC0" w:rsidRDefault="00122FC0" w:rsidP="00D549B1">
      <w:pPr>
        <w:jc w:val="both"/>
        <w:rPr>
          <w:lang w:eastAsia="sk-SK"/>
        </w:rPr>
      </w:pPr>
      <w:r>
        <w:rPr>
          <w:lang w:eastAsia="sk-SK"/>
        </w:rPr>
        <w:t>Je možné vidieť na tejto stránke vide</w:t>
      </w:r>
      <w:r w:rsidR="00E65346">
        <w:rPr>
          <w:lang w:eastAsia="sk-SK"/>
        </w:rPr>
        <w:t>á</w:t>
      </w:r>
      <w:r>
        <w:rPr>
          <w:lang w:eastAsia="sk-SK"/>
        </w:rPr>
        <w:t>, ktoré boli prepojené cez YouTube, čiže sú nahraté na YouTube kanáli. Z tejto stránky je možné prekliknúť sa priamo na YouTube kde sú tieto videá uložené alebo je možné pozrieť si ich aj tu na stránke.</w:t>
      </w:r>
      <w:r w:rsidR="00824E0F">
        <w:rPr>
          <w:lang w:eastAsia="sk-SK"/>
        </w:rPr>
        <w:t xml:space="preserve"> Tieto videá sú uložené na kanáli AI CIT.</w:t>
      </w:r>
      <w:r>
        <w:rPr>
          <w:lang w:eastAsia="sk-SK"/>
        </w:rPr>
        <w:t xml:space="preserve"> Pod videom sa nachádza prepis to je voľný preklad, ktorý generuje YouTube to znamená, že je to ako </w:t>
      </w:r>
      <w:r>
        <w:rPr>
          <w:lang w:eastAsia="sk-SK"/>
        </w:rPr>
        <w:lastRenderedPageBreak/>
        <w:t>keby automaticky generované titulkovanie. Prepojenie WordPress stránky s </w:t>
      </w:r>
      <w:proofErr w:type="spellStart"/>
      <w:r>
        <w:rPr>
          <w:lang w:eastAsia="sk-SK"/>
        </w:rPr>
        <w:t>YouTubom</w:t>
      </w:r>
      <w:proofErr w:type="spellEnd"/>
      <w:r>
        <w:rPr>
          <w:lang w:eastAsia="sk-SK"/>
        </w:rPr>
        <w:t xml:space="preserve"> je jednoduché a je natívne podporovane vo WordPresse a nie je nutne sťahovať nejaký ďalší špeciálny plugin.</w:t>
      </w:r>
    </w:p>
    <w:p w14:paraId="3395925D" w14:textId="77777777" w:rsidR="00122FC0" w:rsidRDefault="00122FC0" w:rsidP="00122FC0">
      <w:pPr>
        <w:keepNext/>
        <w:jc w:val="center"/>
      </w:pPr>
      <w:r>
        <w:rPr>
          <w:noProof/>
          <w:lang w:eastAsia="sk-SK"/>
        </w:rPr>
        <w:drawing>
          <wp:inline distT="0" distB="0" distL="0" distR="0" wp14:anchorId="682D52A2" wp14:editId="2DC80F68">
            <wp:extent cx="5404485" cy="6525895"/>
            <wp:effectExtent l="0" t="0" r="5715" b="8255"/>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dea 2002 orezane.png"/>
                    <pic:cNvPicPr/>
                  </pic:nvPicPr>
                  <pic:blipFill rotWithShape="1">
                    <a:blip r:embed="rId50" cstate="print">
                      <a:extLst>
                        <a:ext uri="{28A0092B-C50C-407E-A947-70E740481C1C}">
                          <a14:useLocalDpi xmlns:a14="http://schemas.microsoft.com/office/drawing/2010/main" val="0"/>
                        </a:ext>
                      </a:extLst>
                    </a:blip>
                    <a:srcRect l="3141"/>
                    <a:stretch/>
                  </pic:blipFill>
                  <pic:spPr bwMode="auto">
                    <a:xfrm>
                      <a:off x="0" y="0"/>
                      <a:ext cx="5404485" cy="6525895"/>
                    </a:xfrm>
                    <a:prstGeom prst="rect">
                      <a:avLst/>
                    </a:prstGeom>
                    <a:ln>
                      <a:noFill/>
                    </a:ln>
                    <a:extLst>
                      <a:ext uri="{53640926-AAD7-44D8-BBD7-CCE9431645EC}">
                        <a14:shadowObscured xmlns:a14="http://schemas.microsoft.com/office/drawing/2010/main"/>
                      </a:ext>
                    </a:extLst>
                  </pic:spPr>
                </pic:pic>
              </a:graphicData>
            </a:graphic>
          </wp:inline>
        </w:drawing>
      </w:r>
    </w:p>
    <w:p w14:paraId="0C1CBB20" w14:textId="3C2560FB" w:rsidR="00122FC0" w:rsidRDefault="00122FC0" w:rsidP="00122FC0">
      <w:pPr>
        <w:pStyle w:val="Popis"/>
      </w:pPr>
      <w:bookmarkStart w:id="94" w:name="_Toc39403166"/>
      <w:r>
        <w:t xml:space="preserve">Obrázok </w:t>
      </w:r>
      <w:fldSimple w:instr=" SEQ Obrázok \* ARABIC ">
        <w:r w:rsidR="00E512D1">
          <w:rPr>
            <w:noProof/>
          </w:rPr>
          <w:t>34</w:t>
        </w:r>
      </w:fldSimple>
      <w:r>
        <w:t xml:space="preserve"> Stránka videá 2002</w:t>
      </w:r>
      <w:bookmarkEnd w:id="94"/>
    </w:p>
    <w:p w14:paraId="45437D16" w14:textId="593EA54D" w:rsidR="00FB6919" w:rsidRDefault="00122FC0" w:rsidP="00D549B1">
      <w:pPr>
        <w:keepNext/>
        <w:jc w:val="both"/>
      </w:pPr>
      <w:r>
        <w:t xml:space="preserve">Ďalej nasleduje </w:t>
      </w:r>
      <w:r w:rsidR="00824E0F">
        <w:t>položka</w:t>
      </w:r>
      <w:r>
        <w:t xml:space="preserve"> s </w:t>
      </w:r>
      <w:r w:rsidR="00824E0F">
        <w:t>názvom</w:t>
      </w:r>
      <w:r>
        <w:t xml:space="preserve"> DISA 2018, </w:t>
      </w:r>
      <w:r w:rsidR="00824E0F">
        <w:t>ktorá</w:t>
      </w:r>
      <w:r>
        <w:t xml:space="preserve"> je v podstate to ist</w:t>
      </w:r>
      <w:r w:rsidR="00824E0F">
        <w:t>é</w:t>
      </w:r>
      <w:r>
        <w:t xml:space="preserve"> ako videa 2002 len je z roku 2018. Osobnostiam z oblasti umelej inteligencie boli znova polo</w:t>
      </w:r>
      <w:r w:rsidR="00824E0F">
        <w:t>ž</w:t>
      </w:r>
      <w:r>
        <w:t>e</w:t>
      </w:r>
      <w:r w:rsidR="00824E0F">
        <w:t>né</w:t>
      </w:r>
      <w:r>
        <w:t xml:space="preserve"> </w:t>
      </w:r>
      <w:r w:rsidR="00824E0F">
        <w:t>otázky</w:t>
      </w:r>
      <w:r>
        <w:t xml:space="preserve">, </w:t>
      </w:r>
      <w:r w:rsidR="00824E0F">
        <w:t>ktoré</w:t>
      </w:r>
      <w:r>
        <w:t xml:space="preserve"> </w:t>
      </w:r>
      <w:r w:rsidR="00824E0F">
        <w:t>sú</w:t>
      </w:r>
      <w:r>
        <w:t xml:space="preserve"> </w:t>
      </w:r>
      <w:r w:rsidR="00824E0F">
        <w:t>vyššie</w:t>
      </w:r>
      <w:r>
        <w:t xml:space="preserve"> </w:t>
      </w:r>
      <w:r w:rsidR="00824E0F">
        <w:t>spomenuté. Taktiež sú tam aj prepisy pod jednotlivými videami. Tieto vide</w:t>
      </w:r>
      <w:r w:rsidR="00E65346">
        <w:t>á</w:t>
      </w:r>
      <w:r w:rsidR="00824E0F">
        <w:t xml:space="preserve"> ale bolo potrebn</w:t>
      </w:r>
      <w:r w:rsidR="00E5679E">
        <w:t>é</w:t>
      </w:r>
      <w:r w:rsidR="00824E0F">
        <w:t xml:space="preserve"> nahrať na YouTube kanál, ktorý som musel vytvoriť, ide o kanál Slovak </w:t>
      </w:r>
      <w:proofErr w:type="spellStart"/>
      <w:r w:rsidR="00824E0F">
        <w:t>Ai</w:t>
      </w:r>
      <w:proofErr w:type="spellEnd"/>
      <w:r w:rsidR="00824E0F">
        <w:t xml:space="preserve">. Tam som nahral jednotlivé </w:t>
      </w:r>
      <w:r w:rsidR="00824E0F">
        <w:lastRenderedPageBreak/>
        <w:t>videá, ktoré som dostal od fotografa fakulty. Tie som prepojil s WordPressom a tak vznikla t</w:t>
      </w:r>
      <w:r w:rsidR="003D1951">
        <w:t>á</w:t>
      </w:r>
      <w:r w:rsidR="00824E0F">
        <w:t>to stránka.</w:t>
      </w:r>
      <w:r w:rsidR="00824E0F">
        <w:rPr>
          <w:noProof/>
        </w:rPr>
        <w:drawing>
          <wp:inline distT="0" distB="0" distL="0" distR="0" wp14:anchorId="6F03DA9A" wp14:editId="01E62D47">
            <wp:extent cx="5579745" cy="4627245"/>
            <wp:effectExtent l="0" t="0" r="1905" b="1905"/>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sa 2018 videa orezan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4627245"/>
                    </a:xfrm>
                    <a:prstGeom prst="rect">
                      <a:avLst/>
                    </a:prstGeom>
                  </pic:spPr>
                </pic:pic>
              </a:graphicData>
            </a:graphic>
          </wp:inline>
        </w:drawing>
      </w:r>
    </w:p>
    <w:p w14:paraId="49229340" w14:textId="4B332D93" w:rsidR="00122FC0" w:rsidRDefault="00FB6919" w:rsidP="00FB6919">
      <w:pPr>
        <w:pStyle w:val="Popis"/>
        <w:rPr>
          <w:noProof/>
        </w:rPr>
      </w:pPr>
      <w:bookmarkStart w:id="95" w:name="_Toc39403167"/>
      <w:r>
        <w:t xml:space="preserve">Obrázok </w:t>
      </w:r>
      <w:fldSimple w:instr=" SEQ Obrázok \* ARABIC ">
        <w:r w:rsidR="00E512D1">
          <w:rPr>
            <w:noProof/>
          </w:rPr>
          <w:t>35</w:t>
        </w:r>
      </w:fldSimple>
      <w:r>
        <w:t xml:space="preserve"> DISA 2018</w:t>
      </w:r>
      <w:r>
        <w:rPr>
          <w:noProof/>
        </w:rPr>
        <w:t xml:space="preserve"> videá</w:t>
      </w:r>
      <w:bookmarkEnd w:id="95"/>
    </w:p>
    <w:p w14:paraId="4E77EB6C" w14:textId="77777777" w:rsidR="00FB6919" w:rsidRDefault="00FB6919" w:rsidP="00D549B1">
      <w:pPr>
        <w:jc w:val="both"/>
      </w:pPr>
      <w:r>
        <w:t xml:space="preserve">Ďalšia položka v menu je položka </w:t>
      </w:r>
      <w:r w:rsidR="00C053F6">
        <w:t>Aktuality</w:t>
      </w:r>
      <w:r>
        <w:t xml:space="preserve">. Táto položka sa dá taktiež rozkliknúť. </w:t>
      </w:r>
    </w:p>
    <w:p w14:paraId="698F5AA9" w14:textId="77777777" w:rsidR="00FB6919" w:rsidRDefault="00C053F6" w:rsidP="00FB6919">
      <w:pPr>
        <w:keepNext/>
        <w:jc w:val="center"/>
      </w:pPr>
      <w:r>
        <w:rPr>
          <w:noProof/>
        </w:rPr>
        <w:drawing>
          <wp:inline distT="0" distB="0" distL="0" distR="0" wp14:anchorId="76639C7C" wp14:editId="66773AE1">
            <wp:extent cx="1226820" cy="855546"/>
            <wp:effectExtent l="0" t="0" r="0" b="190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4155" t="18450" r="15466" b="68683"/>
                    <a:stretch/>
                  </pic:blipFill>
                  <pic:spPr bwMode="auto">
                    <a:xfrm>
                      <a:off x="0" y="0"/>
                      <a:ext cx="1252617" cy="873536"/>
                    </a:xfrm>
                    <a:prstGeom prst="rect">
                      <a:avLst/>
                    </a:prstGeom>
                    <a:ln>
                      <a:noFill/>
                    </a:ln>
                    <a:extLst>
                      <a:ext uri="{53640926-AAD7-44D8-BBD7-CCE9431645EC}">
                        <a14:shadowObscured xmlns:a14="http://schemas.microsoft.com/office/drawing/2010/main"/>
                      </a:ext>
                    </a:extLst>
                  </pic:spPr>
                </pic:pic>
              </a:graphicData>
            </a:graphic>
          </wp:inline>
        </w:drawing>
      </w:r>
    </w:p>
    <w:p w14:paraId="3B95E9B9" w14:textId="151FBBB5" w:rsidR="00FB6919" w:rsidRDefault="00FB6919" w:rsidP="00FB6919">
      <w:pPr>
        <w:pStyle w:val="Popis"/>
      </w:pPr>
      <w:bookmarkStart w:id="96" w:name="_Toc39403168"/>
      <w:r>
        <w:t xml:space="preserve">Obrázok </w:t>
      </w:r>
      <w:fldSimple w:instr=" SEQ Obrázok \* ARABIC ">
        <w:r w:rsidR="00E512D1">
          <w:rPr>
            <w:noProof/>
          </w:rPr>
          <w:t>36</w:t>
        </w:r>
      </w:fldSimple>
      <w:r>
        <w:t xml:space="preserve"> </w:t>
      </w:r>
      <w:r w:rsidR="00C053F6">
        <w:t>Aktuality</w:t>
      </w:r>
      <w:r>
        <w:t xml:space="preserve"> - záložka v menu</w:t>
      </w:r>
      <w:bookmarkEnd w:id="96"/>
    </w:p>
    <w:p w14:paraId="0134405E" w14:textId="6F4B32FF" w:rsidR="00FB6919" w:rsidRDefault="00FB6919" w:rsidP="00D549B1">
      <w:pPr>
        <w:jc w:val="both"/>
      </w:pPr>
      <w:r>
        <w:t xml:space="preserve">V sekcii </w:t>
      </w:r>
      <w:r w:rsidR="00C053F6">
        <w:t>Aktuality</w:t>
      </w:r>
      <w:r>
        <w:t xml:space="preserve"> sú základn</w:t>
      </w:r>
      <w:r w:rsidR="00607BFB">
        <w:t>é</w:t>
      </w:r>
      <w:r>
        <w:t xml:space="preserve"> informácie o stránke, načo slúži, meno môjho školiteľa, odkaz na jeho </w:t>
      </w:r>
      <w:r w:rsidR="00607BFB">
        <w:t>web</w:t>
      </w:r>
      <w:r>
        <w:t>stránku plus zadanie diplomovej práce.</w:t>
      </w:r>
      <w:r w:rsidR="00C053F6">
        <w:t xml:space="preserve"> Ďalej sa tam nachádzajú aj informácie, čo nové pribudlo na stránku a do ktorej sekcie to bolo pridané. Tieto informácie sú označené aj s dátumom pre prehľadnosť pridávania nových súborov alebo textov do tejto sekcie.</w:t>
      </w:r>
    </w:p>
    <w:p w14:paraId="4C9607AD" w14:textId="77777777" w:rsidR="00FB6919" w:rsidRDefault="00D74CFB" w:rsidP="00FB6919">
      <w:pPr>
        <w:keepNext/>
        <w:jc w:val="center"/>
      </w:pPr>
      <w:r>
        <w:rPr>
          <w:noProof/>
        </w:rPr>
        <w:lastRenderedPageBreak/>
        <w:drawing>
          <wp:inline distT="0" distB="0" distL="0" distR="0" wp14:anchorId="071AC7FF" wp14:editId="29773796">
            <wp:extent cx="5547360" cy="2715975"/>
            <wp:effectExtent l="0" t="0" r="0" b="825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224" r="1536" b="5078"/>
                    <a:stretch/>
                  </pic:blipFill>
                  <pic:spPr bwMode="auto">
                    <a:xfrm>
                      <a:off x="0" y="0"/>
                      <a:ext cx="5549595" cy="2717069"/>
                    </a:xfrm>
                    <a:prstGeom prst="rect">
                      <a:avLst/>
                    </a:prstGeom>
                    <a:ln>
                      <a:noFill/>
                    </a:ln>
                    <a:extLst>
                      <a:ext uri="{53640926-AAD7-44D8-BBD7-CCE9431645EC}">
                        <a14:shadowObscured xmlns:a14="http://schemas.microsoft.com/office/drawing/2010/main"/>
                      </a:ext>
                    </a:extLst>
                  </pic:spPr>
                </pic:pic>
              </a:graphicData>
            </a:graphic>
          </wp:inline>
        </w:drawing>
      </w:r>
    </w:p>
    <w:p w14:paraId="32B15429" w14:textId="6E95BCFE" w:rsidR="00FB6919" w:rsidRDefault="00FB6919" w:rsidP="00FB6919">
      <w:pPr>
        <w:pStyle w:val="Popis"/>
      </w:pPr>
      <w:bookmarkStart w:id="97" w:name="_Toc39403169"/>
      <w:r>
        <w:t xml:space="preserve">Obrázok </w:t>
      </w:r>
      <w:fldSimple w:instr=" SEQ Obrázok \* ARABIC ">
        <w:r w:rsidR="00E512D1">
          <w:rPr>
            <w:noProof/>
          </w:rPr>
          <w:t>37</w:t>
        </w:r>
      </w:fldSimple>
      <w:r>
        <w:t xml:space="preserve"> </w:t>
      </w:r>
      <w:r w:rsidR="00D74CFB">
        <w:t>Aktuality na</w:t>
      </w:r>
      <w:r>
        <w:t> stránke</w:t>
      </w:r>
      <w:bookmarkEnd w:id="97"/>
    </w:p>
    <w:p w14:paraId="57F685CE" w14:textId="77777777" w:rsidR="00FB6919" w:rsidRDefault="00C20CD9" w:rsidP="00D549B1">
      <w:pPr>
        <w:jc w:val="both"/>
      </w:pPr>
      <w:r>
        <w:t>Keď</w:t>
      </w:r>
      <w:r w:rsidR="00FB6919">
        <w:t xml:space="preserve"> </w:t>
      </w:r>
      <w:r>
        <w:t>rozbalím</w:t>
      </w:r>
      <w:r w:rsidR="00FB6919">
        <w:t xml:space="preserve"> menu </w:t>
      </w:r>
      <w:r w:rsidR="00D74CFB">
        <w:t>Aktuality</w:t>
      </w:r>
      <w:r w:rsidR="00FB6919">
        <w:t xml:space="preserve"> </w:t>
      </w:r>
      <w:r>
        <w:t>nachádza</w:t>
      </w:r>
      <w:r w:rsidR="00FB6919">
        <w:t xml:space="preserve"> sa tam </w:t>
      </w:r>
      <w:r>
        <w:t>ešte</w:t>
      </w:r>
      <w:r w:rsidR="00FB6919">
        <w:t xml:space="preserve"> jedna </w:t>
      </w:r>
      <w:r>
        <w:t>položka</w:t>
      </w:r>
      <w:r w:rsidR="00FB6919">
        <w:t xml:space="preserve">. Tá má </w:t>
      </w:r>
      <w:r>
        <w:t>názov</w:t>
      </w:r>
      <w:r w:rsidR="00FB6919">
        <w:t xml:space="preserve"> </w:t>
      </w:r>
      <w:r>
        <w:t>Dôležité</w:t>
      </w:r>
      <w:r w:rsidR="00FB6919">
        <w:t xml:space="preserve"> odkazy. </w:t>
      </w:r>
      <w:r>
        <w:t>Sú</w:t>
      </w:r>
      <w:r w:rsidR="00FB6919">
        <w:t xml:space="preserve"> tam odkazy na </w:t>
      </w:r>
      <w:r>
        <w:t>iné</w:t>
      </w:r>
      <w:r w:rsidR="00FB6919">
        <w:t xml:space="preserve"> </w:t>
      </w:r>
      <w:r>
        <w:t>stránky v oblasti umelej inteligencie, ktoré by mohli daný užívatelia taktiež navštíviť.</w:t>
      </w:r>
      <w:r w:rsidR="00FB6919">
        <w:t xml:space="preserve"> </w:t>
      </w:r>
    </w:p>
    <w:p w14:paraId="277812AB" w14:textId="77777777" w:rsidR="00C20CD9" w:rsidRDefault="00C20CD9" w:rsidP="00C20CD9">
      <w:pPr>
        <w:keepNext/>
        <w:jc w:val="center"/>
      </w:pPr>
      <w:r>
        <w:rPr>
          <w:noProof/>
        </w:rPr>
        <w:drawing>
          <wp:inline distT="0" distB="0" distL="0" distR="0" wp14:anchorId="5D9C46F0" wp14:editId="4F5A5009">
            <wp:extent cx="5494020" cy="2461260"/>
            <wp:effectExtent l="0" t="0" r="0" b="0"/>
            <wp:docPr id="41" name="Obrázo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993" r="1536" b="4593"/>
                    <a:stretch/>
                  </pic:blipFill>
                  <pic:spPr bwMode="auto">
                    <a:xfrm>
                      <a:off x="0" y="0"/>
                      <a:ext cx="5494020" cy="2461260"/>
                    </a:xfrm>
                    <a:prstGeom prst="rect">
                      <a:avLst/>
                    </a:prstGeom>
                    <a:ln>
                      <a:noFill/>
                    </a:ln>
                    <a:extLst>
                      <a:ext uri="{53640926-AAD7-44D8-BBD7-CCE9431645EC}">
                        <a14:shadowObscured xmlns:a14="http://schemas.microsoft.com/office/drawing/2010/main"/>
                      </a:ext>
                    </a:extLst>
                  </pic:spPr>
                </pic:pic>
              </a:graphicData>
            </a:graphic>
          </wp:inline>
        </w:drawing>
      </w:r>
    </w:p>
    <w:p w14:paraId="4470F400" w14:textId="59C26E05" w:rsidR="00C20CD9" w:rsidRDefault="00C20CD9" w:rsidP="00C20CD9">
      <w:pPr>
        <w:pStyle w:val="Popis"/>
      </w:pPr>
      <w:bookmarkStart w:id="98" w:name="_Toc39403170"/>
      <w:r>
        <w:t xml:space="preserve">Obrázok </w:t>
      </w:r>
      <w:fldSimple w:instr=" SEQ Obrázok \* ARABIC ">
        <w:r w:rsidR="00E512D1">
          <w:rPr>
            <w:noProof/>
          </w:rPr>
          <w:t>38</w:t>
        </w:r>
      </w:fldSimple>
      <w:r>
        <w:t xml:space="preserve"> Dôležité odkazy na iné stránky o umelej inteligenci</w:t>
      </w:r>
      <w:r w:rsidR="0067063A">
        <w:t>i</w:t>
      </w:r>
      <w:bookmarkEnd w:id="98"/>
    </w:p>
    <w:p w14:paraId="3C4D8196" w14:textId="4A866C70" w:rsidR="00C20CD9" w:rsidRDefault="00D549B1" w:rsidP="00C13D3B">
      <w:pPr>
        <w:jc w:val="both"/>
      </w:pPr>
      <w:r>
        <w:t xml:space="preserve">V tejto sekcií je možné nájsť aj zoznam predmetov, ktoré sa učia na rôznych univerzitách na Slovensku. Ako aj </w:t>
      </w:r>
      <w:proofErr w:type="spellStart"/>
      <w:r>
        <w:t>pdf</w:t>
      </w:r>
      <w:proofErr w:type="spellEnd"/>
      <w:r>
        <w:t xml:space="preserve"> dokumenty</w:t>
      </w:r>
      <w:r w:rsidR="00CF357F">
        <w:t xml:space="preserve"> pre tieto diela: </w:t>
      </w:r>
      <w:r w:rsidR="00CF357F" w:rsidRPr="00CF357F">
        <w:t>Dielo č. 1 – Analýza a návrh zapojenia SR do iniciatívy EÚ pri budovaní európskych centier</w:t>
      </w:r>
      <w:r w:rsidRPr="00CF357F">
        <w:t xml:space="preserve"> </w:t>
      </w:r>
      <w:r w:rsidR="00CF357F">
        <w:t xml:space="preserve">a </w:t>
      </w:r>
      <w:r w:rsidR="00CF357F" w:rsidRPr="00CF357F">
        <w:t>Dielo č. 2 – Manuál pre firmy na zavedenie umelej inteligencie</w:t>
      </w:r>
      <w:r w:rsidR="00CF357F">
        <w:t xml:space="preserve">. Ešte je tu odkaz aj na </w:t>
      </w:r>
      <w:r w:rsidR="00CF357F" w:rsidRPr="00CF357F">
        <w:t>zdieľaný Google disk</w:t>
      </w:r>
      <w:r w:rsidR="00CF357F">
        <w:t xml:space="preserve"> na ktorom</w:t>
      </w:r>
      <w:r w:rsidR="00CF357F" w:rsidRPr="00CF357F">
        <w:t xml:space="preserve"> nájde</w:t>
      </w:r>
      <w:r w:rsidR="00607BFB">
        <w:t>m</w:t>
      </w:r>
      <w:r w:rsidR="00CF357F" w:rsidRPr="00CF357F">
        <w:t>e zoznam predmetov a učiteľov v oblasti umelej inteligencie na Slovenských univerzitách.</w:t>
      </w:r>
    </w:p>
    <w:p w14:paraId="04712C51" w14:textId="77777777" w:rsidR="00E13BF6" w:rsidRDefault="00E13BF6" w:rsidP="00E13BF6">
      <w:pPr>
        <w:keepNext/>
      </w:pPr>
      <w:r>
        <w:rPr>
          <w:noProof/>
        </w:rPr>
        <w:lastRenderedPageBreak/>
        <w:drawing>
          <wp:inline distT="0" distB="0" distL="0" distR="0" wp14:anchorId="56BD43DB" wp14:editId="35E1198D">
            <wp:extent cx="5410200" cy="2567940"/>
            <wp:effectExtent l="0" t="0" r="0" b="381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29" t="12624" r="1809" b="5564"/>
                    <a:stretch/>
                  </pic:blipFill>
                  <pic:spPr bwMode="auto">
                    <a:xfrm>
                      <a:off x="0" y="0"/>
                      <a:ext cx="5410200" cy="2567940"/>
                    </a:xfrm>
                    <a:prstGeom prst="rect">
                      <a:avLst/>
                    </a:prstGeom>
                    <a:ln>
                      <a:noFill/>
                    </a:ln>
                    <a:extLst>
                      <a:ext uri="{53640926-AAD7-44D8-BBD7-CCE9431645EC}">
                        <a14:shadowObscured xmlns:a14="http://schemas.microsoft.com/office/drawing/2010/main"/>
                      </a:ext>
                    </a:extLst>
                  </pic:spPr>
                </pic:pic>
              </a:graphicData>
            </a:graphic>
          </wp:inline>
        </w:drawing>
      </w:r>
    </w:p>
    <w:p w14:paraId="04BDC438" w14:textId="1B3548DC" w:rsidR="00E13BF6" w:rsidRPr="00C20CD9" w:rsidRDefault="00E13BF6" w:rsidP="00E13BF6">
      <w:pPr>
        <w:pStyle w:val="Popis"/>
      </w:pPr>
      <w:bookmarkStart w:id="99" w:name="_Toc39403171"/>
      <w:r>
        <w:t xml:space="preserve">Obrázok </w:t>
      </w:r>
      <w:fldSimple w:instr=" SEQ Obrázok \* ARABIC ">
        <w:r w:rsidR="00E512D1">
          <w:rPr>
            <w:noProof/>
          </w:rPr>
          <w:t>39</w:t>
        </w:r>
      </w:fldSimple>
      <w:r>
        <w:t xml:space="preserve"> Dôležité dokumenty na stiahnutie</w:t>
      </w:r>
      <w:bookmarkEnd w:id="99"/>
    </w:p>
    <w:p w14:paraId="7F1D52EF" w14:textId="77777777" w:rsidR="00C20CD9" w:rsidRPr="00FB6919" w:rsidRDefault="00F34A2B" w:rsidP="00C13D3B">
      <w:pPr>
        <w:jc w:val="both"/>
      </w:pPr>
      <w:r>
        <w:t>Tu si môžu návštevníci stiahnuť uvedené dokumenty v prípade záujmu.</w:t>
      </w:r>
    </w:p>
    <w:p w14:paraId="23039CAD" w14:textId="40542F03" w:rsidR="00C13D3B" w:rsidRDefault="00AF3CCC" w:rsidP="00C13D3B">
      <w:pPr>
        <w:jc w:val="both"/>
      </w:pPr>
      <w:r>
        <w:t xml:space="preserve">V poslednej záložke v menu je Blog. Blog obsahuje odkazy na sociálne siete a samostatné príspevky plus aj RSS </w:t>
      </w:r>
      <w:proofErr w:type="spellStart"/>
      <w:r>
        <w:t>feed</w:t>
      </w:r>
      <w:proofErr w:type="spellEnd"/>
      <w:r>
        <w:t xml:space="preserve"> čo sú vlastne články z blogu o umelej inteligenci</w:t>
      </w:r>
      <w:r w:rsidR="0067063A">
        <w:t>i</w:t>
      </w:r>
      <w:r>
        <w:t xml:space="preserve">. Stránka RSS </w:t>
      </w:r>
      <w:proofErr w:type="spellStart"/>
      <w:r>
        <w:t>feedu</w:t>
      </w:r>
      <w:proofErr w:type="spellEnd"/>
      <w:r>
        <w:t xml:space="preserve"> je </w:t>
      </w:r>
      <w:hyperlink r:id="rId56" w:history="1">
        <w:r>
          <w:rPr>
            <w:rStyle w:val="Hypertextovprepojenie"/>
          </w:rPr>
          <w:t>https://www.aitrends.com/</w:t>
        </w:r>
      </w:hyperlink>
      <w:r>
        <w:t xml:space="preserve">. </w:t>
      </w:r>
      <w:r w:rsidR="00C13D3B">
        <w:t xml:space="preserve">Odkaz na FB DISA je: </w:t>
      </w:r>
      <w:hyperlink r:id="rId57" w:history="1">
        <w:r w:rsidR="00C13D3B">
          <w:rPr>
            <w:rStyle w:val="Hypertextovprepojenie"/>
          </w:rPr>
          <w:t>https://www.facebook.com/disa.ai.sk</w:t>
        </w:r>
      </w:hyperlink>
      <w:r w:rsidR="00C13D3B">
        <w:t xml:space="preserve">. A odkaz na Twitter DISA je: </w:t>
      </w:r>
      <w:hyperlink r:id="rId58" w:history="1">
        <w:r w:rsidR="00C13D3B">
          <w:rPr>
            <w:rStyle w:val="Hypertextovprepojenie"/>
          </w:rPr>
          <w:t>https://twitter.com/disa_sk</w:t>
        </w:r>
      </w:hyperlink>
      <w:r w:rsidR="00C13D3B">
        <w:t>.</w:t>
      </w:r>
    </w:p>
    <w:p w14:paraId="5C9E6A71" w14:textId="77777777" w:rsidR="00C13D3B" w:rsidRDefault="00C13D3B" w:rsidP="00C13D3B">
      <w:pPr>
        <w:keepNext/>
      </w:pPr>
      <w:r>
        <w:rPr>
          <w:noProof/>
        </w:rPr>
        <w:lastRenderedPageBreak/>
        <w:drawing>
          <wp:inline distT="0" distB="0" distL="0" distR="0" wp14:anchorId="179E0CC5" wp14:editId="255C8D2D">
            <wp:extent cx="5579745" cy="6873240"/>
            <wp:effectExtent l="0" t="0" r="1905" b="381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ai-eu-sk-blog-2020-04-17-12_17_49.png"/>
                    <pic:cNvPicPr/>
                  </pic:nvPicPr>
                  <pic:blipFill rotWithShape="1">
                    <a:blip r:embed="rId59" cstate="print">
                      <a:extLst>
                        <a:ext uri="{28A0092B-C50C-407E-A947-70E740481C1C}">
                          <a14:useLocalDpi xmlns:a14="http://schemas.microsoft.com/office/drawing/2010/main" val="0"/>
                        </a:ext>
                      </a:extLst>
                    </a:blip>
                    <a:srcRect t="3947" b="16924"/>
                    <a:stretch/>
                  </pic:blipFill>
                  <pic:spPr bwMode="auto">
                    <a:xfrm>
                      <a:off x="0" y="0"/>
                      <a:ext cx="5579745" cy="6873240"/>
                    </a:xfrm>
                    <a:prstGeom prst="rect">
                      <a:avLst/>
                    </a:prstGeom>
                    <a:ln>
                      <a:noFill/>
                    </a:ln>
                    <a:extLst>
                      <a:ext uri="{53640926-AAD7-44D8-BBD7-CCE9431645EC}">
                        <a14:shadowObscured xmlns:a14="http://schemas.microsoft.com/office/drawing/2010/main"/>
                      </a:ext>
                    </a:extLst>
                  </pic:spPr>
                </pic:pic>
              </a:graphicData>
            </a:graphic>
          </wp:inline>
        </w:drawing>
      </w:r>
    </w:p>
    <w:p w14:paraId="446669D6" w14:textId="68414EDC" w:rsidR="00FB6919" w:rsidRDefault="00C13D3B" w:rsidP="00C13D3B">
      <w:pPr>
        <w:pStyle w:val="Popis"/>
      </w:pPr>
      <w:bookmarkStart w:id="100" w:name="_Toc39403172"/>
      <w:r>
        <w:t xml:space="preserve">Obrázok </w:t>
      </w:r>
      <w:fldSimple w:instr=" SEQ Obrázok \* ARABIC ">
        <w:r w:rsidR="00E512D1">
          <w:rPr>
            <w:noProof/>
          </w:rPr>
          <w:t>40</w:t>
        </w:r>
      </w:fldSimple>
      <w:r>
        <w:t xml:space="preserve"> Stránka Blog-u</w:t>
      </w:r>
      <w:bookmarkEnd w:id="100"/>
    </w:p>
    <w:p w14:paraId="27F70917" w14:textId="6C599FD0" w:rsidR="00AF3CCC" w:rsidRDefault="00AF3CCC" w:rsidP="00976DAB">
      <w:pPr>
        <w:jc w:val="both"/>
      </w:pPr>
      <w:r>
        <w:t>Napravo v </w:t>
      </w:r>
      <w:r w:rsidR="00F87FD6">
        <w:t>úzkom</w:t>
      </w:r>
      <w:r>
        <w:t xml:space="preserve"> </w:t>
      </w:r>
      <w:proofErr w:type="spellStart"/>
      <w:r>
        <w:t>sidebar</w:t>
      </w:r>
      <w:proofErr w:type="spellEnd"/>
      <w:r>
        <w:t xml:space="preserve"> menu </w:t>
      </w:r>
      <w:r w:rsidR="00F87FD6">
        <w:t>vidíme</w:t>
      </w:r>
      <w:r>
        <w:t xml:space="preserve"> </w:t>
      </w:r>
      <w:r w:rsidR="00F87FD6">
        <w:t>položky</w:t>
      </w:r>
      <w:r>
        <w:t xml:space="preserve"> ako </w:t>
      </w:r>
      <w:r w:rsidR="00F87FD6">
        <w:t>nedávne príspevky, komentáre, DISA Facebook a Twitter a RSS blogu o umelej inteligenci</w:t>
      </w:r>
      <w:r w:rsidR="0067063A">
        <w:t>i</w:t>
      </w:r>
      <w:r w:rsidR="00F87FD6">
        <w:t>. V strede vidíme pole kde sa zobrazujú príspevky v blogu. Sú tam taktiež uveden</w:t>
      </w:r>
      <w:r w:rsidR="00607BFB">
        <w:t>í</w:t>
      </w:r>
      <w:r w:rsidR="00F87FD6">
        <w:t xml:space="preserve"> autori</w:t>
      </w:r>
      <w:r w:rsidR="00607BFB">
        <w:t xml:space="preserve"> </w:t>
      </w:r>
      <w:r w:rsidR="00F87FD6">
        <w:t>a čas príspevku</w:t>
      </w:r>
      <w:r w:rsidR="00607BFB">
        <w:t xml:space="preserve"> </w:t>
      </w:r>
      <w:r w:rsidR="00F87FD6">
        <w:t>a jeho titulok. Príspevky je možn</w:t>
      </w:r>
      <w:r w:rsidR="00607BFB">
        <w:t>é</w:t>
      </w:r>
      <w:r w:rsidR="00F87FD6">
        <w:t xml:space="preserve"> komentovať a zdieľať na sociálne siete v prípade záujmu. Zároveň sú tieto príspevky automaticky zdieľan</w:t>
      </w:r>
      <w:r w:rsidR="00607BFB">
        <w:t>é</w:t>
      </w:r>
      <w:r w:rsidR="00F87FD6">
        <w:t xml:space="preserve"> z</w:t>
      </w:r>
      <w:r w:rsidR="00607BFB">
        <w:t> </w:t>
      </w:r>
      <w:r w:rsidR="00F87FD6">
        <w:t>blogu</w:t>
      </w:r>
      <w:r w:rsidR="00607BFB">
        <w:t xml:space="preserve"> </w:t>
      </w:r>
      <w:r w:rsidR="00F87FD6">
        <w:t>portálu na DISA Facebook stránku a na DISA Twitter, čo umožňuje ich prezeranie a komentovanie aj na týchto sociálnych sieťach.</w:t>
      </w:r>
    </w:p>
    <w:p w14:paraId="4B2482BC" w14:textId="77777777" w:rsidR="00C13D3B" w:rsidRDefault="00C13D3B" w:rsidP="00C13D3B">
      <w:pPr>
        <w:keepNext/>
      </w:pPr>
      <w:r>
        <w:rPr>
          <w:noProof/>
        </w:rPr>
        <w:lastRenderedPageBreak/>
        <w:drawing>
          <wp:inline distT="0" distB="0" distL="0" distR="0" wp14:anchorId="6AA0C63F" wp14:editId="34E242FE">
            <wp:extent cx="5486400" cy="2225040"/>
            <wp:effectExtent l="0" t="0" r="0" b="381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4519" r="1673" b="4593"/>
                    <a:stretch/>
                  </pic:blipFill>
                  <pic:spPr bwMode="auto">
                    <a:xfrm>
                      <a:off x="0" y="0"/>
                      <a:ext cx="5486400" cy="2225040"/>
                    </a:xfrm>
                    <a:prstGeom prst="rect">
                      <a:avLst/>
                    </a:prstGeom>
                    <a:ln>
                      <a:noFill/>
                    </a:ln>
                    <a:extLst>
                      <a:ext uri="{53640926-AAD7-44D8-BBD7-CCE9431645EC}">
                        <a14:shadowObscured xmlns:a14="http://schemas.microsoft.com/office/drawing/2010/main"/>
                      </a:ext>
                    </a:extLst>
                  </pic:spPr>
                </pic:pic>
              </a:graphicData>
            </a:graphic>
          </wp:inline>
        </w:drawing>
      </w:r>
    </w:p>
    <w:p w14:paraId="52B835CC" w14:textId="7454B12A" w:rsidR="0009575F" w:rsidRDefault="00C13D3B" w:rsidP="00C13D3B">
      <w:pPr>
        <w:pStyle w:val="Popis"/>
      </w:pPr>
      <w:bookmarkStart w:id="101" w:name="_Toc39403173"/>
      <w:r>
        <w:t xml:space="preserve">Obrázok </w:t>
      </w:r>
      <w:fldSimple w:instr=" SEQ Obrázok \* ARABIC ">
        <w:r w:rsidR="00E512D1">
          <w:rPr>
            <w:noProof/>
          </w:rPr>
          <w:t>41</w:t>
        </w:r>
      </w:fldSimple>
      <w:r>
        <w:t xml:space="preserve"> Ukážka príspevku v Blog-u</w:t>
      </w:r>
      <w:bookmarkEnd w:id="101"/>
    </w:p>
    <w:p w14:paraId="7FF4A23B" w14:textId="77777777" w:rsidR="00CF4131" w:rsidRPr="00CF4131" w:rsidRDefault="00CF4131" w:rsidP="00CF4131">
      <w:pPr>
        <w:pStyle w:val="1Nadpis"/>
      </w:pPr>
      <w:bookmarkStart w:id="102" w:name="_Toc39403128"/>
      <w:r>
        <w:lastRenderedPageBreak/>
        <w:t>Vyhodnotenie</w:t>
      </w:r>
      <w:bookmarkEnd w:id="102"/>
    </w:p>
    <w:p w14:paraId="6700AA71" w14:textId="103E9CF8" w:rsidR="009E322E" w:rsidRDefault="000F6459" w:rsidP="00F178F8">
      <w:pPr>
        <w:jc w:val="both"/>
      </w:pPr>
      <w:r>
        <w:t>Pri vyhodnotení som bral do úvahy to ako sa so systémom pracuje a či je možné na stránke nájsť všetky potrebné veci a ako ľahko</w:t>
      </w:r>
      <w:r w:rsidR="00312D47">
        <w:t>,</w:t>
      </w:r>
      <w:r>
        <w:t xml:space="preserve"> respektíve ťažko sa k ním návštevník dostane. Začal by som asi tým, že WordPress ako taký sa ovláda a používa jednoducho a nie je potrebné stráviť </w:t>
      </w:r>
      <w:r w:rsidR="00AF4EB0">
        <w:t>enormné množstvo času</w:t>
      </w:r>
      <w:r>
        <w:t xml:space="preserve"> študovaním jeho princípov. Avšak nájdu sa určite aj zložitejšie veci ale myslím si, že aj ľudia ktorí možno nie sú vyučení v IT oblasti by to vedeli zvládnuť s odstupom času ak ich to bude zaujímať. A</w:t>
      </w:r>
      <w:r w:rsidR="00AF4EB0">
        <w:t> </w:t>
      </w:r>
      <w:r>
        <w:t>to</w:t>
      </w:r>
      <w:r w:rsidR="00AF4EB0">
        <w:t xml:space="preserve">, </w:t>
      </w:r>
      <w:r>
        <w:t>či už obsluhovať, manažovať alebo spravovať obsah na portáli pomocou tohto systému. Ide o komplexný systém, ktorému sa dá kedykoľvek rozšíriť funkcionalita pomocou pluginov (</w:t>
      </w:r>
      <w:r w:rsidR="0024506A">
        <w:t>rozšírení</w:t>
      </w:r>
      <w:r>
        <w:t xml:space="preserve">). </w:t>
      </w:r>
      <w:r w:rsidR="0024506A">
        <w:t>Myslím</w:t>
      </w:r>
      <w:r>
        <w:t xml:space="preserve"> si, </w:t>
      </w:r>
      <w:r w:rsidR="0024506A">
        <w:t>že</w:t>
      </w:r>
      <w:r>
        <w:t xml:space="preserve"> </w:t>
      </w:r>
      <w:r w:rsidR="0024506A">
        <w:t>manipulácia</w:t>
      </w:r>
      <w:r>
        <w:t xml:space="preserve"> so </w:t>
      </w:r>
      <w:r w:rsidR="0024506A">
        <w:t>systémom</w:t>
      </w:r>
      <w:r>
        <w:t xml:space="preserve"> </w:t>
      </w:r>
      <w:r w:rsidR="0024506A">
        <w:t>môže</w:t>
      </w:r>
      <w:r>
        <w:t xml:space="preserve"> by</w:t>
      </w:r>
      <w:r w:rsidR="0024506A">
        <w:t>ť</w:t>
      </w:r>
      <w:r>
        <w:t xml:space="preserve"> pre </w:t>
      </w:r>
      <w:r w:rsidR="0024506A">
        <w:t>niektorých</w:t>
      </w:r>
      <w:r>
        <w:t xml:space="preserve"> </w:t>
      </w:r>
      <w:r w:rsidR="0024506A">
        <w:t>ľudí</w:t>
      </w:r>
      <w:r>
        <w:t xml:space="preserve"> </w:t>
      </w:r>
      <w:r w:rsidR="0024506A">
        <w:t>veľmi</w:t>
      </w:r>
      <w:r>
        <w:t xml:space="preserve"> </w:t>
      </w:r>
      <w:r w:rsidR="0024506A">
        <w:t>ľahká</w:t>
      </w:r>
      <w:r>
        <w:t xml:space="preserve"> dokonca aj </w:t>
      </w:r>
      <w:r w:rsidR="0024506A">
        <w:t>zábavná</w:t>
      </w:r>
      <w:r w:rsidR="00312D47">
        <w:t xml:space="preserve"> a to</w:t>
      </w:r>
      <w:r>
        <w:t xml:space="preserve"> </w:t>
      </w:r>
      <w:r w:rsidR="0024506A">
        <w:t>natoľko,</w:t>
      </w:r>
      <w:r>
        <w:t xml:space="preserve"> </w:t>
      </w:r>
      <w:r w:rsidR="0024506A">
        <w:t>že</w:t>
      </w:r>
      <w:r>
        <w:t xml:space="preserve"> </w:t>
      </w:r>
      <w:r w:rsidR="0024506A">
        <w:t>títo</w:t>
      </w:r>
      <w:r>
        <w:t xml:space="preserve"> </w:t>
      </w:r>
      <w:r w:rsidR="0024506A">
        <w:t>ľudia</w:t>
      </w:r>
      <w:r>
        <w:t xml:space="preserve"> sa </w:t>
      </w:r>
      <w:r w:rsidR="0024506A">
        <w:t>začnú</w:t>
      </w:r>
      <w:r>
        <w:t xml:space="preserve"> viac </w:t>
      </w:r>
      <w:r w:rsidR="00D53A58">
        <w:t>zaujímať</w:t>
      </w:r>
      <w:r>
        <w:t xml:space="preserve"> </w:t>
      </w:r>
      <w:r w:rsidR="00D53A58">
        <w:t>o tento</w:t>
      </w:r>
      <w:r>
        <w:t xml:space="preserve"> CMS </w:t>
      </w:r>
      <w:r w:rsidR="0024506A">
        <w:t>systém</w:t>
      </w:r>
      <w:r>
        <w:t>.</w:t>
      </w:r>
      <w:r w:rsidR="0024506A">
        <w:t xml:space="preserve"> </w:t>
      </w:r>
      <w:r w:rsidR="00D53A58">
        <w:t xml:space="preserve">Pri </w:t>
      </w:r>
      <w:r w:rsidR="000E3BBD">
        <w:t>spravovaní</w:t>
      </w:r>
      <w:r w:rsidR="0024506A">
        <w:t xml:space="preserve"> </w:t>
      </w:r>
      <w:r w:rsidR="000E3BBD">
        <w:t>portálu</w:t>
      </w:r>
      <w:r w:rsidR="0024506A">
        <w:t xml:space="preserve"> </w:t>
      </w:r>
      <w:r w:rsidR="00D53A58">
        <w:t xml:space="preserve">nie je potrebná </w:t>
      </w:r>
      <w:r w:rsidR="000E3BBD">
        <w:t>nejaká</w:t>
      </w:r>
      <w:r w:rsidR="0024506A">
        <w:t xml:space="preserve"> </w:t>
      </w:r>
      <w:r w:rsidR="000E3BBD">
        <w:t>odborná</w:t>
      </w:r>
      <w:r w:rsidR="0024506A">
        <w:t xml:space="preserve"> pomoc. </w:t>
      </w:r>
      <w:r w:rsidR="000E3BBD">
        <w:t>Možno</w:t>
      </w:r>
      <w:r w:rsidR="0024506A">
        <w:t xml:space="preserve"> </w:t>
      </w:r>
      <w:r w:rsidR="000E3BBD">
        <w:t>inštalácia</w:t>
      </w:r>
      <w:r w:rsidR="0024506A">
        <w:t xml:space="preserve"> je </w:t>
      </w:r>
      <w:r w:rsidR="000E3BBD">
        <w:t>zložitejšia</w:t>
      </w:r>
      <w:r w:rsidR="0024506A">
        <w:t xml:space="preserve"> ale na </w:t>
      </w:r>
      <w:r w:rsidR="00684F1A">
        <w:t xml:space="preserve">internete je možné nájsť veľa </w:t>
      </w:r>
      <w:r w:rsidR="000E3BBD">
        <w:t>voľne</w:t>
      </w:r>
      <w:r w:rsidR="0024506A">
        <w:t xml:space="preserve"> </w:t>
      </w:r>
      <w:r w:rsidR="000E3BBD">
        <w:t>dostupných</w:t>
      </w:r>
      <w:r w:rsidR="0024506A">
        <w:t xml:space="preserve"> </w:t>
      </w:r>
      <w:r w:rsidR="00684F1A">
        <w:t>návodov</w:t>
      </w:r>
      <w:r w:rsidR="0024506A">
        <w:t xml:space="preserve"> ako </w:t>
      </w:r>
      <w:r w:rsidR="00684F1A">
        <w:t>nainštalovať</w:t>
      </w:r>
      <w:r w:rsidR="0024506A">
        <w:t xml:space="preserve"> </w:t>
      </w:r>
      <w:r w:rsidR="00684F1A">
        <w:t>WordPress</w:t>
      </w:r>
      <w:r w:rsidR="0024506A">
        <w:t xml:space="preserve"> </w:t>
      </w:r>
      <w:r w:rsidR="00684F1A">
        <w:t>č</w:t>
      </w:r>
      <w:r w:rsidR="0024506A">
        <w:t xml:space="preserve">i </w:t>
      </w:r>
      <w:r w:rsidR="00684F1A">
        <w:t>lokálne</w:t>
      </w:r>
      <w:r w:rsidR="0024506A">
        <w:t xml:space="preserve"> alebo priamo na hosting v priebehu par </w:t>
      </w:r>
      <w:r w:rsidR="00684F1A">
        <w:t>minút</w:t>
      </w:r>
      <w:r w:rsidR="0024506A">
        <w:t xml:space="preserve">. </w:t>
      </w:r>
      <w:r w:rsidR="00684F1A">
        <w:t>Určite</w:t>
      </w:r>
      <w:r w:rsidR="0024506A">
        <w:t xml:space="preserve"> by som </w:t>
      </w:r>
      <w:r w:rsidR="00684F1A">
        <w:t>odporučil</w:t>
      </w:r>
      <w:r w:rsidR="0024506A">
        <w:t xml:space="preserve"> WordPress </w:t>
      </w:r>
      <w:r w:rsidR="00684F1A">
        <w:t>ľudom</w:t>
      </w:r>
      <w:r w:rsidR="0024506A">
        <w:t xml:space="preserve"> na tvorbu </w:t>
      </w:r>
      <w:r w:rsidR="00684F1A">
        <w:t>kvalitných</w:t>
      </w:r>
      <w:r w:rsidR="0024506A">
        <w:t xml:space="preserve"> </w:t>
      </w:r>
      <w:r w:rsidR="00684F1A">
        <w:t>webstránok</w:t>
      </w:r>
      <w:r w:rsidR="0024506A">
        <w:t>. Ide o dostupn</w:t>
      </w:r>
      <w:r w:rsidR="00BB7108">
        <w:t>é</w:t>
      </w:r>
      <w:r w:rsidR="0024506A">
        <w:t xml:space="preserve">, </w:t>
      </w:r>
      <w:r w:rsidR="00684F1A">
        <w:t>ľahké</w:t>
      </w:r>
      <w:r w:rsidR="0024506A">
        <w:t>, komplexn</w:t>
      </w:r>
      <w:r w:rsidR="00684F1A">
        <w:t>é</w:t>
      </w:r>
      <w:r w:rsidR="0024506A">
        <w:t xml:space="preserve"> a dobre </w:t>
      </w:r>
      <w:r w:rsidR="00684F1A">
        <w:t>ovládateľne</w:t>
      </w:r>
      <w:r w:rsidR="0024506A">
        <w:t xml:space="preserve"> </w:t>
      </w:r>
      <w:r w:rsidR="00684F1A">
        <w:t>riešenie</w:t>
      </w:r>
      <w:r w:rsidR="0024506A">
        <w:t xml:space="preserve"> na tvorbu </w:t>
      </w:r>
      <w:r w:rsidR="00684F1A">
        <w:t>či</w:t>
      </w:r>
      <w:r w:rsidR="0024506A">
        <w:t xml:space="preserve"> </w:t>
      </w:r>
      <w:r w:rsidR="00684F1A">
        <w:t>už</w:t>
      </w:r>
      <w:r w:rsidR="0024506A">
        <w:t xml:space="preserve"> blogov, </w:t>
      </w:r>
      <w:r w:rsidR="00684F1A">
        <w:t>informačných</w:t>
      </w:r>
      <w:r w:rsidR="0024506A">
        <w:t xml:space="preserve"> </w:t>
      </w:r>
      <w:r w:rsidR="00684F1A">
        <w:t>portálov</w:t>
      </w:r>
      <w:r w:rsidR="00BB7108">
        <w:t xml:space="preserve"> alebo</w:t>
      </w:r>
      <w:r w:rsidR="0024506A">
        <w:t xml:space="preserve"> e-</w:t>
      </w:r>
      <w:proofErr w:type="spellStart"/>
      <w:r w:rsidR="0024506A">
        <w:t>shopov</w:t>
      </w:r>
      <w:proofErr w:type="spellEnd"/>
      <w:r w:rsidR="0024506A">
        <w:t>.</w:t>
      </w:r>
    </w:p>
    <w:p w14:paraId="1F979861" w14:textId="3FD5D50F" w:rsidR="000F6459" w:rsidRDefault="0024506A" w:rsidP="00F178F8">
      <w:pPr>
        <w:jc w:val="both"/>
      </w:pPr>
      <w:r>
        <w:t xml:space="preserve">Moju </w:t>
      </w:r>
      <w:r w:rsidR="00BB7108">
        <w:t>web</w:t>
      </w:r>
      <w:r w:rsidR="00684F1A">
        <w:t>stránku</w:t>
      </w:r>
      <w:r>
        <w:t xml:space="preserve"> by som charakterizoval ako </w:t>
      </w:r>
      <w:r w:rsidR="00AF4EB0">
        <w:t xml:space="preserve">komplexný, </w:t>
      </w:r>
      <w:r w:rsidR="00684F1A">
        <w:t>informačný</w:t>
      </w:r>
      <w:r>
        <w:t xml:space="preserve"> </w:t>
      </w:r>
      <w:r w:rsidR="00684F1A">
        <w:t>portál</w:t>
      </w:r>
      <w:r w:rsidR="00A36AD3">
        <w:t>,</w:t>
      </w:r>
      <w:r>
        <w:t xml:space="preserve"> kde </w:t>
      </w:r>
      <w:r w:rsidR="00684F1A">
        <w:t>môžu</w:t>
      </w:r>
      <w:r>
        <w:t xml:space="preserve"> </w:t>
      </w:r>
      <w:r w:rsidR="00684F1A">
        <w:t>návštevníci</w:t>
      </w:r>
      <w:r>
        <w:t xml:space="preserve"> </w:t>
      </w:r>
      <w:r w:rsidR="00684F1A">
        <w:t>zdieľať</w:t>
      </w:r>
      <w:r>
        <w:t xml:space="preserve"> </w:t>
      </w:r>
      <w:r w:rsidR="00684F1A">
        <w:t>informácie</w:t>
      </w:r>
      <w:r>
        <w:t xml:space="preserve"> alebo si </w:t>
      </w:r>
      <w:r w:rsidR="00684F1A">
        <w:t>stiahnuť</w:t>
      </w:r>
      <w:r>
        <w:t xml:space="preserve"> </w:t>
      </w:r>
      <w:r w:rsidR="00684F1A">
        <w:t>zaujímavé</w:t>
      </w:r>
      <w:r>
        <w:t xml:space="preserve"> dokumenty </w:t>
      </w:r>
      <w:r w:rsidR="000E3BBD">
        <w:t xml:space="preserve">zo </w:t>
      </w:r>
      <w:r w:rsidR="00684F1A">
        <w:t>stránky</w:t>
      </w:r>
      <w:r w:rsidR="000E3BBD">
        <w:t xml:space="preserve">. V sekcii aktuality </w:t>
      </w:r>
      <w:r w:rsidR="00684F1A">
        <w:t>budú</w:t>
      </w:r>
      <w:r w:rsidR="000E3BBD">
        <w:t xml:space="preserve"> </w:t>
      </w:r>
      <w:r w:rsidR="00684F1A">
        <w:t>pridávan</w:t>
      </w:r>
      <w:r w:rsidR="00BB7108">
        <w:t>é</w:t>
      </w:r>
      <w:r w:rsidR="000E3BBD">
        <w:t xml:space="preserve"> veci o tom </w:t>
      </w:r>
      <w:r w:rsidR="00684F1A">
        <w:t>čo</w:t>
      </w:r>
      <w:r w:rsidR="000E3BBD">
        <w:t xml:space="preserve"> nove pribudlo na </w:t>
      </w:r>
      <w:r w:rsidR="00684F1A">
        <w:t>portáli</w:t>
      </w:r>
      <w:r w:rsidR="000E3BBD">
        <w:t xml:space="preserve"> a do ktorej sekcie. </w:t>
      </w:r>
      <w:r w:rsidR="00684F1A">
        <w:t>Takže</w:t>
      </w:r>
      <w:r w:rsidR="000E3BBD">
        <w:t xml:space="preserve"> </w:t>
      </w:r>
      <w:r w:rsidR="00684F1A">
        <w:t>ľudia</w:t>
      </w:r>
      <w:r w:rsidR="000E3BBD">
        <w:t xml:space="preserve"> by sa mali v</w:t>
      </w:r>
      <w:r w:rsidR="00BB7108">
        <w:t xml:space="preserve"> mali na webstránke </w:t>
      </w:r>
      <w:r w:rsidR="00684F1A">
        <w:t>vedieť</w:t>
      </w:r>
      <w:r w:rsidR="000E3BBD">
        <w:t xml:space="preserve"> </w:t>
      </w:r>
      <w:r w:rsidR="00684F1A">
        <w:t>orientovať</w:t>
      </w:r>
      <w:r w:rsidR="000E3BBD">
        <w:t xml:space="preserve"> a </w:t>
      </w:r>
      <w:r w:rsidR="00684F1A">
        <w:t>rýchlo</w:t>
      </w:r>
      <w:r w:rsidR="000E3BBD">
        <w:t xml:space="preserve"> </w:t>
      </w:r>
      <w:r w:rsidR="00684F1A">
        <w:t>nájsť</w:t>
      </w:r>
      <w:r w:rsidR="000E3BBD">
        <w:t xml:space="preserve"> </w:t>
      </w:r>
      <w:r w:rsidR="00684F1A">
        <w:t>požadované</w:t>
      </w:r>
      <w:r w:rsidR="000E3BBD">
        <w:t xml:space="preserve"> veci. </w:t>
      </w:r>
      <w:r w:rsidR="008654FF">
        <w:t>Zamrzí</w:t>
      </w:r>
      <w:r w:rsidR="00684F1A">
        <w:t xml:space="preserve"> </w:t>
      </w:r>
      <w:r w:rsidR="008654FF">
        <w:t>možno</w:t>
      </w:r>
      <w:r w:rsidR="00684F1A">
        <w:t xml:space="preserve"> absencia SSL </w:t>
      </w:r>
      <w:r w:rsidR="008654FF">
        <w:t>certifikátu</w:t>
      </w:r>
      <w:r w:rsidR="00684F1A">
        <w:t xml:space="preserve">, ale </w:t>
      </w:r>
      <w:r w:rsidR="008654FF">
        <w:t>keďže</w:t>
      </w:r>
      <w:r w:rsidR="00684F1A">
        <w:t xml:space="preserve"> to </w:t>
      </w:r>
      <w:r w:rsidR="008654FF">
        <w:t>aktuálny</w:t>
      </w:r>
      <w:r w:rsidR="00684F1A">
        <w:t xml:space="preserve"> </w:t>
      </w:r>
      <w:proofErr w:type="spellStart"/>
      <w:r w:rsidR="008654FF">
        <w:t>hostin</w:t>
      </w:r>
      <w:r w:rsidR="00D12B46">
        <w:t>g</w:t>
      </w:r>
      <w:r w:rsidR="008654FF">
        <w:t>ov</w:t>
      </w:r>
      <w:r w:rsidR="00D12B46">
        <w:t>ý</w:t>
      </w:r>
      <w:proofErr w:type="spellEnd"/>
      <w:r w:rsidR="00684F1A">
        <w:t xml:space="preserve"> program od </w:t>
      </w:r>
      <w:r w:rsidR="008654FF">
        <w:t>nášho</w:t>
      </w:r>
      <w:r w:rsidR="00684F1A">
        <w:t xml:space="preserve"> </w:t>
      </w:r>
      <w:r w:rsidR="008654FF">
        <w:t>poskytovateľa</w:t>
      </w:r>
      <w:r w:rsidR="00684F1A">
        <w:t xml:space="preserve"> nepodporuje tak som </w:t>
      </w:r>
      <w:r w:rsidR="008654FF">
        <w:t>daný</w:t>
      </w:r>
      <w:r w:rsidR="00684F1A">
        <w:t xml:space="preserve"> prvok vynechal</w:t>
      </w:r>
      <w:r w:rsidR="00D53A58">
        <w:t>,</w:t>
      </w:r>
      <w:r w:rsidR="00684F1A">
        <w:t xml:space="preserve"> je </w:t>
      </w:r>
      <w:r w:rsidR="008654FF">
        <w:t>však</w:t>
      </w:r>
      <w:r w:rsidR="00684F1A">
        <w:t xml:space="preserve"> </w:t>
      </w:r>
      <w:r w:rsidR="008654FF">
        <w:t>možné</w:t>
      </w:r>
      <w:r w:rsidR="00684F1A">
        <w:t xml:space="preserve"> ho </w:t>
      </w:r>
      <w:r w:rsidR="008654FF">
        <w:t>kedykoľvek</w:t>
      </w:r>
      <w:r w:rsidR="00684F1A">
        <w:t xml:space="preserve"> </w:t>
      </w:r>
      <w:r w:rsidR="008654FF">
        <w:t>dodatočne</w:t>
      </w:r>
      <w:r w:rsidR="00684F1A">
        <w:t xml:space="preserve"> </w:t>
      </w:r>
      <w:r w:rsidR="008654FF">
        <w:t>pridať</w:t>
      </w:r>
      <w:r w:rsidR="00684F1A">
        <w:t xml:space="preserve"> na </w:t>
      </w:r>
      <w:r w:rsidR="008654FF">
        <w:t>portál</w:t>
      </w:r>
      <w:r w:rsidR="00684F1A">
        <w:t xml:space="preserve"> najprv cez hosting a </w:t>
      </w:r>
      <w:r w:rsidR="008654FF">
        <w:t>následne</w:t>
      </w:r>
      <w:r w:rsidR="00684F1A">
        <w:t xml:space="preserve"> </w:t>
      </w:r>
      <w:r w:rsidR="008654FF">
        <w:t>pomocou</w:t>
      </w:r>
      <w:r w:rsidR="00684F1A">
        <w:t xml:space="preserve"> pluginu</w:t>
      </w:r>
      <w:r w:rsidR="008654FF">
        <w:t xml:space="preserve"> ak by to bolo potrebné. </w:t>
      </w:r>
    </w:p>
    <w:p w14:paraId="15BD8739" w14:textId="70BB3C48" w:rsidR="00E94FE3" w:rsidRDefault="00033741" w:rsidP="00F178F8">
      <w:pPr>
        <w:jc w:val="both"/>
      </w:pPr>
      <w:r>
        <w:t>V sekcií B</w:t>
      </w:r>
      <w:r w:rsidR="00E94FE3">
        <w:t>log</w:t>
      </w:r>
      <w:r>
        <w:t xml:space="preserve">, na </w:t>
      </w:r>
      <w:r w:rsidR="00E94FE3">
        <w:t>portál</w:t>
      </w:r>
      <w:r>
        <w:t>i</w:t>
      </w:r>
      <w:r w:rsidR="00E94FE3">
        <w:t xml:space="preserve"> bude možné bezproblémovo zdieľať príspevky a to na sociálnu sieť Facebook</w:t>
      </w:r>
      <w:r w:rsidR="00D53A58">
        <w:t xml:space="preserve"> </w:t>
      </w:r>
      <w:r w:rsidR="00E94FE3">
        <w:t>a Twitter.</w:t>
      </w:r>
      <w:r>
        <w:t xml:space="preserve"> </w:t>
      </w:r>
      <w:r w:rsidR="00782C42">
        <w:t>Stačí</w:t>
      </w:r>
      <w:r w:rsidR="00E94FE3">
        <w:t xml:space="preserve"> ak </w:t>
      </w:r>
      <w:r w:rsidR="00782C42">
        <w:t>registrovaný</w:t>
      </w:r>
      <w:r w:rsidR="00E94FE3">
        <w:t xml:space="preserve"> </w:t>
      </w:r>
      <w:r w:rsidR="00782C42">
        <w:t>používateľ</w:t>
      </w:r>
      <w:r w:rsidR="00E94FE3">
        <w:t xml:space="preserve"> iba </w:t>
      </w:r>
      <w:r w:rsidR="00782C42">
        <w:t>pridá</w:t>
      </w:r>
      <w:r w:rsidR="00E94FE3">
        <w:t xml:space="preserve"> </w:t>
      </w:r>
      <w:r w:rsidR="00782C42">
        <w:t>príspevok</w:t>
      </w:r>
      <w:r w:rsidR="00E94FE3">
        <w:t xml:space="preserve"> do </w:t>
      </w:r>
      <w:r w:rsidR="00D53A58">
        <w:t>B</w:t>
      </w:r>
      <w:r w:rsidR="00E94FE3">
        <w:t xml:space="preserve">logu a ten sa automaticky </w:t>
      </w:r>
      <w:r>
        <w:t>bude zdieľať</w:t>
      </w:r>
      <w:r w:rsidR="00E94FE3">
        <w:t xml:space="preserve"> aj na prepojen</w:t>
      </w:r>
      <w:r w:rsidR="00BB7108">
        <w:t>é</w:t>
      </w:r>
      <w:r w:rsidR="00E94FE3">
        <w:t xml:space="preserve"> </w:t>
      </w:r>
      <w:r w:rsidR="00782C42">
        <w:t>účty</w:t>
      </w:r>
      <w:r w:rsidR="00E94FE3">
        <w:t xml:space="preserve"> </w:t>
      </w:r>
      <w:r>
        <w:t xml:space="preserve">na Facebooku a Twitteri. Toto zdieľanie hodnotím ako veľmi efektívne keďže bude šetriť </w:t>
      </w:r>
      <w:r w:rsidR="00D53A58">
        <w:t>čas</w:t>
      </w:r>
      <w:r>
        <w:t xml:space="preserve"> a zväčšovať dosah daných príspevkov na WordPress blogu.</w:t>
      </w:r>
    </w:p>
    <w:p w14:paraId="22F96236" w14:textId="1FEE105F" w:rsidR="00C277C6" w:rsidRPr="00A829D8" w:rsidRDefault="00BB7108" w:rsidP="005B4FC2">
      <w:pPr>
        <w:jc w:val="both"/>
      </w:pPr>
      <w:r>
        <w:t>Inak boli všetky body zadávacieho listu splnené.</w:t>
      </w:r>
      <w:r w:rsidR="005B4FC2">
        <w:t xml:space="preserve"> Tieto body sú podrobnejšie popísané v závere práce, ktorý nasleduje hneď po tejto kapitole.</w:t>
      </w:r>
      <w:r>
        <w:t xml:space="preserve"> Aj keď prepojenie na Facebook skupinu nebolo možné ale podarilo sa nám spojazdniť prepojenie </w:t>
      </w:r>
      <w:r w:rsidR="00D53A58">
        <w:t>B</w:t>
      </w:r>
      <w:r>
        <w:t>logu a Facebook stránky</w:t>
      </w:r>
      <w:r w:rsidR="00D53A58">
        <w:t>.</w:t>
      </w:r>
      <w:r>
        <w:t xml:space="preserve"> </w:t>
      </w:r>
      <w:r w:rsidR="00D53A58">
        <w:t>Z</w:t>
      </w:r>
      <w:r>
        <w:t> tej je možné manuálne zdieľať príspevky aj na facebookovú skupinu DISA, čo bolo primárnym cieľom tohto zdieľania obsahu.</w:t>
      </w:r>
    </w:p>
    <w:p w14:paraId="5439768D" w14:textId="77777777" w:rsidR="008654FF" w:rsidRDefault="00084EDD" w:rsidP="00E42D21">
      <w:pPr>
        <w:pStyle w:val="1Nadpis"/>
        <w:numPr>
          <w:ilvl w:val="0"/>
          <w:numId w:val="0"/>
        </w:numPr>
        <w:ind w:left="357" w:hanging="357"/>
      </w:pPr>
      <w:bookmarkStart w:id="103" w:name="_Toc39403129"/>
      <w:r w:rsidRPr="00A829D8">
        <w:lastRenderedPageBreak/>
        <w:t>Záver</w:t>
      </w:r>
      <w:bookmarkEnd w:id="103"/>
    </w:p>
    <w:p w14:paraId="3B85DD42" w14:textId="1876824F" w:rsidR="00A77B9C" w:rsidRDefault="00E94FE3" w:rsidP="00E94FE3">
      <w:pPr>
        <w:jc w:val="both"/>
        <w:rPr>
          <w:rFonts w:cs="LMRoman12-Regular"/>
        </w:rPr>
      </w:pPr>
      <w:r>
        <w:t>Cieľom a úlohou práce bolo vytvorenie informačného portálu o umelej inteligenci</w:t>
      </w:r>
      <w:r w:rsidR="0067063A">
        <w:t>i</w:t>
      </w:r>
      <w:r>
        <w:t xml:space="preserve">. </w:t>
      </w:r>
      <w:r w:rsidR="008B7185">
        <w:t xml:space="preserve">Portál sa nachádza na tejto internetovej adrese: </w:t>
      </w:r>
      <w:hyperlink r:id="rId61" w:history="1">
        <w:r w:rsidR="008B7185">
          <w:rPr>
            <w:rStyle w:val="Hypertextovprepojenie"/>
          </w:rPr>
          <w:t>http://www.ai.eu.sk/</w:t>
        </w:r>
      </w:hyperlink>
      <w:r w:rsidR="008B7185">
        <w:t xml:space="preserve">. Portál bol vytvorený </w:t>
      </w:r>
      <w:r>
        <w:t xml:space="preserve">pomocou softvéru WordPress. Portál podáva </w:t>
      </w:r>
      <w:r>
        <w:rPr>
          <w:rFonts w:cs="LMRoman12-Regular"/>
        </w:rPr>
        <w:t xml:space="preserve">návštevníkom informácie o histórií umelej inteligencie ako takej. Ďalej sa na ňom nachádzajú informácie o umelej inteligencii na Slovensku a taktiež aj história katedry umelej inteligencie na technickej univerzite v Košiciach aj so zoznamom PhD. Absolventov katedry. </w:t>
      </w:r>
    </w:p>
    <w:p w14:paraId="1986053F" w14:textId="0AF6C83C" w:rsidR="00E94FE3" w:rsidRDefault="00E94FE3" w:rsidP="00E94FE3">
      <w:pPr>
        <w:jc w:val="both"/>
        <w:rPr>
          <w:rFonts w:cs="LMRoman12-Regular"/>
        </w:rPr>
      </w:pPr>
      <w:r>
        <w:rPr>
          <w:rFonts w:cs="LMRoman12-Regular"/>
        </w:rPr>
        <w:t>Ďalej sa na portáli nachádzajú videá DISA. Ide o videá z DISA konferencií z roku 2002 a 2018. Videá z roku 2018 boli nahraté na YouTube</w:t>
      </w:r>
      <w:r w:rsidR="00D53A58">
        <w:rPr>
          <w:rFonts w:cs="LMRoman12-Regular"/>
        </w:rPr>
        <w:t>,</w:t>
      </w:r>
      <w:r>
        <w:rPr>
          <w:rFonts w:cs="LMRoman12-Regular"/>
        </w:rPr>
        <w:t xml:space="preserve"> odtiaľ som ich prepojil priamo na stránku aby si tieto vide</w:t>
      </w:r>
      <w:r w:rsidR="00E65346">
        <w:rPr>
          <w:rFonts w:cs="LMRoman12-Regular"/>
        </w:rPr>
        <w:t>á</w:t>
      </w:r>
      <w:r>
        <w:rPr>
          <w:rFonts w:cs="LMRoman12-Regular"/>
        </w:rPr>
        <w:t xml:space="preserve"> mohli návštevníci pozrieť priamo na nej.</w:t>
      </w:r>
      <w:r w:rsidR="00A77B9C">
        <w:rPr>
          <w:rFonts w:cs="LMRoman12-Regular"/>
        </w:rPr>
        <w:t xml:space="preserve"> </w:t>
      </w:r>
    </w:p>
    <w:p w14:paraId="4583F450" w14:textId="2EDD9CA6" w:rsidR="00A77B9C" w:rsidRDefault="00A77B9C" w:rsidP="00E94FE3">
      <w:pPr>
        <w:jc w:val="both"/>
      </w:pPr>
      <w:r>
        <w:t>Ďalej nájdeme sekciu v menu s názvom aktuality. V tejto sekcii nájdeme informácie o</w:t>
      </w:r>
      <w:r w:rsidR="004C4A08">
        <w:t> </w:t>
      </w:r>
      <w:r>
        <w:t>tom</w:t>
      </w:r>
      <w:r w:rsidR="004C4A08">
        <w:t>,</w:t>
      </w:r>
      <w:r>
        <w:t xml:space="preserve"> čo nové pribudlo na stránku a</w:t>
      </w:r>
      <w:r w:rsidR="00D53A58">
        <w:t xml:space="preserve"> do ktorej sekcie na stránke to pribudlo. </w:t>
      </w:r>
      <w:r>
        <w:t xml:space="preserve">V jej </w:t>
      </w:r>
      <w:proofErr w:type="spellStart"/>
      <w:r>
        <w:t>podmenu</w:t>
      </w:r>
      <w:proofErr w:type="spellEnd"/>
      <w:r>
        <w:t xml:space="preserve"> je sekcia doležíte odkazy kde nájdeme odkazy na rôzne stránky o umelej inteligencii a doležíte súbory, ktoré sú voľne dostupné na stiahnutie.</w:t>
      </w:r>
    </w:p>
    <w:p w14:paraId="72408444" w14:textId="39386DFB" w:rsidR="00A77B9C" w:rsidRDefault="00A77B9C" w:rsidP="00E94FE3">
      <w:pPr>
        <w:jc w:val="both"/>
      </w:pPr>
      <w:r>
        <w:t xml:space="preserve">Potom nasleduje </w:t>
      </w:r>
      <w:r w:rsidR="00D53A58">
        <w:t xml:space="preserve">sekcia </w:t>
      </w:r>
      <w:r>
        <w:t xml:space="preserve">Blog. Ten obsahuje články od autorov. Autor je hocikto kto sa sám zaregistruje na stránku. Môže prispievať a pridávať nový a zaujímavý obsah do tejto sekcie. Ten sa potom zdieľa aj na DISA účty na Facebook a Twitter. Čiže môžeme povedať, že portál je prepojený v sekcii Blog aj so sociálnymi sieťami Facebook a Twitter. </w:t>
      </w:r>
    </w:p>
    <w:p w14:paraId="301F116D" w14:textId="3163E06E" w:rsidR="00A77B9C" w:rsidRDefault="00A77B9C" w:rsidP="00E94FE3">
      <w:pPr>
        <w:jc w:val="both"/>
      </w:pPr>
      <w:r>
        <w:t xml:space="preserve">Na </w:t>
      </w:r>
      <w:r w:rsidR="00E42D21">
        <w:t>portáli</w:t>
      </w:r>
      <w:r>
        <w:t xml:space="preserve"> je </w:t>
      </w:r>
      <w:r w:rsidR="00E42D21">
        <w:t>pridaná</w:t>
      </w:r>
      <w:r>
        <w:t xml:space="preserve"> </w:t>
      </w:r>
      <w:r w:rsidR="00E42D21">
        <w:t>možnosť</w:t>
      </w:r>
      <w:r>
        <w:t xml:space="preserve"> samostatne sa </w:t>
      </w:r>
      <w:r w:rsidR="00E42D21">
        <w:t>zaregistrovať</w:t>
      </w:r>
      <w:r w:rsidR="00CA4932">
        <w:t>. Po prihlásení je možné</w:t>
      </w:r>
      <w:r>
        <w:t> </w:t>
      </w:r>
      <w:r w:rsidR="00E42D21">
        <w:t>zdieľať</w:t>
      </w:r>
      <w:r>
        <w:t xml:space="preserve"> </w:t>
      </w:r>
      <w:r w:rsidR="00CA4932">
        <w:t>svoje postrehy a aktuálne informácie v Skupinách</w:t>
      </w:r>
      <w:r>
        <w:t>.</w:t>
      </w:r>
      <w:r w:rsidR="00CA4932">
        <w:t xml:space="preserve"> Ďalej</w:t>
      </w:r>
      <w:r>
        <w:t xml:space="preserve"> </w:t>
      </w:r>
      <w:r w:rsidR="00CA4932">
        <w:t xml:space="preserve">majú </w:t>
      </w:r>
      <w:r w:rsidR="00E42D21">
        <w:t>používatelia</w:t>
      </w:r>
      <w:r>
        <w:t xml:space="preserve"> </w:t>
      </w:r>
      <w:r w:rsidR="00E42D21">
        <w:t>možnosť</w:t>
      </w:r>
      <w:r>
        <w:t xml:space="preserve"> </w:t>
      </w:r>
      <w:r w:rsidR="00E42D21">
        <w:t>vytvoriť</w:t>
      </w:r>
      <w:r w:rsidR="00CA4932">
        <w:t xml:space="preserve"> </w:t>
      </w:r>
      <w:r>
        <w:t>skupinu a </w:t>
      </w:r>
      <w:r w:rsidR="00E42D21">
        <w:t>pridávať</w:t>
      </w:r>
      <w:r>
        <w:t xml:space="preserve"> tam</w:t>
      </w:r>
      <w:r w:rsidR="00CA4932">
        <w:t xml:space="preserve"> informácie, ktoré uznajú za vhodné</w:t>
      </w:r>
      <w:r>
        <w:t xml:space="preserve">. </w:t>
      </w:r>
      <w:r w:rsidR="00E42D21">
        <w:t>Taktiež</w:t>
      </w:r>
      <w:r>
        <w:t xml:space="preserve"> si </w:t>
      </w:r>
      <w:r w:rsidR="00E42D21">
        <w:t>môže</w:t>
      </w:r>
      <w:r w:rsidR="00CA4932">
        <w:t xml:space="preserve"> akýkoľvek návštevník</w:t>
      </w:r>
      <w:r>
        <w:t xml:space="preserve"> </w:t>
      </w:r>
      <w:r w:rsidR="00E42D21">
        <w:t>pozrieť</w:t>
      </w:r>
      <w:r>
        <w:t xml:space="preserve"> </w:t>
      </w:r>
      <w:r w:rsidR="00E42D21">
        <w:t>registrovaných</w:t>
      </w:r>
      <w:r>
        <w:t xml:space="preserve"> </w:t>
      </w:r>
      <w:r w:rsidR="00E42D21">
        <w:t>používateľov na portáli</w:t>
      </w:r>
      <w:r w:rsidR="00CA4932">
        <w:t xml:space="preserve"> v sekcií Užívatelia</w:t>
      </w:r>
      <w:r w:rsidR="00E42D21">
        <w:t>.</w:t>
      </w:r>
    </w:p>
    <w:p w14:paraId="32EC4BA7" w14:textId="5EF26CDE" w:rsidR="009A2BFE" w:rsidRDefault="00E42D21" w:rsidP="00E94FE3">
      <w:pPr>
        <w:jc w:val="both"/>
        <w:rPr>
          <w:rFonts w:cs="LMRoman12-Regular"/>
        </w:rPr>
      </w:pPr>
      <w:r>
        <w:t>Čo sa týka teórie tak tá je popísaná v 3 kapitolách. V kapitole s číslom 2 sa nachádza umelá inteligencia. T</w:t>
      </w:r>
      <w:r w:rsidR="00CA664D">
        <w:t>á</w:t>
      </w:r>
      <w:r>
        <w:t xml:space="preserve"> začína na strane </w:t>
      </w:r>
      <w:r w:rsidR="00E04A00">
        <w:fldChar w:fldCharType="begin"/>
      </w:r>
      <w:r w:rsidR="00E04A00">
        <w:instrText xml:space="preserve"> PAGEREF _Ref38894564 \h </w:instrText>
      </w:r>
      <w:r w:rsidR="00E04A00">
        <w:fldChar w:fldCharType="separate"/>
      </w:r>
      <w:r w:rsidR="00E512D1">
        <w:rPr>
          <w:noProof/>
        </w:rPr>
        <w:t>15</w:t>
      </w:r>
      <w:r w:rsidR="00E04A00">
        <w:fldChar w:fldCharType="end"/>
      </w:r>
      <w:r>
        <w:t>. V tejto kapitole sú popísane princípy umelej inteligencie ako vznikla, jej rola v sociálnych sieťach, marketingu ci v súvislosti so strojovým učením.</w:t>
      </w:r>
      <w:r w:rsidR="009A2BFE">
        <w:t xml:space="preserve"> História umelej inteligencie na KKUI sa nachádza na webstránke v časti menu história </w:t>
      </w:r>
      <w:r w:rsidR="009A2BFE">
        <w:rPr>
          <w:lang w:val="en-US"/>
        </w:rPr>
        <w:t xml:space="preserve">-&gt; </w:t>
      </w:r>
      <w:r w:rsidR="009A2BFE">
        <w:t>KKUI. Je realizovaná pomocou časovej osi</w:t>
      </w:r>
      <w:r w:rsidR="00D53A58">
        <w:t>,</w:t>
      </w:r>
      <w:r w:rsidR="009A2BFE">
        <w:t xml:space="preserve"> kde sú chronologicky zoraden</w:t>
      </w:r>
      <w:r w:rsidR="00D53A58">
        <w:t>é</w:t>
      </w:r>
      <w:r w:rsidR="009A2BFE">
        <w:t xml:space="preserve"> dôležite udalosti </w:t>
      </w:r>
      <w:r w:rsidR="00D53A58">
        <w:t>ohľadom</w:t>
      </w:r>
      <w:r w:rsidR="009A2BFE">
        <w:t xml:space="preserve"> </w:t>
      </w:r>
      <w:r w:rsidR="009A2BFE">
        <w:rPr>
          <w:rFonts w:cs="LMRoman12-Regular"/>
        </w:rPr>
        <w:t xml:space="preserve">histórie katedry </w:t>
      </w:r>
      <w:r w:rsidR="00FF2DD5">
        <w:rPr>
          <w:rFonts w:cs="LMRoman12-Regular"/>
        </w:rPr>
        <w:t xml:space="preserve">kybernetiky a </w:t>
      </w:r>
      <w:r w:rsidR="009A2BFE">
        <w:rPr>
          <w:rFonts w:cs="LMRoman12-Regular"/>
        </w:rPr>
        <w:t>umelej inteligencie na technickej univerzite v Košiciach. Podať informácie o histórií katedry je vlastne prvým bod zo zadávacieho listu mojej diplomovej práce.</w:t>
      </w:r>
    </w:p>
    <w:p w14:paraId="2E1F2354" w14:textId="4C783521" w:rsidR="00584EBE" w:rsidRDefault="00584EBE" w:rsidP="00E94FE3">
      <w:pPr>
        <w:jc w:val="both"/>
      </w:pPr>
      <w:r>
        <w:t>V kapitole 3 s názvom WordPress</w:t>
      </w:r>
      <w:r w:rsidR="009A2BFE">
        <w:t xml:space="preserve">, ktorá začína na strane </w:t>
      </w:r>
      <w:r w:rsidR="00E04A00">
        <w:fldChar w:fldCharType="begin"/>
      </w:r>
      <w:r w:rsidR="00E04A00">
        <w:instrText xml:space="preserve"> PAGEREF _Ref38894606 \h </w:instrText>
      </w:r>
      <w:r w:rsidR="00E04A00">
        <w:fldChar w:fldCharType="separate"/>
      </w:r>
      <w:r w:rsidR="00E512D1">
        <w:rPr>
          <w:noProof/>
        </w:rPr>
        <w:t>26</w:t>
      </w:r>
      <w:r w:rsidR="00E04A00">
        <w:fldChar w:fldCharType="end"/>
      </w:r>
      <w:r w:rsidR="00E04A00">
        <w:t xml:space="preserve"> </w:t>
      </w:r>
      <w:r w:rsidR="009A2BFE">
        <w:t>je popísaný WordPress ako taký, história, rozdiel medzi wordpress.com a wordpress.org. Ako nainštalovať WordPress</w:t>
      </w:r>
      <w:r w:rsidR="004C4A08">
        <w:t>,</w:t>
      </w:r>
      <w:r w:rsidR="009A2BFE">
        <w:t xml:space="preserve"> podrobný návod som dal do systémovej príručky. </w:t>
      </w:r>
      <w:r w:rsidR="00FF2DD5">
        <w:t>D</w:t>
      </w:r>
      <w:r w:rsidR="009A2BFE">
        <w:t>ruhý bod zadávacieho listu</w:t>
      </w:r>
      <w:r w:rsidR="00E04A00">
        <w:t>,</w:t>
      </w:r>
      <w:r w:rsidR="009A2BFE">
        <w:t xml:space="preserve"> </w:t>
      </w:r>
      <w:r w:rsidR="00E04A00">
        <w:t>čo</w:t>
      </w:r>
      <w:r w:rsidR="009A2BFE">
        <w:t xml:space="preserve"> je vytvoriť portál </w:t>
      </w:r>
      <w:r w:rsidR="009A2BFE">
        <w:lastRenderedPageBreak/>
        <w:t>s informačnou a komunikačnou častou</w:t>
      </w:r>
      <w:r w:rsidR="00742573">
        <w:t>, čo</w:t>
      </w:r>
      <w:r w:rsidR="00FF2DD5">
        <w:t xml:space="preserve"> zahŕňa celý WordPress portál</w:t>
      </w:r>
      <w:r w:rsidR="009A2BFE">
        <w:t>.</w:t>
      </w:r>
      <w:r w:rsidR="00FF2DD5">
        <w:t xml:space="preserve"> Jeho jednotlivé časti sú popísané v kapitole Návrh a implementácia WordPress portálu, ktorá začína na strane </w:t>
      </w:r>
      <w:r w:rsidR="00FF2DD5">
        <w:fldChar w:fldCharType="begin"/>
      </w:r>
      <w:r w:rsidR="00FF2DD5">
        <w:instrText xml:space="preserve"> PAGEREF _Ref38894887 \h </w:instrText>
      </w:r>
      <w:r w:rsidR="00FF2DD5">
        <w:fldChar w:fldCharType="separate"/>
      </w:r>
      <w:r w:rsidR="00E512D1">
        <w:rPr>
          <w:noProof/>
        </w:rPr>
        <w:t>64</w:t>
      </w:r>
      <w:r w:rsidR="00FF2DD5">
        <w:fldChar w:fldCharType="end"/>
      </w:r>
      <w:r w:rsidR="00FF2DD5">
        <w:t xml:space="preserve">. </w:t>
      </w:r>
      <w:r w:rsidR="009A2BFE">
        <w:t xml:space="preserve">Odkazy na weby slovak.ai a ai4eu nájdeme v sekcií dôležité odkazy. </w:t>
      </w:r>
      <w:r w:rsidR="00FF2DD5">
        <w:t>Tieto webstránky taktiež patria do tohto bodu zadávacieho listu diplomovej práce.</w:t>
      </w:r>
    </w:p>
    <w:p w14:paraId="7B9B294D" w14:textId="6BC8F5D8" w:rsidR="009A2BFE" w:rsidRDefault="00C844C0" w:rsidP="00E94FE3">
      <w:pPr>
        <w:jc w:val="both"/>
      </w:pPr>
      <w:r>
        <w:t>V kapitole 3 ešte nájdeme sekciu CMS systémy. T</w:t>
      </w:r>
      <w:r w:rsidR="00CA664D">
        <w:t>á</w:t>
      </w:r>
      <w:r>
        <w:t xml:space="preserve"> obsahuje porovnanie CMS systémov</w:t>
      </w:r>
      <w:r w:rsidR="00FF2DD5">
        <w:t>,</w:t>
      </w:r>
      <w:r>
        <w:t xml:space="preserve"> čo sú systémy na tvorbu webstránok. Ide o systémy ako </w:t>
      </w:r>
      <w:proofErr w:type="spellStart"/>
      <w:r>
        <w:t>Wix</w:t>
      </w:r>
      <w:proofErr w:type="spellEnd"/>
      <w:r>
        <w:t xml:space="preserve">, </w:t>
      </w:r>
      <w:proofErr w:type="spellStart"/>
      <w:r>
        <w:t>Drupal</w:t>
      </w:r>
      <w:proofErr w:type="spellEnd"/>
      <w:r>
        <w:t xml:space="preserve">, </w:t>
      </w:r>
      <w:proofErr w:type="spellStart"/>
      <w:r>
        <w:t>Joomla</w:t>
      </w:r>
      <w:proofErr w:type="spellEnd"/>
      <w:r>
        <w:t xml:space="preserve">!, </w:t>
      </w:r>
      <w:proofErr w:type="spellStart"/>
      <w:r>
        <w:t>Squarespace</w:t>
      </w:r>
      <w:proofErr w:type="spellEnd"/>
      <w:r>
        <w:t xml:space="preserve"> a samozrejme WordPress. Ide zároveň o 3 bod zadávacieho listu. Toto porovnanie začína na strane </w:t>
      </w:r>
      <w:r w:rsidR="00E04A00">
        <w:fldChar w:fldCharType="begin"/>
      </w:r>
      <w:r w:rsidR="00E04A00">
        <w:instrText xml:space="preserve"> PAGEREF _Ref38894650 \h </w:instrText>
      </w:r>
      <w:r w:rsidR="00E04A00">
        <w:fldChar w:fldCharType="separate"/>
      </w:r>
      <w:r w:rsidR="00E512D1">
        <w:rPr>
          <w:noProof/>
        </w:rPr>
        <w:t>30</w:t>
      </w:r>
      <w:r w:rsidR="00E04A00">
        <w:fldChar w:fldCharType="end"/>
      </w:r>
      <w:r>
        <w:t>. Za touto podkapitolou nájdeme ešte dôvody prečo je WordPress najpoužívanejší CMS systém celosvetovo.</w:t>
      </w:r>
    </w:p>
    <w:p w14:paraId="0A8C5C5F" w14:textId="1ED21C6F" w:rsidR="00C844C0" w:rsidRDefault="00C844C0" w:rsidP="00E94FE3">
      <w:pPr>
        <w:jc w:val="both"/>
      </w:pPr>
      <w:r>
        <w:t xml:space="preserve">Nasleduje kapitola číslo 4. V nej nájdeme informácie o sociálnych sieťach. To začína na strane </w:t>
      </w:r>
      <w:r w:rsidR="00E04A00">
        <w:fldChar w:fldCharType="begin"/>
      </w:r>
      <w:r w:rsidR="00E04A00">
        <w:instrText xml:space="preserve"> PAGEREF _Ref38894683 \h </w:instrText>
      </w:r>
      <w:r w:rsidR="00E04A00">
        <w:fldChar w:fldCharType="separate"/>
      </w:r>
      <w:r w:rsidR="00E512D1">
        <w:rPr>
          <w:noProof/>
        </w:rPr>
        <w:t>42</w:t>
      </w:r>
      <w:r w:rsidR="00E04A00">
        <w:fldChar w:fldCharType="end"/>
      </w:r>
      <w:r>
        <w:t>. Sú tam popísane základne funkcie sociálnych sieti a ich princípy. V tejto kapitole som popísal sociálne siete ako Facebook, Twitter, YouTube, Instagram a WeChat.</w:t>
      </w:r>
      <w:r w:rsidR="000622C9">
        <w:t xml:space="preserve"> Za popisom sociálnych sieti sú popísan</w:t>
      </w:r>
      <w:r w:rsidR="00FF2DD5">
        <w:t>é</w:t>
      </w:r>
      <w:r w:rsidR="000622C9">
        <w:t xml:space="preserve"> </w:t>
      </w:r>
      <w:r w:rsidR="00FF2DD5">
        <w:t xml:space="preserve">prepojenia jednotlivých sociálnych sieti a ich možnosti </w:t>
      </w:r>
      <w:r w:rsidR="000622C9">
        <w:t xml:space="preserve">v podkapitole prepojenie sociálnych sieti. Taktiež sú tu popísané aj prepojenia so systémom WordPress. Tieto prepojenia začínajú na strane </w:t>
      </w:r>
      <w:r w:rsidR="00E04A00">
        <w:fldChar w:fldCharType="begin"/>
      </w:r>
      <w:r w:rsidR="00E04A00">
        <w:instrText xml:space="preserve"> PAGEREF _Ref38894711 \h </w:instrText>
      </w:r>
      <w:r w:rsidR="00E04A00">
        <w:fldChar w:fldCharType="separate"/>
      </w:r>
      <w:r w:rsidR="00E512D1">
        <w:rPr>
          <w:noProof/>
        </w:rPr>
        <w:t>58</w:t>
      </w:r>
      <w:r w:rsidR="00E04A00">
        <w:fldChar w:fldCharType="end"/>
      </w:r>
      <w:r w:rsidR="000622C9">
        <w:t>.</w:t>
      </w:r>
      <w:r>
        <w:t xml:space="preserve"> </w:t>
      </w:r>
      <w:r w:rsidR="00C36A5F">
        <w:t>Za týmito prepojeniami sa nachádza porovnanie Messengeru a </w:t>
      </w:r>
      <w:proofErr w:type="spellStart"/>
      <w:r w:rsidR="00C36A5F">
        <w:t>WeChatu</w:t>
      </w:r>
      <w:proofErr w:type="spellEnd"/>
      <w:r w:rsidR="00C36A5F">
        <w:t xml:space="preserve">. Je to zobrazené ako prehľadná tabuľka na strane </w:t>
      </w:r>
      <w:r w:rsidR="00C36A5F">
        <w:fldChar w:fldCharType="begin"/>
      </w:r>
      <w:r w:rsidR="00C36A5F">
        <w:instrText xml:space="preserve"> PAGEREF _Ref38895199 \h </w:instrText>
      </w:r>
      <w:r w:rsidR="00C36A5F">
        <w:fldChar w:fldCharType="separate"/>
      </w:r>
      <w:r w:rsidR="00E512D1">
        <w:rPr>
          <w:noProof/>
        </w:rPr>
        <w:t>60</w:t>
      </w:r>
      <w:r w:rsidR="00C36A5F">
        <w:fldChar w:fldCharType="end"/>
      </w:r>
      <w:r w:rsidR="00C36A5F">
        <w:t xml:space="preserve">. </w:t>
      </w:r>
      <w:r>
        <w:t>Toto bolo zároveň požiadavkou štvrtého bodu zadávacieho listu pre moju diplomovú prácu.</w:t>
      </w:r>
    </w:p>
    <w:p w14:paraId="45C0637B" w14:textId="054644F3" w:rsidR="00C844C0" w:rsidRDefault="00E04A00" w:rsidP="00E94FE3">
      <w:pPr>
        <w:jc w:val="both"/>
      </w:pPr>
      <w:r>
        <w:t>Po kapitole číslo 4 nasleduje kapitola číslo 5. Tu sa nachádza praktická časť práce</w:t>
      </w:r>
      <w:r w:rsidR="00742573">
        <w:t>,</w:t>
      </w:r>
      <w:r>
        <w:t xml:space="preserve"> respektíve jadro práce.</w:t>
      </w:r>
      <w:r w:rsidR="00742573">
        <w:t xml:space="preserve"> Kapitola kde je realizovaná táto praktická časť má názov</w:t>
      </w:r>
      <w:r>
        <w:t xml:space="preserve"> </w:t>
      </w:r>
      <w:r w:rsidR="00742573">
        <w:t>Návrh a implementácia WordPress portálu a</w:t>
      </w:r>
      <w:r>
        <w:t xml:space="preserve"> začína </w:t>
      </w:r>
      <w:r w:rsidR="00742573">
        <w:t xml:space="preserve">na </w:t>
      </w:r>
      <w:r>
        <w:t>stran</w:t>
      </w:r>
      <w:r w:rsidR="00742573">
        <w:t xml:space="preserve">e </w:t>
      </w:r>
      <w:r>
        <w:fldChar w:fldCharType="begin"/>
      </w:r>
      <w:r>
        <w:instrText xml:space="preserve"> PAGEREF _Ref38894887 \h </w:instrText>
      </w:r>
      <w:r>
        <w:fldChar w:fldCharType="separate"/>
      </w:r>
      <w:r w:rsidR="00E512D1">
        <w:rPr>
          <w:noProof/>
        </w:rPr>
        <w:t>64</w:t>
      </w:r>
      <w:r>
        <w:fldChar w:fldCharType="end"/>
      </w:r>
      <w:r>
        <w:t xml:space="preserve">. </w:t>
      </w:r>
      <w:r w:rsidR="00C844C0">
        <w:t>Miesto kde sa môžu akademické a neakademické pracovisk</w:t>
      </w:r>
      <w:r>
        <w:t>á</w:t>
      </w:r>
      <w:r w:rsidR="00C844C0">
        <w:t xml:space="preserve"> prezentovať na portáli to bola požiadavka číslo 5 zo zadávacieho listu. Toto je umožnen</w:t>
      </w:r>
      <w:r>
        <w:t>é</w:t>
      </w:r>
      <w:r w:rsidR="00C844C0">
        <w:t xml:space="preserve"> buď pomocou skupín, ktoré si môže používateľ vytvoriť alebo pomocou jednotlivých príspevkov na blogu. Ich popísanie </w:t>
      </w:r>
      <w:r w:rsidR="00531420">
        <w:t>sa nachádza</w:t>
      </w:r>
      <w:r w:rsidR="00C844C0">
        <w:t xml:space="preserve"> v praktickej časti konkrétne začína na strane </w:t>
      </w:r>
      <w:r>
        <w:t>68</w:t>
      </w:r>
      <w:r w:rsidR="00C844C0">
        <w:t xml:space="preserve"> v tomto dokumente.</w:t>
      </w:r>
      <w:r w:rsidR="00531420">
        <w:t xml:space="preserve"> Zároveň sa tu podporuje aj </w:t>
      </w:r>
      <w:proofErr w:type="spellStart"/>
      <w:r w:rsidR="00531420">
        <w:t>networking</w:t>
      </w:r>
      <w:proofErr w:type="spellEnd"/>
      <w:r w:rsidR="00531420">
        <w:t xml:space="preserve"> medzi subjektami čo je bod číslo 6 zo zadávacieho listu mojej práce. Keďže používatelia sa môžu registrovať, posielať si správy, písať príspevky sledovať sa a pridávať sa do skupiny kde môžu pridávať obsaha zdieľať ho navzájom. Toto je tiež realizované v praktickej časti na približne na tých istých stranách ako 5 bod čo sú strany okolo čísla 70.</w:t>
      </w:r>
    </w:p>
    <w:p w14:paraId="00B53DA7" w14:textId="4B111D06" w:rsidR="00531420" w:rsidRDefault="00531420" w:rsidP="00E94FE3">
      <w:pPr>
        <w:jc w:val="both"/>
      </w:pPr>
      <w:proofErr w:type="spellStart"/>
      <w:r>
        <w:t>Četovací</w:t>
      </w:r>
      <w:proofErr w:type="spellEnd"/>
      <w:r>
        <w:t xml:space="preserve"> systém so správcom portálu je bod číslo 7 na zadávacom liste. Ten je realizovaný pomocou pluginu Live chat, ktorý má v pravom dolnom rohu ikonku správy. Po jej otvorení je možné </w:t>
      </w:r>
      <w:proofErr w:type="spellStart"/>
      <w:r>
        <w:t>chatovat</w:t>
      </w:r>
      <w:proofErr w:type="spellEnd"/>
      <w:r>
        <w:t xml:space="preserve"> so správcom portálu. V prípade, že správca nie je online môže</w:t>
      </w:r>
      <w:r w:rsidR="00742573">
        <w:t xml:space="preserve"> mu</w:t>
      </w:r>
      <w:r>
        <w:t xml:space="preserve"> návštevník </w:t>
      </w:r>
      <w:r w:rsidR="00742573">
        <w:t>aj tak za</w:t>
      </w:r>
      <w:r>
        <w:t>nechať správu. Tá mu bude doručená na e-mail</w:t>
      </w:r>
      <w:r w:rsidR="00742573">
        <w:t>,</w:t>
      </w:r>
      <w:r>
        <w:t xml:space="preserve"> na ktorý môže administrátor kedykoľvek odpovedať. Návštevník potom dostane e-mail s odpoveďou, pripadne ke</w:t>
      </w:r>
      <w:r w:rsidR="00742573">
        <w:t>ď</w:t>
      </w:r>
      <w:r>
        <w:t xml:space="preserve"> príde znova na stránku tak sa dočká odpovede. Vysvetlenie tohto bodu začína na strane 75 a konci na strane 76. </w:t>
      </w:r>
    </w:p>
    <w:p w14:paraId="440AEC96" w14:textId="0C6C7A97" w:rsidR="008654FF" w:rsidRDefault="00531420" w:rsidP="00084EDD">
      <w:pPr>
        <w:jc w:val="both"/>
      </w:pPr>
      <w:r>
        <w:lastRenderedPageBreak/>
        <w:t xml:space="preserve">Posledný bod </w:t>
      </w:r>
      <w:r w:rsidR="003C627F">
        <w:t>číslo</w:t>
      </w:r>
      <w:r>
        <w:t xml:space="preserve"> 8 je </w:t>
      </w:r>
      <w:r w:rsidR="003C627F">
        <w:t>vytvoriť</w:t>
      </w:r>
      <w:r>
        <w:t xml:space="preserve"> </w:t>
      </w:r>
      <w:r w:rsidR="003C627F">
        <w:t>manuál</w:t>
      </w:r>
      <w:r>
        <w:t xml:space="preserve"> a </w:t>
      </w:r>
      <w:r w:rsidR="003C627F">
        <w:t>prácu</w:t>
      </w:r>
      <w:r>
        <w:t xml:space="preserve"> </w:t>
      </w:r>
      <w:r w:rsidR="003C627F">
        <w:t>podlá</w:t>
      </w:r>
      <w:r>
        <w:t xml:space="preserve"> pokynov</w:t>
      </w:r>
      <w:r w:rsidR="003C627F">
        <w:t xml:space="preserve"> vedúceho práce,</w:t>
      </w:r>
      <w:r>
        <w:t xml:space="preserve"> </w:t>
      </w:r>
      <w:r w:rsidR="003C627F">
        <w:t>čo</w:t>
      </w:r>
      <w:r>
        <w:t xml:space="preserve"> </w:t>
      </w:r>
      <w:r w:rsidR="003C627F">
        <w:t>zahŕňa</w:t>
      </w:r>
      <w:r>
        <w:t xml:space="preserve"> </w:t>
      </w:r>
      <w:r w:rsidR="003C627F">
        <w:t>prácu,</w:t>
      </w:r>
      <w:r>
        <w:t xml:space="preserve"> vysvetlenie ako </w:t>
      </w:r>
      <w:r w:rsidR="003C627F">
        <w:t>pracovať</w:t>
      </w:r>
      <w:r>
        <w:t xml:space="preserve"> s </w:t>
      </w:r>
      <w:r w:rsidR="003C627F">
        <w:t>portálom</w:t>
      </w:r>
      <w:r>
        <w:t xml:space="preserve">, </w:t>
      </w:r>
      <w:r w:rsidR="003C627F">
        <w:t>prístupové</w:t>
      </w:r>
      <w:r>
        <w:t xml:space="preserve"> </w:t>
      </w:r>
      <w:r w:rsidR="003C627F">
        <w:t>údaje</w:t>
      </w:r>
      <w:r>
        <w:t xml:space="preserve"> a </w:t>
      </w:r>
      <w:r w:rsidR="003C627F">
        <w:t>všetko</w:t>
      </w:r>
      <w:r>
        <w:t xml:space="preserve"> </w:t>
      </w:r>
      <w:r w:rsidR="003C627F">
        <w:t>čo</w:t>
      </w:r>
      <w:r>
        <w:t xml:space="preserve"> potrebuje </w:t>
      </w:r>
      <w:r w:rsidR="003C627F">
        <w:t>človek</w:t>
      </w:r>
      <w:r>
        <w:t xml:space="preserve"> </w:t>
      </w:r>
      <w:r w:rsidR="003C627F">
        <w:t>vedieť</w:t>
      </w:r>
      <w:r>
        <w:t xml:space="preserve"> aby vedel </w:t>
      </w:r>
      <w:r w:rsidR="003C627F">
        <w:t>obsluhovať</w:t>
      </w:r>
      <w:r>
        <w:t xml:space="preserve"> </w:t>
      </w:r>
      <w:r w:rsidR="003C627F">
        <w:t>takýto</w:t>
      </w:r>
      <w:r>
        <w:t xml:space="preserve"> </w:t>
      </w:r>
      <w:r w:rsidR="003C627F">
        <w:t>portál</w:t>
      </w:r>
      <w:r>
        <w:t xml:space="preserve">. To je </w:t>
      </w:r>
      <w:r w:rsidR="003C627F">
        <w:t>zapísané</w:t>
      </w:r>
      <w:r>
        <w:t xml:space="preserve"> </w:t>
      </w:r>
      <w:r w:rsidR="003C627F">
        <w:t>naprieč</w:t>
      </w:r>
      <w:r>
        <w:t xml:space="preserve"> celou pr</w:t>
      </w:r>
      <w:r w:rsidR="00036984">
        <w:t>á</w:t>
      </w:r>
      <w:r>
        <w:t>cou a </w:t>
      </w:r>
      <w:r w:rsidR="003C627F">
        <w:t>taktiež</w:t>
      </w:r>
      <w:r>
        <w:t xml:space="preserve"> v </w:t>
      </w:r>
      <w:r w:rsidR="003C627F">
        <w:t>príručkách</w:t>
      </w:r>
      <w:r>
        <w:t xml:space="preserve">. </w:t>
      </w:r>
      <w:r w:rsidR="003C627F">
        <w:t>Prístupové</w:t>
      </w:r>
      <w:r>
        <w:t xml:space="preserve"> </w:t>
      </w:r>
      <w:r w:rsidR="003C627F">
        <w:t>údaje</w:t>
      </w:r>
      <w:r>
        <w:t xml:space="preserve"> </w:t>
      </w:r>
      <w:r w:rsidR="00742573">
        <w:t>má iba autor práce a školiteľ tejto diplomovej práce</w:t>
      </w:r>
      <w:r>
        <w:t xml:space="preserve">. </w:t>
      </w:r>
      <w:r w:rsidR="003C627F">
        <w:t>Budú</w:t>
      </w:r>
      <w:r>
        <w:t xml:space="preserve"> potrebn</w:t>
      </w:r>
      <w:r w:rsidR="003C627F">
        <w:t>é</w:t>
      </w:r>
      <w:r>
        <w:t xml:space="preserve"> ak sa budeme </w:t>
      </w:r>
      <w:r w:rsidR="003C627F">
        <w:t>chcieť</w:t>
      </w:r>
      <w:r>
        <w:t xml:space="preserve"> </w:t>
      </w:r>
      <w:r w:rsidR="003C627F">
        <w:t>dostáť</w:t>
      </w:r>
      <w:r>
        <w:t xml:space="preserve"> na Google </w:t>
      </w:r>
      <w:r w:rsidR="00742573">
        <w:t>účet</w:t>
      </w:r>
      <w:r>
        <w:t xml:space="preserve"> alebo </w:t>
      </w:r>
      <w:r w:rsidR="003C627F">
        <w:t>YouTube</w:t>
      </w:r>
      <w:r>
        <w:t xml:space="preserve"> </w:t>
      </w:r>
      <w:r w:rsidR="003C627F">
        <w:t>kanál</w:t>
      </w:r>
      <w:r>
        <w:t xml:space="preserve"> alebo do </w:t>
      </w:r>
      <w:proofErr w:type="spellStart"/>
      <w:r w:rsidR="003C627F">
        <w:t>setupu</w:t>
      </w:r>
      <w:proofErr w:type="spellEnd"/>
      <w:r w:rsidR="003C627F">
        <w:t xml:space="preserve"> nášho </w:t>
      </w:r>
      <w:proofErr w:type="spellStart"/>
      <w:r w:rsidR="003C627F">
        <w:t>hostingov</w:t>
      </w:r>
      <w:r w:rsidR="005B4FC2">
        <w:t>é</w:t>
      </w:r>
      <w:r w:rsidR="003C627F">
        <w:t>ho</w:t>
      </w:r>
      <w:proofErr w:type="spellEnd"/>
      <w:r w:rsidR="003C627F">
        <w:t xml:space="preserve"> poskytovateľa.</w:t>
      </w:r>
    </w:p>
    <w:p w14:paraId="58300B9B" w14:textId="30210D36" w:rsidR="00B73F77" w:rsidRPr="00A829D8" w:rsidRDefault="00312D47" w:rsidP="00B73F77">
      <w:pPr>
        <w:jc w:val="both"/>
      </w:pPr>
      <w:r>
        <w:t>Všetky súbory tejto práce si môžete pozrieť, pripadne stiahnuť z </w:t>
      </w:r>
      <w:proofErr w:type="spellStart"/>
      <w:r>
        <w:t>GitHubu</w:t>
      </w:r>
      <w:proofErr w:type="spellEnd"/>
      <w:r>
        <w:t xml:space="preserve"> na tomto odkaze: </w:t>
      </w:r>
      <w:hyperlink r:id="rId62" w:history="1">
        <w:r>
          <w:rPr>
            <w:rStyle w:val="Hypertextovprepojenie"/>
          </w:rPr>
          <w:t>https://github.com/Chilqt/Diplomova-praca</w:t>
        </w:r>
      </w:hyperlink>
      <w:r>
        <w:t>. Nachádza sa tam celý WordPress portál (všetky jeho súbory) a taktiež aj diplomová práca, príručky a aj ďalšie súbory ako obrázky a dokumenty, ktoré súvisia s touto prácou.</w:t>
      </w:r>
      <w:bookmarkStart w:id="104" w:name="_GoBack"/>
      <w:bookmarkEnd w:id="104"/>
    </w:p>
    <w:p w14:paraId="5F67A5D0" w14:textId="77777777" w:rsidR="00B73F77" w:rsidRDefault="00B73F77">
      <w:pPr>
        <w:spacing w:line="259" w:lineRule="auto"/>
        <w:rPr>
          <w:bCs/>
        </w:rPr>
      </w:pPr>
      <w:bookmarkStart w:id="105" w:name="_Toc39403130"/>
      <w:bookmarkStart w:id="106" w:name="_Toc515019901"/>
      <w:r>
        <w:rPr>
          <w:b/>
          <w:bCs/>
        </w:rPr>
        <w:br w:type="page"/>
      </w:r>
    </w:p>
    <w:sdt>
      <w:sdtPr>
        <w:rPr>
          <w:rFonts w:asciiTheme="minorHAnsi" w:eastAsiaTheme="minorHAnsi" w:hAnsiTheme="minorHAnsi" w:cstheme="minorBidi"/>
          <w:b w:val="0"/>
          <w:bCs/>
          <w:sz w:val="22"/>
          <w:szCs w:val="22"/>
        </w:rPr>
        <w:id w:val="-2095002013"/>
        <w:docPartObj>
          <w:docPartGallery w:val="Bibliographies"/>
          <w:docPartUnique/>
        </w:docPartObj>
      </w:sdtPr>
      <w:sdtEndPr>
        <w:rPr>
          <w:bCs w:val="0"/>
        </w:rPr>
      </w:sdtEndPr>
      <w:sdtContent>
        <w:p w14:paraId="722303D1" w14:textId="560D8301" w:rsidR="00166A9D" w:rsidRPr="00166A9D" w:rsidRDefault="00166A9D" w:rsidP="00166A9D">
          <w:pPr>
            <w:pStyle w:val="Nadpis1"/>
            <w:rPr>
              <w:rStyle w:val="1NadpisChar"/>
              <w:b/>
              <w:bCs/>
            </w:rPr>
          </w:pPr>
          <w:r w:rsidRPr="00166A9D">
            <w:rPr>
              <w:rStyle w:val="1NadpisChar"/>
              <w:b/>
              <w:bCs/>
            </w:rPr>
            <w:t>Zoznam použitej literatúry</w:t>
          </w:r>
          <w:bookmarkEnd w:id="105"/>
          <w:bookmarkEnd w:id="106"/>
        </w:p>
        <w:sdt>
          <w:sdtPr>
            <w:id w:val="111145805"/>
            <w:bibliography/>
          </w:sdtPr>
          <w:sdtContent>
            <w:p w14:paraId="44565F9D" w14:textId="77777777" w:rsidR="00166A9D" w:rsidRDefault="00166A9D" w:rsidP="00166A9D">
              <w:pPr>
                <w:rPr>
                  <w:noProof/>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2"/>
                <w:gridCol w:w="8335"/>
              </w:tblGrid>
              <w:tr w:rsidR="00166A9D" w14:paraId="320191C7" w14:textId="77777777" w:rsidTr="00166A9D">
                <w:trPr>
                  <w:tblCellSpacing w:w="15" w:type="dxa"/>
                </w:trPr>
                <w:tc>
                  <w:tcPr>
                    <w:tcW w:w="232" w:type="pct"/>
                    <w:hideMark/>
                  </w:tcPr>
                  <w:p w14:paraId="409ED916" w14:textId="77777777" w:rsidR="00166A9D" w:rsidRDefault="00166A9D" w:rsidP="00166A9D">
                    <w:pPr>
                      <w:pStyle w:val="Bibliografia"/>
                      <w:rPr>
                        <w:rFonts w:eastAsiaTheme="minorEastAsia"/>
                        <w:noProof/>
                      </w:rPr>
                    </w:pPr>
                    <w:r>
                      <w:rPr>
                        <w:noProof/>
                      </w:rPr>
                      <w:t xml:space="preserve">[1] </w:t>
                    </w:r>
                  </w:p>
                </w:tc>
                <w:tc>
                  <w:tcPr>
                    <w:tcW w:w="4717" w:type="pct"/>
                    <w:hideMark/>
                  </w:tcPr>
                  <w:p w14:paraId="28FAECAC" w14:textId="77777777" w:rsidR="00166A9D" w:rsidRPr="00166A9D" w:rsidRDefault="00166A9D" w:rsidP="00166A9D">
                    <w:pPr>
                      <w:jc w:val="both"/>
                      <w:rPr>
                        <w:rStyle w:val="Hypertextovprepojenie"/>
                        <w:color w:val="auto"/>
                        <w:u w:val="none"/>
                      </w:rPr>
                    </w:pPr>
                    <w:r>
                      <w:t>WORDPRESS TÍM, Informácie o WordPresse, 19.1.2020 .</w:t>
                    </w:r>
                    <w:r w:rsidRPr="00F607E4">
                      <w:t xml:space="preserve"> </w:t>
                    </w:r>
                    <w:r w:rsidRPr="00A829D8">
                      <w:t xml:space="preserve">[online]. </w:t>
                    </w:r>
                    <w:r>
                      <w:t xml:space="preserve"> Dostupné na internete: &lt;</w:t>
                    </w:r>
                    <w:hyperlink r:id="rId63" w:history="1">
                      <w:r w:rsidRPr="009A050D">
                        <w:rPr>
                          <w:rStyle w:val="Hypertextovprepojenie"/>
                        </w:rPr>
                        <w:t>https://sk.wordpress.org/</w:t>
                      </w:r>
                    </w:hyperlink>
                    <w:r>
                      <w:rPr>
                        <w:rStyle w:val="Hypertextovprepojenie"/>
                      </w:rPr>
                      <w:t>&gt;</w:t>
                    </w:r>
                  </w:p>
                  <w:p w14:paraId="3D56477E" w14:textId="77777777" w:rsidR="00166A9D" w:rsidRPr="00216FAC" w:rsidRDefault="00166A9D" w:rsidP="00166A9D">
                    <w:pPr>
                      <w:shd w:val="clear" w:color="auto" w:fill="FFFFFF"/>
                      <w:spacing w:before="100" w:beforeAutospacing="1" w:after="100" w:afterAutospacing="1"/>
                      <w:rPr>
                        <w:rFonts w:eastAsia="Times New Roman" w:cstheme="minorHAnsi"/>
                        <w:color w:val="262626"/>
                        <w:lang w:eastAsia="sk-SK"/>
                      </w:rPr>
                    </w:pPr>
                  </w:p>
                </w:tc>
              </w:tr>
              <w:tr w:rsidR="00166A9D" w14:paraId="3C3132E1" w14:textId="77777777" w:rsidTr="00166A9D">
                <w:trPr>
                  <w:tblCellSpacing w:w="15" w:type="dxa"/>
                </w:trPr>
                <w:tc>
                  <w:tcPr>
                    <w:tcW w:w="232" w:type="pct"/>
                    <w:hideMark/>
                  </w:tcPr>
                  <w:p w14:paraId="01425371" w14:textId="77777777" w:rsidR="00166A9D" w:rsidRPr="00122CD8" w:rsidRDefault="00166A9D" w:rsidP="00166A9D">
                    <w:pPr>
                      <w:pStyle w:val="Bibliografia"/>
                      <w:rPr>
                        <w:noProof/>
                      </w:rPr>
                    </w:pPr>
                    <w:r>
                      <w:rPr>
                        <w:noProof/>
                      </w:rPr>
                      <w:t xml:space="preserve">[2] </w:t>
                    </w:r>
                  </w:p>
                </w:tc>
                <w:tc>
                  <w:tcPr>
                    <w:tcW w:w="4717" w:type="pct"/>
                    <w:hideMark/>
                  </w:tcPr>
                  <w:p w14:paraId="6887C8DA" w14:textId="77777777" w:rsidR="00166A9D" w:rsidRPr="00705D71" w:rsidRDefault="00166A9D" w:rsidP="00166A9D">
                    <w:pPr>
                      <w:jc w:val="both"/>
                      <w:rPr>
                        <w:rStyle w:val="Hypertextovprepojenie"/>
                      </w:rPr>
                    </w:pPr>
                    <w:r w:rsidRPr="00166A9D">
                      <w:rPr>
                        <w:rStyle w:val="Hypertextovprepojenie"/>
                        <w:color w:val="auto"/>
                        <w:u w:val="none"/>
                      </w:rPr>
                      <w:t xml:space="preserve">WordPress </w:t>
                    </w:r>
                    <w:proofErr w:type="spellStart"/>
                    <w:r w:rsidRPr="00166A9D">
                      <w:rPr>
                        <w:rStyle w:val="Hypertextovprepojenie"/>
                        <w:color w:val="auto"/>
                        <w:u w:val="none"/>
                      </w:rPr>
                      <w:t>Versions</w:t>
                    </w:r>
                    <w:proofErr w:type="spellEnd"/>
                    <w:r w:rsidRPr="00166A9D">
                      <w:rPr>
                        <w:rStyle w:val="Hypertextovprepojenie"/>
                        <w:color w:val="auto"/>
                        <w:u w:val="none"/>
                      </w:rPr>
                      <w:t xml:space="preserve"> « WordPress </w:t>
                    </w:r>
                    <w:proofErr w:type="spellStart"/>
                    <w:r w:rsidRPr="00166A9D">
                      <w:rPr>
                        <w:rStyle w:val="Hypertextovprepojenie"/>
                        <w:color w:val="auto"/>
                        <w:u w:val="none"/>
                      </w:rPr>
                      <w:t>Codex</w:t>
                    </w:r>
                    <w:proofErr w:type="spellEnd"/>
                    <w:r w:rsidRPr="00166A9D">
                      <w:rPr>
                        <w:rStyle w:val="Hypertextovprepojenie"/>
                        <w:color w:val="auto"/>
                        <w:u w:val="none"/>
                      </w:rPr>
                      <w:t xml:space="preserve"> [online].  [cit. 2020-03-22].</w:t>
                    </w:r>
                    <w:r w:rsidRPr="00705D71">
                      <w:t xml:space="preserve"> </w:t>
                    </w:r>
                    <w:r w:rsidRPr="00166A9D">
                      <w:rPr>
                        <w:rStyle w:val="Hypertextovprepojenie"/>
                        <w:color w:val="auto"/>
                        <w:u w:val="none"/>
                      </w:rPr>
                      <w:t xml:space="preserve"> </w:t>
                    </w:r>
                    <w:r w:rsidRPr="00705D71">
                      <w:t>Dostupné na internete:</w:t>
                    </w:r>
                    <w:r w:rsidRPr="00166A9D">
                      <w:rPr>
                        <w:rStyle w:val="Hypertextovprepojenie"/>
                        <w:color w:val="auto"/>
                        <w:u w:val="none"/>
                      </w:rPr>
                      <w:t xml:space="preserve"> &lt;</w:t>
                    </w:r>
                    <w:hyperlink r:id="rId64" w:history="1">
                      <w:r w:rsidRPr="00705D71">
                        <w:rPr>
                          <w:rStyle w:val="Hypertextovprepojenie"/>
                        </w:rPr>
                        <w:t>https://codex.wordpress.org/</w:t>
                      </w:r>
                    </w:hyperlink>
                    <w:r w:rsidRPr="00705D71">
                      <w:t xml:space="preserve">&gt; </w:t>
                    </w:r>
                  </w:p>
                </w:tc>
              </w:tr>
              <w:tr w:rsidR="00166A9D" w14:paraId="6212DDDD" w14:textId="77777777" w:rsidTr="00166A9D">
                <w:trPr>
                  <w:tblCellSpacing w:w="15" w:type="dxa"/>
                </w:trPr>
                <w:tc>
                  <w:tcPr>
                    <w:tcW w:w="232" w:type="pct"/>
                    <w:hideMark/>
                  </w:tcPr>
                  <w:p w14:paraId="4679C551" w14:textId="77777777" w:rsidR="00166A9D" w:rsidRDefault="00166A9D" w:rsidP="00166A9D">
                    <w:pPr>
                      <w:pStyle w:val="Bibliografia"/>
                      <w:rPr>
                        <w:rFonts w:eastAsiaTheme="minorEastAsia"/>
                        <w:noProof/>
                      </w:rPr>
                    </w:pPr>
                    <w:r>
                      <w:rPr>
                        <w:noProof/>
                      </w:rPr>
                      <w:t xml:space="preserve">[3] </w:t>
                    </w:r>
                  </w:p>
                </w:tc>
                <w:tc>
                  <w:tcPr>
                    <w:tcW w:w="4717" w:type="pct"/>
                    <w:hideMark/>
                  </w:tcPr>
                  <w:p w14:paraId="48939DA0" w14:textId="77777777" w:rsidR="00166A9D" w:rsidRPr="00705D71" w:rsidRDefault="00166A9D" w:rsidP="00166A9D">
                    <w:pPr>
                      <w:jc w:val="both"/>
                    </w:pPr>
                    <w:r w:rsidRPr="00705D71">
                      <w:t>VÖRÖS, Karol. WordPress Slovensko [online]. 2017-11-06, [cit. 2020-03-22]. Dostupné na internete: &lt;</w:t>
                    </w:r>
                    <w:hyperlink r:id="rId65" w:history="1">
                      <w:r w:rsidRPr="00705D71">
                        <w:rPr>
                          <w:rStyle w:val="Hypertextovprepojenie"/>
                        </w:rPr>
                        <w:t>https://wp.sk/</w:t>
                      </w:r>
                    </w:hyperlink>
                    <w:r w:rsidRPr="00705D71">
                      <w:t>&gt;</w:t>
                    </w:r>
                  </w:p>
                </w:tc>
              </w:tr>
              <w:tr w:rsidR="00166A9D" w14:paraId="585546DB" w14:textId="77777777" w:rsidTr="00166A9D">
                <w:trPr>
                  <w:tblCellSpacing w:w="15" w:type="dxa"/>
                </w:trPr>
                <w:tc>
                  <w:tcPr>
                    <w:tcW w:w="232" w:type="pct"/>
                    <w:hideMark/>
                  </w:tcPr>
                  <w:p w14:paraId="08D63FDB" w14:textId="77777777" w:rsidR="00166A9D" w:rsidRDefault="00166A9D" w:rsidP="00166A9D">
                    <w:pPr>
                      <w:pStyle w:val="Bibliografia"/>
                      <w:rPr>
                        <w:rFonts w:eastAsiaTheme="minorEastAsia"/>
                        <w:noProof/>
                      </w:rPr>
                    </w:pPr>
                    <w:r>
                      <w:rPr>
                        <w:noProof/>
                      </w:rPr>
                      <w:t xml:space="preserve">[4] </w:t>
                    </w:r>
                  </w:p>
                </w:tc>
                <w:tc>
                  <w:tcPr>
                    <w:tcW w:w="4717" w:type="pct"/>
                    <w:hideMark/>
                  </w:tcPr>
                  <w:p w14:paraId="1E5C5C7F" w14:textId="77777777" w:rsidR="00166A9D" w:rsidRPr="00705D71" w:rsidRDefault="00166A9D" w:rsidP="00166A9D">
                    <w:pPr>
                      <w:jc w:val="both"/>
                      <w:rPr>
                        <w:rStyle w:val="Hypertextovprepojenie"/>
                      </w:rPr>
                    </w:pPr>
                    <w:r w:rsidRPr="00705D71">
                      <w:t xml:space="preserve">TOUCH4IT TÍM, Prečo má umelá inteligencia stále väčší a väčší význam? 16.5.2019. [online].  </w:t>
                    </w:r>
                    <w:r w:rsidRPr="00166A9D">
                      <w:rPr>
                        <w:rStyle w:val="Hypertextovprepojenie"/>
                        <w:color w:val="auto"/>
                        <w:u w:val="none"/>
                      </w:rPr>
                      <w:t xml:space="preserve">[cit. 2020-03-22] </w:t>
                    </w:r>
                    <w:r w:rsidRPr="00705D71">
                      <w:t>Dostupné na internete: &lt;</w:t>
                    </w:r>
                    <w:hyperlink r:id="rId66" w:history="1">
                      <w:r w:rsidRPr="00705D71">
                        <w:rPr>
                          <w:rStyle w:val="Hypertextovprepojenie"/>
                        </w:rPr>
                        <w:t>https://touch4it.sk/blog/co-je-to-umela-inteligencia?fbclid=IwAR3zSwnKPzAhtOjghTjx7PpebjxZ9FujmnVKbGqp1mINsHEv_vbNzxJhLm0</w:t>
                      </w:r>
                    </w:hyperlink>
                    <w:r w:rsidRPr="00705D71">
                      <w:t>&gt;</w:t>
                    </w:r>
                  </w:p>
                </w:tc>
              </w:tr>
              <w:tr w:rsidR="00166A9D" w14:paraId="787F4E38" w14:textId="77777777" w:rsidTr="00166A9D">
                <w:trPr>
                  <w:tblCellSpacing w:w="15" w:type="dxa"/>
                </w:trPr>
                <w:tc>
                  <w:tcPr>
                    <w:tcW w:w="232" w:type="pct"/>
                    <w:hideMark/>
                  </w:tcPr>
                  <w:p w14:paraId="5A8C2DC7" w14:textId="77777777" w:rsidR="00166A9D" w:rsidRDefault="00166A9D" w:rsidP="00166A9D">
                    <w:pPr>
                      <w:pStyle w:val="Bibliografia"/>
                      <w:rPr>
                        <w:rFonts w:eastAsiaTheme="minorEastAsia"/>
                        <w:noProof/>
                      </w:rPr>
                    </w:pPr>
                    <w:r>
                      <w:rPr>
                        <w:rFonts w:eastAsiaTheme="minorEastAsia"/>
                        <w:noProof/>
                      </w:rPr>
                      <w:t>[5]</w:t>
                    </w:r>
                  </w:p>
                </w:tc>
                <w:tc>
                  <w:tcPr>
                    <w:tcW w:w="4717" w:type="pct"/>
                    <w:hideMark/>
                  </w:tcPr>
                  <w:p w14:paraId="4EC50C8D" w14:textId="77777777" w:rsidR="00166A9D" w:rsidRPr="00705D71" w:rsidRDefault="00166A9D" w:rsidP="00166A9D">
                    <w:pPr>
                      <w:jc w:val="both"/>
                    </w:pPr>
                    <w:r w:rsidRPr="00705D71">
                      <w:t xml:space="preserve">KAPUT, </w:t>
                    </w:r>
                    <w:proofErr w:type="spellStart"/>
                    <w:r w:rsidRPr="00705D71">
                      <w:t>Mike</w:t>
                    </w:r>
                    <w:proofErr w:type="spellEnd"/>
                    <w:r w:rsidRPr="00705D71">
                      <w:t xml:space="preserve">. </w:t>
                    </w:r>
                    <w:proofErr w:type="spellStart"/>
                    <w:r w:rsidRPr="00705D71">
                      <w:t>What</w:t>
                    </w:r>
                    <w:proofErr w:type="spellEnd"/>
                    <w:r w:rsidRPr="00705D71">
                      <w:t xml:space="preserve"> </w:t>
                    </w:r>
                    <w:proofErr w:type="spellStart"/>
                    <w:r w:rsidRPr="00705D71">
                      <w:t>Is</w:t>
                    </w:r>
                    <w:proofErr w:type="spellEnd"/>
                    <w:r w:rsidRPr="00705D71">
                      <w:t xml:space="preserve"> </w:t>
                    </w:r>
                    <w:proofErr w:type="spellStart"/>
                    <w:r w:rsidRPr="00705D71">
                      <w:t>Artificial</w:t>
                    </w:r>
                    <w:proofErr w:type="spellEnd"/>
                    <w:r w:rsidRPr="00705D71">
                      <w:t xml:space="preserve"> </w:t>
                    </w:r>
                    <w:proofErr w:type="spellStart"/>
                    <w:r w:rsidRPr="00705D71">
                      <w:t>Intelligence</w:t>
                    </w:r>
                    <w:proofErr w:type="spellEnd"/>
                    <w:r w:rsidRPr="00705D71">
                      <w:t xml:space="preserve"> </w:t>
                    </w:r>
                    <w:proofErr w:type="spellStart"/>
                    <w:r w:rsidRPr="00705D71">
                      <w:t>for</w:t>
                    </w:r>
                    <w:proofErr w:type="spellEnd"/>
                    <w:r w:rsidRPr="00705D71">
                      <w:t xml:space="preserve"> </w:t>
                    </w:r>
                    <w:proofErr w:type="spellStart"/>
                    <w:r w:rsidRPr="00705D71">
                      <w:t>Social</w:t>
                    </w:r>
                    <w:proofErr w:type="spellEnd"/>
                    <w:r w:rsidRPr="00705D71">
                      <w:t xml:space="preserve"> </w:t>
                    </w:r>
                    <w:proofErr w:type="spellStart"/>
                    <w:r w:rsidRPr="00705D71">
                      <w:t>Media</w:t>
                    </w:r>
                    <w:proofErr w:type="spellEnd"/>
                    <w:r w:rsidRPr="00705D71">
                      <w:t xml:space="preserve">? 24.09.2019 [online]. </w:t>
                    </w:r>
                    <w:r w:rsidRPr="00166A9D">
                      <w:rPr>
                        <w:rStyle w:val="Hypertextovprepojenie"/>
                        <w:color w:val="auto"/>
                        <w:u w:val="none"/>
                      </w:rPr>
                      <w:t>[cit. 2020-03-22]</w:t>
                    </w:r>
                    <w:r w:rsidRPr="00705D71">
                      <w:t xml:space="preserve"> Dostupné na internete: &lt;</w:t>
                    </w:r>
                    <w:hyperlink r:id="rId67" w:history="1">
                      <w:r w:rsidRPr="00705D71">
                        <w:rPr>
                          <w:rStyle w:val="Hypertextovprepojenie"/>
                        </w:rPr>
                        <w:t>https://www.marketingaiinstitute.com/blog/what-is-artificial-intelligence-for-social-media?fbclid=IwAR31wfMsAitx9E4Fvaq-iKRo_vdmFTs16yRx-wBDCgt1skZrZKMsRHzbFyY</w:t>
                      </w:r>
                    </w:hyperlink>
                    <w:r w:rsidRPr="00705D71">
                      <w:t>&gt;</w:t>
                    </w:r>
                  </w:p>
                </w:tc>
              </w:tr>
              <w:tr w:rsidR="00166A9D" w14:paraId="29B176FD" w14:textId="77777777" w:rsidTr="00166A9D">
                <w:trPr>
                  <w:tblCellSpacing w:w="15" w:type="dxa"/>
                </w:trPr>
                <w:tc>
                  <w:tcPr>
                    <w:tcW w:w="232" w:type="pct"/>
                    <w:hideMark/>
                  </w:tcPr>
                  <w:p w14:paraId="46E8A1BF" w14:textId="77777777" w:rsidR="00166A9D" w:rsidRDefault="00166A9D" w:rsidP="00166A9D">
                    <w:pPr>
                      <w:pStyle w:val="Bibliografia"/>
                      <w:rPr>
                        <w:rFonts w:eastAsiaTheme="minorEastAsia"/>
                        <w:noProof/>
                      </w:rPr>
                    </w:pPr>
                    <w:r>
                      <w:rPr>
                        <w:noProof/>
                      </w:rPr>
                      <w:t xml:space="preserve">[6] </w:t>
                    </w:r>
                  </w:p>
                </w:tc>
                <w:tc>
                  <w:tcPr>
                    <w:tcW w:w="4717" w:type="pct"/>
                    <w:hideMark/>
                  </w:tcPr>
                  <w:p w14:paraId="6591E956" w14:textId="77777777" w:rsidR="00166A9D" w:rsidRPr="00705D71" w:rsidRDefault="00166A9D" w:rsidP="00166A9D">
                    <w:pPr>
                      <w:jc w:val="both"/>
                    </w:pPr>
                    <w:r w:rsidRPr="00705D71">
                      <w:t xml:space="preserve">STRÍŽ, Erik. Umelá inteligencia vie písať falošné správy, má proti nim bojovať. 25.06.2019. [online]. </w:t>
                    </w:r>
                    <w:r w:rsidRPr="00166A9D">
                      <w:rPr>
                        <w:rStyle w:val="Hypertextovprepojenie"/>
                        <w:color w:val="auto"/>
                        <w:u w:val="none"/>
                      </w:rPr>
                      <w:t xml:space="preserve">[cit. 2020-03-22]. </w:t>
                    </w:r>
                    <w:r w:rsidRPr="00705D71">
                      <w:t>Dostupné na internete: &lt;</w:t>
                    </w:r>
                    <w:hyperlink r:id="rId68" w:history="1">
                      <w:r w:rsidRPr="00705D71">
                        <w:rPr>
                          <w:rStyle w:val="Hypertextovprepojenie"/>
                        </w:rPr>
                        <w:t>https://www.unitedlife.sk/umela-inteligencia-ai-fake-news/</w:t>
                      </w:r>
                    </w:hyperlink>
                    <w:r w:rsidRPr="00705D71">
                      <w:t>&gt;</w:t>
                    </w:r>
                  </w:p>
                </w:tc>
              </w:tr>
              <w:tr w:rsidR="00166A9D" w14:paraId="26BEF696" w14:textId="77777777" w:rsidTr="00166A9D">
                <w:trPr>
                  <w:tblCellSpacing w:w="15" w:type="dxa"/>
                </w:trPr>
                <w:tc>
                  <w:tcPr>
                    <w:tcW w:w="232" w:type="pct"/>
                    <w:hideMark/>
                  </w:tcPr>
                  <w:p w14:paraId="182E8D39" w14:textId="77777777" w:rsidR="00166A9D" w:rsidRDefault="00166A9D" w:rsidP="00166A9D">
                    <w:pPr>
                      <w:pStyle w:val="Bibliografia"/>
                      <w:rPr>
                        <w:rFonts w:eastAsiaTheme="minorEastAsia"/>
                        <w:noProof/>
                      </w:rPr>
                    </w:pPr>
                    <w:r>
                      <w:rPr>
                        <w:noProof/>
                      </w:rPr>
                      <w:t xml:space="preserve">[7] </w:t>
                    </w:r>
                  </w:p>
                </w:tc>
                <w:tc>
                  <w:tcPr>
                    <w:tcW w:w="4717" w:type="pct"/>
                    <w:hideMark/>
                  </w:tcPr>
                  <w:p w14:paraId="4CEC77DB" w14:textId="77777777" w:rsidR="00166A9D" w:rsidRPr="00705D71" w:rsidRDefault="00166A9D" w:rsidP="00166A9D">
                    <w:pPr>
                      <w:jc w:val="both"/>
                    </w:pPr>
                    <w:r w:rsidRPr="00705D71">
                      <w:t xml:space="preserve">MITRO, Matúš. Umelá inteligencia Googlu je schopná vytvoriť ďalšiu umelú inteligenciu. Prekonala všetky očakávania. 3.12.2017. [online]. </w:t>
                    </w:r>
                    <w:r w:rsidRPr="00166A9D">
                      <w:rPr>
                        <w:rStyle w:val="Hypertextovprepojenie"/>
                        <w:color w:val="auto"/>
                        <w:u w:val="none"/>
                      </w:rPr>
                      <w:t xml:space="preserve">[cit. 2020-03-22]. </w:t>
                    </w:r>
                    <w:r w:rsidRPr="00705D71">
                      <w:t>Dostupné na internete:  &lt;</w:t>
                    </w:r>
                    <w:hyperlink r:id="rId69" w:history="1">
                      <w:r w:rsidRPr="00705D71">
                        <w:rPr>
                          <w:rStyle w:val="Hypertextovprepojenie"/>
                        </w:rPr>
                        <w:t>https://fontech.startitup.sk/google-ma-umelu-inteligenciu-schopnu-vytvorit-dalsiu-umelu-inteligenciu-prekonala-vsetky-ocakavania/</w:t>
                      </w:r>
                    </w:hyperlink>
                    <w:r w:rsidRPr="00705D71">
                      <w:t>&gt;</w:t>
                    </w:r>
                  </w:p>
                </w:tc>
              </w:tr>
              <w:tr w:rsidR="00166A9D" w14:paraId="325D1764" w14:textId="77777777" w:rsidTr="00166A9D">
                <w:trPr>
                  <w:tblCellSpacing w:w="15" w:type="dxa"/>
                </w:trPr>
                <w:tc>
                  <w:tcPr>
                    <w:tcW w:w="232" w:type="pct"/>
                    <w:hideMark/>
                  </w:tcPr>
                  <w:p w14:paraId="07068CCC" w14:textId="77777777" w:rsidR="00166A9D" w:rsidRDefault="00166A9D" w:rsidP="00166A9D">
                    <w:pPr>
                      <w:pStyle w:val="Bibliografia"/>
                      <w:rPr>
                        <w:rFonts w:eastAsiaTheme="minorEastAsia"/>
                        <w:noProof/>
                      </w:rPr>
                    </w:pPr>
                    <w:r>
                      <w:rPr>
                        <w:noProof/>
                      </w:rPr>
                      <w:t xml:space="preserve">[8] </w:t>
                    </w:r>
                  </w:p>
                </w:tc>
                <w:tc>
                  <w:tcPr>
                    <w:tcW w:w="4717" w:type="pct"/>
                    <w:hideMark/>
                  </w:tcPr>
                  <w:p w14:paraId="21541958" w14:textId="77777777" w:rsidR="00166A9D" w:rsidRPr="00705D71" w:rsidRDefault="00166A9D" w:rsidP="00166A9D">
                    <w:pPr>
                      <w:jc w:val="both"/>
                    </w:pPr>
                    <w:r w:rsidRPr="00705D71">
                      <w:t xml:space="preserve">TURNER, KEREN. </w:t>
                    </w:r>
                    <w:proofErr w:type="spellStart"/>
                    <w:r w:rsidRPr="00705D71">
                      <w:t>Artificial</w:t>
                    </w:r>
                    <w:proofErr w:type="spellEnd"/>
                    <w:r w:rsidRPr="00705D71">
                      <w:t xml:space="preserve"> </w:t>
                    </w:r>
                    <w:proofErr w:type="spellStart"/>
                    <w:r w:rsidRPr="00705D71">
                      <w:t>intelligence</w:t>
                    </w:r>
                    <w:proofErr w:type="spellEnd"/>
                    <w:r w:rsidRPr="00705D71">
                      <w:t xml:space="preserve"> </w:t>
                    </w:r>
                    <w:proofErr w:type="spellStart"/>
                    <w:r w:rsidRPr="00705D71">
                      <w:t>may</w:t>
                    </w:r>
                    <w:proofErr w:type="spellEnd"/>
                    <w:r w:rsidRPr="00705D71">
                      <w:t xml:space="preserve"> </w:t>
                    </w:r>
                    <w:proofErr w:type="spellStart"/>
                    <w:r w:rsidRPr="00705D71">
                      <w:t>soon</w:t>
                    </w:r>
                    <w:proofErr w:type="spellEnd"/>
                    <w:r w:rsidRPr="00705D71">
                      <w:t xml:space="preserve"> monitor live </w:t>
                    </w:r>
                    <w:proofErr w:type="spellStart"/>
                    <w:r w:rsidRPr="00705D71">
                      <w:t>videos</w:t>
                    </w:r>
                    <w:proofErr w:type="spellEnd"/>
                    <w:r w:rsidRPr="00705D71">
                      <w:t xml:space="preserve"> on Twitter, Facebook. 14.8.2016. [online]. </w:t>
                    </w:r>
                    <w:r w:rsidRPr="00166A9D">
                      <w:rPr>
                        <w:rStyle w:val="Hypertextovprepojenie"/>
                        <w:color w:val="auto"/>
                        <w:u w:val="none"/>
                      </w:rPr>
                      <w:t xml:space="preserve">[citované 22.3.2020] </w:t>
                    </w:r>
                    <w:r w:rsidRPr="00705D71">
                      <w:t>Dostupné na internete:  &lt;</w:t>
                    </w:r>
                    <w:hyperlink r:id="rId70" w:history="1">
                      <w:r w:rsidRPr="00705D71">
                        <w:rPr>
                          <w:rStyle w:val="Hypertextovprepojenie"/>
                        </w:rPr>
                        <w:t>https://www.thestar.com/business/2016/08/14/artificial-intelligence-may-soon-monitor-live-videos-on-twitter-facebook.html</w:t>
                      </w:r>
                    </w:hyperlink>
                    <w:r w:rsidRPr="00705D71">
                      <w:t>&gt;</w:t>
                    </w:r>
                  </w:p>
                </w:tc>
              </w:tr>
              <w:tr w:rsidR="00166A9D" w14:paraId="642A8991" w14:textId="77777777" w:rsidTr="00166A9D">
                <w:trPr>
                  <w:tblCellSpacing w:w="15" w:type="dxa"/>
                </w:trPr>
                <w:tc>
                  <w:tcPr>
                    <w:tcW w:w="232" w:type="pct"/>
                    <w:hideMark/>
                  </w:tcPr>
                  <w:p w14:paraId="385729AD" w14:textId="77777777" w:rsidR="00166A9D" w:rsidRDefault="00166A9D" w:rsidP="00166A9D">
                    <w:pPr>
                      <w:pStyle w:val="Bibliografia"/>
                      <w:rPr>
                        <w:rFonts w:eastAsiaTheme="minorEastAsia"/>
                        <w:noProof/>
                      </w:rPr>
                    </w:pPr>
                    <w:r>
                      <w:rPr>
                        <w:noProof/>
                      </w:rPr>
                      <w:t xml:space="preserve">[9] </w:t>
                    </w:r>
                  </w:p>
                </w:tc>
                <w:tc>
                  <w:tcPr>
                    <w:tcW w:w="4717" w:type="pct"/>
                    <w:hideMark/>
                  </w:tcPr>
                  <w:p w14:paraId="02E69D3B" w14:textId="77777777" w:rsidR="00166A9D" w:rsidRPr="00705D71" w:rsidRDefault="00166A9D" w:rsidP="00166A9D">
                    <w:pPr>
                      <w:jc w:val="both"/>
                    </w:pPr>
                    <w:r w:rsidRPr="00705D71">
                      <w:t xml:space="preserve">ŠVEC, Tomáš. Extrémistov a teroristov bude na Facebooku hľadať aj umelá inteligencia. 19.02.2017. [online]. </w:t>
                    </w:r>
                    <w:r w:rsidRPr="00166A9D">
                      <w:rPr>
                        <w:rStyle w:val="Hypertextovprepojenie"/>
                        <w:color w:val="auto"/>
                        <w:u w:val="none"/>
                      </w:rPr>
                      <w:t xml:space="preserve">[citované 22.3.2020] </w:t>
                    </w:r>
                    <w:r w:rsidRPr="00705D71">
                      <w:t xml:space="preserve">Dostupné na internete:   </w:t>
                    </w:r>
                    <w:r w:rsidRPr="00705D71">
                      <w:lastRenderedPageBreak/>
                      <w:t>&lt;</w:t>
                    </w:r>
                    <w:hyperlink r:id="rId71" w:history="1">
                      <w:r w:rsidRPr="00705D71">
                        <w:rPr>
                          <w:rStyle w:val="Hypertextovprepojenie"/>
                        </w:rPr>
                        <w:t>https://vat.pravda.sk/komunikacia/clanok/420365-umela-inteligencia-facebooku-pomoze-hladat-extremistov-a-teroristov/</w:t>
                      </w:r>
                    </w:hyperlink>
                    <w:r w:rsidRPr="00705D71">
                      <w:t>&gt;</w:t>
                    </w:r>
                  </w:p>
                </w:tc>
              </w:tr>
              <w:tr w:rsidR="00166A9D" w14:paraId="1FEA6378" w14:textId="77777777" w:rsidTr="00166A9D">
                <w:trPr>
                  <w:tblCellSpacing w:w="15" w:type="dxa"/>
                </w:trPr>
                <w:tc>
                  <w:tcPr>
                    <w:tcW w:w="232" w:type="pct"/>
                    <w:hideMark/>
                  </w:tcPr>
                  <w:p w14:paraId="4EEC752A" w14:textId="77777777" w:rsidR="00166A9D" w:rsidRDefault="00166A9D" w:rsidP="00166A9D">
                    <w:pPr>
                      <w:pStyle w:val="Bibliografia"/>
                      <w:rPr>
                        <w:rFonts w:eastAsiaTheme="minorEastAsia"/>
                        <w:noProof/>
                      </w:rPr>
                    </w:pPr>
                    <w:r>
                      <w:rPr>
                        <w:noProof/>
                      </w:rPr>
                      <w:lastRenderedPageBreak/>
                      <w:t xml:space="preserve">[10] </w:t>
                    </w:r>
                  </w:p>
                </w:tc>
                <w:tc>
                  <w:tcPr>
                    <w:tcW w:w="4717" w:type="pct"/>
                    <w:hideMark/>
                  </w:tcPr>
                  <w:p w14:paraId="6057B5E8" w14:textId="77777777" w:rsidR="00166A9D" w:rsidRPr="00705D71" w:rsidRDefault="00166A9D" w:rsidP="00166A9D">
                    <w:pPr>
                      <w:jc w:val="both"/>
                    </w:pPr>
                    <w:r w:rsidRPr="00705D71">
                      <w:t xml:space="preserve">PATTINSON Robert, </w:t>
                    </w:r>
                    <w:proofErr w:type="spellStart"/>
                    <w:r w:rsidRPr="00705D71">
                      <w:t>Future</w:t>
                    </w:r>
                    <w:proofErr w:type="spellEnd"/>
                    <w:r w:rsidRPr="00705D71">
                      <w:t xml:space="preserve"> of AI in </w:t>
                    </w:r>
                    <w:proofErr w:type="spellStart"/>
                    <w:r w:rsidRPr="00705D71">
                      <w:t>Social</w:t>
                    </w:r>
                    <w:proofErr w:type="spellEnd"/>
                    <w:r w:rsidRPr="00705D71">
                      <w:t xml:space="preserve"> </w:t>
                    </w:r>
                    <w:proofErr w:type="spellStart"/>
                    <w:r w:rsidRPr="00705D71">
                      <w:t>Media</w:t>
                    </w:r>
                    <w:proofErr w:type="spellEnd"/>
                    <w:r w:rsidRPr="00705D71">
                      <w:t>. 7.9.2019. [online].</w:t>
                    </w:r>
                    <w:r w:rsidRPr="00166A9D">
                      <w:rPr>
                        <w:rStyle w:val="Hypertextovprepojenie"/>
                        <w:color w:val="auto"/>
                        <w:u w:val="none"/>
                      </w:rPr>
                      <w:t xml:space="preserve"> [citované 22.3.2020]. </w:t>
                    </w:r>
                    <w:r w:rsidRPr="00705D71">
                      <w:t xml:space="preserve"> Dostupné na internete: &lt;</w:t>
                    </w:r>
                    <w:hyperlink r:id="rId72" w:history="1">
                      <w:r w:rsidRPr="00705D71">
                        <w:rPr>
                          <w:rStyle w:val="Hypertextovprepojenie"/>
                        </w:rPr>
                        <w:t>https://votepair.org/ai-in-social-media/?fbclid=IwAR24mUaQe2CH1PBMucN-B-zgz55-aF5EFKP-B3fX5dhWAveK0rxc1W21efE</w:t>
                      </w:r>
                    </w:hyperlink>
                    <w:r w:rsidRPr="00705D71">
                      <w:t>&gt;</w:t>
                    </w:r>
                  </w:p>
                </w:tc>
              </w:tr>
              <w:tr w:rsidR="00166A9D" w14:paraId="29E87B0B" w14:textId="77777777" w:rsidTr="00166A9D">
                <w:trPr>
                  <w:trHeight w:val="304"/>
                  <w:tblCellSpacing w:w="15" w:type="dxa"/>
                </w:trPr>
                <w:tc>
                  <w:tcPr>
                    <w:tcW w:w="232" w:type="pct"/>
                    <w:hideMark/>
                  </w:tcPr>
                  <w:p w14:paraId="7DF6B26E" w14:textId="77777777" w:rsidR="00166A9D" w:rsidRDefault="00166A9D" w:rsidP="00166A9D">
                    <w:pPr>
                      <w:pStyle w:val="Bibliografia"/>
                      <w:rPr>
                        <w:rFonts w:eastAsiaTheme="minorEastAsia"/>
                        <w:noProof/>
                      </w:rPr>
                    </w:pPr>
                    <w:r>
                      <w:rPr>
                        <w:noProof/>
                      </w:rPr>
                      <w:t xml:space="preserve">[11] </w:t>
                    </w:r>
                  </w:p>
                </w:tc>
                <w:tc>
                  <w:tcPr>
                    <w:tcW w:w="4717" w:type="pct"/>
                    <w:hideMark/>
                  </w:tcPr>
                  <w:p w14:paraId="7C281CDE" w14:textId="77777777" w:rsidR="00166A9D" w:rsidRPr="00705D71" w:rsidRDefault="00166A9D" w:rsidP="00166A9D">
                    <w:pPr>
                      <w:jc w:val="both"/>
                    </w:pPr>
                    <w:r w:rsidRPr="00705D71">
                      <w:t xml:space="preserve">AVA, </w:t>
                    </w:r>
                    <w:proofErr w:type="spellStart"/>
                    <w:r w:rsidRPr="00705D71">
                      <w:t>Isabella</w:t>
                    </w:r>
                    <w:proofErr w:type="spellEnd"/>
                    <w:r w:rsidRPr="00705D71">
                      <w:t xml:space="preserve">. </w:t>
                    </w:r>
                    <w:proofErr w:type="spellStart"/>
                    <w:r w:rsidRPr="00705D71">
                      <w:t>The</w:t>
                    </w:r>
                    <w:proofErr w:type="spellEnd"/>
                    <w:r w:rsidRPr="00705D71">
                      <w:t xml:space="preserve"> </w:t>
                    </w:r>
                    <w:proofErr w:type="spellStart"/>
                    <w:r w:rsidRPr="00705D71">
                      <w:t>effect</w:t>
                    </w:r>
                    <w:proofErr w:type="spellEnd"/>
                    <w:r w:rsidRPr="00705D71">
                      <w:t xml:space="preserve"> of </w:t>
                    </w:r>
                    <w:proofErr w:type="spellStart"/>
                    <w:r w:rsidRPr="00705D71">
                      <w:t>Artificial</w:t>
                    </w:r>
                    <w:proofErr w:type="spellEnd"/>
                    <w:r w:rsidRPr="00705D71">
                      <w:t xml:space="preserve"> </w:t>
                    </w:r>
                    <w:proofErr w:type="spellStart"/>
                    <w:r w:rsidRPr="00705D71">
                      <w:t>Intelligence</w:t>
                    </w:r>
                    <w:proofErr w:type="spellEnd"/>
                    <w:r w:rsidRPr="00705D71">
                      <w:t xml:space="preserve"> on </w:t>
                    </w:r>
                    <w:proofErr w:type="spellStart"/>
                    <w:r w:rsidRPr="00705D71">
                      <w:t>Social</w:t>
                    </w:r>
                    <w:proofErr w:type="spellEnd"/>
                    <w:r w:rsidRPr="00705D71">
                      <w:t xml:space="preserve"> </w:t>
                    </w:r>
                    <w:proofErr w:type="spellStart"/>
                    <w:r w:rsidRPr="00705D71">
                      <w:t>Media</w:t>
                    </w:r>
                    <w:proofErr w:type="spellEnd"/>
                    <w:r w:rsidRPr="00705D71">
                      <w:t xml:space="preserve">. 4.10.2019. [online]. </w:t>
                    </w:r>
                    <w:r w:rsidRPr="00166A9D">
                      <w:rPr>
                        <w:rStyle w:val="Hypertextovprepojenie"/>
                        <w:color w:val="auto"/>
                        <w:u w:val="none"/>
                      </w:rPr>
                      <w:t xml:space="preserve">[citované 22.3.2020]. </w:t>
                    </w:r>
                    <w:r w:rsidRPr="00705D71">
                      <w:t xml:space="preserve"> Dostupné na internete:  &lt;</w:t>
                    </w:r>
                    <w:hyperlink r:id="rId73" w:history="1">
                      <w:r w:rsidRPr="00705D71">
                        <w:rPr>
                          <w:rStyle w:val="Hypertextovprepojenie"/>
                        </w:rPr>
                        <w:t>https://thenextscoop.com/effect-of-artificial-intelligence-on-social-media/?fbclid=IwAR0iitUk3oHCI52Gw8HdS5_QWmm-LlsnXI448aE4XpKpiem7p6jqH0blGiE</w:t>
                      </w:r>
                    </w:hyperlink>
                    <w:r w:rsidRPr="00705D71">
                      <w:t>&gt;</w:t>
                    </w:r>
                  </w:p>
                </w:tc>
              </w:tr>
              <w:tr w:rsidR="00166A9D" w14:paraId="2A60C554" w14:textId="77777777" w:rsidTr="00166A9D">
                <w:trPr>
                  <w:tblCellSpacing w:w="15" w:type="dxa"/>
                </w:trPr>
                <w:tc>
                  <w:tcPr>
                    <w:tcW w:w="232" w:type="pct"/>
                    <w:hideMark/>
                  </w:tcPr>
                  <w:p w14:paraId="56C51B5A" w14:textId="77777777" w:rsidR="00166A9D" w:rsidRDefault="00166A9D" w:rsidP="00166A9D">
                    <w:pPr>
                      <w:pStyle w:val="Bibliografia"/>
                      <w:rPr>
                        <w:rFonts w:eastAsiaTheme="minorEastAsia"/>
                        <w:noProof/>
                      </w:rPr>
                    </w:pPr>
                    <w:r>
                      <w:rPr>
                        <w:noProof/>
                      </w:rPr>
                      <w:t xml:space="preserve">[12] </w:t>
                    </w:r>
                  </w:p>
                </w:tc>
                <w:tc>
                  <w:tcPr>
                    <w:tcW w:w="4717" w:type="pct"/>
                    <w:hideMark/>
                  </w:tcPr>
                  <w:p w14:paraId="62B73B09" w14:textId="77777777" w:rsidR="00166A9D" w:rsidRPr="00705D71" w:rsidRDefault="00166A9D" w:rsidP="00166A9D">
                    <w:pPr>
                      <w:jc w:val="both"/>
                    </w:pPr>
                    <w:r w:rsidRPr="00705D71">
                      <w:t xml:space="preserve">JUROŠKO, Vladimír. WordPress.org </w:t>
                    </w:r>
                    <w:proofErr w:type="spellStart"/>
                    <w:r w:rsidRPr="00705D71">
                      <w:t>vs</w:t>
                    </w:r>
                    <w:proofErr w:type="spellEnd"/>
                    <w:r w:rsidRPr="00705D71">
                      <w:t xml:space="preserve"> WordPress.com – aké sú rozdiely? 7.3.2020 [online]. Dostupné na internete:  &lt;</w:t>
                    </w:r>
                    <w:hyperlink r:id="rId74" w:history="1">
                      <w:r w:rsidRPr="00705D71">
                        <w:rPr>
                          <w:rStyle w:val="Hypertextovprepojenie"/>
                        </w:rPr>
                        <w:t>https://jurosko.sk/wordpress-org-vs-wordpress-com/</w:t>
                      </w:r>
                    </w:hyperlink>
                    <w:r w:rsidRPr="00705D71">
                      <w:t>&gt;</w:t>
                    </w:r>
                  </w:p>
                </w:tc>
              </w:tr>
              <w:tr w:rsidR="00166A9D" w14:paraId="23E58573" w14:textId="77777777" w:rsidTr="00166A9D">
                <w:trPr>
                  <w:tblCellSpacing w:w="15" w:type="dxa"/>
                </w:trPr>
                <w:tc>
                  <w:tcPr>
                    <w:tcW w:w="232" w:type="pct"/>
                    <w:hideMark/>
                  </w:tcPr>
                  <w:p w14:paraId="5D7EE10F" w14:textId="77777777" w:rsidR="00166A9D" w:rsidRDefault="00166A9D" w:rsidP="00166A9D">
                    <w:pPr>
                      <w:pStyle w:val="Bibliografia"/>
                      <w:rPr>
                        <w:rFonts w:eastAsiaTheme="minorEastAsia"/>
                        <w:noProof/>
                      </w:rPr>
                    </w:pPr>
                    <w:r>
                      <w:rPr>
                        <w:noProof/>
                      </w:rPr>
                      <w:t xml:space="preserve">[13] </w:t>
                    </w:r>
                  </w:p>
                </w:tc>
                <w:tc>
                  <w:tcPr>
                    <w:tcW w:w="4717" w:type="pct"/>
                    <w:hideMark/>
                  </w:tcPr>
                  <w:p w14:paraId="678CE978" w14:textId="77777777" w:rsidR="00166A9D" w:rsidRPr="00705D71" w:rsidRDefault="00166A9D" w:rsidP="00166A9D">
                    <w:pPr>
                      <w:jc w:val="both"/>
                    </w:pPr>
                    <w:r w:rsidRPr="00705D71">
                      <w:t>WEBSUPPORT TÍM. [Citované 1.4.2020]. [online]. Dostupné na internete:   &lt;</w:t>
                    </w:r>
                    <w:hyperlink r:id="rId75" w:history="1">
                      <w:r w:rsidRPr="00705D71">
                        <w:rPr>
                          <w:rStyle w:val="Hypertextovprepojenie"/>
                        </w:rPr>
                        <w:t>https://www.websupport.sk/faq/co-je-to-cms</w:t>
                      </w:r>
                    </w:hyperlink>
                    <w:r w:rsidRPr="00705D71">
                      <w:t>&gt;</w:t>
                    </w:r>
                  </w:p>
                </w:tc>
              </w:tr>
              <w:tr w:rsidR="00166A9D" w:rsidRPr="00F5776E" w14:paraId="539E6593" w14:textId="77777777" w:rsidTr="00166A9D">
                <w:trPr>
                  <w:tblCellSpacing w:w="15" w:type="dxa"/>
                </w:trPr>
                <w:tc>
                  <w:tcPr>
                    <w:tcW w:w="232" w:type="pct"/>
                    <w:hideMark/>
                  </w:tcPr>
                  <w:p w14:paraId="373D52FC" w14:textId="77777777" w:rsidR="00166A9D" w:rsidRPr="00AB7BF9" w:rsidRDefault="00166A9D" w:rsidP="00166A9D">
                    <w:pPr>
                      <w:pStyle w:val="Bibliografia"/>
                      <w:rPr>
                        <w:noProof/>
                      </w:rPr>
                    </w:pPr>
                    <w:r>
                      <w:rPr>
                        <w:noProof/>
                      </w:rPr>
                      <w:t xml:space="preserve">[14] </w:t>
                    </w:r>
                  </w:p>
                </w:tc>
                <w:tc>
                  <w:tcPr>
                    <w:tcW w:w="4717" w:type="pct"/>
                    <w:hideMark/>
                  </w:tcPr>
                  <w:p w14:paraId="46A56EF4" w14:textId="77777777" w:rsidR="00166A9D" w:rsidRPr="00705D71" w:rsidRDefault="00166A9D" w:rsidP="00166A9D">
                    <w:pPr>
                      <w:jc w:val="both"/>
                    </w:pPr>
                    <w:r w:rsidRPr="00705D71">
                      <w:t xml:space="preserve">SCHÄFERHOFF Nick, </w:t>
                    </w:r>
                    <w:proofErr w:type="spellStart"/>
                    <w:r w:rsidRPr="00705D71">
                      <w:t>Popular</w:t>
                    </w:r>
                    <w:proofErr w:type="spellEnd"/>
                    <w:r w:rsidRPr="00705D71">
                      <w:t xml:space="preserve"> CMS by </w:t>
                    </w:r>
                    <w:proofErr w:type="spellStart"/>
                    <w:r w:rsidRPr="00705D71">
                      <w:t>Market</w:t>
                    </w:r>
                    <w:proofErr w:type="spellEnd"/>
                    <w:r w:rsidRPr="00705D71">
                      <w:t xml:space="preserve"> </w:t>
                    </w:r>
                    <w:proofErr w:type="spellStart"/>
                    <w:r w:rsidRPr="00705D71">
                      <w:t>Share</w:t>
                    </w:r>
                    <w:proofErr w:type="spellEnd"/>
                    <w:r w:rsidRPr="00705D71">
                      <w:t>. 17.12.2019 [Citované 1.4.2020]. [online]. Dostupné na internete: &lt;</w:t>
                    </w:r>
                    <w:hyperlink r:id="rId76" w:history="1">
                      <w:r w:rsidRPr="00705D71">
                        <w:rPr>
                          <w:rStyle w:val="Hypertextovprepojenie"/>
                        </w:rPr>
                        <w:t>https://websitesetup.org/popular-cms/</w:t>
                      </w:r>
                    </w:hyperlink>
                    <w:r w:rsidRPr="00705D71">
                      <w:t>&gt;</w:t>
                    </w:r>
                  </w:p>
                </w:tc>
              </w:tr>
              <w:tr w:rsidR="00166A9D" w:rsidRPr="00F5776E" w14:paraId="5D4B83DD" w14:textId="77777777" w:rsidTr="00166A9D">
                <w:trPr>
                  <w:tblCellSpacing w:w="15" w:type="dxa"/>
                </w:trPr>
                <w:tc>
                  <w:tcPr>
                    <w:tcW w:w="232" w:type="pct"/>
                  </w:tcPr>
                  <w:p w14:paraId="7EAB978F" w14:textId="77777777" w:rsidR="00166A9D" w:rsidRDefault="00166A9D" w:rsidP="00166A9D">
                    <w:pPr>
                      <w:pStyle w:val="Bibliografia"/>
                      <w:rPr>
                        <w:noProof/>
                      </w:rPr>
                    </w:pPr>
                    <w:r>
                      <w:rPr>
                        <w:noProof/>
                      </w:rPr>
                      <w:t>[15]</w:t>
                    </w:r>
                  </w:p>
                </w:tc>
                <w:tc>
                  <w:tcPr>
                    <w:tcW w:w="4717" w:type="pct"/>
                  </w:tcPr>
                  <w:p w14:paraId="17E23D04" w14:textId="77777777" w:rsidR="00166A9D" w:rsidRPr="00705D71" w:rsidRDefault="00166A9D" w:rsidP="00166A9D">
                    <w:pPr>
                      <w:jc w:val="both"/>
                    </w:pPr>
                    <w:r w:rsidRPr="00631E63">
                      <w:t xml:space="preserve">BUILTWITH TÍM. Web </w:t>
                    </w:r>
                    <w:proofErr w:type="spellStart"/>
                    <w:r w:rsidRPr="00631E63">
                      <w:t>Technology</w:t>
                    </w:r>
                    <w:proofErr w:type="spellEnd"/>
                    <w:r w:rsidRPr="00631E63">
                      <w:t xml:space="preserve"> </w:t>
                    </w:r>
                    <w:proofErr w:type="spellStart"/>
                    <w:r w:rsidRPr="00631E63">
                      <w:t>Usage</w:t>
                    </w:r>
                    <w:proofErr w:type="spellEnd"/>
                    <w:r w:rsidRPr="00631E63">
                      <w:t xml:space="preserve"> </w:t>
                    </w:r>
                    <w:proofErr w:type="spellStart"/>
                    <w:r w:rsidRPr="00631E63">
                      <w:t>Trends</w:t>
                    </w:r>
                    <w:proofErr w:type="spellEnd"/>
                    <w:r w:rsidRPr="00631E63">
                      <w:t>. [Citované 1.4.2020]</w:t>
                    </w:r>
                    <w:r>
                      <w:t xml:space="preserve">. </w:t>
                    </w:r>
                    <w:r w:rsidRPr="00A829D8">
                      <w:t>[online]</w:t>
                    </w:r>
                    <w:r>
                      <w:t>. Dostupné na internete:</w:t>
                    </w:r>
                    <w:r w:rsidRPr="00631E63">
                      <w:t xml:space="preserve"> </w:t>
                    </w:r>
                    <w:r>
                      <w:t xml:space="preserve"> &lt;</w:t>
                    </w:r>
                    <w:hyperlink r:id="rId77" w:history="1">
                      <w:r w:rsidRPr="009A050D">
                        <w:rPr>
                          <w:rStyle w:val="Hypertextovprepojenie"/>
                        </w:rPr>
                        <w:t>https://trends.builtwith.com/</w:t>
                      </w:r>
                    </w:hyperlink>
                    <w:r>
                      <w:t>&gt;</w:t>
                    </w:r>
                  </w:p>
                </w:tc>
              </w:tr>
              <w:tr w:rsidR="00166A9D" w:rsidRPr="00216FAC" w14:paraId="5D64BEF6" w14:textId="77777777" w:rsidTr="00166A9D">
                <w:trPr>
                  <w:tblCellSpacing w:w="15" w:type="dxa"/>
                </w:trPr>
                <w:tc>
                  <w:tcPr>
                    <w:tcW w:w="232" w:type="pct"/>
                    <w:hideMark/>
                  </w:tcPr>
                  <w:p w14:paraId="350EA514" w14:textId="77777777" w:rsidR="00166A9D" w:rsidRPr="00AB7BF9" w:rsidRDefault="00166A9D" w:rsidP="00166A9D">
                    <w:pPr>
                      <w:pStyle w:val="Bibliografia"/>
                      <w:rPr>
                        <w:noProof/>
                      </w:rPr>
                    </w:pPr>
                  </w:p>
                </w:tc>
                <w:tc>
                  <w:tcPr>
                    <w:tcW w:w="4717" w:type="pct"/>
                    <w:hideMark/>
                  </w:tcPr>
                  <w:p w14:paraId="0DDFCA68" w14:textId="77777777" w:rsidR="00166A9D" w:rsidRPr="00AB7BF9" w:rsidRDefault="00166A9D" w:rsidP="00166A9D">
                    <w:pPr>
                      <w:rPr>
                        <w:rFonts w:eastAsia="Times New Roman" w:cstheme="minorHAnsi"/>
                        <w:color w:val="262626"/>
                        <w:shd w:val="clear" w:color="auto" w:fill="FFFFFF"/>
                        <w:lang w:eastAsia="sk-SK"/>
                      </w:rPr>
                    </w:pPr>
                  </w:p>
                </w:tc>
              </w:tr>
              <w:tr w:rsidR="00166A9D" w:rsidRPr="00216FAC" w14:paraId="71BC8937" w14:textId="77777777" w:rsidTr="00166A9D">
                <w:trPr>
                  <w:tblCellSpacing w:w="15" w:type="dxa"/>
                </w:trPr>
                <w:tc>
                  <w:tcPr>
                    <w:tcW w:w="232" w:type="pct"/>
                  </w:tcPr>
                  <w:p w14:paraId="7CFED2A2" w14:textId="77777777" w:rsidR="00166A9D" w:rsidRPr="00166A9D" w:rsidRDefault="00166A9D" w:rsidP="00166A9D">
                    <w:pPr>
                      <w:pStyle w:val="Bibliografia"/>
                      <w:rPr>
                        <w:noProof/>
                        <w:lang w:val="en-US"/>
                      </w:rPr>
                    </w:pPr>
                    <w:r>
                      <w:rPr>
                        <w:noProof/>
                        <w:lang w:val="en-US"/>
                      </w:rPr>
                      <w:t>[16]</w:t>
                    </w:r>
                  </w:p>
                </w:tc>
                <w:tc>
                  <w:tcPr>
                    <w:tcW w:w="4717" w:type="pct"/>
                  </w:tcPr>
                  <w:p w14:paraId="56E386F0" w14:textId="77777777" w:rsidR="00166A9D" w:rsidRPr="00166A9D" w:rsidRDefault="00166A9D" w:rsidP="00166A9D">
                    <w:pPr>
                      <w:jc w:val="both"/>
                    </w:pPr>
                    <w:r w:rsidRPr="00000332">
                      <w:t xml:space="preserve">ČERMÁK Richard, Prečo je WordPress kráľ medzi CMS 1.7.2015. </w:t>
                    </w:r>
                    <w:r w:rsidRPr="00631E63">
                      <w:t>[Citované 1.4.2020]</w:t>
                    </w:r>
                    <w:r>
                      <w:t xml:space="preserve">. </w:t>
                    </w:r>
                    <w:r w:rsidRPr="00A829D8">
                      <w:t>[online]</w:t>
                    </w:r>
                    <w:r>
                      <w:t>. Dostupné na internete:</w:t>
                    </w:r>
                    <w:r w:rsidRPr="00631E63">
                      <w:t xml:space="preserve"> </w:t>
                    </w:r>
                    <w:r>
                      <w:t xml:space="preserve"> &lt;</w:t>
                    </w:r>
                    <w:hyperlink r:id="rId78" w:history="1">
                      <w:r w:rsidRPr="009A050D">
                        <w:rPr>
                          <w:rStyle w:val="Hypertextovprepojenie"/>
                        </w:rPr>
                        <w:t>https://www.websupport.sk/blog/2015/07/preco-je-wordpress-kral-medzi-cms/</w:t>
                      </w:r>
                    </w:hyperlink>
                    <w:r>
                      <w:t>&gt;</w:t>
                    </w:r>
                  </w:p>
                </w:tc>
              </w:tr>
              <w:tr w:rsidR="00166A9D" w:rsidRPr="00216FAC" w14:paraId="196E8A0F" w14:textId="77777777" w:rsidTr="00166A9D">
                <w:trPr>
                  <w:tblCellSpacing w:w="15" w:type="dxa"/>
                </w:trPr>
                <w:tc>
                  <w:tcPr>
                    <w:tcW w:w="232" w:type="pct"/>
                  </w:tcPr>
                  <w:p w14:paraId="68E8EFA0" w14:textId="77777777" w:rsidR="00166A9D" w:rsidRDefault="00166A9D" w:rsidP="00166A9D">
                    <w:pPr>
                      <w:pStyle w:val="Bibliografia"/>
                      <w:rPr>
                        <w:noProof/>
                        <w:lang w:val="en-US"/>
                      </w:rPr>
                    </w:pPr>
                    <w:r>
                      <w:rPr>
                        <w:noProof/>
                        <w:lang w:val="en-US"/>
                      </w:rPr>
                      <w:t>[17]</w:t>
                    </w:r>
                  </w:p>
                </w:tc>
                <w:tc>
                  <w:tcPr>
                    <w:tcW w:w="4717" w:type="pct"/>
                  </w:tcPr>
                  <w:p w14:paraId="4B3DB5A6" w14:textId="77777777" w:rsidR="00166A9D" w:rsidRPr="00166A9D" w:rsidRDefault="00166A9D" w:rsidP="00166A9D">
                    <w:pPr>
                      <w:jc w:val="both"/>
                    </w:pPr>
                    <w:r w:rsidRPr="00166A9D">
                      <w:rPr>
                        <w:color w:val="222222"/>
                        <w:shd w:val="clear" w:color="auto" w:fill="FFFFFF"/>
                      </w:rPr>
                      <w:t xml:space="preserve">VELŠIC, M. 2012. Sociálne siete na Slovensku. Bratislava : Inštitút pre verejné otázky, </w:t>
                    </w:r>
                    <w:r w:rsidRPr="00631E63">
                      <w:t xml:space="preserve">[Citované </w:t>
                    </w:r>
                    <w:r>
                      <w:t>7</w:t>
                    </w:r>
                    <w:r w:rsidRPr="00631E63">
                      <w:t>.4.2020]</w:t>
                    </w:r>
                    <w:r w:rsidRPr="00166A9D">
                      <w:rPr>
                        <w:color w:val="222222"/>
                        <w:shd w:val="clear" w:color="auto" w:fill="FFFFFF"/>
                      </w:rPr>
                      <w:t>.</w:t>
                    </w:r>
                    <w:r w:rsidRPr="00977D5F">
                      <w:t> </w:t>
                    </w:r>
                    <w:hyperlink r:id="rId79" w:history="1">
                      <w:r w:rsidRPr="00977D5F">
                        <w:t>ISBN 978-80-89345-36-6</w:t>
                      </w:r>
                    </w:hyperlink>
                    <w:r>
                      <w:t xml:space="preserve"> </w:t>
                    </w:r>
                  </w:p>
                </w:tc>
              </w:tr>
              <w:tr w:rsidR="00166A9D" w:rsidRPr="00216FAC" w14:paraId="715BE3AC" w14:textId="77777777" w:rsidTr="00166A9D">
                <w:trPr>
                  <w:tblCellSpacing w:w="15" w:type="dxa"/>
                </w:trPr>
                <w:tc>
                  <w:tcPr>
                    <w:tcW w:w="232" w:type="pct"/>
                  </w:tcPr>
                  <w:p w14:paraId="40B31261" w14:textId="77777777" w:rsidR="00166A9D" w:rsidRDefault="00166A9D" w:rsidP="00166A9D">
                    <w:pPr>
                      <w:pStyle w:val="Bibliografia"/>
                      <w:rPr>
                        <w:noProof/>
                        <w:lang w:val="en-US"/>
                      </w:rPr>
                    </w:pPr>
                    <w:r>
                      <w:rPr>
                        <w:noProof/>
                        <w:lang w:val="en-US"/>
                      </w:rPr>
                      <w:t>[18]</w:t>
                    </w:r>
                  </w:p>
                </w:tc>
                <w:tc>
                  <w:tcPr>
                    <w:tcW w:w="4717" w:type="pct"/>
                  </w:tcPr>
                  <w:p w14:paraId="30D4DE2B" w14:textId="77777777" w:rsidR="00166A9D" w:rsidRPr="00166A9D" w:rsidRDefault="00166A9D" w:rsidP="00166A9D">
                    <w:pPr>
                      <w:jc w:val="both"/>
                    </w:pPr>
                    <w:r w:rsidRPr="00166A9D">
                      <w:rPr>
                        <w:shd w:val="clear" w:color="auto" w:fill="FFFFFF"/>
                      </w:rPr>
                      <w:t xml:space="preserve">BOYD, D.M., ELLISON, N.B. </w:t>
                    </w:r>
                    <w:proofErr w:type="spellStart"/>
                    <w:r w:rsidRPr="00166A9D">
                      <w:rPr>
                        <w:shd w:val="clear" w:color="auto" w:fill="FFFFFF"/>
                      </w:rPr>
                      <w:t>Social</w:t>
                    </w:r>
                    <w:proofErr w:type="spellEnd"/>
                    <w:r w:rsidRPr="00166A9D">
                      <w:rPr>
                        <w:shd w:val="clear" w:color="auto" w:fill="FFFFFF"/>
                      </w:rPr>
                      <w:t xml:space="preserve"> </w:t>
                    </w:r>
                    <w:proofErr w:type="spellStart"/>
                    <w:r w:rsidRPr="00166A9D">
                      <w:rPr>
                        <w:shd w:val="clear" w:color="auto" w:fill="FFFFFF"/>
                      </w:rPr>
                      <w:t>Network</w:t>
                    </w:r>
                    <w:proofErr w:type="spellEnd"/>
                    <w:r w:rsidRPr="00166A9D">
                      <w:rPr>
                        <w:shd w:val="clear" w:color="auto" w:fill="FFFFFF"/>
                      </w:rPr>
                      <w:t xml:space="preserve"> </w:t>
                    </w:r>
                    <w:proofErr w:type="spellStart"/>
                    <w:r w:rsidRPr="00166A9D">
                      <w:rPr>
                        <w:shd w:val="clear" w:color="auto" w:fill="FFFFFF"/>
                      </w:rPr>
                      <w:t>Sites</w:t>
                    </w:r>
                    <w:proofErr w:type="spellEnd"/>
                    <w:r w:rsidRPr="00166A9D">
                      <w:rPr>
                        <w:shd w:val="clear" w:color="auto" w:fill="FFFFFF"/>
                      </w:rPr>
                      <w:t xml:space="preserve">: </w:t>
                    </w:r>
                    <w:proofErr w:type="spellStart"/>
                    <w:r w:rsidRPr="00166A9D">
                      <w:rPr>
                        <w:shd w:val="clear" w:color="auto" w:fill="FFFFFF"/>
                      </w:rPr>
                      <w:t>Definition</w:t>
                    </w:r>
                    <w:proofErr w:type="spellEnd"/>
                    <w:r w:rsidRPr="00166A9D">
                      <w:rPr>
                        <w:shd w:val="clear" w:color="auto" w:fill="FFFFFF"/>
                      </w:rPr>
                      <w:t xml:space="preserve">, </w:t>
                    </w:r>
                    <w:proofErr w:type="spellStart"/>
                    <w:r w:rsidRPr="00166A9D">
                      <w:rPr>
                        <w:shd w:val="clear" w:color="auto" w:fill="FFFFFF"/>
                      </w:rPr>
                      <w:t>History</w:t>
                    </w:r>
                    <w:proofErr w:type="spellEnd"/>
                    <w:r w:rsidRPr="00166A9D">
                      <w:rPr>
                        <w:shd w:val="clear" w:color="auto" w:fill="FFFFFF"/>
                      </w:rPr>
                      <w:t xml:space="preserve">, and </w:t>
                    </w:r>
                    <w:proofErr w:type="spellStart"/>
                    <w:r w:rsidRPr="00166A9D">
                      <w:rPr>
                        <w:shd w:val="clear" w:color="auto" w:fill="FFFFFF"/>
                      </w:rPr>
                      <w:t>Scholarship</w:t>
                    </w:r>
                    <w:proofErr w:type="spellEnd"/>
                    <w:r w:rsidRPr="00166A9D">
                      <w:rPr>
                        <w:shd w:val="clear" w:color="auto" w:fill="FFFFFF"/>
                      </w:rPr>
                      <w:t xml:space="preserve">. [online]. In: </w:t>
                    </w:r>
                    <w:proofErr w:type="spellStart"/>
                    <w:r w:rsidRPr="00166A9D">
                      <w:rPr>
                        <w:shd w:val="clear" w:color="auto" w:fill="FFFFFF"/>
                      </w:rPr>
                      <w:t>Journal</w:t>
                    </w:r>
                    <w:proofErr w:type="spellEnd"/>
                    <w:r w:rsidRPr="00166A9D">
                      <w:rPr>
                        <w:shd w:val="clear" w:color="auto" w:fill="FFFFFF"/>
                      </w:rPr>
                      <w:t xml:space="preserve"> of </w:t>
                    </w:r>
                    <w:proofErr w:type="spellStart"/>
                    <w:r w:rsidRPr="00166A9D">
                      <w:rPr>
                        <w:shd w:val="clear" w:color="auto" w:fill="FFFFFF"/>
                      </w:rPr>
                      <w:t>Computer-Mediated</w:t>
                    </w:r>
                    <w:proofErr w:type="spellEnd"/>
                    <w:r w:rsidRPr="00166A9D">
                      <w:rPr>
                        <w:shd w:val="clear" w:color="auto" w:fill="FFFFFF"/>
                      </w:rPr>
                      <w:t xml:space="preserve"> </w:t>
                    </w:r>
                    <w:proofErr w:type="spellStart"/>
                    <w:r w:rsidRPr="00166A9D">
                      <w:rPr>
                        <w:shd w:val="clear" w:color="auto" w:fill="FFFFFF"/>
                      </w:rPr>
                      <w:t>Communication</w:t>
                    </w:r>
                    <w:proofErr w:type="spellEnd"/>
                    <w:r w:rsidRPr="00166A9D">
                      <w:rPr>
                        <w:shd w:val="clear" w:color="auto" w:fill="FFFFFF"/>
                      </w:rPr>
                      <w:t xml:space="preserve">. [online]. 2007. </w:t>
                    </w:r>
                    <w:r w:rsidRPr="00631E63">
                      <w:t xml:space="preserve">[Citované </w:t>
                    </w:r>
                    <w:r>
                      <w:t>7</w:t>
                    </w:r>
                    <w:r w:rsidRPr="00631E63">
                      <w:t>.4.2020]</w:t>
                    </w:r>
                    <w:r>
                      <w:t xml:space="preserve">. </w:t>
                    </w:r>
                    <w:r w:rsidRPr="00166A9D">
                      <w:rPr>
                        <w:shd w:val="clear" w:color="auto" w:fill="FFFFFF"/>
                      </w:rPr>
                      <w:t xml:space="preserve">Dostupné na : </w:t>
                    </w:r>
                    <w:r w:rsidRPr="00381C14">
                      <w:t>&lt;</w:t>
                    </w:r>
                    <w:hyperlink r:id="rId80" w:history="1">
                      <w:r w:rsidRPr="00B818D1">
                        <w:rPr>
                          <w:rStyle w:val="Hypertextovprepojenie"/>
                        </w:rPr>
                        <w:t>http://jcmc.indiana.edu/vol13/issue1/boyd.ellison.html</w:t>
                      </w:r>
                    </w:hyperlink>
                    <w:r w:rsidRPr="00381C14">
                      <w:t>&gt;.</w:t>
                    </w:r>
                  </w:p>
                </w:tc>
              </w:tr>
              <w:tr w:rsidR="00166A9D" w:rsidRPr="00216FAC" w14:paraId="0F0B3D6A" w14:textId="77777777" w:rsidTr="00166A9D">
                <w:trPr>
                  <w:tblCellSpacing w:w="15" w:type="dxa"/>
                </w:trPr>
                <w:tc>
                  <w:tcPr>
                    <w:tcW w:w="232" w:type="pct"/>
                  </w:tcPr>
                  <w:p w14:paraId="6D3A2555" w14:textId="77777777" w:rsidR="00166A9D" w:rsidRPr="00166A9D" w:rsidRDefault="00166A9D" w:rsidP="00166A9D">
                    <w:pPr>
                      <w:pStyle w:val="Bibliografia"/>
                      <w:rPr>
                        <w:noProof/>
                        <w:lang w:val="en-US"/>
                      </w:rPr>
                    </w:pPr>
                    <w:r>
                      <w:rPr>
                        <w:noProof/>
                        <w:lang w:val="en-US"/>
                      </w:rPr>
                      <w:t>[19]</w:t>
                    </w:r>
                  </w:p>
                </w:tc>
                <w:tc>
                  <w:tcPr>
                    <w:tcW w:w="4717" w:type="pct"/>
                  </w:tcPr>
                  <w:p w14:paraId="6AB724CA" w14:textId="77777777" w:rsidR="00166A9D" w:rsidRPr="00166A9D" w:rsidRDefault="00166A9D" w:rsidP="00166A9D">
                    <w:r>
                      <w:t xml:space="preserve">FACEBOOK TÍM, Informácie o Facebooku. 2020. </w:t>
                    </w:r>
                    <w:r w:rsidRPr="00166A9D">
                      <w:rPr>
                        <w:shd w:val="clear" w:color="auto" w:fill="FFFFFF"/>
                      </w:rPr>
                      <w:t xml:space="preserve">[online]. </w:t>
                    </w:r>
                    <w:r w:rsidRPr="00631E63">
                      <w:t xml:space="preserve">[Citované </w:t>
                    </w:r>
                    <w:r>
                      <w:t>7</w:t>
                    </w:r>
                    <w:r w:rsidRPr="00631E63">
                      <w:t>.4.2020]</w:t>
                    </w:r>
                    <w:r>
                      <w:t>. Dostupné na internete: &lt;</w:t>
                    </w:r>
                    <w:hyperlink r:id="rId81" w:history="1">
                      <w:r w:rsidRPr="009A050D">
                        <w:rPr>
                          <w:rStyle w:val="Hypertextovprepojenie"/>
                        </w:rPr>
                        <w:t>https://about.fb.com/company-info/</w:t>
                      </w:r>
                    </w:hyperlink>
                    <w:r>
                      <w:t>&gt;</w:t>
                    </w:r>
                  </w:p>
                </w:tc>
              </w:tr>
              <w:tr w:rsidR="00166A9D" w:rsidRPr="00216FAC" w14:paraId="05EF5F4B" w14:textId="77777777" w:rsidTr="00166A9D">
                <w:trPr>
                  <w:tblCellSpacing w:w="15" w:type="dxa"/>
                </w:trPr>
                <w:tc>
                  <w:tcPr>
                    <w:tcW w:w="232" w:type="pct"/>
                  </w:tcPr>
                  <w:p w14:paraId="3D3FD1CB" w14:textId="77777777" w:rsidR="00166A9D" w:rsidRDefault="00166A9D" w:rsidP="00166A9D">
                    <w:pPr>
                      <w:pStyle w:val="Bibliografia"/>
                      <w:rPr>
                        <w:noProof/>
                        <w:lang w:val="en-US"/>
                      </w:rPr>
                    </w:pPr>
                    <w:r>
                      <w:rPr>
                        <w:noProof/>
                        <w:lang w:val="en-US"/>
                      </w:rPr>
                      <w:lastRenderedPageBreak/>
                      <w:t>[20]</w:t>
                    </w:r>
                  </w:p>
                </w:tc>
                <w:tc>
                  <w:tcPr>
                    <w:tcW w:w="4717" w:type="pct"/>
                  </w:tcPr>
                  <w:p w14:paraId="54601AC2" w14:textId="77777777" w:rsidR="00166A9D" w:rsidRDefault="00166A9D" w:rsidP="00166A9D">
                    <w:pPr>
                      <w:jc w:val="both"/>
                    </w:pPr>
                    <w:r w:rsidRPr="00D54D5F">
                      <w:t xml:space="preserve">GEBEL M., In 15 </w:t>
                    </w:r>
                    <w:proofErr w:type="spellStart"/>
                    <w:r w:rsidRPr="00D54D5F">
                      <w:t>years</w:t>
                    </w:r>
                    <w:proofErr w:type="spellEnd"/>
                    <w:r w:rsidRPr="00D54D5F">
                      <w:t xml:space="preserve"> Facebook has </w:t>
                    </w:r>
                    <w:proofErr w:type="spellStart"/>
                    <w:r w:rsidRPr="00D54D5F">
                      <w:t>amassed</w:t>
                    </w:r>
                    <w:proofErr w:type="spellEnd"/>
                    <w:r w:rsidRPr="00D54D5F">
                      <w:t xml:space="preserve"> 2.3 </w:t>
                    </w:r>
                    <w:proofErr w:type="spellStart"/>
                    <w:r w:rsidRPr="00D54D5F">
                      <w:t>billion</w:t>
                    </w:r>
                    <w:proofErr w:type="spellEnd"/>
                    <w:r w:rsidRPr="00D54D5F">
                      <w:t xml:space="preserve"> </w:t>
                    </w:r>
                    <w:proofErr w:type="spellStart"/>
                    <w:r w:rsidRPr="00D54D5F">
                      <w:t>users</w:t>
                    </w:r>
                    <w:proofErr w:type="spellEnd"/>
                    <w:r w:rsidRPr="00D54D5F">
                      <w:t xml:space="preserve"> — more </w:t>
                    </w:r>
                    <w:proofErr w:type="spellStart"/>
                    <w:r w:rsidRPr="00D54D5F">
                      <w:t>than</w:t>
                    </w:r>
                    <w:proofErr w:type="spellEnd"/>
                    <w:r w:rsidRPr="00D54D5F">
                      <w:t xml:space="preserve"> </w:t>
                    </w:r>
                    <w:proofErr w:type="spellStart"/>
                    <w:r w:rsidRPr="00D54D5F">
                      <w:t>followers</w:t>
                    </w:r>
                    <w:proofErr w:type="spellEnd"/>
                    <w:r w:rsidRPr="00D54D5F">
                      <w:t xml:space="preserve"> of </w:t>
                    </w:r>
                    <w:proofErr w:type="spellStart"/>
                    <w:r w:rsidRPr="00D54D5F">
                      <w:t>Christianity</w:t>
                    </w:r>
                    <w:proofErr w:type="spellEnd"/>
                    <w:r w:rsidRPr="00D54D5F">
                      <w:t xml:space="preserve"> [cit. 7.4.2020] Dostupné na internete: </w:t>
                    </w:r>
                    <w:r w:rsidRPr="00166A9D">
                      <w:rPr>
                        <w:lang w:val="en-US"/>
                      </w:rPr>
                      <w:t>&lt;</w:t>
                    </w:r>
                    <w:hyperlink r:id="rId82" w:history="1">
                      <w:r w:rsidRPr="009A050D">
                        <w:rPr>
                          <w:rStyle w:val="Hypertextovprepojenie"/>
                        </w:rPr>
                        <w:t>https://www.businessinsider.com/facebook-has-2-billion-plus-users-after-15-years-2019-2</w:t>
                      </w:r>
                    </w:hyperlink>
                    <w:r>
                      <w:t>&gt;</w:t>
                    </w:r>
                  </w:p>
                </w:tc>
              </w:tr>
              <w:tr w:rsidR="00166A9D" w:rsidRPr="00216FAC" w14:paraId="292C6DD2" w14:textId="77777777" w:rsidTr="00166A9D">
                <w:trPr>
                  <w:tblCellSpacing w:w="15" w:type="dxa"/>
                </w:trPr>
                <w:tc>
                  <w:tcPr>
                    <w:tcW w:w="232" w:type="pct"/>
                  </w:tcPr>
                  <w:p w14:paraId="4B27796B" w14:textId="77777777" w:rsidR="00166A9D" w:rsidRDefault="00166A9D" w:rsidP="00166A9D">
                    <w:pPr>
                      <w:pStyle w:val="Bibliografia"/>
                      <w:rPr>
                        <w:noProof/>
                        <w:lang w:val="en-US"/>
                      </w:rPr>
                    </w:pPr>
                    <w:r>
                      <w:rPr>
                        <w:noProof/>
                        <w:lang w:val="en-US"/>
                      </w:rPr>
                      <w:t>[21]</w:t>
                    </w:r>
                  </w:p>
                </w:tc>
                <w:tc>
                  <w:tcPr>
                    <w:tcW w:w="4717" w:type="pct"/>
                  </w:tcPr>
                  <w:p w14:paraId="4469C80D" w14:textId="77777777" w:rsidR="00166A9D" w:rsidRPr="00D54D5F" w:rsidRDefault="00166A9D" w:rsidP="00166A9D">
                    <w:pPr>
                      <w:jc w:val="both"/>
                    </w:pPr>
                    <w:r w:rsidRPr="00014AF1">
                      <w:t xml:space="preserve">PAUL, </w:t>
                    </w:r>
                    <w:proofErr w:type="spellStart"/>
                    <w:r w:rsidRPr="00014AF1">
                      <w:t>Ryann</w:t>
                    </w:r>
                    <w:proofErr w:type="spellEnd"/>
                    <w:r w:rsidRPr="00014AF1">
                      <w:t xml:space="preserve">. </w:t>
                    </w:r>
                    <w:proofErr w:type="spellStart"/>
                    <w:r w:rsidRPr="00014AF1">
                      <w:t>Exclusive</w:t>
                    </w:r>
                    <w:proofErr w:type="spellEnd"/>
                    <w:r w:rsidRPr="00014AF1">
                      <w:t xml:space="preserve">: a </w:t>
                    </w:r>
                    <w:proofErr w:type="spellStart"/>
                    <w:r w:rsidRPr="00014AF1">
                      <w:t>behind-the-scenes</w:t>
                    </w:r>
                    <w:proofErr w:type="spellEnd"/>
                    <w:r w:rsidRPr="00014AF1">
                      <w:t xml:space="preserve"> look at Facebook </w:t>
                    </w:r>
                    <w:proofErr w:type="spellStart"/>
                    <w:r w:rsidRPr="00014AF1">
                      <w:t>release</w:t>
                    </w:r>
                    <w:proofErr w:type="spellEnd"/>
                    <w:r w:rsidRPr="00014AF1">
                      <w:t xml:space="preserve"> </w:t>
                    </w:r>
                    <w:proofErr w:type="spellStart"/>
                    <w:r w:rsidRPr="00014AF1">
                      <w:t>engineering</w:t>
                    </w:r>
                    <w:proofErr w:type="spellEnd"/>
                    <w:r w:rsidRPr="00014AF1">
                      <w:t>.</w:t>
                    </w:r>
                    <w:r>
                      <w:t xml:space="preserve"> </w:t>
                    </w:r>
                    <w:r w:rsidRPr="00D54D5F">
                      <w:t>[cit. 7.4.2020]</w:t>
                    </w:r>
                    <w:r>
                      <w:t>.</w:t>
                    </w:r>
                    <w:r w:rsidRPr="00D54D5F">
                      <w:t xml:space="preserve"> </w:t>
                    </w:r>
                    <w:r w:rsidRPr="00166A9D">
                      <w:rPr>
                        <w:shd w:val="clear" w:color="auto" w:fill="FFFFFF"/>
                      </w:rPr>
                      <w:t xml:space="preserve">[online]. </w:t>
                    </w:r>
                    <w:r w:rsidRPr="00D54D5F">
                      <w:t xml:space="preserve">Dostupné na internete: </w:t>
                    </w:r>
                    <w:r w:rsidRPr="00166A9D">
                      <w:rPr>
                        <w:lang w:val="en-US"/>
                      </w:rPr>
                      <w:t>&lt;</w:t>
                    </w:r>
                    <w:hyperlink r:id="rId83" w:history="1">
                      <w:r>
                        <w:rPr>
                          <w:rStyle w:val="Hypertextovprepojenie"/>
                        </w:rPr>
                        <w:t>https://arstechnica.com/information-technology/2012/04/exclusive-a-behind-the-scenes-look-at-facebook-release-engineering/</w:t>
                      </w:r>
                    </w:hyperlink>
                    <w:r>
                      <w:t>&gt;</w:t>
                    </w:r>
                  </w:p>
                </w:tc>
              </w:tr>
              <w:tr w:rsidR="00166A9D" w:rsidRPr="00216FAC" w14:paraId="08F7D02B" w14:textId="77777777" w:rsidTr="00166A9D">
                <w:trPr>
                  <w:tblCellSpacing w:w="15" w:type="dxa"/>
                </w:trPr>
                <w:tc>
                  <w:tcPr>
                    <w:tcW w:w="232" w:type="pct"/>
                  </w:tcPr>
                  <w:p w14:paraId="287DD5A0" w14:textId="77777777" w:rsidR="00166A9D" w:rsidRDefault="00166A9D" w:rsidP="00166A9D">
                    <w:pPr>
                      <w:pStyle w:val="Bibliografia"/>
                      <w:rPr>
                        <w:noProof/>
                        <w:lang w:val="en-US"/>
                      </w:rPr>
                    </w:pPr>
                    <w:r>
                      <w:rPr>
                        <w:noProof/>
                        <w:lang w:val="en-US"/>
                      </w:rPr>
                      <w:t>[22]</w:t>
                    </w:r>
                  </w:p>
                </w:tc>
                <w:tc>
                  <w:tcPr>
                    <w:tcW w:w="4717" w:type="pct"/>
                  </w:tcPr>
                  <w:p w14:paraId="7E7927C6" w14:textId="77777777" w:rsidR="00166A9D" w:rsidRPr="00D54D5F" w:rsidRDefault="00166A9D" w:rsidP="00166A9D">
                    <w:pPr>
                      <w:jc w:val="both"/>
                    </w:pPr>
                    <w:r w:rsidRPr="00014AF1">
                      <w:t xml:space="preserve">PARR, </w:t>
                    </w:r>
                    <w:proofErr w:type="spellStart"/>
                    <w:r w:rsidRPr="00014AF1">
                      <w:t>Ben</w:t>
                    </w:r>
                    <w:proofErr w:type="spellEnd"/>
                    <w:r w:rsidRPr="00014AF1">
                      <w:t xml:space="preserve">. Facebook to </w:t>
                    </w:r>
                    <w:proofErr w:type="spellStart"/>
                    <w:r w:rsidRPr="00014AF1">
                      <w:t>Launch</w:t>
                    </w:r>
                    <w:proofErr w:type="spellEnd"/>
                    <w:r w:rsidRPr="00014AF1">
                      <w:t xml:space="preserve"> </w:t>
                    </w:r>
                    <w:proofErr w:type="spellStart"/>
                    <w:r w:rsidRPr="00014AF1">
                      <w:t>Vanity</w:t>
                    </w:r>
                    <w:proofErr w:type="spellEnd"/>
                    <w:r w:rsidRPr="00014AF1">
                      <w:t xml:space="preserve"> </w:t>
                    </w:r>
                    <w:proofErr w:type="spellStart"/>
                    <w:r w:rsidRPr="00014AF1">
                      <w:t>URLs</w:t>
                    </w:r>
                    <w:proofErr w:type="spellEnd"/>
                    <w:r w:rsidRPr="00014AF1">
                      <w:t xml:space="preserve"> </w:t>
                    </w:r>
                    <w:proofErr w:type="spellStart"/>
                    <w:r w:rsidRPr="00014AF1">
                      <w:t>for</w:t>
                    </w:r>
                    <w:proofErr w:type="spellEnd"/>
                    <w:r w:rsidRPr="00014AF1">
                      <w:t xml:space="preserve"> </w:t>
                    </w:r>
                    <w:proofErr w:type="spellStart"/>
                    <w:r w:rsidRPr="00014AF1">
                      <w:t>All</w:t>
                    </w:r>
                    <w:proofErr w:type="spellEnd"/>
                    <w:r w:rsidRPr="00014AF1">
                      <w:t xml:space="preserve">. </w:t>
                    </w:r>
                    <w:r w:rsidRPr="00D54D5F">
                      <w:t>[cit. 7.4.2020]</w:t>
                    </w:r>
                    <w:r>
                      <w:t xml:space="preserve">. </w:t>
                    </w:r>
                    <w:r w:rsidRPr="00166A9D">
                      <w:rPr>
                        <w:shd w:val="clear" w:color="auto" w:fill="FFFFFF"/>
                      </w:rPr>
                      <w:t xml:space="preserve">[online]. </w:t>
                    </w:r>
                    <w:r w:rsidRPr="00D54D5F">
                      <w:t xml:space="preserve"> Dostupné na internete: </w:t>
                    </w:r>
                    <w:r w:rsidRPr="00166A9D">
                      <w:rPr>
                        <w:lang w:val="en-US"/>
                      </w:rPr>
                      <w:t>&lt;</w:t>
                    </w:r>
                    <w:hyperlink r:id="rId84" w:history="1">
                      <w:r w:rsidRPr="009A050D">
                        <w:rPr>
                          <w:rStyle w:val="Hypertextovprepojenie"/>
                        </w:rPr>
                        <w:t>https://mashable.com/2009/06/09/facebook-vanity-urls/?europe=true</w:t>
                      </w:r>
                    </w:hyperlink>
                    <w:r>
                      <w:t>&gt;</w:t>
                    </w:r>
                  </w:p>
                </w:tc>
              </w:tr>
              <w:tr w:rsidR="00166A9D" w:rsidRPr="00216FAC" w14:paraId="35F0B030" w14:textId="77777777" w:rsidTr="00166A9D">
                <w:trPr>
                  <w:tblCellSpacing w:w="15" w:type="dxa"/>
                </w:trPr>
                <w:tc>
                  <w:tcPr>
                    <w:tcW w:w="232" w:type="pct"/>
                  </w:tcPr>
                  <w:p w14:paraId="25F9B134" w14:textId="77777777" w:rsidR="00166A9D" w:rsidRDefault="00166A9D" w:rsidP="00166A9D">
                    <w:pPr>
                      <w:pStyle w:val="Bibliografia"/>
                      <w:rPr>
                        <w:noProof/>
                        <w:lang w:val="en-US"/>
                      </w:rPr>
                    </w:pPr>
                    <w:r>
                      <w:rPr>
                        <w:noProof/>
                        <w:lang w:val="en-US"/>
                      </w:rPr>
                      <w:t>[23]</w:t>
                    </w:r>
                  </w:p>
                </w:tc>
                <w:tc>
                  <w:tcPr>
                    <w:tcW w:w="4717" w:type="pct"/>
                  </w:tcPr>
                  <w:p w14:paraId="770FD87A" w14:textId="77777777" w:rsidR="00166A9D" w:rsidRPr="00D54D5F" w:rsidRDefault="00166A9D" w:rsidP="00166A9D">
                    <w:pPr>
                      <w:jc w:val="both"/>
                    </w:pPr>
                    <w:r w:rsidRPr="00E85595">
                      <w:t xml:space="preserve">NEWTON, </w:t>
                    </w:r>
                    <w:proofErr w:type="spellStart"/>
                    <w:r w:rsidRPr="00E85595">
                      <w:t>Casey</w:t>
                    </w:r>
                    <w:proofErr w:type="spellEnd"/>
                    <w:r w:rsidRPr="00E85595">
                      <w:t xml:space="preserve">. Facebook </w:t>
                    </w:r>
                    <w:proofErr w:type="spellStart"/>
                    <w:r w:rsidRPr="00E85595">
                      <w:t>rolls</w:t>
                    </w:r>
                    <w:proofErr w:type="spellEnd"/>
                    <w:r w:rsidRPr="00E85595">
                      <w:t xml:space="preserve"> </w:t>
                    </w:r>
                    <w:proofErr w:type="spellStart"/>
                    <w:r w:rsidRPr="00E85595">
                      <w:t>out</w:t>
                    </w:r>
                    <w:proofErr w:type="spellEnd"/>
                    <w:r w:rsidRPr="00E85595">
                      <w:t xml:space="preserve"> </w:t>
                    </w:r>
                    <w:proofErr w:type="spellStart"/>
                    <w:r w:rsidRPr="00E85595">
                      <w:t>expanded</w:t>
                    </w:r>
                    <w:proofErr w:type="spellEnd"/>
                    <w:r w:rsidRPr="00E85595">
                      <w:t xml:space="preserve"> </w:t>
                    </w:r>
                    <w:proofErr w:type="spellStart"/>
                    <w:r w:rsidRPr="00E85595">
                      <w:t>Like</w:t>
                    </w:r>
                    <w:proofErr w:type="spellEnd"/>
                    <w:r w:rsidRPr="00E85595">
                      <w:t xml:space="preserve"> </w:t>
                    </w:r>
                    <w:proofErr w:type="spellStart"/>
                    <w:r w:rsidRPr="00E85595">
                      <w:t>button</w:t>
                    </w:r>
                    <w:proofErr w:type="spellEnd"/>
                    <w:r w:rsidRPr="00E85595">
                      <w:t xml:space="preserve"> </w:t>
                    </w:r>
                    <w:proofErr w:type="spellStart"/>
                    <w:r w:rsidRPr="00E85595">
                      <w:t>reactions</w:t>
                    </w:r>
                    <w:proofErr w:type="spellEnd"/>
                    <w:r w:rsidRPr="00E85595">
                      <w:t xml:space="preserve"> </w:t>
                    </w:r>
                    <w:proofErr w:type="spellStart"/>
                    <w:r w:rsidRPr="00E85595">
                      <w:t>around</w:t>
                    </w:r>
                    <w:proofErr w:type="spellEnd"/>
                    <w:r w:rsidRPr="00E85595">
                      <w:t xml:space="preserve"> </w:t>
                    </w:r>
                    <w:proofErr w:type="spellStart"/>
                    <w:r w:rsidRPr="00E85595">
                      <w:t>the</w:t>
                    </w:r>
                    <w:proofErr w:type="spellEnd"/>
                    <w:r w:rsidRPr="00E85595">
                      <w:t xml:space="preserve"> </w:t>
                    </w:r>
                    <w:proofErr w:type="spellStart"/>
                    <w:r w:rsidRPr="00E85595">
                      <w:t>world</w:t>
                    </w:r>
                    <w:proofErr w:type="spellEnd"/>
                    <w:r w:rsidRPr="00E85595">
                      <w:t>. 24.2.2019</w:t>
                    </w:r>
                    <w:r>
                      <w:t xml:space="preserve">. </w:t>
                    </w:r>
                    <w:r w:rsidRPr="00D54D5F">
                      <w:t>[cit. 7.4.2020]</w:t>
                    </w:r>
                    <w:r>
                      <w:t xml:space="preserve">. </w:t>
                    </w:r>
                    <w:r w:rsidRPr="00166A9D">
                      <w:rPr>
                        <w:shd w:val="clear" w:color="auto" w:fill="FFFFFF"/>
                      </w:rPr>
                      <w:t xml:space="preserve">[online]. </w:t>
                    </w:r>
                    <w:r w:rsidRPr="00D54D5F">
                      <w:t xml:space="preserve"> Dostupné na internete: </w:t>
                    </w:r>
                    <w:r w:rsidRPr="00E85595">
                      <w:t xml:space="preserve"> </w:t>
                    </w:r>
                    <w:r>
                      <w:t>&lt;</w:t>
                    </w:r>
                    <w:hyperlink r:id="rId85" w:history="1">
                      <w:r w:rsidRPr="009A050D">
                        <w:rPr>
                          <w:rStyle w:val="Hypertextovprepojenie"/>
                        </w:rPr>
                        <w:t>https://www.theverge.com/2016/2/24/11094374/facebook-reactions-like-button</w:t>
                      </w:r>
                    </w:hyperlink>
                    <w:r>
                      <w:t>&gt;</w:t>
                    </w:r>
                  </w:p>
                </w:tc>
              </w:tr>
              <w:tr w:rsidR="00166A9D" w:rsidRPr="00216FAC" w14:paraId="1005CBE8" w14:textId="77777777" w:rsidTr="00166A9D">
                <w:trPr>
                  <w:tblCellSpacing w:w="15" w:type="dxa"/>
                </w:trPr>
                <w:tc>
                  <w:tcPr>
                    <w:tcW w:w="232" w:type="pct"/>
                  </w:tcPr>
                  <w:p w14:paraId="6DA4029E" w14:textId="77777777" w:rsidR="00166A9D" w:rsidRDefault="00166A9D" w:rsidP="00166A9D">
                    <w:pPr>
                      <w:pStyle w:val="Bibliografia"/>
                      <w:rPr>
                        <w:noProof/>
                        <w:lang w:val="en-US"/>
                      </w:rPr>
                    </w:pPr>
                    <w:r>
                      <w:rPr>
                        <w:noProof/>
                        <w:lang w:val="en-US"/>
                      </w:rPr>
                      <w:t>[24]</w:t>
                    </w:r>
                  </w:p>
                </w:tc>
                <w:tc>
                  <w:tcPr>
                    <w:tcW w:w="4717" w:type="pct"/>
                  </w:tcPr>
                  <w:p w14:paraId="480557CA" w14:textId="77777777" w:rsidR="00166A9D" w:rsidRPr="00D54D5F" w:rsidRDefault="00166A9D" w:rsidP="00166A9D">
                    <w:pPr>
                      <w:jc w:val="both"/>
                    </w:pPr>
                    <w:r w:rsidRPr="007129A9">
                      <w:t xml:space="preserve">VINCENT, James. Facebook Messenger </w:t>
                    </w:r>
                    <w:proofErr w:type="spellStart"/>
                    <w:r w:rsidRPr="007129A9">
                      <w:t>gets</w:t>
                    </w:r>
                    <w:proofErr w:type="spellEnd"/>
                    <w:r w:rsidRPr="007129A9">
                      <w:t xml:space="preserve"> </w:t>
                    </w:r>
                    <w:proofErr w:type="spellStart"/>
                    <w:r w:rsidRPr="007129A9">
                      <w:t>reactions</w:t>
                    </w:r>
                    <w:proofErr w:type="spellEnd"/>
                    <w:r w:rsidRPr="007129A9">
                      <w:t xml:space="preserve"> </w:t>
                    </w:r>
                    <w:proofErr w:type="spellStart"/>
                    <w:r w:rsidRPr="007129A9">
                      <w:t>for</w:t>
                    </w:r>
                    <w:proofErr w:type="spellEnd"/>
                    <w:r w:rsidRPr="007129A9">
                      <w:t xml:space="preserve"> </w:t>
                    </w:r>
                    <w:proofErr w:type="spellStart"/>
                    <w:r w:rsidRPr="007129A9">
                      <w:t>individual</w:t>
                    </w:r>
                    <w:proofErr w:type="spellEnd"/>
                    <w:r w:rsidRPr="007129A9">
                      <w:t xml:space="preserve"> </w:t>
                    </w:r>
                    <w:proofErr w:type="spellStart"/>
                    <w:r w:rsidRPr="007129A9">
                      <w:t>messages</w:t>
                    </w:r>
                    <w:proofErr w:type="spellEnd"/>
                    <w:r w:rsidRPr="007129A9">
                      <w:t xml:space="preserve"> and @ </w:t>
                    </w:r>
                    <w:proofErr w:type="spellStart"/>
                    <w:r w:rsidRPr="007129A9">
                      <w:t>notifications</w:t>
                    </w:r>
                    <w:proofErr w:type="spellEnd"/>
                    <w:r w:rsidRPr="007129A9">
                      <w:t>. 23.3.2017</w:t>
                    </w:r>
                    <w:r>
                      <w:t xml:space="preserve">. </w:t>
                    </w:r>
                    <w:r w:rsidRPr="00D54D5F">
                      <w:t>[cit. 7.4.2020]</w:t>
                    </w:r>
                    <w:r>
                      <w:t xml:space="preserve">. </w:t>
                    </w:r>
                    <w:r w:rsidRPr="00166A9D">
                      <w:rPr>
                        <w:shd w:val="clear" w:color="auto" w:fill="FFFFFF"/>
                      </w:rPr>
                      <w:t xml:space="preserve">[online]. </w:t>
                    </w:r>
                    <w:r w:rsidRPr="00D54D5F">
                      <w:t xml:space="preserve"> Dostupné na internete: </w:t>
                    </w:r>
                    <w:r w:rsidRPr="00E85595">
                      <w:t xml:space="preserve"> </w:t>
                    </w:r>
                    <w:r w:rsidRPr="007129A9">
                      <w:t xml:space="preserve"> </w:t>
                    </w:r>
                    <w:r>
                      <w:t>&lt;</w:t>
                    </w:r>
                    <w:hyperlink r:id="rId86" w:history="1">
                      <w:r w:rsidRPr="009A050D">
                        <w:rPr>
                          <w:rStyle w:val="Hypertextovprepojenie"/>
                        </w:rPr>
                        <w:t>https://www.theverge.com/2017/3/23/15033810/facebook-messenger-notifications-reactions</w:t>
                      </w:r>
                    </w:hyperlink>
                    <w:r>
                      <w:t>&gt;</w:t>
                    </w:r>
                  </w:p>
                </w:tc>
              </w:tr>
              <w:tr w:rsidR="00166A9D" w:rsidRPr="00216FAC" w14:paraId="531B5691" w14:textId="77777777" w:rsidTr="00166A9D">
                <w:trPr>
                  <w:tblCellSpacing w:w="15" w:type="dxa"/>
                </w:trPr>
                <w:tc>
                  <w:tcPr>
                    <w:tcW w:w="232" w:type="pct"/>
                  </w:tcPr>
                  <w:p w14:paraId="496C4FDC" w14:textId="77777777" w:rsidR="00166A9D" w:rsidRDefault="00166A9D" w:rsidP="00166A9D">
                    <w:pPr>
                      <w:pStyle w:val="Bibliografia"/>
                      <w:rPr>
                        <w:noProof/>
                        <w:lang w:val="en-US"/>
                      </w:rPr>
                    </w:pPr>
                    <w:r>
                      <w:rPr>
                        <w:noProof/>
                        <w:lang w:val="en-US"/>
                      </w:rPr>
                      <w:t>[25]</w:t>
                    </w:r>
                  </w:p>
                </w:tc>
                <w:tc>
                  <w:tcPr>
                    <w:tcW w:w="4717" w:type="pct"/>
                  </w:tcPr>
                  <w:p w14:paraId="5B4076D3" w14:textId="77777777" w:rsidR="00166A9D" w:rsidRPr="00D54D5F" w:rsidRDefault="00166A9D" w:rsidP="00166A9D">
                    <w:pPr>
                      <w:jc w:val="both"/>
                    </w:pPr>
                    <w:r w:rsidRPr="007129A9">
                      <w:t xml:space="preserve">CONSTINE, John. Facebook </w:t>
                    </w:r>
                    <w:proofErr w:type="spellStart"/>
                    <w:r w:rsidRPr="007129A9">
                      <w:t>now</w:t>
                    </w:r>
                    <w:proofErr w:type="spellEnd"/>
                    <w:r w:rsidRPr="007129A9">
                      <w:t xml:space="preserve"> has 2 </w:t>
                    </w:r>
                    <w:proofErr w:type="spellStart"/>
                    <w:r w:rsidRPr="007129A9">
                      <w:t>billion</w:t>
                    </w:r>
                    <w:proofErr w:type="spellEnd"/>
                    <w:r w:rsidRPr="007129A9">
                      <w:t xml:space="preserve"> </w:t>
                    </w:r>
                    <w:proofErr w:type="spellStart"/>
                    <w:r w:rsidRPr="007129A9">
                      <w:t>monthly</w:t>
                    </w:r>
                    <w:proofErr w:type="spellEnd"/>
                    <w:r w:rsidRPr="007129A9">
                      <w:t xml:space="preserve"> </w:t>
                    </w:r>
                    <w:proofErr w:type="spellStart"/>
                    <w:r w:rsidRPr="007129A9">
                      <w:t>users</w:t>
                    </w:r>
                    <w:proofErr w:type="spellEnd"/>
                    <w:r w:rsidRPr="007129A9">
                      <w:t xml:space="preserve">… and </w:t>
                    </w:r>
                    <w:proofErr w:type="spellStart"/>
                    <w:r w:rsidRPr="007129A9">
                      <w:t>responsibility</w:t>
                    </w:r>
                    <w:proofErr w:type="spellEnd"/>
                    <w:r w:rsidRPr="007129A9">
                      <w:t>. 27.6.2017.</w:t>
                    </w:r>
                    <w:r>
                      <w:t xml:space="preserve"> </w:t>
                    </w:r>
                    <w:r w:rsidRPr="00D54D5F">
                      <w:t>[cit. 7.4.2020]</w:t>
                    </w:r>
                    <w:r>
                      <w:t xml:space="preserve">. </w:t>
                    </w:r>
                    <w:r w:rsidRPr="00166A9D">
                      <w:rPr>
                        <w:shd w:val="clear" w:color="auto" w:fill="FFFFFF"/>
                      </w:rPr>
                      <w:t xml:space="preserve">[online]. </w:t>
                    </w:r>
                    <w:r w:rsidRPr="00D54D5F">
                      <w:t xml:space="preserve"> Dostupné na internete: </w:t>
                    </w:r>
                    <w:r w:rsidRPr="00E85595">
                      <w:t xml:space="preserve"> </w:t>
                    </w:r>
                    <w:r w:rsidRPr="007129A9">
                      <w:t xml:space="preserve">  </w:t>
                    </w:r>
                    <w:r>
                      <w:t>&lt;</w:t>
                    </w:r>
                    <w:hyperlink r:id="rId87" w:history="1">
                      <w:r w:rsidRPr="009A050D">
                        <w:rPr>
                          <w:rStyle w:val="Hypertextovprepojenie"/>
                        </w:rPr>
                        <w:t>https://techcrunch.com/2017/06/27/facebook-2-billion-users/</w:t>
                      </w:r>
                    </w:hyperlink>
                    <w:r>
                      <w:t>&gt;</w:t>
                    </w:r>
                  </w:p>
                </w:tc>
              </w:tr>
              <w:tr w:rsidR="00166A9D" w:rsidRPr="00216FAC" w14:paraId="066EAC45" w14:textId="77777777" w:rsidTr="00166A9D">
                <w:trPr>
                  <w:tblCellSpacing w:w="15" w:type="dxa"/>
                </w:trPr>
                <w:tc>
                  <w:tcPr>
                    <w:tcW w:w="232" w:type="pct"/>
                  </w:tcPr>
                  <w:p w14:paraId="5AD4D151" w14:textId="77777777" w:rsidR="00166A9D" w:rsidRDefault="00166A9D" w:rsidP="00166A9D">
                    <w:pPr>
                      <w:pStyle w:val="Bibliografia"/>
                      <w:rPr>
                        <w:noProof/>
                        <w:lang w:val="en-US"/>
                      </w:rPr>
                    </w:pPr>
                    <w:r>
                      <w:rPr>
                        <w:noProof/>
                        <w:lang w:val="en-US"/>
                      </w:rPr>
                      <w:t>[26]</w:t>
                    </w:r>
                  </w:p>
                </w:tc>
                <w:tc>
                  <w:tcPr>
                    <w:tcW w:w="4717" w:type="pct"/>
                  </w:tcPr>
                  <w:p w14:paraId="316EE5B2" w14:textId="77777777" w:rsidR="00166A9D" w:rsidRPr="00D54D5F" w:rsidRDefault="00166A9D" w:rsidP="00166A9D">
                    <w:pPr>
                      <w:jc w:val="both"/>
                    </w:pPr>
                    <w:r>
                      <w:t xml:space="preserve">TWITTER TÍM. Informácie o Twitteri. </w:t>
                    </w:r>
                    <w:r w:rsidRPr="00D54D5F">
                      <w:t>[cit. 7.4.2020]</w:t>
                    </w:r>
                    <w:r>
                      <w:t>.</w:t>
                    </w:r>
                    <w:r w:rsidRPr="00166A9D">
                      <w:rPr>
                        <w:shd w:val="clear" w:color="auto" w:fill="FFFFFF"/>
                      </w:rPr>
                      <w:t xml:space="preserve"> [online]. </w:t>
                    </w:r>
                    <w:r w:rsidRPr="00D54D5F">
                      <w:t xml:space="preserve"> Dostupné na internete:</w:t>
                    </w:r>
                    <w:r>
                      <w:t xml:space="preserve"> &lt;</w:t>
                    </w:r>
                    <w:hyperlink r:id="rId88" w:history="1">
                      <w:r w:rsidRPr="009A050D">
                        <w:rPr>
                          <w:rStyle w:val="Hypertextovprepojenie"/>
                        </w:rPr>
                        <w:t>https://about.twitter.com/en_us/company.html</w:t>
                      </w:r>
                    </w:hyperlink>
                    <w:r>
                      <w:t>&gt;</w:t>
                    </w:r>
                  </w:p>
                </w:tc>
              </w:tr>
              <w:tr w:rsidR="00166A9D" w:rsidRPr="00216FAC" w14:paraId="524F9AB4" w14:textId="77777777" w:rsidTr="00166A9D">
                <w:trPr>
                  <w:tblCellSpacing w:w="15" w:type="dxa"/>
                </w:trPr>
                <w:tc>
                  <w:tcPr>
                    <w:tcW w:w="232" w:type="pct"/>
                  </w:tcPr>
                  <w:p w14:paraId="5ED374EF" w14:textId="77777777" w:rsidR="00166A9D" w:rsidRDefault="00166A9D" w:rsidP="00166A9D">
                    <w:pPr>
                      <w:pStyle w:val="Bibliografia"/>
                      <w:rPr>
                        <w:noProof/>
                        <w:lang w:val="en-US"/>
                      </w:rPr>
                    </w:pPr>
                    <w:r>
                      <w:rPr>
                        <w:noProof/>
                        <w:lang w:val="en-US"/>
                      </w:rPr>
                      <w:t>[27]</w:t>
                    </w:r>
                  </w:p>
                </w:tc>
                <w:tc>
                  <w:tcPr>
                    <w:tcW w:w="4717" w:type="pct"/>
                  </w:tcPr>
                  <w:p w14:paraId="7139D28F" w14:textId="77777777" w:rsidR="00166A9D" w:rsidRPr="00D54D5F" w:rsidRDefault="00166A9D" w:rsidP="00166A9D">
                    <w:pPr>
                      <w:jc w:val="both"/>
                    </w:pPr>
                    <w:r w:rsidRPr="00FF07EC">
                      <w:t xml:space="preserve">STUTZMAN, </w:t>
                    </w:r>
                    <w:proofErr w:type="spellStart"/>
                    <w:r w:rsidRPr="00FF07EC">
                      <w:t>Fred</w:t>
                    </w:r>
                    <w:proofErr w:type="spellEnd"/>
                    <w:r w:rsidRPr="00FF07EC">
                      <w:t xml:space="preserve">. </w:t>
                    </w:r>
                    <w:proofErr w:type="spellStart"/>
                    <w:r w:rsidRPr="00FF07EC">
                      <w:t>The</w:t>
                    </w:r>
                    <w:proofErr w:type="spellEnd"/>
                    <w:r w:rsidRPr="00FF07EC">
                      <w:t xml:space="preserve"> 12-Minute </w:t>
                    </w:r>
                    <w:proofErr w:type="spellStart"/>
                    <w:r w:rsidRPr="00FF07EC">
                      <w:t>Definitive</w:t>
                    </w:r>
                    <w:proofErr w:type="spellEnd"/>
                    <w:r w:rsidRPr="00FF07EC">
                      <w:t xml:space="preserve"> </w:t>
                    </w:r>
                    <w:proofErr w:type="spellStart"/>
                    <w:r w:rsidRPr="00FF07EC">
                      <w:t>Guide</w:t>
                    </w:r>
                    <w:proofErr w:type="spellEnd"/>
                    <w:r w:rsidRPr="00FF07EC">
                      <w:t xml:space="preserve"> to Twitter. 11.4.2007. </w:t>
                    </w:r>
                    <w:r w:rsidRPr="00D54D5F">
                      <w:t>[cit. 7.4.2020]</w:t>
                    </w:r>
                    <w:r>
                      <w:t>.</w:t>
                    </w:r>
                    <w:r w:rsidRPr="00166A9D">
                      <w:rPr>
                        <w:shd w:val="clear" w:color="auto" w:fill="FFFFFF"/>
                      </w:rPr>
                      <w:t xml:space="preserve"> [online]. </w:t>
                    </w:r>
                    <w:r w:rsidRPr="00D54D5F">
                      <w:t xml:space="preserve"> Dostupné na internete:</w:t>
                    </w:r>
                    <w:r>
                      <w:t xml:space="preserve"> &lt;</w:t>
                    </w:r>
                    <w:hyperlink r:id="rId89" w:history="1">
                      <w:r w:rsidRPr="009A050D">
                        <w:rPr>
                          <w:rStyle w:val="Hypertextovprepojenie"/>
                        </w:rPr>
                        <w:t>https://web.archive.org/web/20080704074026/http://dev.aol.com/article/2007/04/definitive-guide-to-twitter</w:t>
                      </w:r>
                    </w:hyperlink>
                    <w:r>
                      <w:t>&gt;</w:t>
                    </w:r>
                  </w:p>
                </w:tc>
              </w:tr>
              <w:tr w:rsidR="00166A9D" w:rsidRPr="00216FAC" w14:paraId="22250075" w14:textId="77777777" w:rsidTr="00166A9D">
                <w:trPr>
                  <w:tblCellSpacing w:w="15" w:type="dxa"/>
                </w:trPr>
                <w:tc>
                  <w:tcPr>
                    <w:tcW w:w="232" w:type="pct"/>
                  </w:tcPr>
                  <w:p w14:paraId="52EED4D0" w14:textId="77777777" w:rsidR="00166A9D" w:rsidRDefault="00166A9D" w:rsidP="00166A9D">
                    <w:pPr>
                      <w:pStyle w:val="Bibliografia"/>
                      <w:rPr>
                        <w:noProof/>
                        <w:lang w:val="en-US"/>
                      </w:rPr>
                    </w:pPr>
                    <w:r>
                      <w:rPr>
                        <w:noProof/>
                        <w:lang w:val="en-US"/>
                      </w:rPr>
                      <w:t>[28]</w:t>
                    </w:r>
                  </w:p>
                </w:tc>
                <w:tc>
                  <w:tcPr>
                    <w:tcW w:w="4717" w:type="pct"/>
                  </w:tcPr>
                  <w:p w14:paraId="2F671F35" w14:textId="77777777" w:rsidR="00166A9D" w:rsidRPr="00D54D5F" w:rsidRDefault="00166A9D" w:rsidP="00166A9D">
                    <w:pPr>
                      <w:jc w:val="both"/>
                    </w:pPr>
                    <w:r w:rsidRPr="00183B37">
                      <w:t xml:space="preserve">GLENDAY, </w:t>
                    </w:r>
                    <w:proofErr w:type="spellStart"/>
                    <w:r w:rsidRPr="00183B37">
                      <w:t>Craig</w:t>
                    </w:r>
                    <w:proofErr w:type="spellEnd"/>
                    <w:r w:rsidRPr="00183B37">
                      <w:t xml:space="preserve"> (2010). Guinness </w:t>
                    </w:r>
                    <w:proofErr w:type="spellStart"/>
                    <w:r w:rsidRPr="00183B37">
                      <w:t>World</w:t>
                    </w:r>
                    <w:proofErr w:type="spellEnd"/>
                    <w:r w:rsidRPr="00183B37">
                      <w:t xml:space="preserve"> </w:t>
                    </w:r>
                    <w:proofErr w:type="spellStart"/>
                    <w:r w:rsidRPr="00183B37">
                      <w:t>Records</w:t>
                    </w:r>
                    <w:proofErr w:type="spellEnd"/>
                    <w:r w:rsidRPr="00183B37">
                      <w:t xml:space="preserve"> 2011. </w:t>
                    </w:r>
                    <w:r w:rsidRPr="00D54D5F">
                      <w:t>[cit. 7.4.2020]</w:t>
                    </w:r>
                    <w:r>
                      <w:t xml:space="preserve">. </w:t>
                    </w:r>
                    <w:r w:rsidRPr="00183B37">
                      <w:t>ISBN 9781904994572.</w:t>
                    </w:r>
                  </w:p>
                </w:tc>
              </w:tr>
              <w:tr w:rsidR="00166A9D" w:rsidRPr="00216FAC" w14:paraId="59703D2A" w14:textId="77777777" w:rsidTr="00166A9D">
                <w:trPr>
                  <w:tblCellSpacing w:w="15" w:type="dxa"/>
                </w:trPr>
                <w:tc>
                  <w:tcPr>
                    <w:tcW w:w="232" w:type="pct"/>
                  </w:tcPr>
                  <w:p w14:paraId="008F57EF" w14:textId="77777777" w:rsidR="00166A9D" w:rsidRDefault="00166A9D" w:rsidP="00166A9D">
                    <w:pPr>
                      <w:pStyle w:val="Bibliografia"/>
                      <w:rPr>
                        <w:noProof/>
                        <w:lang w:val="en-US"/>
                      </w:rPr>
                    </w:pPr>
                    <w:r>
                      <w:rPr>
                        <w:noProof/>
                        <w:lang w:val="en-US"/>
                      </w:rPr>
                      <w:t>[29]</w:t>
                    </w:r>
                  </w:p>
                </w:tc>
                <w:tc>
                  <w:tcPr>
                    <w:tcW w:w="4717" w:type="pct"/>
                  </w:tcPr>
                  <w:p w14:paraId="162D0D9F" w14:textId="77777777" w:rsidR="00166A9D" w:rsidRPr="00D54D5F" w:rsidRDefault="00166A9D" w:rsidP="00166A9D">
                    <w:pPr>
                      <w:jc w:val="both"/>
                    </w:pPr>
                    <w:r w:rsidRPr="00A5370E">
                      <w:t xml:space="preserve">HARTZER, Bill. </w:t>
                    </w:r>
                    <w:proofErr w:type="spellStart"/>
                    <w:r w:rsidRPr="00A5370E">
                      <w:t>comScore</w:t>
                    </w:r>
                    <w:proofErr w:type="spellEnd"/>
                    <w:r w:rsidRPr="00A5370E">
                      <w:t xml:space="preserve"> Report: Twitter </w:t>
                    </w:r>
                    <w:proofErr w:type="spellStart"/>
                    <w:r w:rsidRPr="00A5370E">
                      <w:t>Usage</w:t>
                    </w:r>
                    <w:proofErr w:type="spellEnd"/>
                    <w:r w:rsidRPr="00A5370E">
                      <w:t xml:space="preserve"> </w:t>
                    </w:r>
                    <w:proofErr w:type="spellStart"/>
                    <w:r w:rsidRPr="00A5370E">
                      <w:t>Exploding</w:t>
                    </w:r>
                    <w:proofErr w:type="spellEnd"/>
                    <w:r w:rsidRPr="00A5370E">
                      <w:t xml:space="preserve"> in </w:t>
                    </w:r>
                    <w:proofErr w:type="spellStart"/>
                    <w:r w:rsidRPr="00A5370E">
                      <w:t>Brazil</w:t>
                    </w:r>
                    <w:proofErr w:type="spellEnd"/>
                    <w:r w:rsidRPr="00A5370E">
                      <w:t xml:space="preserve">, </w:t>
                    </w:r>
                    <w:proofErr w:type="spellStart"/>
                    <w:r w:rsidRPr="00A5370E">
                      <w:t>Indonesia</w:t>
                    </w:r>
                    <w:proofErr w:type="spellEnd"/>
                    <w:r w:rsidRPr="00A5370E">
                      <w:t xml:space="preserve"> and Venezuela. 11.8.2010. </w:t>
                    </w:r>
                    <w:r w:rsidRPr="00D54D5F">
                      <w:t>[cit. 7.4.2020]</w:t>
                    </w:r>
                    <w:r>
                      <w:t>.</w:t>
                    </w:r>
                    <w:r w:rsidRPr="00166A9D">
                      <w:rPr>
                        <w:shd w:val="clear" w:color="auto" w:fill="FFFFFF"/>
                      </w:rPr>
                      <w:t xml:space="preserve"> [online]. </w:t>
                    </w:r>
                    <w:r w:rsidRPr="00D54D5F">
                      <w:t xml:space="preserve"> Dostupné na internete:</w:t>
                    </w:r>
                    <w:r>
                      <w:t xml:space="preserve">  &lt;</w:t>
                    </w:r>
                    <w:hyperlink r:id="rId90" w:history="1">
                      <w:r w:rsidRPr="009A050D">
                        <w:rPr>
                          <w:rStyle w:val="Hypertextovprepojenie"/>
                        </w:rPr>
                        <w:t>https://www.billhartzer.com/internet-usage/comscore-twitter-latin-america-usage/</w:t>
                      </w:r>
                    </w:hyperlink>
                    <w:r>
                      <w:t>&gt;</w:t>
                    </w:r>
                  </w:p>
                </w:tc>
              </w:tr>
              <w:tr w:rsidR="00166A9D" w:rsidRPr="00216FAC" w14:paraId="2DD63AA2" w14:textId="77777777" w:rsidTr="00166A9D">
                <w:trPr>
                  <w:tblCellSpacing w:w="15" w:type="dxa"/>
                </w:trPr>
                <w:tc>
                  <w:tcPr>
                    <w:tcW w:w="232" w:type="pct"/>
                  </w:tcPr>
                  <w:p w14:paraId="41E766A3" w14:textId="77777777" w:rsidR="00166A9D" w:rsidRDefault="00166A9D" w:rsidP="00166A9D">
                    <w:pPr>
                      <w:pStyle w:val="Bibliografia"/>
                      <w:rPr>
                        <w:noProof/>
                        <w:lang w:val="en-US"/>
                      </w:rPr>
                    </w:pPr>
                    <w:r>
                      <w:rPr>
                        <w:noProof/>
                        <w:lang w:val="en-US"/>
                      </w:rPr>
                      <w:lastRenderedPageBreak/>
                      <w:t>[30]</w:t>
                    </w:r>
                  </w:p>
                </w:tc>
                <w:tc>
                  <w:tcPr>
                    <w:tcW w:w="4717" w:type="pct"/>
                  </w:tcPr>
                  <w:p w14:paraId="65594C6F" w14:textId="77777777" w:rsidR="00166A9D" w:rsidRPr="00D54D5F" w:rsidRDefault="00166A9D" w:rsidP="00166A9D">
                    <w:pPr>
                      <w:jc w:val="both"/>
                    </w:pPr>
                    <w:r w:rsidRPr="00A5370E">
                      <w:t xml:space="preserve">HANSELL, </w:t>
                    </w:r>
                    <w:proofErr w:type="spellStart"/>
                    <w:r w:rsidRPr="00A5370E">
                      <w:t>Saul</w:t>
                    </w:r>
                    <w:proofErr w:type="spellEnd"/>
                    <w:r w:rsidRPr="00A5370E">
                      <w:t xml:space="preserve">. </w:t>
                    </w:r>
                    <w:proofErr w:type="spellStart"/>
                    <w:r w:rsidRPr="00A5370E">
                      <w:t>Advertisers</w:t>
                    </w:r>
                    <w:proofErr w:type="spellEnd"/>
                    <w:r w:rsidRPr="00A5370E">
                      <w:t xml:space="preserve"> Are </w:t>
                    </w:r>
                    <w:proofErr w:type="spellStart"/>
                    <w:r w:rsidRPr="00A5370E">
                      <w:t>Watching</w:t>
                    </w:r>
                    <w:proofErr w:type="spellEnd"/>
                    <w:r w:rsidRPr="00A5370E">
                      <w:t xml:space="preserve"> </w:t>
                    </w:r>
                    <w:proofErr w:type="spellStart"/>
                    <w:r w:rsidRPr="00A5370E">
                      <w:t>Your</w:t>
                    </w:r>
                    <w:proofErr w:type="spellEnd"/>
                    <w:r w:rsidRPr="00A5370E">
                      <w:t xml:space="preserve"> </w:t>
                    </w:r>
                    <w:proofErr w:type="spellStart"/>
                    <w:r w:rsidRPr="00A5370E">
                      <w:t>Every</w:t>
                    </w:r>
                    <w:proofErr w:type="spellEnd"/>
                    <w:r w:rsidRPr="00A5370E">
                      <w:t xml:space="preserve"> </w:t>
                    </w:r>
                    <w:proofErr w:type="spellStart"/>
                    <w:r w:rsidRPr="00A5370E">
                      <w:t>Tweet</w:t>
                    </w:r>
                    <w:proofErr w:type="spellEnd"/>
                    <w:r w:rsidRPr="00A5370E">
                      <w:t xml:space="preserve">. 16.7.2009. </w:t>
                    </w:r>
                    <w:r w:rsidRPr="00D54D5F">
                      <w:t>[cit. 7.4.2020]</w:t>
                    </w:r>
                    <w:r>
                      <w:t>.</w:t>
                    </w:r>
                    <w:r w:rsidRPr="00166A9D">
                      <w:rPr>
                        <w:shd w:val="clear" w:color="auto" w:fill="FFFFFF"/>
                      </w:rPr>
                      <w:t xml:space="preserve"> [online]. </w:t>
                    </w:r>
                    <w:r w:rsidRPr="00D54D5F">
                      <w:t xml:space="preserve"> Dostupné na internete:</w:t>
                    </w:r>
                    <w:r>
                      <w:t xml:space="preserve">  &lt;</w:t>
                    </w:r>
                    <w:hyperlink r:id="rId91" w:history="1">
                      <w:r w:rsidRPr="009A050D">
                        <w:rPr>
                          <w:rStyle w:val="Hypertextovprepojenie"/>
                        </w:rPr>
                        <w:t>https://bits.blogs.nytimes.com/2009/07/16/advertisers-are-watching-your-every-tweet/</w:t>
                      </w:r>
                    </w:hyperlink>
                    <w:r>
                      <w:t>&gt;</w:t>
                    </w:r>
                  </w:p>
                </w:tc>
              </w:tr>
              <w:tr w:rsidR="00166A9D" w:rsidRPr="00216FAC" w14:paraId="4DFAA1B1" w14:textId="77777777" w:rsidTr="00166A9D">
                <w:trPr>
                  <w:tblCellSpacing w:w="15" w:type="dxa"/>
                </w:trPr>
                <w:tc>
                  <w:tcPr>
                    <w:tcW w:w="232" w:type="pct"/>
                  </w:tcPr>
                  <w:p w14:paraId="0E941971" w14:textId="77777777" w:rsidR="00166A9D" w:rsidRDefault="00166A9D" w:rsidP="00166A9D">
                    <w:pPr>
                      <w:pStyle w:val="Bibliografia"/>
                      <w:rPr>
                        <w:noProof/>
                        <w:lang w:val="en-US"/>
                      </w:rPr>
                    </w:pPr>
                    <w:r>
                      <w:rPr>
                        <w:noProof/>
                        <w:lang w:val="en-US"/>
                      </w:rPr>
                      <w:t>[31]</w:t>
                    </w:r>
                  </w:p>
                </w:tc>
                <w:tc>
                  <w:tcPr>
                    <w:tcW w:w="4717" w:type="pct"/>
                  </w:tcPr>
                  <w:p w14:paraId="62A0CD8E" w14:textId="77777777" w:rsidR="00166A9D" w:rsidRPr="00A5370E" w:rsidRDefault="00166A9D" w:rsidP="00166A9D">
                    <w:pPr>
                      <w:jc w:val="both"/>
                    </w:pPr>
                    <w:r>
                      <w:t xml:space="preserve">FRIEDND OR FOLLOW TÍM. </w:t>
                    </w:r>
                    <w:proofErr w:type="spellStart"/>
                    <w:r w:rsidRPr="00A5370E">
                      <w:t>The</w:t>
                    </w:r>
                    <w:proofErr w:type="spellEnd"/>
                    <w:r w:rsidRPr="00A5370E">
                      <w:t xml:space="preserve"> top 100 </w:t>
                    </w:r>
                    <w:proofErr w:type="spellStart"/>
                    <w:r w:rsidRPr="00A5370E">
                      <w:t>people</w:t>
                    </w:r>
                    <w:proofErr w:type="spellEnd"/>
                    <w:r w:rsidRPr="00A5370E">
                      <w:t xml:space="preserve"> and </w:t>
                    </w:r>
                    <w:proofErr w:type="spellStart"/>
                    <w:r w:rsidRPr="00A5370E">
                      <w:t>brands</w:t>
                    </w:r>
                    <w:proofErr w:type="spellEnd"/>
                    <w:r w:rsidRPr="00A5370E">
                      <w:t xml:space="preserve"> </w:t>
                    </w:r>
                    <w:proofErr w:type="spellStart"/>
                    <w:r w:rsidRPr="00A5370E">
                      <w:t>with</w:t>
                    </w:r>
                    <w:proofErr w:type="spellEnd"/>
                    <w:r w:rsidRPr="00A5370E">
                      <w:t xml:space="preserve"> </w:t>
                    </w:r>
                    <w:proofErr w:type="spellStart"/>
                    <w:r w:rsidRPr="00A5370E">
                      <w:t>the</w:t>
                    </w:r>
                    <w:proofErr w:type="spellEnd"/>
                    <w:r w:rsidRPr="00A5370E">
                      <w:t xml:space="preserve"> most Twitter</w:t>
                    </w:r>
                    <w:r>
                      <w:t xml:space="preserve"> </w:t>
                    </w:r>
                    <w:proofErr w:type="spellStart"/>
                    <w:r w:rsidRPr="00A5370E">
                      <w:t>followers</w:t>
                    </w:r>
                    <w:proofErr w:type="spellEnd"/>
                    <w:r>
                      <w:t xml:space="preserve"> </w:t>
                    </w:r>
                    <w:r w:rsidRPr="00D54D5F">
                      <w:t>[cit. 7.4.2020]</w:t>
                    </w:r>
                    <w:r>
                      <w:t>.</w:t>
                    </w:r>
                    <w:r w:rsidRPr="00166A9D">
                      <w:rPr>
                        <w:shd w:val="clear" w:color="auto" w:fill="FFFFFF"/>
                      </w:rPr>
                      <w:t xml:space="preserve"> [online]. </w:t>
                    </w:r>
                    <w:r w:rsidRPr="00D54D5F">
                      <w:t xml:space="preserve"> Dostupné na internete:</w:t>
                    </w:r>
                    <w:r>
                      <w:t xml:space="preserve">  &lt;</w:t>
                    </w:r>
                    <w:hyperlink r:id="rId92" w:history="1">
                      <w:r w:rsidRPr="009A050D">
                        <w:rPr>
                          <w:rStyle w:val="Hypertextovprepojenie"/>
                        </w:rPr>
                        <w:t>https://friendorfollow.com/twitter/most-followers/</w:t>
                      </w:r>
                    </w:hyperlink>
                    <w:r>
                      <w:t>&gt;</w:t>
                    </w:r>
                  </w:p>
                </w:tc>
              </w:tr>
              <w:tr w:rsidR="00166A9D" w:rsidRPr="00216FAC" w14:paraId="4878CB66" w14:textId="77777777" w:rsidTr="00166A9D">
                <w:trPr>
                  <w:tblCellSpacing w:w="15" w:type="dxa"/>
                </w:trPr>
                <w:tc>
                  <w:tcPr>
                    <w:tcW w:w="232" w:type="pct"/>
                  </w:tcPr>
                  <w:p w14:paraId="2319ECBA" w14:textId="77777777" w:rsidR="00166A9D" w:rsidRDefault="00166A9D" w:rsidP="00166A9D">
                    <w:pPr>
                      <w:pStyle w:val="Bibliografia"/>
                      <w:rPr>
                        <w:noProof/>
                        <w:lang w:val="en-US"/>
                      </w:rPr>
                    </w:pPr>
                    <w:r>
                      <w:rPr>
                        <w:noProof/>
                        <w:lang w:val="en-US"/>
                      </w:rPr>
                      <w:t>[32]</w:t>
                    </w:r>
                  </w:p>
                </w:tc>
                <w:tc>
                  <w:tcPr>
                    <w:tcW w:w="4717" w:type="pct"/>
                  </w:tcPr>
                  <w:p w14:paraId="349B64DA" w14:textId="77777777" w:rsidR="00166A9D" w:rsidRPr="00A5370E" w:rsidRDefault="00166A9D" w:rsidP="00166A9D">
                    <w:pPr>
                      <w:jc w:val="both"/>
                    </w:pPr>
                    <w:r>
                      <w:t>YOUTUBE TÍM. Informácie o YouTube.</w:t>
                    </w:r>
                    <w:r w:rsidRPr="00441752">
                      <w:t xml:space="preserve"> </w:t>
                    </w:r>
                    <w:r w:rsidRPr="00D54D5F">
                      <w:t>[cit. 7.4.2020]</w:t>
                    </w:r>
                    <w:r>
                      <w:t>.</w:t>
                    </w:r>
                    <w:r w:rsidRPr="00166A9D">
                      <w:rPr>
                        <w:shd w:val="clear" w:color="auto" w:fill="FFFFFF"/>
                      </w:rPr>
                      <w:t xml:space="preserve"> [online]. </w:t>
                    </w:r>
                    <w:r w:rsidRPr="00D54D5F">
                      <w:t xml:space="preserve"> Dostupné na internete:</w:t>
                    </w:r>
                    <w:r>
                      <w:t xml:space="preserve">  &lt;</w:t>
                    </w:r>
                    <w:hyperlink r:id="rId93" w:history="1">
                      <w:r w:rsidRPr="009A050D">
                        <w:rPr>
                          <w:rStyle w:val="Hypertextovprepojenie"/>
                        </w:rPr>
                        <w:t>https://www.youtube.com/about/</w:t>
                      </w:r>
                    </w:hyperlink>
                    <w:r w:rsidRPr="00166A9D">
                      <w:rPr>
                        <w:lang w:val="en-US"/>
                      </w:rPr>
                      <w:t>&gt;</w:t>
                    </w:r>
                    <w:r>
                      <w:t xml:space="preserve"> </w:t>
                    </w:r>
                  </w:p>
                </w:tc>
              </w:tr>
              <w:tr w:rsidR="00166A9D" w:rsidRPr="00216FAC" w14:paraId="20427BE0" w14:textId="77777777" w:rsidTr="00166A9D">
                <w:trPr>
                  <w:tblCellSpacing w:w="15" w:type="dxa"/>
                </w:trPr>
                <w:tc>
                  <w:tcPr>
                    <w:tcW w:w="232" w:type="pct"/>
                  </w:tcPr>
                  <w:p w14:paraId="5D1FD77A" w14:textId="77777777" w:rsidR="00166A9D" w:rsidRDefault="00166A9D" w:rsidP="00166A9D">
                    <w:pPr>
                      <w:pStyle w:val="Bibliografia"/>
                      <w:rPr>
                        <w:noProof/>
                        <w:lang w:val="en-US"/>
                      </w:rPr>
                    </w:pPr>
                    <w:r>
                      <w:rPr>
                        <w:noProof/>
                        <w:lang w:val="en-US"/>
                      </w:rPr>
                      <w:t>[33]</w:t>
                    </w:r>
                  </w:p>
                </w:tc>
                <w:tc>
                  <w:tcPr>
                    <w:tcW w:w="4717" w:type="pct"/>
                  </w:tcPr>
                  <w:p w14:paraId="299A51D7" w14:textId="77777777" w:rsidR="00166A9D" w:rsidRPr="00A5370E" w:rsidRDefault="00166A9D" w:rsidP="00166A9D">
                    <w:pPr>
                      <w:jc w:val="both"/>
                    </w:pPr>
                    <w:r w:rsidRPr="00441752">
                      <w:t xml:space="preserve">HALE, James. More </w:t>
                    </w:r>
                    <w:proofErr w:type="spellStart"/>
                    <w:r w:rsidRPr="00441752">
                      <w:t>Than</w:t>
                    </w:r>
                    <w:proofErr w:type="spellEnd"/>
                    <w:r w:rsidRPr="00441752">
                      <w:t xml:space="preserve"> 500 </w:t>
                    </w:r>
                    <w:proofErr w:type="spellStart"/>
                    <w:r w:rsidRPr="00441752">
                      <w:t>Hours</w:t>
                    </w:r>
                    <w:proofErr w:type="spellEnd"/>
                    <w:r w:rsidRPr="00441752">
                      <w:t xml:space="preserve"> Of </w:t>
                    </w:r>
                    <w:proofErr w:type="spellStart"/>
                    <w:r w:rsidRPr="00441752">
                      <w:t>Content</w:t>
                    </w:r>
                    <w:proofErr w:type="spellEnd"/>
                    <w:r w:rsidRPr="00441752">
                      <w:t xml:space="preserve"> Are </w:t>
                    </w:r>
                    <w:proofErr w:type="spellStart"/>
                    <w:r w:rsidRPr="00441752">
                      <w:t>Now</w:t>
                    </w:r>
                    <w:proofErr w:type="spellEnd"/>
                    <w:r w:rsidRPr="00441752">
                      <w:t xml:space="preserve"> </w:t>
                    </w:r>
                    <w:proofErr w:type="spellStart"/>
                    <w:r w:rsidRPr="00441752">
                      <w:t>Being</w:t>
                    </w:r>
                    <w:proofErr w:type="spellEnd"/>
                    <w:r w:rsidRPr="00441752">
                      <w:t xml:space="preserve"> </w:t>
                    </w:r>
                    <w:proofErr w:type="spellStart"/>
                    <w:r w:rsidRPr="00441752">
                      <w:t>Uploaded</w:t>
                    </w:r>
                    <w:proofErr w:type="spellEnd"/>
                    <w:r w:rsidRPr="00441752">
                      <w:t xml:space="preserve"> To YouTube </w:t>
                    </w:r>
                    <w:proofErr w:type="spellStart"/>
                    <w:r w:rsidRPr="00441752">
                      <w:t>Every</w:t>
                    </w:r>
                    <w:proofErr w:type="spellEnd"/>
                    <w:r w:rsidRPr="00441752">
                      <w:t xml:space="preserve"> </w:t>
                    </w:r>
                    <w:proofErr w:type="spellStart"/>
                    <w:r w:rsidRPr="00441752">
                      <w:t>Minute</w:t>
                    </w:r>
                    <w:proofErr w:type="spellEnd"/>
                    <w:r w:rsidRPr="00441752">
                      <w:t xml:space="preserve"> 7.5.2019. </w:t>
                    </w:r>
                    <w:r w:rsidRPr="00D54D5F">
                      <w:t>[cit. 7.4.2020]</w:t>
                    </w:r>
                    <w:r>
                      <w:t>.</w:t>
                    </w:r>
                    <w:r w:rsidRPr="00166A9D">
                      <w:rPr>
                        <w:shd w:val="clear" w:color="auto" w:fill="FFFFFF"/>
                      </w:rPr>
                      <w:t xml:space="preserve"> [online]. </w:t>
                    </w:r>
                    <w:r w:rsidRPr="00D54D5F">
                      <w:t xml:space="preserve"> Dostupné na internete:</w:t>
                    </w:r>
                    <w:r>
                      <w:t xml:space="preserve">  &lt;</w:t>
                    </w:r>
                    <w:hyperlink r:id="rId94" w:history="1">
                      <w:r w:rsidRPr="009A050D">
                        <w:rPr>
                          <w:rStyle w:val="Hypertextovprepojenie"/>
                        </w:rPr>
                        <w:t>https://www.tubefilter.com/2019/05/07/number-hours-video-uploaded-to-youtube-per-minute/</w:t>
                      </w:r>
                    </w:hyperlink>
                    <w:r>
                      <w:t>&gt;</w:t>
                    </w:r>
                  </w:p>
                </w:tc>
              </w:tr>
              <w:tr w:rsidR="00166A9D" w:rsidRPr="00216FAC" w14:paraId="5CE3EE03" w14:textId="77777777" w:rsidTr="00166A9D">
                <w:trPr>
                  <w:tblCellSpacing w:w="15" w:type="dxa"/>
                </w:trPr>
                <w:tc>
                  <w:tcPr>
                    <w:tcW w:w="232" w:type="pct"/>
                  </w:tcPr>
                  <w:p w14:paraId="319700E4" w14:textId="77777777" w:rsidR="00166A9D" w:rsidRDefault="00166A9D" w:rsidP="00166A9D">
                    <w:pPr>
                      <w:pStyle w:val="Bibliografia"/>
                      <w:rPr>
                        <w:noProof/>
                        <w:lang w:val="en-US"/>
                      </w:rPr>
                    </w:pPr>
                    <w:r>
                      <w:rPr>
                        <w:noProof/>
                        <w:lang w:val="en-US"/>
                      </w:rPr>
                      <w:t>[34]</w:t>
                    </w:r>
                  </w:p>
                </w:tc>
                <w:tc>
                  <w:tcPr>
                    <w:tcW w:w="4717" w:type="pct"/>
                  </w:tcPr>
                  <w:p w14:paraId="0909ED5E" w14:textId="77777777" w:rsidR="00166A9D" w:rsidRPr="00A5370E" w:rsidRDefault="00166A9D" w:rsidP="00166A9D">
                    <w:pPr>
                      <w:jc w:val="both"/>
                    </w:pPr>
                    <w:r w:rsidRPr="00BC7BBE">
                      <w:t xml:space="preserve">ALEXANDER, </w:t>
                    </w:r>
                    <w:proofErr w:type="spellStart"/>
                    <w:r w:rsidRPr="00BC7BBE">
                      <w:t>Julia</w:t>
                    </w:r>
                    <w:proofErr w:type="spellEnd"/>
                    <w:r w:rsidRPr="00BC7BBE">
                      <w:t xml:space="preserve">. </w:t>
                    </w:r>
                    <w:proofErr w:type="spellStart"/>
                    <w:r w:rsidRPr="00BC7BBE">
                      <w:t>The</w:t>
                    </w:r>
                    <w:proofErr w:type="spellEnd"/>
                    <w:r w:rsidRPr="00BC7BBE">
                      <w:t xml:space="preserve"> </w:t>
                    </w:r>
                    <w:proofErr w:type="spellStart"/>
                    <w:r w:rsidRPr="00BC7BBE">
                      <w:t>Yellow</w:t>
                    </w:r>
                    <w:proofErr w:type="spellEnd"/>
                    <w:r w:rsidRPr="00BC7BBE">
                      <w:t xml:space="preserve"> $: a </w:t>
                    </w:r>
                    <w:proofErr w:type="spellStart"/>
                    <w:r w:rsidRPr="00BC7BBE">
                      <w:t>comprehensive</w:t>
                    </w:r>
                    <w:proofErr w:type="spellEnd"/>
                    <w:r w:rsidRPr="00BC7BBE">
                      <w:t xml:space="preserve"> </w:t>
                    </w:r>
                    <w:proofErr w:type="spellStart"/>
                    <w:r w:rsidRPr="00BC7BBE">
                      <w:t>history</w:t>
                    </w:r>
                    <w:proofErr w:type="spellEnd"/>
                    <w:r w:rsidRPr="00BC7BBE">
                      <w:t xml:space="preserve"> of </w:t>
                    </w:r>
                    <w:proofErr w:type="spellStart"/>
                    <w:r w:rsidRPr="00BC7BBE">
                      <w:t>demonetization</w:t>
                    </w:r>
                    <w:proofErr w:type="spellEnd"/>
                    <w:r w:rsidRPr="00BC7BBE">
                      <w:t xml:space="preserve"> and </w:t>
                    </w:r>
                    <w:proofErr w:type="spellStart"/>
                    <w:r w:rsidRPr="00BC7BBE">
                      <w:t>YouTube’s</w:t>
                    </w:r>
                    <w:proofErr w:type="spellEnd"/>
                    <w:r w:rsidRPr="00BC7BBE">
                      <w:t xml:space="preserve"> </w:t>
                    </w:r>
                    <w:proofErr w:type="spellStart"/>
                    <w:r w:rsidRPr="00BC7BBE">
                      <w:t>war</w:t>
                    </w:r>
                    <w:proofErr w:type="spellEnd"/>
                    <w:r w:rsidRPr="00BC7BBE">
                      <w:t xml:space="preserve"> </w:t>
                    </w:r>
                    <w:proofErr w:type="spellStart"/>
                    <w:r w:rsidRPr="00BC7BBE">
                      <w:t>with</w:t>
                    </w:r>
                    <w:proofErr w:type="spellEnd"/>
                    <w:r w:rsidRPr="00BC7BBE">
                      <w:t xml:space="preserve"> </w:t>
                    </w:r>
                    <w:proofErr w:type="spellStart"/>
                    <w:r w:rsidRPr="00BC7BBE">
                      <w:t>creators</w:t>
                    </w:r>
                    <w:proofErr w:type="spellEnd"/>
                    <w:r w:rsidRPr="00BC7BBE">
                      <w:t xml:space="preserve">. 10.5.2018. </w:t>
                    </w:r>
                    <w:r w:rsidRPr="00D54D5F">
                      <w:t>[cit. 7.4.2020]</w:t>
                    </w:r>
                    <w:r>
                      <w:t>.</w:t>
                    </w:r>
                    <w:r w:rsidRPr="00166A9D">
                      <w:rPr>
                        <w:shd w:val="clear" w:color="auto" w:fill="FFFFFF"/>
                      </w:rPr>
                      <w:t xml:space="preserve"> [online]. </w:t>
                    </w:r>
                    <w:r w:rsidRPr="00D54D5F">
                      <w:t xml:space="preserve"> Dostupné na internete:</w:t>
                    </w:r>
                    <w:r>
                      <w:t xml:space="preserve">  &lt;</w:t>
                    </w:r>
                    <w:hyperlink r:id="rId95" w:history="1">
                      <w:r w:rsidRPr="009A050D">
                        <w:rPr>
                          <w:rStyle w:val="Hypertextovprepojenie"/>
                        </w:rPr>
                        <w:t>https://www.polygon.com/2018/5/10/17268102/youtube-demonetization-pewdiepie-logan-paul-casey-neistat-philip-defranco</w:t>
                      </w:r>
                    </w:hyperlink>
                    <w:r>
                      <w:t>&gt;</w:t>
                    </w:r>
                  </w:p>
                </w:tc>
              </w:tr>
              <w:tr w:rsidR="00166A9D" w:rsidRPr="00216FAC" w14:paraId="6EDD478B" w14:textId="77777777" w:rsidTr="00166A9D">
                <w:trPr>
                  <w:tblCellSpacing w:w="15" w:type="dxa"/>
                </w:trPr>
                <w:tc>
                  <w:tcPr>
                    <w:tcW w:w="232" w:type="pct"/>
                  </w:tcPr>
                  <w:p w14:paraId="2F2ED224" w14:textId="77777777" w:rsidR="00166A9D" w:rsidRDefault="00166A9D" w:rsidP="00166A9D">
                    <w:pPr>
                      <w:pStyle w:val="Bibliografia"/>
                      <w:rPr>
                        <w:noProof/>
                        <w:lang w:val="en-US"/>
                      </w:rPr>
                    </w:pPr>
                    <w:r>
                      <w:rPr>
                        <w:noProof/>
                        <w:lang w:val="en-US"/>
                      </w:rPr>
                      <w:t>[35]</w:t>
                    </w:r>
                  </w:p>
                </w:tc>
                <w:tc>
                  <w:tcPr>
                    <w:tcW w:w="4717" w:type="pct"/>
                  </w:tcPr>
                  <w:p w14:paraId="32407BE1" w14:textId="77777777" w:rsidR="00166A9D" w:rsidRPr="00A5370E" w:rsidRDefault="00166A9D" w:rsidP="00166A9D">
                    <w:pPr>
                      <w:jc w:val="both"/>
                    </w:pPr>
                    <w:r w:rsidRPr="00BC7BBE">
                      <w:t xml:space="preserve">PARKER, Laura. A Chat </w:t>
                    </w:r>
                    <w:proofErr w:type="spellStart"/>
                    <w:r w:rsidRPr="00BC7BBE">
                      <w:t>With</w:t>
                    </w:r>
                    <w:proofErr w:type="spellEnd"/>
                    <w:r w:rsidRPr="00BC7BBE">
                      <w:t xml:space="preserve"> a Live </w:t>
                    </w:r>
                    <w:proofErr w:type="spellStart"/>
                    <w:r w:rsidRPr="00BC7BBE">
                      <w:t>Streamer</w:t>
                    </w:r>
                    <w:proofErr w:type="spellEnd"/>
                    <w:r w:rsidRPr="00BC7BBE">
                      <w:t xml:space="preserve"> </w:t>
                    </w:r>
                    <w:proofErr w:type="spellStart"/>
                    <w:r w:rsidRPr="00BC7BBE">
                      <w:t>Is</w:t>
                    </w:r>
                    <w:proofErr w:type="spellEnd"/>
                    <w:r w:rsidRPr="00BC7BBE">
                      <w:t xml:space="preserve"> </w:t>
                    </w:r>
                    <w:proofErr w:type="spellStart"/>
                    <w:r w:rsidRPr="00BC7BBE">
                      <w:t>Yours</w:t>
                    </w:r>
                    <w:proofErr w:type="spellEnd"/>
                    <w:r w:rsidRPr="00BC7BBE">
                      <w:t xml:space="preserve">, </w:t>
                    </w:r>
                    <w:proofErr w:type="spellStart"/>
                    <w:r w:rsidRPr="00BC7BBE">
                      <w:t>for</w:t>
                    </w:r>
                    <w:proofErr w:type="spellEnd"/>
                    <w:r w:rsidRPr="00BC7BBE">
                      <w:t xml:space="preserve"> a </w:t>
                    </w:r>
                    <w:proofErr w:type="spellStart"/>
                    <w:r w:rsidRPr="00BC7BBE">
                      <w:t>Price</w:t>
                    </w:r>
                    <w:proofErr w:type="spellEnd"/>
                    <w:r w:rsidRPr="00BC7BBE">
                      <w:t xml:space="preserve"> 12.4.2017. </w:t>
                    </w:r>
                    <w:r w:rsidRPr="00D54D5F">
                      <w:t>[cit. 7.4.2020]</w:t>
                    </w:r>
                    <w:r>
                      <w:t>.</w:t>
                    </w:r>
                    <w:r w:rsidRPr="00166A9D">
                      <w:rPr>
                        <w:shd w:val="clear" w:color="auto" w:fill="FFFFFF"/>
                      </w:rPr>
                      <w:t xml:space="preserve"> [online]. </w:t>
                    </w:r>
                    <w:r w:rsidRPr="00D54D5F">
                      <w:t xml:space="preserve"> Dostupné na internete:</w:t>
                    </w:r>
                    <w:r>
                      <w:t xml:space="preserve">  &lt;</w:t>
                    </w:r>
                    <w:hyperlink r:id="rId96" w:history="1">
                      <w:r w:rsidRPr="009A050D">
                        <w:rPr>
                          <w:rStyle w:val="Hypertextovprepojenie"/>
                        </w:rPr>
                        <w:t>https://www.nytimes.com/2017/04/12/technology/personaltech/paying-for-live-stream-chat.html</w:t>
                      </w:r>
                    </w:hyperlink>
                    <w:r>
                      <w:t>&gt;</w:t>
                    </w:r>
                  </w:p>
                </w:tc>
              </w:tr>
              <w:tr w:rsidR="00166A9D" w:rsidRPr="00216FAC" w14:paraId="37AB2138" w14:textId="77777777" w:rsidTr="00166A9D">
                <w:trPr>
                  <w:tblCellSpacing w:w="15" w:type="dxa"/>
                </w:trPr>
                <w:tc>
                  <w:tcPr>
                    <w:tcW w:w="232" w:type="pct"/>
                  </w:tcPr>
                  <w:p w14:paraId="3A0E9369" w14:textId="77777777" w:rsidR="00166A9D" w:rsidRDefault="00166A9D" w:rsidP="00166A9D">
                    <w:pPr>
                      <w:pStyle w:val="Bibliografia"/>
                      <w:rPr>
                        <w:noProof/>
                        <w:lang w:val="en-US"/>
                      </w:rPr>
                    </w:pPr>
                    <w:r>
                      <w:rPr>
                        <w:noProof/>
                        <w:lang w:val="en-US"/>
                      </w:rPr>
                      <w:t>[36]</w:t>
                    </w:r>
                  </w:p>
                </w:tc>
                <w:tc>
                  <w:tcPr>
                    <w:tcW w:w="4717" w:type="pct"/>
                  </w:tcPr>
                  <w:p w14:paraId="5C39FCFB" w14:textId="77777777" w:rsidR="00166A9D" w:rsidRPr="00A5370E" w:rsidRDefault="00166A9D" w:rsidP="00166A9D">
                    <w:pPr>
                      <w:jc w:val="both"/>
                    </w:pPr>
                    <w:r w:rsidRPr="00BC7BBE">
                      <w:t xml:space="preserve">SOBTI, </w:t>
                    </w:r>
                    <w:proofErr w:type="spellStart"/>
                    <w:r w:rsidRPr="00BC7BBE">
                      <w:t>Kshitij</w:t>
                    </w:r>
                    <w:proofErr w:type="spellEnd"/>
                    <w:r w:rsidRPr="00BC7BBE">
                      <w:t>. YOUTUBE ADDS A DIMENSION, 3D GOGGLES NOT INCLUDED</w:t>
                    </w:r>
                    <w:r>
                      <w:t xml:space="preserve">. </w:t>
                    </w:r>
                    <w:r w:rsidRPr="00BC7BBE">
                      <w:t>21.7.2009.</w:t>
                    </w:r>
                    <w:r>
                      <w:t xml:space="preserve"> </w:t>
                    </w:r>
                    <w:r w:rsidRPr="00D54D5F">
                      <w:t>[cit. 7.4.2020]</w:t>
                    </w:r>
                    <w:r>
                      <w:t>.</w:t>
                    </w:r>
                    <w:r w:rsidRPr="00166A9D">
                      <w:rPr>
                        <w:shd w:val="clear" w:color="auto" w:fill="FFFFFF"/>
                      </w:rPr>
                      <w:t xml:space="preserve"> [online]. </w:t>
                    </w:r>
                    <w:r w:rsidRPr="00D54D5F">
                      <w:t xml:space="preserve"> Dostupné na internete:</w:t>
                    </w:r>
                    <w:r>
                      <w:t xml:space="preserve">  </w:t>
                    </w:r>
                    <w:r w:rsidRPr="00BC7BBE">
                      <w:t xml:space="preserve"> </w:t>
                    </w:r>
                    <w:r>
                      <w:t>&lt;</w:t>
                    </w:r>
                    <w:hyperlink r:id="rId97" w:history="1">
                      <w:r w:rsidRPr="009A050D">
                        <w:rPr>
                          <w:rStyle w:val="Hypertextovprepojenie"/>
                        </w:rPr>
                        <w:t>https://www.digit.in/news/internet/youtube-adds-a-dimension-3d-goggles-not-included-3219.html</w:t>
                      </w:r>
                    </w:hyperlink>
                    <w:r>
                      <w:t>&gt;</w:t>
                    </w:r>
                  </w:p>
                </w:tc>
              </w:tr>
              <w:tr w:rsidR="00166A9D" w:rsidRPr="00216FAC" w14:paraId="7DF53C6E" w14:textId="77777777" w:rsidTr="00166A9D">
                <w:trPr>
                  <w:tblCellSpacing w:w="15" w:type="dxa"/>
                </w:trPr>
                <w:tc>
                  <w:tcPr>
                    <w:tcW w:w="232" w:type="pct"/>
                  </w:tcPr>
                  <w:p w14:paraId="3B263ABC" w14:textId="77777777" w:rsidR="00166A9D" w:rsidRDefault="00166A9D" w:rsidP="00166A9D">
                    <w:pPr>
                      <w:pStyle w:val="Bibliografia"/>
                      <w:rPr>
                        <w:noProof/>
                        <w:lang w:val="en-US"/>
                      </w:rPr>
                    </w:pPr>
                    <w:r>
                      <w:rPr>
                        <w:noProof/>
                        <w:lang w:val="en-US"/>
                      </w:rPr>
                      <w:t>[37]</w:t>
                    </w:r>
                  </w:p>
                </w:tc>
                <w:tc>
                  <w:tcPr>
                    <w:tcW w:w="4717" w:type="pct"/>
                  </w:tcPr>
                  <w:p w14:paraId="44A80C86" w14:textId="77777777" w:rsidR="00166A9D" w:rsidRPr="00A5370E" w:rsidRDefault="00166A9D" w:rsidP="00166A9D">
                    <w:pPr>
                      <w:jc w:val="both"/>
                    </w:pPr>
                    <w:r w:rsidRPr="00602D62">
                      <w:t xml:space="preserve">AMADEO, </w:t>
                    </w:r>
                    <w:proofErr w:type="spellStart"/>
                    <w:r w:rsidRPr="00602D62">
                      <w:t>Ron</w:t>
                    </w:r>
                    <w:proofErr w:type="spellEnd"/>
                    <w:r w:rsidRPr="00602D62">
                      <w:t xml:space="preserve">. </w:t>
                    </w:r>
                    <w:proofErr w:type="spellStart"/>
                    <w:r w:rsidRPr="00602D62">
                      <w:t>YouTube’s</w:t>
                    </w:r>
                    <w:proofErr w:type="spellEnd"/>
                    <w:r w:rsidRPr="00602D62">
                      <w:t xml:space="preserve"> “VR180” </w:t>
                    </w:r>
                    <w:proofErr w:type="spellStart"/>
                    <w:r w:rsidRPr="00602D62">
                      <w:t>format</w:t>
                    </w:r>
                    <w:proofErr w:type="spellEnd"/>
                    <w:r w:rsidRPr="00602D62">
                      <w:t xml:space="preserve"> </w:t>
                    </w:r>
                    <w:proofErr w:type="spellStart"/>
                    <w:r w:rsidRPr="00602D62">
                      <w:t>cuts</w:t>
                    </w:r>
                    <w:proofErr w:type="spellEnd"/>
                    <w:r w:rsidRPr="00602D62">
                      <w:t xml:space="preserve"> </w:t>
                    </w:r>
                    <w:proofErr w:type="spellStart"/>
                    <w:r w:rsidRPr="00602D62">
                      <w:t>down</w:t>
                    </w:r>
                    <w:proofErr w:type="spellEnd"/>
                    <w:r w:rsidRPr="00602D62">
                      <w:t xml:space="preserve"> on VR </w:t>
                    </w:r>
                    <w:proofErr w:type="spellStart"/>
                    <w:r w:rsidRPr="00602D62">
                      <w:t>video’s</w:t>
                    </w:r>
                    <w:proofErr w:type="spellEnd"/>
                    <w:r w:rsidRPr="00602D62">
                      <w:t xml:space="preserve"> </w:t>
                    </w:r>
                    <w:proofErr w:type="spellStart"/>
                    <w:r w:rsidRPr="00602D62">
                      <w:t>prohibitive</w:t>
                    </w:r>
                    <w:proofErr w:type="spellEnd"/>
                    <w:r w:rsidRPr="00602D62">
                      <w:t xml:space="preserve"> </w:t>
                    </w:r>
                    <w:proofErr w:type="spellStart"/>
                    <w:r w:rsidRPr="00602D62">
                      <w:t>requirements</w:t>
                    </w:r>
                    <w:proofErr w:type="spellEnd"/>
                    <w:r w:rsidRPr="00602D62">
                      <w:t xml:space="preserve">. 23.6.2017. </w:t>
                    </w:r>
                    <w:r w:rsidRPr="00D54D5F">
                      <w:t>[cit. 7.4.2020]</w:t>
                    </w:r>
                    <w:r>
                      <w:t>.</w:t>
                    </w:r>
                    <w:r w:rsidRPr="00166A9D">
                      <w:rPr>
                        <w:shd w:val="clear" w:color="auto" w:fill="FFFFFF"/>
                      </w:rPr>
                      <w:t xml:space="preserve"> [online]. </w:t>
                    </w:r>
                    <w:r w:rsidRPr="00D54D5F">
                      <w:t xml:space="preserve"> Dostupné na internete:</w:t>
                    </w:r>
                    <w:r>
                      <w:t xml:space="preserve">  </w:t>
                    </w:r>
                    <w:r w:rsidRPr="00BC7BBE">
                      <w:t xml:space="preserve"> </w:t>
                    </w:r>
                    <w:r w:rsidRPr="00602D62">
                      <w:t xml:space="preserve"> </w:t>
                    </w:r>
                    <w:r>
                      <w:t>&lt;</w:t>
                    </w:r>
                    <w:hyperlink r:id="rId98" w:history="1">
                      <w:r w:rsidRPr="009A050D">
                        <w:rPr>
                          <w:rStyle w:val="Hypertextovprepojenie"/>
                        </w:rPr>
                        <w:t>https://arstechnica.com/gadgets/2017/06/youtubes-vr180-format-makes-vr-video-more-accessible/</w:t>
                      </w:r>
                    </w:hyperlink>
                    <w:r>
                      <w:t>&gt;</w:t>
                    </w:r>
                  </w:p>
                </w:tc>
              </w:tr>
              <w:tr w:rsidR="00166A9D" w:rsidRPr="00216FAC" w14:paraId="29C971D2" w14:textId="77777777" w:rsidTr="00166A9D">
                <w:trPr>
                  <w:tblCellSpacing w:w="15" w:type="dxa"/>
                </w:trPr>
                <w:tc>
                  <w:tcPr>
                    <w:tcW w:w="232" w:type="pct"/>
                  </w:tcPr>
                  <w:p w14:paraId="441C3A4D" w14:textId="77777777" w:rsidR="00166A9D" w:rsidRDefault="00166A9D" w:rsidP="00166A9D">
                    <w:pPr>
                      <w:pStyle w:val="Bibliografia"/>
                      <w:rPr>
                        <w:noProof/>
                        <w:lang w:val="en-US"/>
                      </w:rPr>
                    </w:pPr>
                    <w:r>
                      <w:rPr>
                        <w:noProof/>
                        <w:lang w:val="en-US"/>
                      </w:rPr>
                      <w:t>[38]</w:t>
                    </w:r>
                  </w:p>
                </w:tc>
                <w:tc>
                  <w:tcPr>
                    <w:tcW w:w="4717" w:type="pct"/>
                  </w:tcPr>
                  <w:p w14:paraId="09F57D02" w14:textId="77777777" w:rsidR="00166A9D" w:rsidRPr="00A5370E" w:rsidRDefault="00166A9D" w:rsidP="00166A9D">
                    <w:pPr>
                      <w:jc w:val="both"/>
                    </w:pPr>
                    <w:r w:rsidRPr="00602D62">
                      <w:t xml:space="preserve">PEREZ, </w:t>
                    </w:r>
                    <w:proofErr w:type="spellStart"/>
                    <w:r w:rsidRPr="00602D62">
                      <w:t>Sarah</w:t>
                    </w:r>
                    <w:proofErr w:type="spellEnd"/>
                    <w:r w:rsidRPr="00602D62">
                      <w:t xml:space="preserve">. YouTube </w:t>
                    </w:r>
                    <w:proofErr w:type="spellStart"/>
                    <w:r w:rsidRPr="00602D62">
                      <w:t>is</w:t>
                    </w:r>
                    <w:proofErr w:type="spellEnd"/>
                    <w:r w:rsidRPr="00602D62">
                      <w:t xml:space="preserve"> </w:t>
                    </w:r>
                    <w:proofErr w:type="spellStart"/>
                    <w:r w:rsidRPr="00602D62">
                      <w:t>launching</w:t>
                    </w:r>
                    <w:proofErr w:type="spellEnd"/>
                    <w:r w:rsidRPr="00602D62">
                      <w:t xml:space="preserve"> </w:t>
                    </w:r>
                    <w:proofErr w:type="spellStart"/>
                    <w:r w:rsidRPr="00602D62">
                      <w:t>its</w:t>
                    </w:r>
                    <w:proofErr w:type="spellEnd"/>
                    <w:r w:rsidRPr="00602D62">
                      <w:t xml:space="preserve"> </w:t>
                    </w:r>
                    <w:proofErr w:type="spellStart"/>
                    <w:r w:rsidRPr="00602D62">
                      <w:t>own</w:t>
                    </w:r>
                    <w:proofErr w:type="spellEnd"/>
                    <w:r w:rsidRPr="00602D62">
                      <w:t xml:space="preserve"> </w:t>
                    </w:r>
                    <w:proofErr w:type="spellStart"/>
                    <w:r w:rsidRPr="00602D62">
                      <w:t>take</w:t>
                    </w:r>
                    <w:proofErr w:type="spellEnd"/>
                    <w:r w:rsidRPr="00602D62">
                      <w:t xml:space="preserve"> on </w:t>
                    </w:r>
                    <w:proofErr w:type="spellStart"/>
                    <w:r w:rsidRPr="00602D62">
                      <w:t>Stories</w:t>
                    </w:r>
                    <w:proofErr w:type="spellEnd"/>
                    <w:r w:rsidRPr="00602D62">
                      <w:t xml:space="preserve"> </w:t>
                    </w:r>
                    <w:proofErr w:type="spellStart"/>
                    <w:r w:rsidRPr="00602D62">
                      <w:t>with</w:t>
                    </w:r>
                    <w:proofErr w:type="spellEnd"/>
                    <w:r w:rsidRPr="00602D62">
                      <w:t xml:space="preserve"> a new video </w:t>
                    </w:r>
                    <w:proofErr w:type="spellStart"/>
                    <w:r w:rsidRPr="00602D62">
                      <w:t>format</w:t>
                    </w:r>
                    <w:proofErr w:type="spellEnd"/>
                    <w:r w:rsidRPr="00602D62">
                      <w:t xml:space="preserve"> </w:t>
                    </w:r>
                    <w:proofErr w:type="spellStart"/>
                    <w:r w:rsidRPr="00602D62">
                      <w:t>called</w:t>
                    </w:r>
                    <w:proofErr w:type="spellEnd"/>
                    <w:r w:rsidRPr="00602D62">
                      <w:t xml:space="preserve"> ‘</w:t>
                    </w:r>
                    <w:proofErr w:type="spellStart"/>
                    <w:r w:rsidRPr="00602D62">
                      <w:t>Reels</w:t>
                    </w:r>
                    <w:proofErr w:type="spellEnd"/>
                    <w:r w:rsidRPr="00602D62">
                      <w:t xml:space="preserve">’. 29.11.2017 [cit. 7.4.2020]. [online].  Dostupné na internete: </w:t>
                    </w:r>
                    <w:r>
                      <w:lastRenderedPageBreak/>
                      <w:t>&lt;</w:t>
                    </w:r>
                    <w:hyperlink r:id="rId99" w:history="1">
                      <w:r w:rsidRPr="009A050D">
                        <w:rPr>
                          <w:rStyle w:val="Hypertextovprepojenie"/>
                        </w:rPr>
                        <w:t>https://techcrunch.com/2017/11/29/youtube-is-launching-its-own-take-stories-with-a-new-video-format-called-reels/</w:t>
                      </w:r>
                    </w:hyperlink>
                    <w:r>
                      <w:t>&gt;</w:t>
                    </w:r>
                  </w:p>
                </w:tc>
              </w:tr>
              <w:tr w:rsidR="00166A9D" w:rsidRPr="00216FAC" w14:paraId="2270F0F0" w14:textId="77777777" w:rsidTr="00166A9D">
                <w:trPr>
                  <w:tblCellSpacing w:w="15" w:type="dxa"/>
                </w:trPr>
                <w:tc>
                  <w:tcPr>
                    <w:tcW w:w="232" w:type="pct"/>
                  </w:tcPr>
                  <w:p w14:paraId="302052B1" w14:textId="77777777" w:rsidR="00166A9D" w:rsidRDefault="00166A9D" w:rsidP="00166A9D">
                    <w:pPr>
                      <w:pStyle w:val="Bibliografia"/>
                      <w:rPr>
                        <w:noProof/>
                        <w:lang w:val="en-US"/>
                      </w:rPr>
                    </w:pPr>
                    <w:r>
                      <w:rPr>
                        <w:noProof/>
                        <w:lang w:val="en-US"/>
                      </w:rPr>
                      <w:lastRenderedPageBreak/>
                      <w:t>[39]</w:t>
                    </w:r>
                  </w:p>
                </w:tc>
                <w:tc>
                  <w:tcPr>
                    <w:tcW w:w="4717" w:type="pct"/>
                  </w:tcPr>
                  <w:p w14:paraId="63111C20" w14:textId="77777777" w:rsidR="00166A9D" w:rsidRPr="00A5370E" w:rsidRDefault="00166A9D" w:rsidP="00166A9D">
                    <w:pPr>
                      <w:jc w:val="both"/>
                    </w:pPr>
                    <w:r w:rsidRPr="00602D62">
                      <w:t xml:space="preserve">OPENNET TÍM. YouTube </w:t>
                    </w:r>
                    <w:proofErr w:type="spellStart"/>
                    <w:r w:rsidRPr="00602D62">
                      <w:t>Censored</w:t>
                    </w:r>
                    <w:proofErr w:type="spellEnd"/>
                    <w:r w:rsidRPr="00602D62">
                      <w:t xml:space="preserve">: A </w:t>
                    </w:r>
                    <w:proofErr w:type="spellStart"/>
                    <w:r w:rsidRPr="00602D62">
                      <w:t>Recent</w:t>
                    </w:r>
                    <w:proofErr w:type="spellEnd"/>
                    <w:r w:rsidRPr="00602D62">
                      <w:t xml:space="preserve"> </w:t>
                    </w:r>
                    <w:proofErr w:type="spellStart"/>
                    <w:r w:rsidRPr="00602D62">
                      <w:t>History</w:t>
                    </w:r>
                    <w:proofErr w:type="spellEnd"/>
                    <w:r w:rsidRPr="00602D62">
                      <w:t>.</w:t>
                    </w:r>
                    <w:r>
                      <w:t xml:space="preserve"> </w:t>
                    </w:r>
                    <w:r w:rsidRPr="00602D62">
                      <w:t xml:space="preserve">[cit. 7.4.2020]. [online].  Dostupné na internete: </w:t>
                    </w:r>
                    <w:r>
                      <w:t xml:space="preserve"> &lt;</w:t>
                    </w:r>
                    <w:hyperlink r:id="rId100" w:history="1">
                      <w:r w:rsidRPr="009A050D">
                        <w:rPr>
                          <w:rStyle w:val="Hypertextovprepojenie"/>
                        </w:rPr>
                        <w:t>https://opennet.net/youtube-censored-a-recent-history</w:t>
                      </w:r>
                    </w:hyperlink>
                    <w:r w:rsidRPr="00166A9D">
                      <w:rPr>
                        <w:lang w:val="en-US"/>
                      </w:rPr>
                      <w:t>&gt;</w:t>
                    </w:r>
                  </w:p>
                </w:tc>
              </w:tr>
              <w:tr w:rsidR="00166A9D" w:rsidRPr="00216FAC" w14:paraId="484EE016" w14:textId="77777777" w:rsidTr="00166A9D">
                <w:trPr>
                  <w:tblCellSpacing w:w="15" w:type="dxa"/>
                </w:trPr>
                <w:tc>
                  <w:tcPr>
                    <w:tcW w:w="232" w:type="pct"/>
                  </w:tcPr>
                  <w:p w14:paraId="61D7DD95" w14:textId="77777777" w:rsidR="00166A9D" w:rsidRDefault="00166A9D" w:rsidP="00166A9D">
                    <w:pPr>
                      <w:pStyle w:val="Bibliografia"/>
                      <w:rPr>
                        <w:noProof/>
                        <w:lang w:val="en-US"/>
                      </w:rPr>
                    </w:pPr>
                    <w:r>
                      <w:rPr>
                        <w:noProof/>
                        <w:lang w:val="en-US"/>
                      </w:rPr>
                      <w:t>[40]</w:t>
                    </w:r>
                  </w:p>
                </w:tc>
                <w:tc>
                  <w:tcPr>
                    <w:tcW w:w="4717" w:type="pct"/>
                  </w:tcPr>
                  <w:p w14:paraId="315C9863" w14:textId="77777777" w:rsidR="00166A9D" w:rsidRPr="00A5370E" w:rsidRDefault="00166A9D" w:rsidP="00166A9D">
                    <w:pPr>
                      <w:jc w:val="both"/>
                    </w:pPr>
                    <w:r w:rsidRPr="00565CDF">
                      <w:t xml:space="preserve">JAO, </w:t>
                    </w:r>
                    <w:proofErr w:type="spellStart"/>
                    <w:r w:rsidRPr="00565CDF">
                      <w:t>Nicole</w:t>
                    </w:r>
                    <w:proofErr w:type="spellEnd"/>
                    <w:r w:rsidRPr="00565CDF">
                      <w:t xml:space="preserve">. WeChat </w:t>
                    </w:r>
                    <w:proofErr w:type="spellStart"/>
                    <w:r w:rsidRPr="00565CDF">
                      <w:t>now</w:t>
                    </w:r>
                    <w:proofErr w:type="spellEnd"/>
                    <w:r w:rsidRPr="00565CDF">
                      <w:t xml:space="preserve"> has over 1 </w:t>
                    </w:r>
                    <w:proofErr w:type="spellStart"/>
                    <w:r w:rsidRPr="00565CDF">
                      <w:t>billion</w:t>
                    </w:r>
                    <w:proofErr w:type="spellEnd"/>
                    <w:r w:rsidRPr="00565CDF">
                      <w:t xml:space="preserve"> </w:t>
                    </w:r>
                    <w:proofErr w:type="spellStart"/>
                    <w:r w:rsidRPr="00565CDF">
                      <w:t>active</w:t>
                    </w:r>
                    <w:proofErr w:type="spellEnd"/>
                    <w:r w:rsidRPr="00565CDF">
                      <w:t xml:space="preserve"> </w:t>
                    </w:r>
                    <w:proofErr w:type="spellStart"/>
                    <w:r w:rsidRPr="00565CDF">
                      <w:t>monthly</w:t>
                    </w:r>
                    <w:proofErr w:type="spellEnd"/>
                    <w:r w:rsidRPr="00565CDF">
                      <w:t xml:space="preserve"> </w:t>
                    </w:r>
                    <w:proofErr w:type="spellStart"/>
                    <w:r w:rsidRPr="00565CDF">
                      <w:t>users</w:t>
                    </w:r>
                    <w:proofErr w:type="spellEnd"/>
                    <w:r w:rsidRPr="00565CDF">
                      <w:t xml:space="preserve"> </w:t>
                    </w:r>
                    <w:proofErr w:type="spellStart"/>
                    <w:r w:rsidRPr="00565CDF">
                      <w:t>worldwide</w:t>
                    </w:r>
                    <w:proofErr w:type="spellEnd"/>
                    <w:r w:rsidRPr="00565CDF">
                      <w:t>. 5.3.2018</w:t>
                    </w:r>
                    <w:r>
                      <w:t xml:space="preserve">. </w:t>
                    </w:r>
                    <w:r w:rsidRPr="00602D62">
                      <w:t xml:space="preserve">[cit. 7.4.2020]. [online].  Dostupné na internete: </w:t>
                    </w:r>
                    <w:r>
                      <w:t xml:space="preserve"> </w:t>
                    </w:r>
                    <w:r w:rsidRPr="00565CDF">
                      <w:t xml:space="preserve"> </w:t>
                    </w:r>
                    <w:r>
                      <w:t>&lt;</w:t>
                    </w:r>
                    <w:hyperlink r:id="rId101" w:history="1">
                      <w:r w:rsidRPr="00B45886">
                        <w:rPr>
                          <w:rStyle w:val="Hypertextovprepojenie"/>
                        </w:rPr>
                        <w:t>https://technode.com/2018/03/05/wechat-1-billion-users/</w:t>
                      </w:r>
                    </w:hyperlink>
                    <w:r>
                      <w:t>&gt;</w:t>
                    </w:r>
                  </w:p>
                </w:tc>
              </w:tr>
              <w:tr w:rsidR="006E7E5A" w:rsidRPr="00216FAC" w14:paraId="47E66DBD" w14:textId="77777777" w:rsidTr="00166A9D">
                <w:trPr>
                  <w:tblCellSpacing w:w="15" w:type="dxa"/>
                </w:trPr>
                <w:tc>
                  <w:tcPr>
                    <w:tcW w:w="232" w:type="pct"/>
                  </w:tcPr>
                  <w:p w14:paraId="14F788D5" w14:textId="77777777" w:rsidR="006E7E5A" w:rsidRDefault="006E7E5A" w:rsidP="00166A9D">
                    <w:pPr>
                      <w:pStyle w:val="Bibliografia"/>
                      <w:rPr>
                        <w:noProof/>
                        <w:lang w:val="en-US"/>
                      </w:rPr>
                    </w:pPr>
                    <w:r>
                      <w:rPr>
                        <w:noProof/>
                        <w:lang w:val="en-US"/>
                      </w:rPr>
                      <w:t>[41]</w:t>
                    </w:r>
                  </w:p>
                </w:tc>
                <w:tc>
                  <w:tcPr>
                    <w:tcW w:w="4717" w:type="pct"/>
                  </w:tcPr>
                  <w:p w14:paraId="774908E0" w14:textId="77777777" w:rsidR="006E7E5A" w:rsidRPr="00565CDF" w:rsidRDefault="006E7E5A" w:rsidP="006E7E5A">
                    <w:pPr>
                      <w:jc w:val="both"/>
                    </w:pPr>
                    <w:r w:rsidRPr="00565CDF">
                      <w:t xml:space="preserve">MILLWARD, </w:t>
                    </w:r>
                    <w:proofErr w:type="spellStart"/>
                    <w:r w:rsidRPr="00565CDF">
                      <w:t>Steven</w:t>
                    </w:r>
                    <w:proofErr w:type="spellEnd"/>
                    <w:r w:rsidRPr="00565CDF">
                      <w:t xml:space="preserve">. </w:t>
                    </w:r>
                    <w:proofErr w:type="spellStart"/>
                    <w:r w:rsidRPr="00565CDF">
                      <w:t>Now</w:t>
                    </w:r>
                    <w:proofErr w:type="spellEnd"/>
                    <w:r w:rsidRPr="00565CDF">
                      <w:t xml:space="preserve"> </w:t>
                    </w:r>
                    <w:proofErr w:type="spellStart"/>
                    <w:r w:rsidRPr="00565CDF">
                      <w:t>China’s</w:t>
                    </w:r>
                    <w:proofErr w:type="spellEnd"/>
                    <w:r w:rsidRPr="00565CDF">
                      <w:t xml:space="preserve"> WeChat </w:t>
                    </w:r>
                    <w:proofErr w:type="spellStart"/>
                    <w:r w:rsidRPr="00565CDF">
                      <w:t>App</w:t>
                    </w:r>
                    <w:proofErr w:type="spellEnd"/>
                    <w:r w:rsidRPr="00565CDF">
                      <w:t xml:space="preserve"> </w:t>
                    </w:r>
                    <w:proofErr w:type="spellStart"/>
                    <w:r w:rsidRPr="00565CDF">
                      <w:t>is</w:t>
                    </w:r>
                    <w:proofErr w:type="spellEnd"/>
                    <w:r w:rsidRPr="00565CDF">
                      <w:t xml:space="preserve"> </w:t>
                    </w:r>
                    <w:proofErr w:type="spellStart"/>
                    <w:r w:rsidRPr="00565CDF">
                      <w:t>Censoring</w:t>
                    </w:r>
                    <w:proofErr w:type="spellEnd"/>
                    <w:r w:rsidRPr="00565CDF">
                      <w:t xml:space="preserve"> </w:t>
                    </w:r>
                    <w:proofErr w:type="spellStart"/>
                    <w:r w:rsidRPr="00565CDF">
                      <w:t>Its</w:t>
                    </w:r>
                    <w:proofErr w:type="spellEnd"/>
                    <w:r w:rsidRPr="00565CDF">
                      <w:t xml:space="preserve"> </w:t>
                    </w:r>
                    <w:proofErr w:type="spellStart"/>
                    <w:r w:rsidRPr="00565CDF">
                      <w:t>Users</w:t>
                    </w:r>
                    <w:proofErr w:type="spellEnd"/>
                    <w:r w:rsidRPr="00565CDF">
                      <w:t xml:space="preserve"> </w:t>
                    </w:r>
                    <w:proofErr w:type="spellStart"/>
                    <w:r w:rsidRPr="00565CDF">
                      <w:t>Globally</w:t>
                    </w:r>
                    <w:proofErr w:type="spellEnd"/>
                    <w:r w:rsidRPr="00565CDF">
                      <w:t>. 10.1.2013.</w:t>
                    </w:r>
                    <w:r>
                      <w:t xml:space="preserve"> </w:t>
                    </w:r>
                    <w:r w:rsidRPr="00602D62">
                      <w:t xml:space="preserve">[cit. 7.4.2020]. [online].  Dostupné na internete: </w:t>
                    </w:r>
                    <w:r>
                      <w:t xml:space="preserve"> </w:t>
                    </w:r>
                    <w:r w:rsidRPr="00565CDF">
                      <w:t xml:space="preserve">  </w:t>
                    </w:r>
                    <w:r>
                      <w:t>&lt;</w:t>
                    </w:r>
                    <w:hyperlink r:id="rId102" w:history="1">
                      <w:r w:rsidRPr="00B45886">
                        <w:rPr>
                          <w:rStyle w:val="Hypertextovprepojenie"/>
                        </w:rPr>
                        <w:t>https://www.techinasia.com/china-wechat-censoring-users-globally</w:t>
                      </w:r>
                    </w:hyperlink>
                    <w:r>
                      <w:t>&gt;</w:t>
                    </w:r>
                  </w:p>
                </w:tc>
              </w:tr>
              <w:tr w:rsidR="00E1074B" w:rsidRPr="00216FAC" w14:paraId="56D22558" w14:textId="77777777" w:rsidTr="00166A9D">
                <w:trPr>
                  <w:tblCellSpacing w:w="15" w:type="dxa"/>
                </w:trPr>
                <w:tc>
                  <w:tcPr>
                    <w:tcW w:w="232" w:type="pct"/>
                  </w:tcPr>
                  <w:p w14:paraId="6E0CC8F2" w14:textId="77777777" w:rsidR="00E1074B" w:rsidRDefault="00E1074B" w:rsidP="00166A9D">
                    <w:pPr>
                      <w:pStyle w:val="Bibliografia"/>
                      <w:rPr>
                        <w:noProof/>
                        <w:lang w:val="en-US"/>
                      </w:rPr>
                    </w:pPr>
                    <w:r>
                      <w:rPr>
                        <w:noProof/>
                        <w:lang w:val="en-US"/>
                      </w:rPr>
                      <w:t>[42]</w:t>
                    </w:r>
                  </w:p>
                </w:tc>
                <w:tc>
                  <w:tcPr>
                    <w:tcW w:w="4717" w:type="pct"/>
                  </w:tcPr>
                  <w:p w14:paraId="7B85CB38" w14:textId="77777777" w:rsidR="00E1074B" w:rsidRPr="00565CDF" w:rsidRDefault="00E1074B" w:rsidP="006E7E5A">
                    <w:pPr>
                      <w:jc w:val="both"/>
                    </w:pPr>
                    <w:r>
                      <w:t>WECHAT TÍM. Informácie o </w:t>
                    </w:r>
                    <w:proofErr w:type="spellStart"/>
                    <w:r>
                      <w:t>WeChate</w:t>
                    </w:r>
                    <w:proofErr w:type="spellEnd"/>
                    <w:r>
                      <w:t>.</w:t>
                    </w:r>
                    <w:r w:rsidRPr="008C63A1">
                      <w:t xml:space="preserve"> </w:t>
                    </w:r>
                    <w:r w:rsidRPr="00602D62">
                      <w:t>[cit. 7.4.2020]. [online].  Dostupné na internete</w:t>
                    </w:r>
                    <w:r>
                      <w:t>: &lt;</w:t>
                    </w:r>
                    <w:hyperlink r:id="rId103" w:history="1">
                      <w:r w:rsidRPr="00B45886">
                        <w:rPr>
                          <w:rStyle w:val="Hypertextovprepojenie"/>
                        </w:rPr>
                        <w:t>https://help.wechat.com/cgi-bin/micromsg-bin/oshelpcenter?opcode=2&amp;id=1703037JBzqu1703037vue22</w:t>
                      </w:r>
                    </w:hyperlink>
                    <w:r>
                      <w:t>&gt;</w:t>
                    </w:r>
                  </w:p>
                </w:tc>
              </w:tr>
              <w:tr w:rsidR="00E1074B" w:rsidRPr="00216FAC" w14:paraId="4DDF3C17" w14:textId="77777777" w:rsidTr="00166A9D">
                <w:trPr>
                  <w:tblCellSpacing w:w="15" w:type="dxa"/>
                </w:trPr>
                <w:tc>
                  <w:tcPr>
                    <w:tcW w:w="232" w:type="pct"/>
                  </w:tcPr>
                  <w:p w14:paraId="56EF8080" w14:textId="77777777" w:rsidR="00E1074B" w:rsidRDefault="00E1074B" w:rsidP="00E1074B">
                    <w:pPr>
                      <w:pStyle w:val="Bibliografia"/>
                      <w:rPr>
                        <w:noProof/>
                        <w:lang w:val="en-US"/>
                      </w:rPr>
                    </w:pPr>
                    <w:r>
                      <w:rPr>
                        <w:noProof/>
                        <w:lang w:val="en-US"/>
                      </w:rPr>
                      <w:t>[43]</w:t>
                    </w:r>
                  </w:p>
                </w:tc>
                <w:tc>
                  <w:tcPr>
                    <w:tcW w:w="4717" w:type="pct"/>
                  </w:tcPr>
                  <w:p w14:paraId="3D219F0B" w14:textId="77777777" w:rsidR="00E1074B" w:rsidRPr="00565CDF" w:rsidRDefault="00E1074B" w:rsidP="00E1074B">
                    <w:pPr>
                      <w:jc w:val="both"/>
                    </w:pPr>
                    <w:proofErr w:type="spellStart"/>
                    <w:r w:rsidRPr="003305B1">
                      <w:t>GRAZIANI,Thomas</w:t>
                    </w:r>
                    <w:proofErr w:type="spellEnd"/>
                    <w:r w:rsidRPr="003305B1">
                      <w:t xml:space="preserve">. WeChat </w:t>
                    </w:r>
                    <w:proofErr w:type="spellStart"/>
                    <w:r w:rsidRPr="003305B1">
                      <w:t>Official</w:t>
                    </w:r>
                    <w:proofErr w:type="spellEnd"/>
                    <w:r w:rsidRPr="003305B1">
                      <w:t xml:space="preserve"> </w:t>
                    </w:r>
                    <w:proofErr w:type="spellStart"/>
                    <w:r w:rsidRPr="003305B1">
                      <w:t>Account</w:t>
                    </w:r>
                    <w:proofErr w:type="spellEnd"/>
                    <w:r w:rsidRPr="003305B1">
                      <w:t xml:space="preserve">: a </w:t>
                    </w:r>
                    <w:proofErr w:type="spellStart"/>
                    <w:r w:rsidRPr="003305B1">
                      <w:t>simple</w:t>
                    </w:r>
                    <w:proofErr w:type="spellEnd"/>
                    <w:r w:rsidRPr="003305B1">
                      <w:t xml:space="preserve"> </w:t>
                    </w:r>
                    <w:proofErr w:type="spellStart"/>
                    <w:r w:rsidRPr="003305B1">
                      <w:t>guide</w:t>
                    </w:r>
                    <w:proofErr w:type="spellEnd"/>
                    <w:r w:rsidRPr="003305B1">
                      <w:t xml:space="preserve">. 11.12.2019. </w:t>
                    </w:r>
                    <w:r w:rsidRPr="00602D62">
                      <w:t>[cit. 7.4.2020]. [online].  Dostupné na internete</w:t>
                    </w:r>
                    <w:r>
                      <w:t>: &lt;</w:t>
                    </w:r>
                    <w:hyperlink r:id="rId104" w:history="1">
                      <w:r w:rsidRPr="00B45886">
                        <w:rPr>
                          <w:rStyle w:val="Hypertextovprepojenie"/>
                        </w:rPr>
                        <w:t>https://walkthechat.com/wechat-official-account-simple-guide/</w:t>
                      </w:r>
                    </w:hyperlink>
                    <w:r>
                      <w:t>&gt;</w:t>
                    </w:r>
                  </w:p>
                </w:tc>
              </w:tr>
              <w:tr w:rsidR="00E1074B" w:rsidRPr="00216FAC" w14:paraId="3D4E8788" w14:textId="77777777" w:rsidTr="00166A9D">
                <w:trPr>
                  <w:tblCellSpacing w:w="15" w:type="dxa"/>
                </w:trPr>
                <w:tc>
                  <w:tcPr>
                    <w:tcW w:w="232" w:type="pct"/>
                  </w:tcPr>
                  <w:p w14:paraId="0811290F" w14:textId="77777777" w:rsidR="00E1074B" w:rsidRDefault="00E1074B" w:rsidP="00E1074B">
                    <w:pPr>
                      <w:pStyle w:val="Bibliografia"/>
                      <w:rPr>
                        <w:noProof/>
                        <w:lang w:val="en-US"/>
                      </w:rPr>
                    </w:pPr>
                    <w:r>
                      <w:rPr>
                        <w:noProof/>
                        <w:lang w:val="en-US"/>
                      </w:rPr>
                      <w:t>[44]</w:t>
                    </w:r>
                  </w:p>
                </w:tc>
                <w:tc>
                  <w:tcPr>
                    <w:tcW w:w="4717" w:type="pct"/>
                  </w:tcPr>
                  <w:p w14:paraId="1560CABE" w14:textId="77777777" w:rsidR="00E1074B" w:rsidRPr="00565CDF" w:rsidRDefault="00E1074B" w:rsidP="00E1074B">
                    <w:pPr>
                      <w:jc w:val="both"/>
                    </w:pPr>
                    <w:r>
                      <w:t xml:space="preserve">MING, TIANIA. </w:t>
                    </w:r>
                    <w:proofErr w:type="spellStart"/>
                    <w:r w:rsidRPr="006E7E5A">
                      <w:rPr>
                        <w:rFonts w:ascii="MS Gothic" w:eastAsia="MS Gothic" w:hAnsi="MS Gothic" w:cs="MS Gothic" w:hint="eastAsia"/>
                      </w:rPr>
                      <w:t>你不知道的微信朋友圈分</w:t>
                    </w:r>
                    <w:r w:rsidRPr="006E7E5A">
                      <w:rPr>
                        <w:rFonts w:ascii="Microsoft JhengHei" w:eastAsia="Microsoft JhengHei" w:hAnsi="Microsoft JhengHei" w:cs="Microsoft JhengHei" w:hint="eastAsia"/>
                      </w:rPr>
                      <w:t>组权限真相</w:t>
                    </w:r>
                    <w:proofErr w:type="spellEnd"/>
                    <w:r w:rsidRPr="006E7E5A">
                      <w:rPr>
                        <w:rFonts w:ascii="Microsoft JhengHei" w:eastAsia="Microsoft JhengHei" w:hAnsi="Microsoft JhengHei" w:cs="Microsoft JhengHei" w:hint="eastAsia"/>
                      </w:rPr>
                      <w:t>.</w:t>
                    </w:r>
                    <w:r>
                      <w:t xml:space="preserve"> 11.6.2015. </w:t>
                    </w:r>
                    <w:r w:rsidRPr="00602D62">
                      <w:t>[cit. 7.4.2020]. [online].  Dostupné na internete</w:t>
                    </w:r>
                    <w:r>
                      <w:t>: &lt;</w:t>
                    </w:r>
                    <w:hyperlink r:id="rId105" w:history="1">
                      <w:r w:rsidRPr="00B45886">
                        <w:rPr>
                          <w:rStyle w:val="Hypertextovprepojenie"/>
                        </w:rPr>
                        <w:t>http://www.woshipm.com/pd/162703.html</w:t>
                      </w:r>
                    </w:hyperlink>
                    <w:r>
                      <w:t>&gt;</w:t>
                    </w:r>
                  </w:p>
                </w:tc>
              </w:tr>
              <w:tr w:rsidR="00E1074B" w:rsidRPr="00216FAC" w14:paraId="28D0E13F" w14:textId="77777777" w:rsidTr="00166A9D">
                <w:trPr>
                  <w:tblCellSpacing w:w="15" w:type="dxa"/>
                </w:trPr>
                <w:tc>
                  <w:tcPr>
                    <w:tcW w:w="232" w:type="pct"/>
                  </w:tcPr>
                  <w:p w14:paraId="08B24234" w14:textId="77777777" w:rsidR="00E1074B" w:rsidRDefault="00E1074B" w:rsidP="00E1074B">
                    <w:pPr>
                      <w:pStyle w:val="Bibliografia"/>
                      <w:rPr>
                        <w:noProof/>
                        <w:lang w:val="en-US"/>
                      </w:rPr>
                    </w:pPr>
                    <w:r>
                      <w:rPr>
                        <w:noProof/>
                        <w:lang w:val="en-US"/>
                      </w:rPr>
                      <w:t>[45]</w:t>
                    </w:r>
                  </w:p>
                </w:tc>
                <w:tc>
                  <w:tcPr>
                    <w:tcW w:w="4717" w:type="pct"/>
                  </w:tcPr>
                  <w:p w14:paraId="39A2778B" w14:textId="77777777" w:rsidR="00E1074B" w:rsidRPr="00565CDF" w:rsidRDefault="00E1074B" w:rsidP="00E1074B">
                    <w:pPr>
                      <w:jc w:val="both"/>
                    </w:pPr>
                    <w:r w:rsidRPr="0013119A">
                      <w:t xml:space="preserve">EDITORIAL STAFF OF WEBNOTS. 26.11.2019. [cit. 7.4.2020]. [online].  Dostupné na internete: </w:t>
                    </w:r>
                    <w:r>
                      <w:t>&lt;</w:t>
                    </w:r>
                    <w:hyperlink r:id="rId106" w:history="1">
                      <w:r w:rsidRPr="00B45886">
                        <w:rPr>
                          <w:rStyle w:val="Hypertextovprepojenie"/>
                        </w:rPr>
                        <w:t>https://www.webnots.com/wechat-pay-guide-for-foreigners/</w:t>
                      </w:r>
                    </w:hyperlink>
                    <w:r>
                      <w:t>&gt;</w:t>
                    </w:r>
                  </w:p>
                </w:tc>
              </w:tr>
              <w:tr w:rsidR="00E1074B" w:rsidRPr="00216FAC" w14:paraId="4E3D2475" w14:textId="77777777" w:rsidTr="00166A9D">
                <w:trPr>
                  <w:tblCellSpacing w:w="15" w:type="dxa"/>
                </w:trPr>
                <w:tc>
                  <w:tcPr>
                    <w:tcW w:w="232" w:type="pct"/>
                  </w:tcPr>
                  <w:p w14:paraId="705DE7E1" w14:textId="77777777" w:rsidR="00E1074B" w:rsidRDefault="00E1074B" w:rsidP="00E1074B">
                    <w:pPr>
                      <w:pStyle w:val="Bibliografia"/>
                      <w:rPr>
                        <w:noProof/>
                        <w:lang w:val="en-US"/>
                      </w:rPr>
                    </w:pPr>
                    <w:r>
                      <w:rPr>
                        <w:noProof/>
                        <w:lang w:val="en-US"/>
                      </w:rPr>
                      <w:t>[46]</w:t>
                    </w:r>
                  </w:p>
                </w:tc>
                <w:tc>
                  <w:tcPr>
                    <w:tcW w:w="4717" w:type="pct"/>
                  </w:tcPr>
                  <w:p w14:paraId="5D959334" w14:textId="77777777" w:rsidR="00E1074B" w:rsidRPr="00565CDF" w:rsidRDefault="00E1074B" w:rsidP="00E1074B">
                    <w:pPr>
                      <w:jc w:val="both"/>
                    </w:pPr>
                    <w:r w:rsidRPr="007D6E90">
                      <w:t xml:space="preserve">QPSOFTWARE TÍM. WECHAT PAY IN THE UK - WHAT'S THE FUTURE OF WECHAT PAYMENT INTERNATIONAL. </w:t>
                    </w:r>
                    <w:r w:rsidRPr="0013119A">
                      <w:t xml:space="preserve">[cit. 7.4.2020]. [online].  Dostupné na internete: </w:t>
                    </w:r>
                    <w:r w:rsidRPr="007D6E90">
                      <w:t xml:space="preserve"> </w:t>
                    </w:r>
                    <w:r>
                      <w:t>&lt;</w:t>
                    </w:r>
                    <w:hyperlink r:id="rId107" w:history="1">
                      <w:r w:rsidRPr="00B45886">
                        <w:rPr>
                          <w:rStyle w:val="Hypertextovprepojenie"/>
                        </w:rPr>
                        <w:t>https://qpsoftware.net/blog/wechat-pay-uk-whats-future-wechat-payment-international</w:t>
                      </w:r>
                    </w:hyperlink>
                    <w:r>
                      <w:t>&gt;</w:t>
                    </w:r>
                  </w:p>
                </w:tc>
              </w:tr>
              <w:tr w:rsidR="00E1074B" w:rsidRPr="00216FAC" w14:paraId="3E08F12A" w14:textId="77777777" w:rsidTr="00166A9D">
                <w:trPr>
                  <w:tblCellSpacing w:w="15" w:type="dxa"/>
                </w:trPr>
                <w:tc>
                  <w:tcPr>
                    <w:tcW w:w="232" w:type="pct"/>
                  </w:tcPr>
                  <w:p w14:paraId="1AAC6BEE" w14:textId="77777777" w:rsidR="00E1074B" w:rsidRDefault="00E1074B" w:rsidP="00E1074B">
                    <w:pPr>
                      <w:pStyle w:val="Bibliografia"/>
                      <w:rPr>
                        <w:noProof/>
                        <w:lang w:val="en-US"/>
                      </w:rPr>
                    </w:pPr>
                    <w:r>
                      <w:rPr>
                        <w:noProof/>
                        <w:lang w:val="en-US"/>
                      </w:rPr>
                      <w:t>[47]</w:t>
                    </w:r>
                  </w:p>
                </w:tc>
                <w:tc>
                  <w:tcPr>
                    <w:tcW w:w="4717" w:type="pct"/>
                  </w:tcPr>
                  <w:p w14:paraId="63B5519D" w14:textId="77777777" w:rsidR="00E1074B" w:rsidRPr="007D6E90" w:rsidRDefault="000D2D4A" w:rsidP="00E1074B">
                    <w:pPr>
                      <w:jc w:val="both"/>
                    </w:pPr>
                    <w:proofErr w:type="spellStart"/>
                    <w:r w:rsidRPr="007D6E90">
                      <w:t>McDONNEL</w:t>
                    </w:r>
                    <w:proofErr w:type="spellEnd"/>
                    <w:r w:rsidRPr="007D6E90">
                      <w:t xml:space="preserve">, </w:t>
                    </w:r>
                    <w:proofErr w:type="spellStart"/>
                    <w:r w:rsidRPr="007D6E90">
                      <w:t>Stephen</w:t>
                    </w:r>
                    <w:proofErr w:type="spellEnd"/>
                    <w:r w:rsidRPr="007D6E90">
                      <w:t xml:space="preserve">. </w:t>
                    </w:r>
                    <w:proofErr w:type="spellStart"/>
                    <w:r w:rsidRPr="007D6E90">
                      <w:t>China</w:t>
                    </w:r>
                    <w:proofErr w:type="spellEnd"/>
                    <w:r w:rsidRPr="007D6E90">
                      <w:t xml:space="preserve"> </w:t>
                    </w:r>
                    <w:proofErr w:type="spellStart"/>
                    <w:r w:rsidRPr="007D6E90">
                      <w:t>social</w:t>
                    </w:r>
                    <w:proofErr w:type="spellEnd"/>
                    <w:r w:rsidRPr="007D6E90">
                      <w:t xml:space="preserve"> </w:t>
                    </w:r>
                    <w:proofErr w:type="spellStart"/>
                    <w:r w:rsidRPr="007D6E90">
                      <w:t>media</w:t>
                    </w:r>
                    <w:proofErr w:type="spellEnd"/>
                    <w:r w:rsidRPr="007D6E90">
                      <w:t xml:space="preserve">: WeChat and </w:t>
                    </w:r>
                    <w:proofErr w:type="spellStart"/>
                    <w:r w:rsidRPr="007D6E90">
                      <w:t>the</w:t>
                    </w:r>
                    <w:proofErr w:type="spellEnd"/>
                    <w:r w:rsidRPr="007D6E90">
                      <w:t xml:space="preserve"> </w:t>
                    </w:r>
                    <w:proofErr w:type="spellStart"/>
                    <w:r w:rsidRPr="007D6E90">
                      <w:t>Surveillance</w:t>
                    </w:r>
                    <w:proofErr w:type="spellEnd"/>
                    <w:r w:rsidRPr="007D6E90">
                      <w:t xml:space="preserve"> State. 7.6.2019. </w:t>
                    </w:r>
                    <w:r w:rsidRPr="0013119A">
                      <w:t xml:space="preserve">. [cit. 7.4.2020]. [online].  Dostupné na internete: </w:t>
                    </w:r>
                    <w:r w:rsidRPr="007D6E90">
                      <w:t xml:space="preserve"> </w:t>
                    </w:r>
                    <w:r>
                      <w:t>&lt;</w:t>
                    </w:r>
                    <w:hyperlink r:id="rId108" w:history="1">
                      <w:r w:rsidRPr="00B45886">
                        <w:rPr>
                          <w:rStyle w:val="Hypertextovprepojenie"/>
                        </w:rPr>
                        <w:t>https://www.bbc.com/news/blogs-china-blog-48552907</w:t>
                      </w:r>
                    </w:hyperlink>
                    <w:r>
                      <w:t>&gt;</w:t>
                    </w:r>
                  </w:p>
                </w:tc>
              </w:tr>
              <w:tr w:rsidR="00E1074B" w:rsidRPr="00216FAC" w14:paraId="2E37D07B" w14:textId="77777777" w:rsidTr="00166A9D">
                <w:trPr>
                  <w:tblCellSpacing w:w="15" w:type="dxa"/>
                </w:trPr>
                <w:tc>
                  <w:tcPr>
                    <w:tcW w:w="232" w:type="pct"/>
                  </w:tcPr>
                  <w:p w14:paraId="7818BF22" w14:textId="77777777" w:rsidR="00E1074B" w:rsidRDefault="00E1074B" w:rsidP="00E1074B">
                    <w:pPr>
                      <w:pStyle w:val="Bibliografia"/>
                      <w:rPr>
                        <w:noProof/>
                        <w:lang w:val="en-US"/>
                      </w:rPr>
                    </w:pPr>
                    <w:r>
                      <w:rPr>
                        <w:noProof/>
                        <w:lang w:val="en-US"/>
                      </w:rPr>
                      <w:lastRenderedPageBreak/>
                      <w:t>[48]</w:t>
                    </w:r>
                  </w:p>
                </w:tc>
                <w:tc>
                  <w:tcPr>
                    <w:tcW w:w="4717" w:type="pct"/>
                  </w:tcPr>
                  <w:p w14:paraId="68696440" w14:textId="77777777" w:rsidR="00E1074B" w:rsidRPr="00565CDF" w:rsidRDefault="00E1074B" w:rsidP="00E1074B">
                    <w:pPr>
                      <w:jc w:val="both"/>
                    </w:pPr>
                    <w:r w:rsidRPr="00653A82">
                      <w:t xml:space="preserve">STENGER, BEN. </w:t>
                    </w:r>
                    <w:proofErr w:type="spellStart"/>
                    <w:r w:rsidRPr="00653A82">
                      <w:t>What</w:t>
                    </w:r>
                    <w:proofErr w:type="spellEnd"/>
                    <w:r w:rsidRPr="00653A82">
                      <w:t xml:space="preserve"> </w:t>
                    </w:r>
                    <w:proofErr w:type="spellStart"/>
                    <w:r w:rsidRPr="00653A82">
                      <w:t>Is</w:t>
                    </w:r>
                    <w:proofErr w:type="spellEnd"/>
                    <w:r w:rsidRPr="00653A82">
                      <w:t xml:space="preserve"> Instagram and </w:t>
                    </w:r>
                    <w:proofErr w:type="spellStart"/>
                    <w:r w:rsidRPr="00653A82">
                      <w:t>How</w:t>
                    </w:r>
                    <w:proofErr w:type="spellEnd"/>
                    <w:r w:rsidRPr="00653A82">
                      <w:t xml:space="preserve"> </w:t>
                    </w:r>
                    <w:proofErr w:type="spellStart"/>
                    <w:r w:rsidRPr="00653A82">
                      <w:t>Does</w:t>
                    </w:r>
                    <w:proofErr w:type="spellEnd"/>
                    <w:r w:rsidRPr="00653A82">
                      <w:t xml:space="preserve"> </w:t>
                    </w:r>
                    <w:proofErr w:type="spellStart"/>
                    <w:r w:rsidRPr="00653A82">
                      <w:t>It</w:t>
                    </w:r>
                    <w:proofErr w:type="spellEnd"/>
                    <w:r w:rsidRPr="00653A82">
                      <w:t xml:space="preserve"> </w:t>
                    </w:r>
                    <w:proofErr w:type="spellStart"/>
                    <w:r w:rsidRPr="00653A82">
                      <w:t>Work</w:t>
                    </w:r>
                    <w:proofErr w:type="spellEnd"/>
                    <w:r w:rsidRPr="00653A82">
                      <w:t>? 4.12.2019</w:t>
                    </w:r>
                    <w:r>
                      <w:t xml:space="preserve">. </w:t>
                    </w:r>
                    <w:r w:rsidRPr="0013119A">
                      <w:t>[cit. 7.4.2020]. [online].  Dostupné na internete:</w:t>
                    </w:r>
                    <w:r>
                      <w:t xml:space="preserve"> </w:t>
                    </w:r>
                    <w:hyperlink r:id="rId109" w:history="1">
                      <w:r w:rsidRPr="00B45886">
                        <w:rPr>
                          <w:rStyle w:val="Hypertextovprepojenie"/>
                        </w:rPr>
                        <w:t>https://www.makeuseof.com/tag/what-is-instagram-how-does-instagram-work/</w:t>
                      </w:r>
                    </w:hyperlink>
                  </w:p>
                </w:tc>
              </w:tr>
              <w:tr w:rsidR="00E1074B" w:rsidRPr="00216FAC" w14:paraId="4A82ABDF" w14:textId="77777777" w:rsidTr="00166A9D">
                <w:trPr>
                  <w:tblCellSpacing w:w="15" w:type="dxa"/>
                </w:trPr>
                <w:tc>
                  <w:tcPr>
                    <w:tcW w:w="232" w:type="pct"/>
                  </w:tcPr>
                  <w:p w14:paraId="2E45C15F" w14:textId="77777777" w:rsidR="00E1074B" w:rsidRDefault="00E1074B" w:rsidP="00E1074B">
                    <w:pPr>
                      <w:pStyle w:val="Bibliografia"/>
                      <w:rPr>
                        <w:noProof/>
                        <w:lang w:val="en-US"/>
                      </w:rPr>
                    </w:pPr>
                    <w:r>
                      <w:rPr>
                        <w:noProof/>
                        <w:lang w:val="en-US"/>
                      </w:rPr>
                      <w:t>[49]</w:t>
                    </w:r>
                  </w:p>
                </w:tc>
                <w:tc>
                  <w:tcPr>
                    <w:tcW w:w="4717" w:type="pct"/>
                  </w:tcPr>
                  <w:p w14:paraId="45182650" w14:textId="77777777" w:rsidR="00E1074B" w:rsidRPr="00565CDF" w:rsidRDefault="000D2D4A" w:rsidP="00E1074B">
                    <w:pPr>
                      <w:jc w:val="both"/>
                    </w:pPr>
                    <w:r w:rsidRPr="00821353">
                      <w:t xml:space="preserve">HUTCHINSON, </w:t>
                    </w:r>
                    <w:proofErr w:type="spellStart"/>
                    <w:r w:rsidRPr="00821353">
                      <w:t>Andrew</w:t>
                    </w:r>
                    <w:proofErr w:type="spellEnd"/>
                    <w:r w:rsidRPr="00821353">
                      <w:t xml:space="preserve">. Instagram </w:t>
                    </w:r>
                    <w:proofErr w:type="spellStart"/>
                    <w:r w:rsidRPr="00821353">
                      <w:t>Stories</w:t>
                    </w:r>
                    <w:proofErr w:type="spellEnd"/>
                    <w:r w:rsidRPr="00821353">
                      <w:t xml:space="preserve"> </w:t>
                    </w:r>
                    <w:proofErr w:type="spellStart"/>
                    <w:r w:rsidRPr="00821353">
                      <w:t>is</w:t>
                    </w:r>
                    <w:proofErr w:type="spellEnd"/>
                    <w:r w:rsidRPr="00821353">
                      <w:t xml:space="preserve"> </w:t>
                    </w:r>
                    <w:proofErr w:type="spellStart"/>
                    <w:r w:rsidRPr="00821353">
                      <w:t>Now</w:t>
                    </w:r>
                    <w:proofErr w:type="spellEnd"/>
                    <w:r w:rsidRPr="00821353">
                      <w:t xml:space="preserve"> </w:t>
                    </w:r>
                    <w:proofErr w:type="spellStart"/>
                    <w:r w:rsidRPr="00821353">
                      <w:t>Being</w:t>
                    </w:r>
                    <w:proofErr w:type="spellEnd"/>
                    <w:r w:rsidRPr="00821353">
                      <w:t xml:space="preserve"> </w:t>
                    </w:r>
                    <w:proofErr w:type="spellStart"/>
                    <w:r w:rsidRPr="00821353">
                      <w:t>Used</w:t>
                    </w:r>
                    <w:proofErr w:type="spellEnd"/>
                    <w:r w:rsidRPr="00821353">
                      <w:t xml:space="preserve"> by 500 </w:t>
                    </w:r>
                    <w:proofErr w:type="spellStart"/>
                    <w:r w:rsidRPr="00821353">
                      <w:t>Million</w:t>
                    </w:r>
                    <w:proofErr w:type="spellEnd"/>
                    <w:r w:rsidRPr="00821353">
                      <w:t xml:space="preserve"> </w:t>
                    </w:r>
                    <w:proofErr w:type="spellStart"/>
                    <w:r w:rsidRPr="00821353">
                      <w:t>People</w:t>
                    </w:r>
                    <w:proofErr w:type="spellEnd"/>
                    <w:r w:rsidRPr="00821353">
                      <w:t xml:space="preserve"> </w:t>
                    </w:r>
                    <w:proofErr w:type="spellStart"/>
                    <w:r w:rsidRPr="00821353">
                      <w:t>Daily</w:t>
                    </w:r>
                    <w:proofErr w:type="spellEnd"/>
                    <w:r w:rsidRPr="00821353">
                      <w:t>. 31.1.2019.</w:t>
                    </w:r>
                    <w:r>
                      <w:t xml:space="preserve"> </w:t>
                    </w:r>
                    <w:r w:rsidRPr="0013119A">
                      <w:t xml:space="preserve">[cit. 7.4.2020]. [online].  Dostupné na internete: </w:t>
                    </w:r>
                    <w:r w:rsidRPr="007D6E90">
                      <w:t xml:space="preserve"> </w:t>
                    </w:r>
                    <w:r w:rsidRPr="00821353">
                      <w:t xml:space="preserve"> </w:t>
                    </w:r>
                    <w:r>
                      <w:t>&lt;</w:t>
                    </w:r>
                    <w:hyperlink r:id="rId110" w:history="1">
                      <w:r w:rsidRPr="00B45886">
                        <w:rPr>
                          <w:rStyle w:val="Hypertextovprepojenie"/>
                        </w:rPr>
                        <w:t>https://www.socialmediatoday.com/news/instagram-stories-is-now-being-used-by-500-million-people-daily/547270/</w:t>
                      </w:r>
                    </w:hyperlink>
                    <w:r>
                      <w:t>&gt;</w:t>
                    </w:r>
                  </w:p>
                </w:tc>
              </w:tr>
              <w:tr w:rsidR="00E1074B" w:rsidRPr="00216FAC" w14:paraId="4CAD0EF8" w14:textId="77777777" w:rsidTr="00166A9D">
                <w:trPr>
                  <w:tblCellSpacing w:w="15" w:type="dxa"/>
                </w:trPr>
                <w:tc>
                  <w:tcPr>
                    <w:tcW w:w="232" w:type="pct"/>
                  </w:tcPr>
                  <w:p w14:paraId="12085791" w14:textId="77777777" w:rsidR="00E1074B" w:rsidRDefault="00E1074B" w:rsidP="00E1074B">
                    <w:pPr>
                      <w:pStyle w:val="Bibliografia"/>
                      <w:rPr>
                        <w:noProof/>
                        <w:lang w:val="en-US"/>
                      </w:rPr>
                    </w:pPr>
                    <w:r>
                      <w:rPr>
                        <w:noProof/>
                        <w:lang w:val="en-US"/>
                      </w:rPr>
                      <w:t>[</w:t>
                    </w:r>
                    <w:r w:rsidR="000D2D4A">
                      <w:rPr>
                        <w:noProof/>
                        <w:lang w:val="en-US"/>
                      </w:rPr>
                      <w:t>50</w:t>
                    </w:r>
                    <w:r>
                      <w:rPr>
                        <w:noProof/>
                        <w:lang w:val="en-US"/>
                      </w:rPr>
                      <w:t>]</w:t>
                    </w:r>
                  </w:p>
                </w:tc>
                <w:tc>
                  <w:tcPr>
                    <w:tcW w:w="4717" w:type="pct"/>
                  </w:tcPr>
                  <w:p w14:paraId="65140913" w14:textId="77777777" w:rsidR="00E1074B" w:rsidRPr="00565CDF" w:rsidRDefault="00E1074B" w:rsidP="00E1074B">
                    <w:pPr>
                      <w:jc w:val="both"/>
                    </w:pPr>
                    <w:r w:rsidRPr="00821353">
                      <w:t xml:space="preserve">VICTOR, Daniel. </w:t>
                    </w:r>
                    <w:proofErr w:type="spellStart"/>
                    <w:r w:rsidRPr="00821353">
                      <w:t>An</w:t>
                    </w:r>
                    <w:proofErr w:type="spellEnd"/>
                    <w:r w:rsidRPr="00821353">
                      <w:t xml:space="preserve"> </w:t>
                    </w:r>
                    <w:proofErr w:type="spellStart"/>
                    <w:r w:rsidRPr="00821353">
                      <w:t>Egg</w:t>
                    </w:r>
                    <w:proofErr w:type="spellEnd"/>
                    <w:r w:rsidRPr="00821353">
                      <w:t xml:space="preserve">, Just a </w:t>
                    </w:r>
                    <w:proofErr w:type="spellStart"/>
                    <w:r w:rsidRPr="00821353">
                      <w:t>Regular</w:t>
                    </w:r>
                    <w:proofErr w:type="spellEnd"/>
                    <w:r w:rsidRPr="00821353">
                      <w:t xml:space="preserve"> </w:t>
                    </w:r>
                    <w:proofErr w:type="spellStart"/>
                    <w:r w:rsidRPr="00821353">
                      <w:t>Egg</w:t>
                    </w:r>
                    <w:proofErr w:type="spellEnd"/>
                    <w:r w:rsidRPr="00821353">
                      <w:t xml:space="preserve">, </w:t>
                    </w:r>
                    <w:proofErr w:type="spellStart"/>
                    <w:r w:rsidRPr="00821353">
                      <w:t>Is</w:t>
                    </w:r>
                    <w:proofErr w:type="spellEnd"/>
                    <w:r w:rsidRPr="00821353">
                      <w:t xml:space="preserve"> </w:t>
                    </w:r>
                    <w:proofErr w:type="spellStart"/>
                    <w:r w:rsidRPr="00821353">
                      <w:t>Instagram’s</w:t>
                    </w:r>
                    <w:proofErr w:type="spellEnd"/>
                    <w:r w:rsidRPr="00821353">
                      <w:t xml:space="preserve"> Most-</w:t>
                    </w:r>
                    <w:proofErr w:type="spellStart"/>
                    <w:r w:rsidRPr="00821353">
                      <w:t>Liked</w:t>
                    </w:r>
                    <w:proofErr w:type="spellEnd"/>
                    <w:r w:rsidRPr="00821353">
                      <w:t xml:space="preserve"> Post </w:t>
                    </w:r>
                    <w:proofErr w:type="spellStart"/>
                    <w:r w:rsidRPr="00821353">
                      <w:t>Ever</w:t>
                    </w:r>
                    <w:proofErr w:type="spellEnd"/>
                    <w:r w:rsidRPr="00821353">
                      <w:t xml:space="preserve">. 13.1.2019. </w:t>
                    </w:r>
                    <w:r w:rsidRPr="0013119A">
                      <w:t xml:space="preserve">[cit. 7.4.2020]. [online].  Dostupné na internete: </w:t>
                    </w:r>
                    <w:r w:rsidRPr="007D6E90">
                      <w:t xml:space="preserve"> </w:t>
                    </w:r>
                    <w:r w:rsidRPr="00821353">
                      <w:t xml:space="preserve">  </w:t>
                    </w:r>
                    <w:r>
                      <w:t>&lt;</w:t>
                    </w:r>
                    <w:hyperlink r:id="rId111" w:history="1">
                      <w:r w:rsidRPr="00B45886">
                        <w:rPr>
                          <w:rStyle w:val="Hypertextovprepojenie"/>
                        </w:rPr>
                        <w:t>https://www.nytimes.com/2019/01/13/style/egg-instagram-most-liked.html</w:t>
                      </w:r>
                    </w:hyperlink>
                    <w:r>
                      <w:t>&gt;</w:t>
                    </w:r>
                  </w:p>
                </w:tc>
              </w:tr>
              <w:tr w:rsidR="00E1074B" w:rsidRPr="00216FAC" w14:paraId="0F1DA12C" w14:textId="77777777" w:rsidTr="00166A9D">
                <w:trPr>
                  <w:tblCellSpacing w:w="15" w:type="dxa"/>
                </w:trPr>
                <w:tc>
                  <w:tcPr>
                    <w:tcW w:w="232" w:type="pct"/>
                  </w:tcPr>
                  <w:p w14:paraId="26241D9B" w14:textId="77777777" w:rsidR="00E1074B" w:rsidRDefault="00E1074B" w:rsidP="00E1074B">
                    <w:pPr>
                      <w:pStyle w:val="Bibliografia"/>
                      <w:rPr>
                        <w:noProof/>
                        <w:lang w:val="en-US"/>
                      </w:rPr>
                    </w:pPr>
                    <w:r>
                      <w:rPr>
                        <w:noProof/>
                        <w:lang w:val="en-US"/>
                      </w:rPr>
                      <w:t>[</w:t>
                    </w:r>
                    <w:r w:rsidR="000D2D4A">
                      <w:rPr>
                        <w:noProof/>
                        <w:lang w:val="en-US"/>
                      </w:rPr>
                      <w:t>51</w:t>
                    </w:r>
                    <w:r>
                      <w:rPr>
                        <w:noProof/>
                        <w:lang w:val="en-US"/>
                      </w:rPr>
                      <w:t>]</w:t>
                    </w:r>
                  </w:p>
                </w:tc>
                <w:tc>
                  <w:tcPr>
                    <w:tcW w:w="4717" w:type="pct"/>
                  </w:tcPr>
                  <w:p w14:paraId="52909129" w14:textId="77777777" w:rsidR="00E1074B" w:rsidRPr="00565CDF" w:rsidRDefault="000D2D4A" w:rsidP="00E1074B">
                    <w:pPr>
                      <w:jc w:val="both"/>
                    </w:pPr>
                    <w:r w:rsidRPr="00CA214D">
                      <w:t xml:space="preserve">FORSEY, </w:t>
                    </w:r>
                    <w:proofErr w:type="spellStart"/>
                    <w:r w:rsidRPr="00CA214D">
                      <w:t>Carolina</w:t>
                    </w:r>
                    <w:proofErr w:type="spellEnd"/>
                    <w:r w:rsidRPr="00CA214D">
                      <w:t xml:space="preserve">. </w:t>
                    </w:r>
                    <w:proofErr w:type="spellStart"/>
                    <w:r w:rsidRPr="00CA214D">
                      <w:t>How</w:t>
                    </w:r>
                    <w:proofErr w:type="spellEnd"/>
                    <w:r w:rsidRPr="00CA214D">
                      <w:t xml:space="preserve"> to </w:t>
                    </w:r>
                    <w:proofErr w:type="spellStart"/>
                    <w:r w:rsidRPr="00CA214D">
                      <w:t>Use</w:t>
                    </w:r>
                    <w:proofErr w:type="spellEnd"/>
                    <w:r w:rsidRPr="00CA214D">
                      <w:t xml:space="preserve"> Instagram: A </w:t>
                    </w:r>
                    <w:proofErr w:type="spellStart"/>
                    <w:r w:rsidRPr="00CA214D">
                      <w:t>Beginner's</w:t>
                    </w:r>
                    <w:proofErr w:type="spellEnd"/>
                    <w:r w:rsidRPr="00CA214D">
                      <w:t xml:space="preserve"> </w:t>
                    </w:r>
                    <w:proofErr w:type="spellStart"/>
                    <w:r w:rsidRPr="00CA214D">
                      <w:t>Guide</w:t>
                    </w:r>
                    <w:proofErr w:type="spellEnd"/>
                    <w:r w:rsidRPr="00CA214D">
                      <w:t>. 8.11.2018</w:t>
                    </w:r>
                    <w:r>
                      <w:t xml:space="preserve">. </w:t>
                    </w:r>
                    <w:r w:rsidRPr="0013119A">
                      <w:t xml:space="preserve">[cit. 7.4.2020]. [online].  Dostupné na internete: </w:t>
                    </w:r>
                    <w:r w:rsidRPr="007D6E90">
                      <w:t xml:space="preserve"> </w:t>
                    </w:r>
                    <w:r w:rsidRPr="00821353">
                      <w:t xml:space="preserve">  </w:t>
                    </w:r>
                    <w:r>
                      <w:t>&lt;</w:t>
                    </w:r>
                    <w:hyperlink r:id="rId112" w:history="1">
                      <w:r w:rsidRPr="00B45886">
                        <w:rPr>
                          <w:rStyle w:val="Hypertextovprepojenie"/>
                        </w:rPr>
                        <w:t>https://blog.hubspot.com/marketing/how-to-use-instagram</w:t>
                      </w:r>
                    </w:hyperlink>
                    <w:r>
                      <w:t>&gt;</w:t>
                    </w:r>
                  </w:p>
                </w:tc>
              </w:tr>
              <w:tr w:rsidR="00E1074B" w:rsidRPr="00216FAC" w14:paraId="5AD849AE" w14:textId="77777777" w:rsidTr="00166A9D">
                <w:trPr>
                  <w:tblCellSpacing w:w="15" w:type="dxa"/>
                </w:trPr>
                <w:tc>
                  <w:tcPr>
                    <w:tcW w:w="232" w:type="pct"/>
                  </w:tcPr>
                  <w:p w14:paraId="7EBCCF33" w14:textId="77777777" w:rsidR="00E1074B" w:rsidRDefault="00E1074B" w:rsidP="00E1074B">
                    <w:pPr>
                      <w:pStyle w:val="Bibliografia"/>
                      <w:rPr>
                        <w:noProof/>
                        <w:lang w:val="en-US"/>
                      </w:rPr>
                    </w:pPr>
                    <w:r>
                      <w:rPr>
                        <w:noProof/>
                        <w:lang w:val="en-US"/>
                      </w:rPr>
                      <w:t>[5</w:t>
                    </w:r>
                    <w:r w:rsidR="000D2D4A">
                      <w:rPr>
                        <w:noProof/>
                        <w:lang w:val="en-US"/>
                      </w:rPr>
                      <w:t>2</w:t>
                    </w:r>
                    <w:r>
                      <w:rPr>
                        <w:noProof/>
                        <w:lang w:val="en-US"/>
                      </w:rPr>
                      <w:t>]</w:t>
                    </w:r>
                  </w:p>
                </w:tc>
                <w:tc>
                  <w:tcPr>
                    <w:tcW w:w="4717" w:type="pct"/>
                  </w:tcPr>
                  <w:p w14:paraId="2C65DCE7" w14:textId="77777777" w:rsidR="00E1074B" w:rsidRPr="00565CDF" w:rsidRDefault="000D2D4A" w:rsidP="00E1074B">
                    <w:pPr>
                      <w:jc w:val="both"/>
                    </w:pPr>
                    <w:r w:rsidRPr="00CA214D">
                      <w:t xml:space="preserve">CONSTINE, </w:t>
                    </w:r>
                    <w:proofErr w:type="spellStart"/>
                    <w:r w:rsidRPr="00CA214D">
                      <w:t>Josh</w:t>
                    </w:r>
                    <w:proofErr w:type="spellEnd"/>
                    <w:r w:rsidRPr="00CA214D">
                      <w:t xml:space="preserve">. Instagram </w:t>
                    </w:r>
                    <w:proofErr w:type="spellStart"/>
                    <w:r w:rsidRPr="00CA214D">
                      <w:t>lets</w:t>
                    </w:r>
                    <w:proofErr w:type="spellEnd"/>
                    <w:r w:rsidRPr="00CA214D">
                      <w:t xml:space="preserve"> </w:t>
                    </w:r>
                    <w:proofErr w:type="spellStart"/>
                    <w:r w:rsidRPr="00CA214D">
                      <w:t>you</w:t>
                    </w:r>
                    <w:proofErr w:type="spellEnd"/>
                    <w:r w:rsidRPr="00CA214D">
                      <w:t xml:space="preserve"> post </w:t>
                    </w:r>
                    <w:proofErr w:type="spellStart"/>
                    <w:r w:rsidRPr="00CA214D">
                      <w:t>up</w:t>
                    </w:r>
                    <w:proofErr w:type="spellEnd"/>
                    <w:r w:rsidRPr="00CA214D">
                      <w:t xml:space="preserve"> to 10 </w:t>
                    </w:r>
                    <w:proofErr w:type="spellStart"/>
                    <w:r w:rsidRPr="00CA214D">
                      <w:t>photos</w:t>
                    </w:r>
                    <w:proofErr w:type="spellEnd"/>
                    <w:r w:rsidRPr="00CA214D">
                      <w:t xml:space="preserve"> or </w:t>
                    </w:r>
                    <w:proofErr w:type="spellStart"/>
                    <w:r w:rsidRPr="00CA214D">
                      <w:t>videos</w:t>
                    </w:r>
                    <w:proofErr w:type="spellEnd"/>
                    <w:r w:rsidRPr="00CA214D">
                      <w:t xml:space="preserve"> as 1 </w:t>
                    </w:r>
                    <w:proofErr w:type="spellStart"/>
                    <w:r w:rsidRPr="00CA214D">
                      <w:t>swipeable</w:t>
                    </w:r>
                    <w:proofErr w:type="spellEnd"/>
                    <w:r w:rsidRPr="00CA214D">
                      <w:t xml:space="preserve"> </w:t>
                    </w:r>
                    <w:proofErr w:type="spellStart"/>
                    <w:r w:rsidRPr="00CA214D">
                      <w:t>carousel</w:t>
                    </w:r>
                    <w:proofErr w:type="spellEnd"/>
                    <w:r w:rsidRPr="00CA214D">
                      <w:t xml:space="preserve">. 22.2.2017. </w:t>
                    </w:r>
                    <w:r w:rsidRPr="0013119A">
                      <w:t>[cit. 7.4.2020]. [online].  Dostupné na internete</w:t>
                    </w:r>
                    <w:r>
                      <w:t xml:space="preserve">: </w:t>
                    </w:r>
                    <w:r w:rsidRPr="00CA214D">
                      <w:t xml:space="preserve"> </w:t>
                    </w:r>
                    <w:r>
                      <w:t>&lt;</w:t>
                    </w:r>
                    <w:hyperlink r:id="rId113" w:history="1">
                      <w:r w:rsidRPr="00B45886">
                        <w:rPr>
                          <w:rStyle w:val="Hypertextovprepojenie"/>
                        </w:rPr>
                        <w:t>https://techcrunch.com/2017/02/22/instagram-carousels/</w:t>
                      </w:r>
                    </w:hyperlink>
                    <w:r>
                      <w:t>&gt;</w:t>
                    </w:r>
                  </w:p>
                </w:tc>
              </w:tr>
              <w:tr w:rsidR="00E1074B" w:rsidRPr="00216FAC" w14:paraId="7F7FB7D3" w14:textId="77777777" w:rsidTr="00166A9D">
                <w:trPr>
                  <w:tblCellSpacing w:w="15" w:type="dxa"/>
                </w:trPr>
                <w:tc>
                  <w:tcPr>
                    <w:tcW w:w="232" w:type="pct"/>
                  </w:tcPr>
                  <w:p w14:paraId="368F8828" w14:textId="77777777" w:rsidR="00E1074B" w:rsidRDefault="00E1074B" w:rsidP="00E1074B">
                    <w:pPr>
                      <w:pStyle w:val="Bibliografia"/>
                      <w:rPr>
                        <w:noProof/>
                        <w:lang w:val="en-US"/>
                      </w:rPr>
                    </w:pPr>
                    <w:r>
                      <w:rPr>
                        <w:noProof/>
                        <w:lang w:val="en-US"/>
                      </w:rPr>
                      <w:t>[5</w:t>
                    </w:r>
                    <w:r w:rsidR="000D2D4A">
                      <w:rPr>
                        <w:noProof/>
                        <w:lang w:val="en-US"/>
                      </w:rPr>
                      <w:t>3</w:t>
                    </w:r>
                    <w:r>
                      <w:rPr>
                        <w:noProof/>
                        <w:lang w:val="en-US"/>
                      </w:rPr>
                      <w:t>]</w:t>
                    </w:r>
                  </w:p>
                </w:tc>
                <w:tc>
                  <w:tcPr>
                    <w:tcW w:w="4717" w:type="pct"/>
                  </w:tcPr>
                  <w:p w14:paraId="3B67283E" w14:textId="77777777" w:rsidR="00E1074B" w:rsidRPr="00565CDF" w:rsidRDefault="000D2D4A" w:rsidP="00E1074B">
                    <w:pPr>
                      <w:jc w:val="both"/>
                    </w:pPr>
                    <w:r w:rsidRPr="00CA214D">
                      <w:t xml:space="preserve">CARMAN, </w:t>
                    </w:r>
                    <w:proofErr w:type="spellStart"/>
                    <w:r w:rsidRPr="00CA214D">
                      <w:t>Ashley</w:t>
                    </w:r>
                    <w:proofErr w:type="spellEnd"/>
                    <w:r w:rsidRPr="00CA214D">
                      <w:t xml:space="preserve">. Instagram </w:t>
                    </w:r>
                    <w:proofErr w:type="spellStart"/>
                    <w:r w:rsidRPr="00CA214D">
                      <w:t>is</w:t>
                    </w:r>
                    <w:proofErr w:type="spellEnd"/>
                    <w:r w:rsidRPr="00CA214D">
                      <w:t xml:space="preserve"> </w:t>
                    </w:r>
                    <w:proofErr w:type="spellStart"/>
                    <w:r w:rsidRPr="00CA214D">
                      <w:t>now</w:t>
                    </w:r>
                    <w:proofErr w:type="spellEnd"/>
                    <w:r w:rsidRPr="00CA214D">
                      <w:t xml:space="preserve"> </w:t>
                    </w:r>
                    <w:proofErr w:type="spellStart"/>
                    <w:r w:rsidRPr="00CA214D">
                      <w:t>using</w:t>
                    </w:r>
                    <w:proofErr w:type="spellEnd"/>
                    <w:r w:rsidRPr="00CA214D">
                      <w:t xml:space="preserve"> AI to </w:t>
                    </w:r>
                    <w:proofErr w:type="spellStart"/>
                    <w:r w:rsidRPr="00CA214D">
                      <w:t>describe</w:t>
                    </w:r>
                    <w:proofErr w:type="spellEnd"/>
                    <w:r w:rsidRPr="00CA214D">
                      <w:t xml:space="preserve"> </w:t>
                    </w:r>
                    <w:proofErr w:type="spellStart"/>
                    <w:r w:rsidRPr="00CA214D">
                      <w:t>photos</w:t>
                    </w:r>
                    <w:proofErr w:type="spellEnd"/>
                    <w:r w:rsidRPr="00CA214D">
                      <w:t xml:space="preserve"> </w:t>
                    </w:r>
                    <w:proofErr w:type="spellStart"/>
                    <w:r w:rsidRPr="00CA214D">
                      <w:t>for</w:t>
                    </w:r>
                    <w:proofErr w:type="spellEnd"/>
                    <w:r w:rsidRPr="00CA214D">
                      <w:t xml:space="preserve"> </w:t>
                    </w:r>
                    <w:proofErr w:type="spellStart"/>
                    <w:r w:rsidRPr="00CA214D">
                      <w:t>users</w:t>
                    </w:r>
                    <w:proofErr w:type="spellEnd"/>
                    <w:r w:rsidRPr="00CA214D">
                      <w:t xml:space="preserve"> </w:t>
                    </w:r>
                    <w:proofErr w:type="spellStart"/>
                    <w:r w:rsidRPr="00CA214D">
                      <w:t>with</w:t>
                    </w:r>
                    <w:proofErr w:type="spellEnd"/>
                    <w:r w:rsidRPr="00CA214D">
                      <w:t xml:space="preserve"> </w:t>
                    </w:r>
                    <w:proofErr w:type="spellStart"/>
                    <w:r w:rsidRPr="00CA214D">
                      <w:t>visual</w:t>
                    </w:r>
                    <w:proofErr w:type="spellEnd"/>
                    <w:r w:rsidRPr="00CA214D">
                      <w:t xml:space="preserve"> </w:t>
                    </w:r>
                    <w:proofErr w:type="spellStart"/>
                    <w:r w:rsidRPr="00CA214D">
                      <w:t>impairments</w:t>
                    </w:r>
                    <w:proofErr w:type="spellEnd"/>
                    <w:r w:rsidRPr="00CA214D">
                      <w:t>. 28.11.2018.</w:t>
                    </w:r>
                    <w:r>
                      <w:t xml:space="preserve"> </w:t>
                    </w:r>
                    <w:r w:rsidRPr="0013119A">
                      <w:t>[cit. 7.4.2020]. [online].  Dostupné na internete</w:t>
                    </w:r>
                    <w:r>
                      <w:t>: &lt;</w:t>
                    </w:r>
                    <w:hyperlink r:id="rId114" w:history="1">
                      <w:r w:rsidRPr="00B45886">
                        <w:rPr>
                          <w:rStyle w:val="Hypertextovprepojenie"/>
                        </w:rPr>
                        <w:t>https://www.theverge.com/2018/11/28/18116323/instagram-ai-visual-impairment-description</w:t>
                      </w:r>
                    </w:hyperlink>
                    <w:r>
                      <w:t>&gt;</w:t>
                    </w:r>
                  </w:p>
                </w:tc>
              </w:tr>
              <w:tr w:rsidR="00E1074B" w:rsidRPr="00216FAC" w14:paraId="779A104F" w14:textId="77777777" w:rsidTr="00166A9D">
                <w:trPr>
                  <w:tblCellSpacing w:w="15" w:type="dxa"/>
                </w:trPr>
                <w:tc>
                  <w:tcPr>
                    <w:tcW w:w="232" w:type="pct"/>
                  </w:tcPr>
                  <w:p w14:paraId="61BC09AB" w14:textId="77777777" w:rsidR="00E1074B" w:rsidRDefault="00E1074B" w:rsidP="00E1074B">
                    <w:pPr>
                      <w:pStyle w:val="Bibliografia"/>
                      <w:rPr>
                        <w:noProof/>
                        <w:lang w:val="en-US"/>
                      </w:rPr>
                    </w:pPr>
                    <w:r>
                      <w:rPr>
                        <w:noProof/>
                        <w:lang w:val="en-US"/>
                      </w:rPr>
                      <w:t>[5</w:t>
                    </w:r>
                    <w:r w:rsidR="000D2D4A">
                      <w:rPr>
                        <w:noProof/>
                        <w:lang w:val="en-US"/>
                      </w:rPr>
                      <w:t>4</w:t>
                    </w:r>
                    <w:r>
                      <w:rPr>
                        <w:noProof/>
                        <w:lang w:val="en-US"/>
                      </w:rPr>
                      <w:t>]</w:t>
                    </w:r>
                  </w:p>
                </w:tc>
                <w:tc>
                  <w:tcPr>
                    <w:tcW w:w="4717" w:type="pct"/>
                  </w:tcPr>
                  <w:p w14:paraId="05CBD43E" w14:textId="77777777" w:rsidR="00E1074B" w:rsidRPr="00565CDF" w:rsidRDefault="000D2D4A" w:rsidP="00E1074B">
                    <w:pPr>
                      <w:jc w:val="both"/>
                    </w:pPr>
                    <w:r w:rsidRPr="00653A82">
                      <w:t xml:space="preserve">CONSTINE, John. Instagram </w:t>
                    </w:r>
                    <w:proofErr w:type="spellStart"/>
                    <w:r w:rsidRPr="00653A82">
                      <w:t>becomes</w:t>
                    </w:r>
                    <w:proofErr w:type="spellEnd"/>
                    <w:r w:rsidRPr="00653A82">
                      <w:t xml:space="preserve"> </w:t>
                    </w:r>
                    <w:proofErr w:type="spellStart"/>
                    <w:r w:rsidRPr="00653A82">
                      <w:t>an</w:t>
                    </w:r>
                    <w:proofErr w:type="spellEnd"/>
                    <w:r w:rsidRPr="00653A82">
                      <w:t xml:space="preserve"> </w:t>
                    </w:r>
                    <w:proofErr w:type="spellStart"/>
                    <w:r w:rsidRPr="00653A82">
                      <w:t>interest</w:t>
                    </w:r>
                    <w:proofErr w:type="spellEnd"/>
                    <w:r w:rsidRPr="00653A82">
                      <w:t xml:space="preserve"> </w:t>
                    </w:r>
                    <w:proofErr w:type="spellStart"/>
                    <w:r w:rsidRPr="00653A82">
                      <w:t>network</w:t>
                    </w:r>
                    <w:proofErr w:type="spellEnd"/>
                    <w:r w:rsidRPr="00653A82">
                      <w:t xml:space="preserve"> </w:t>
                    </w:r>
                    <w:proofErr w:type="spellStart"/>
                    <w:r w:rsidRPr="00653A82">
                      <w:t>with</w:t>
                    </w:r>
                    <w:proofErr w:type="spellEnd"/>
                    <w:r w:rsidRPr="00653A82">
                      <w:t xml:space="preserve"> </w:t>
                    </w:r>
                    <w:proofErr w:type="spellStart"/>
                    <w:r w:rsidRPr="00653A82">
                      <w:t>hashtag</w:t>
                    </w:r>
                    <w:proofErr w:type="spellEnd"/>
                    <w:r w:rsidRPr="00653A82">
                      <w:t xml:space="preserve"> </w:t>
                    </w:r>
                    <w:proofErr w:type="spellStart"/>
                    <w:r w:rsidRPr="00653A82">
                      <w:t>following</w:t>
                    </w:r>
                    <w:proofErr w:type="spellEnd"/>
                    <w:r w:rsidRPr="00653A82">
                      <w:t>. 12.12.2017</w:t>
                    </w:r>
                    <w:r>
                      <w:t xml:space="preserve">. </w:t>
                    </w:r>
                    <w:r w:rsidRPr="0013119A">
                      <w:t>[cit. 7.4.2020]. [online].  Dostupné na internete</w:t>
                    </w:r>
                    <w:r>
                      <w:t xml:space="preserve">: </w:t>
                    </w:r>
                    <w:r w:rsidRPr="00653A82">
                      <w:t xml:space="preserve"> </w:t>
                    </w:r>
                    <w:r>
                      <w:t>&lt;</w:t>
                    </w:r>
                    <w:hyperlink r:id="rId115" w:history="1">
                      <w:r w:rsidRPr="00B45886">
                        <w:rPr>
                          <w:rStyle w:val="Hypertextovprepojenie"/>
                        </w:rPr>
                        <w:t>https://techcrunch.com/2017/12/12/follow-instagram-hashtags/</w:t>
                      </w:r>
                    </w:hyperlink>
                    <w:r>
                      <w:t>&gt;</w:t>
                    </w:r>
                  </w:p>
                </w:tc>
              </w:tr>
              <w:tr w:rsidR="00E1074B" w:rsidRPr="00216FAC" w14:paraId="19B1FC47" w14:textId="77777777" w:rsidTr="00166A9D">
                <w:trPr>
                  <w:tblCellSpacing w:w="15" w:type="dxa"/>
                </w:trPr>
                <w:tc>
                  <w:tcPr>
                    <w:tcW w:w="232" w:type="pct"/>
                  </w:tcPr>
                  <w:p w14:paraId="6C7092F8" w14:textId="77777777" w:rsidR="00E1074B" w:rsidRDefault="00E1074B" w:rsidP="00E1074B">
                    <w:pPr>
                      <w:pStyle w:val="Bibliografia"/>
                      <w:rPr>
                        <w:noProof/>
                        <w:lang w:val="en-US"/>
                      </w:rPr>
                    </w:pPr>
                    <w:r>
                      <w:rPr>
                        <w:noProof/>
                        <w:lang w:val="en-US"/>
                      </w:rPr>
                      <w:t>[5</w:t>
                    </w:r>
                    <w:r w:rsidR="000D2D4A">
                      <w:rPr>
                        <w:noProof/>
                        <w:lang w:val="en-US"/>
                      </w:rPr>
                      <w:t>5</w:t>
                    </w:r>
                    <w:r>
                      <w:rPr>
                        <w:noProof/>
                        <w:lang w:val="en-US"/>
                      </w:rPr>
                      <w:t>]</w:t>
                    </w:r>
                  </w:p>
                </w:tc>
                <w:tc>
                  <w:tcPr>
                    <w:tcW w:w="4717" w:type="pct"/>
                  </w:tcPr>
                  <w:p w14:paraId="35C32011" w14:textId="77777777" w:rsidR="00E1074B" w:rsidRPr="00565CDF" w:rsidRDefault="000D2D4A" w:rsidP="00E1074B">
                    <w:pPr>
                      <w:jc w:val="both"/>
                    </w:pPr>
                    <w:r w:rsidRPr="00D229E8">
                      <w:t xml:space="preserve">NEWTON, </w:t>
                    </w:r>
                    <w:proofErr w:type="spellStart"/>
                    <w:r w:rsidRPr="00D229E8">
                      <w:t>Casey</w:t>
                    </w:r>
                    <w:proofErr w:type="spellEnd"/>
                    <w:r w:rsidRPr="00D229E8">
                      <w:t xml:space="preserve">. Instagram </w:t>
                    </w:r>
                    <w:proofErr w:type="spellStart"/>
                    <w:r w:rsidRPr="00D229E8">
                      <w:t>announces</w:t>
                    </w:r>
                    <w:proofErr w:type="spellEnd"/>
                    <w:r w:rsidRPr="00D229E8">
                      <w:t xml:space="preserve"> IGTV, a </w:t>
                    </w:r>
                    <w:proofErr w:type="spellStart"/>
                    <w:r w:rsidRPr="00D229E8">
                      <w:t>standalone</w:t>
                    </w:r>
                    <w:proofErr w:type="spellEnd"/>
                    <w:r w:rsidRPr="00D229E8">
                      <w:t xml:space="preserve"> </w:t>
                    </w:r>
                    <w:proofErr w:type="spellStart"/>
                    <w:r w:rsidRPr="00D229E8">
                      <w:t>app</w:t>
                    </w:r>
                    <w:proofErr w:type="spellEnd"/>
                    <w:r w:rsidRPr="00D229E8">
                      <w:t xml:space="preserve"> </w:t>
                    </w:r>
                    <w:proofErr w:type="spellStart"/>
                    <w:r w:rsidRPr="00D229E8">
                      <w:t>for</w:t>
                    </w:r>
                    <w:proofErr w:type="spellEnd"/>
                    <w:r w:rsidRPr="00D229E8">
                      <w:t xml:space="preserve"> </w:t>
                    </w:r>
                    <w:proofErr w:type="spellStart"/>
                    <w:r w:rsidRPr="00D229E8">
                      <w:t>longer</w:t>
                    </w:r>
                    <w:proofErr w:type="spellEnd"/>
                    <w:r w:rsidRPr="00D229E8">
                      <w:t xml:space="preserve"> </w:t>
                    </w:r>
                    <w:proofErr w:type="spellStart"/>
                    <w:r w:rsidRPr="00D229E8">
                      <w:t>videos</w:t>
                    </w:r>
                    <w:proofErr w:type="spellEnd"/>
                    <w:r w:rsidRPr="00D229E8">
                      <w:t xml:space="preserve">. 20.6.2018. </w:t>
                    </w:r>
                    <w:r w:rsidRPr="0013119A">
                      <w:t>[cit. 7.4.2020]. [online].  Dostupné na internete</w:t>
                    </w:r>
                    <w:r>
                      <w:t xml:space="preserve">: </w:t>
                    </w:r>
                    <w:r w:rsidRPr="00653A82">
                      <w:t xml:space="preserve"> </w:t>
                    </w:r>
                    <w:r>
                      <w:t>&lt;</w:t>
                    </w:r>
                    <w:hyperlink r:id="rId116" w:history="1">
                      <w:r w:rsidRPr="00B45886">
                        <w:rPr>
                          <w:rStyle w:val="Hypertextovprepojenie"/>
                        </w:rPr>
                        <w:t>https://www.theverge.com/2018/6/20/17484436/instagram-igtv-video-app-launch</w:t>
                      </w:r>
                    </w:hyperlink>
                    <w:r>
                      <w:t>&gt;</w:t>
                    </w:r>
                  </w:p>
                </w:tc>
              </w:tr>
              <w:tr w:rsidR="00E1074B" w:rsidRPr="00216FAC" w14:paraId="63E5BF51" w14:textId="77777777" w:rsidTr="00166A9D">
                <w:trPr>
                  <w:tblCellSpacing w:w="15" w:type="dxa"/>
                </w:trPr>
                <w:tc>
                  <w:tcPr>
                    <w:tcW w:w="232" w:type="pct"/>
                  </w:tcPr>
                  <w:p w14:paraId="5C27E9F0" w14:textId="77777777" w:rsidR="00E1074B" w:rsidRDefault="00E1074B" w:rsidP="00E1074B">
                    <w:pPr>
                      <w:pStyle w:val="Bibliografia"/>
                      <w:rPr>
                        <w:noProof/>
                        <w:lang w:val="en-US"/>
                      </w:rPr>
                    </w:pPr>
                    <w:r>
                      <w:rPr>
                        <w:noProof/>
                        <w:lang w:val="en-US"/>
                      </w:rPr>
                      <w:t>[5</w:t>
                    </w:r>
                    <w:r w:rsidR="000D2D4A">
                      <w:rPr>
                        <w:noProof/>
                        <w:lang w:val="en-US"/>
                      </w:rPr>
                      <w:t>6</w:t>
                    </w:r>
                    <w:r>
                      <w:rPr>
                        <w:noProof/>
                        <w:lang w:val="en-US"/>
                      </w:rPr>
                      <w:t>]</w:t>
                    </w:r>
                  </w:p>
                </w:tc>
                <w:tc>
                  <w:tcPr>
                    <w:tcW w:w="4717" w:type="pct"/>
                  </w:tcPr>
                  <w:p w14:paraId="0246743B" w14:textId="77777777" w:rsidR="00E1074B" w:rsidRPr="00565CDF" w:rsidRDefault="000D2D4A" w:rsidP="00E1074B">
                    <w:pPr>
                      <w:jc w:val="both"/>
                    </w:pPr>
                    <w:r w:rsidRPr="00D229E8">
                      <w:t xml:space="preserve">SETALVAD, </w:t>
                    </w:r>
                    <w:proofErr w:type="spellStart"/>
                    <w:r w:rsidRPr="00D229E8">
                      <w:t>Ariha</w:t>
                    </w:r>
                    <w:proofErr w:type="spellEnd"/>
                    <w:r w:rsidRPr="00D229E8">
                      <w:t xml:space="preserve">. Instagram </w:t>
                    </w:r>
                    <w:proofErr w:type="spellStart"/>
                    <w:r w:rsidRPr="00D229E8">
                      <w:t>Direct</w:t>
                    </w:r>
                    <w:proofErr w:type="spellEnd"/>
                    <w:r w:rsidRPr="00D229E8">
                      <w:t xml:space="preserve"> </w:t>
                    </w:r>
                    <w:proofErr w:type="spellStart"/>
                    <w:r w:rsidRPr="00D229E8">
                      <w:t>gets</w:t>
                    </w:r>
                    <w:proofErr w:type="spellEnd"/>
                    <w:r w:rsidRPr="00D229E8">
                      <w:t xml:space="preserve"> a </w:t>
                    </w:r>
                    <w:proofErr w:type="spellStart"/>
                    <w:r w:rsidRPr="00D229E8">
                      <w:t>huge</w:t>
                    </w:r>
                    <w:proofErr w:type="spellEnd"/>
                    <w:r w:rsidRPr="00D229E8">
                      <w:t xml:space="preserve"> update </w:t>
                    </w:r>
                    <w:proofErr w:type="spellStart"/>
                    <w:r w:rsidRPr="00D229E8">
                      <w:t>focused</w:t>
                    </w:r>
                    <w:proofErr w:type="spellEnd"/>
                    <w:r w:rsidRPr="00D229E8">
                      <w:t xml:space="preserve"> on </w:t>
                    </w:r>
                    <w:proofErr w:type="spellStart"/>
                    <w:r w:rsidRPr="00D229E8">
                      <w:t>messaging</w:t>
                    </w:r>
                    <w:proofErr w:type="spellEnd"/>
                    <w:r w:rsidRPr="00D229E8">
                      <w:t xml:space="preserve"> </w:t>
                    </w:r>
                    <w:proofErr w:type="spellStart"/>
                    <w:r w:rsidRPr="00D229E8">
                      <w:t>your</w:t>
                    </w:r>
                    <w:proofErr w:type="spellEnd"/>
                    <w:r w:rsidRPr="00D229E8">
                      <w:t xml:space="preserve"> </w:t>
                    </w:r>
                    <w:proofErr w:type="spellStart"/>
                    <w:r w:rsidRPr="00D229E8">
                      <w:t>friends</w:t>
                    </w:r>
                    <w:proofErr w:type="spellEnd"/>
                    <w:r w:rsidRPr="00D229E8">
                      <w:t xml:space="preserve">. 1.9.2015. </w:t>
                    </w:r>
                    <w:r w:rsidRPr="0013119A">
                      <w:t>[cit. 7.4.2020]. [online].  Dostupné na internete</w:t>
                    </w:r>
                    <w:r>
                      <w:t xml:space="preserve">: </w:t>
                    </w:r>
                    <w:r w:rsidRPr="00653A82">
                      <w:t xml:space="preserve"> </w:t>
                    </w:r>
                    <w:r>
                      <w:t>&lt;</w:t>
                    </w:r>
                    <w:hyperlink r:id="rId117" w:history="1">
                      <w:r w:rsidRPr="00B45886">
                        <w:rPr>
                          <w:rStyle w:val="Hypertextovprepojenie"/>
                        </w:rPr>
                        <w:t>https://www.theverge.com/2015/9/1/9236553/instagram-direct-messaging-update</w:t>
                      </w:r>
                    </w:hyperlink>
                    <w:r>
                      <w:t>&gt;</w:t>
                    </w:r>
                  </w:p>
                </w:tc>
              </w:tr>
              <w:tr w:rsidR="00E1074B" w:rsidRPr="00216FAC" w14:paraId="2615C2EE" w14:textId="77777777" w:rsidTr="00166A9D">
                <w:trPr>
                  <w:tblCellSpacing w:w="15" w:type="dxa"/>
                </w:trPr>
                <w:tc>
                  <w:tcPr>
                    <w:tcW w:w="232" w:type="pct"/>
                  </w:tcPr>
                  <w:p w14:paraId="7FE975FE" w14:textId="77777777" w:rsidR="00E1074B" w:rsidRDefault="00E1074B" w:rsidP="00E1074B">
                    <w:pPr>
                      <w:pStyle w:val="Bibliografia"/>
                      <w:rPr>
                        <w:noProof/>
                        <w:lang w:val="en-US"/>
                      </w:rPr>
                    </w:pPr>
                    <w:r>
                      <w:rPr>
                        <w:noProof/>
                        <w:lang w:val="en-US"/>
                      </w:rPr>
                      <w:lastRenderedPageBreak/>
                      <w:t>[5</w:t>
                    </w:r>
                    <w:r w:rsidR="000D2D4A">
                      <w:rPr>
                        <w:noProof/>
                        <w:lang w:val="en-US"/>
                      </w:rPr>
                      <w:t>7</w:t>
                    </w:r>
                    <w:r>
                      <w:rPr>
                        <w:noProof/>
                        <w:lang w:val="en-US"/>
                      </w:rPr>
                      <w:t>]</w:t>
                    </w:r>
                  </w:p>
                </w:tc>
                <w:tc>
                  <w:tcPr>
                    <w:tcW w:w="4717" w:type="pct"/>
                  </w:tcPr>
                  <w:p w14:paraId="3A6093E0" w14:textId="77777777" w:rsidR="00E1074B" w:rsidRPr="00565CDF" w:rsidRDefault="000D2D4A" w:rsidP="00E1074B">
                    <w:pPr>
                      <w:jc w:val="both"/>
                    </w:pPr>
                    <w:r w:rsidRPr="008E4A59">
                      <w:t xml:space="preserve">PEREZ, </w:t>
                    </w:r>
                    <w:proofErr w:type="spellStart"/>
                    <w:r w:rsidRPr="008E4A59">
                      <w:t>Sarah</w:t>
                    </w:r>
                    <w:proofErr w:type="spellEnd"/>
                    <w:r w:rsidRPr="008E4A59">
                      <w:t xml:space="preserve">. Instagram </w:t>
                    </w:r>
                    <w:proofErr w:type="spellStart"/>
                    <w:r w:rsidRPr="008E4A59">
                      <w:t>officially</w:t>
                    </w:r>
                    <w:proofErr w:type="spellEnd"/>
                    <w:r w:rsidRPr="008E4A59">
                      <w:t xml:space="preserve"> </w:t>
                    </w:r>
                    <w:proofErr w:type="spellStart"/>
                    <w:r w:rsidRPr="008E4A59">
                      <w:t>announces</w:t>
                    </w:r>
                    <w:proofErr w:type="spellEnd"/>
                    <w:r w:rsidRPr="008E4A59">
                      <w:t xml:space="preserve"> </w:t>
                    </w:r>
                    <w:proofErr w:type="spellStart"/>
                    <w:r w:rsidRPr="008E4A59">
                      <w:t>its</w:t>
                    </w:r>
                    <w:proofErr w:type="spellEnd"/>
                    <w:r w:rsidRPr="008E4A59">
                      <w:t xml:space="preserve"> new business </w:t>
                    </w:r>
                    <w:proofErr w:type="spellStart"/>
                    <w:r w:rsidRPr="008E4A59">
                      <w:t>tools</w:t>
                    </w:r>
                    <w:proofErr w:type="spellEnd"/>
                    <w:r w:rsidRPr="008E4A59">
                      <w:t>. 31.5.2016</w:t>
                    </w:r>
                    <w:r>
                      <w:t xml:space="preserve">. </w:t>
                    </w:r>
                    <w:r w:rsidRPr="0013119A">
                      <w:t>[cit. 7.4.2020]. [online].  Dostupné na internete</w:t>
                    </w:r>
                    <w:r>
                      <w:t xml:space="preserve">: </w:t>
                    </w:r>
                    <w:r w:rsidRPr="00653A82">
                      <w:t xml:space="preserve"> </w:t>
                    </w:r>
                    <w:r>
                      <w:t>&lt;</w:t>
                    </w:r>
                    <w:hyperlink r:id="rId118" w:history="1">
                      <w:r w:rsidRPr="00B45886">
                        <w:rPr>
                          <w:rStyle w:val="Hypertextovprepojenie"/>
                        </w:rPr>
                        <w:t>https://techcrunch.com/2016/05/31/instagram-officially-announces-its-new-business-tools/</w:t>
                      </w:r>
                    </w:hyperlink>
                    <w:r>
                      <w:t>&gt;</w:t>
                    </w:r>
                  </w:p>
                </w:tc>
              </w:tr>
              <w:tr w:rsidR="00E1074B" w:rsidRPr="00216FAC" w14:paraId="575A654F" w14:textId="77777777" w:rsidTr="00166A9D">
                <w:trPr>
                  <w:tblCellSpacing w:w="15" w:type="dxa"/>
                </w:trPr>
                <w:tc>
                  <w:tcPr>
                    <w:tcW w:w="232" w:type="pct"/>
                  </w:tcPr>
                  <w:p w14:paraId="2BE3F409" w14:textId="77777777" w:rsidR="00E1074B" w:rsidRDefault="00E1074B" w:rsidP="00E1074B">
                    <w:pPr>
                      <w:pStyle w:val="Bibliografia"/>
                      <w:rPr>
                        <w:noProof/>
                        <w:lang w:val="en-US"/>
                      </w:rPr>
                    </w:pPr>
                    <w:r>
                      <w:rPr>
                        <w:noProof/>
                        <w:lang w:val="en-US"/>
                      </w:rPr>
                      <w:t>[5</w:t>
                    </w:r>
                    <w:r w:rsidR="000D2D4A">
                      <w:rPr>
                        <w:noProof/>
                        <w:lang w:val="en-US"/>
                      </w:rPr>
                      <w:t>8</w:t>
                    </w:r>
                    <w:r>
                      <w:rPr>
                        <w:noProof/>
                        <w:lang w:val="en-US"/>
                      </w:rPr>
                      <w:t>]</w:t>
                    </w:r>
                  </w:p>
                </w:tc>
                <w:tc>
                  <w:tcPr>
                    <w:tcW w:w="4717" w:type="pct"/>
                  </w:tcPr>
                  <w:p w14:paraId="6315D35C" w14:textId="77777777" w:rsidR="00E1074B" w:rsidRPr="00565CDF" w:rsidRDefault="000D2D4A" w:rsidP="00E1074B">
                    <w:pPr>
                      <w:jc w:val="both"/>
                    </w:pPr>
                    <w:r w:rsidRPr="008E4A59">
                      <w:t xml:space="preserve">CHAYKOWSKI, </w:t>
                    </w:r>
                    <w:proofErr w:type="spellStart"/>
                    <w:r w:rsidRPr="008E4A59">
                      <w:t>Kathleen</w:t>
                    </w:r>
                    <w:proofErr w:type="spellEnd"/>
                    <w:r w:rsidRPr="008E4A59">
                      <w:t xml:space="preserve">. Instagram </w:t>
                    </w:r>
                    <w:proofErr w:type="spellStart"/>
                    <w:r w:rsidRPr="008E4A59">
                      <w:t>Launches</w:t>
                    </w:r>
                    <w:proofErr w:type="spellEnd"/>
                    <w:r w:rsidRPr="008E4A59">
                      <w:t xml:space="preserve"> New </w:t>
                    </w:r>
                    <w:proofErr w:type="spellStart"/>
                    <w:r w:rsidRPr="008E4A59">
                      <w:t>App</w:t>
                    </w:r>
                    <w:proofErr w:type="spellEnd"/>
                    <w:r w:rsidRPr="008E4A59">
                      <w:t xml:space="preserve"> '</w:t>
                    </w:r>
                    <w:proofErr w:type="spellStart"/>
                    <w:r w:rsidRPr="008E4A59">
                      <w:t>Boomerang</w:t>
                    </w:r>
                    <w:proofErr w:type="spellEnd"/>
                    <w:r w:rsidRPr="008E4A59">
                      <w:t xml:space="preserve">' </w:t>
                    </w:r>
                    <w:proofErr w:type="spellStart"/>
                    <w:r w:rsidRPr="008E4A59">
                      <w:t>For</w:t>
                    </w:r>
                    <w:proofErr w:type="spellEnd"/>
                    <w:r w:rsidRPr="008E4A59">
                      <w:t xml:space="preserve"> </w:t>
                    </w:r>
                    <w:proofErr w:type="spellStart"/>
                    <w:r w:rsidRPr="008E4A59">
                      <w:t>Making</w:t>
                    </w:r>
                    <w:proofErr w:type="spellEnd"/>
                    <w:r w:rsidRPr="008E4A59">
                      <w:t xml:space="preserve"> GIF-</w:t>
                    </w:r>
                    <w:proofErr w:type="spellStart"/>
                    <w:r w:rsidRPr="008E4A59">
                      <w:t>Like</w:t>
                    </w:r>
                    <w:proofErr w:type="spellEnd"/>
                    <w:r w:rsidRPr="008E4A59">
                      <w:t xml:space="preserve"> </w:t>
                    </w:r>
                    <w:proofErr w:type="spellStart"/>
                    <w:r w:rsidRPr="008E4A59">
                      <w:t>Videos</w:t>
                    </w:r>
                    <w:proofErr w:type="spellEnd"/>
                    <w:r w:rsidRPr="008E4A59">
                      <w:t>. 22.10.2015.</w:t>
                    </w:r>
                    <w:r>
                      <w:t xml:space="preserve"> </w:t>
                    </w:r>
                    <w:r w:rsidRPr="0013119A">
                      <w:t>[cit. 7.4.2020]. [online].  Dostupné na internete</w:t>
                    </w:r>
                    <w:r>
                      <w:t xml:space="preserve">: </w:t>
                    </w:r>
                    <w:r w:rsidRPr="00653A82">
                      <w:t xml:space="preserve"> </w:t>
                    </w:r>
                    <w:r>
                      <w:t>&lt;</w:t>
                    </w:r>
                    <w:hyperlink r:id="rId119" w:anchor="2eff422a756b" w:history="1">
                      <w:r w:rsidRPr="00B45886">
                        <w:rPr>
                          <w:rStyle w:val="Hypertextovprepojenie"/>
                        </w:rPr>
                        <w:t>https://www.forbes.com/sites/kathleenchaykowski/2015/10/22/instagram-launches-new-app-boomerang-for-making-gif-like-videos/#2eff422a756b</w:t>
                      </w:r>
                    </w:hyperlink>
                    <w:r>
                      <w:t>&gt;</w:t>
                    </w:r>
                  </w:p>
                </w:tc>
              </w:tr>
              <w:tr w:rsidR="00E1074B" w:rsidRPr="00216FAC" w14:paraId="14CB201C" w14:textId="77777777" w:rsidTr="00166A9D">
                <w:trPr>
                  <w:tblCellSpacing w:w="15" w:type="dxa"/>
                </w:trPr>
                <w:tc>
                  <w:tcPr>
                    <w:tcW w:w="232" w:type="pct"/>
                  </w:tcPr>
                  <w:p w14:paraId="41ED6F53" w14:textId="77777777" w:rsidR="00E1074B" w:rsidRDefault="00E1074B" w:rsidP="00E1074B">
                    <w:pPr>
                      <w:pStyle w:val="Bibliografia"/>
                      <w:rPr>
                        <w:noProof/>
                        <w:lang w:val="en-US"/>
                      </w:rPr>
                    </w:pPr>
                    <w:r>
                      <w:rPr>
                        <w:noProof/>
                        <w:lang w:val="en-US"/>
                      </w:rPr>
                      <w:t>[5</w:t>
                    </w:r>
                    <w:r w:rsidR="000D2D4A">
                      <w:rPr>
                        <w:noProof/>
                        <w:lang w:val="en-US"/>
                      </w:rPr>
                      <w:t>9</w:t>
                    </w:r>
                    <w:r>
                      <w:rPr>
                        <w:noProof/>
                        <w:lang w:val="en-US"/>
                      </w:rPr>
                      <w:t>]</w:t>
                    </w:r>
                  </w:p>
                </w:tc>
                <w:tc>
                  <w:tcPr>
                    <w:tcW w:w="4717" w:type="pct"/>
                  </w:tcPr>
                  <w:p w14:paraId="4CD4A502" w14:textId="77777777" w:rsidR="00E1074B" w:rsidRPr="00565CDF" w:rsidRDefault="000D2D4A" w:rsidP="00E1074B">
                    <w:pPr>
                      <w:jc w:val="both"/>
                    </w:pPr>
                    <w:r w:rsidRPr="008E4A59">
                      <w:t xml:space="preserve">KASTRENAKES, </w:t>
                    </w:r>
                    <w:proofErr w:type="spellStart"/>
                    <w:r w:rsidRPr="008E4A59">
                      <w:t>Jacob</w:t>
                    </w:r>
                    <w:proofErr w:type="spellEnd"/>
                    <w:r w:rsidRPr="008E4A59">
                      <w:t xml:space="preserve">. Instagram </w:t>
                    </w:r>
                    <w:proofErr w:type="spellStart"/>
                    <w:r w:rsidRPr="008E4A59">
                      <w:t>added</w:t>
                    </w:r>
                    <w:proofErr w:type="spellEnd"/>
                    <w:r w:rsidRPr="008E4A59">
                      <w:t xml:space="preserve"> 200 </w:t>
                    </w:r>
                    <w:proofErr w:type="spellStart"/>
                    <w:r w:rsidRPr="008E4A59">
                      <w:t>million</w:t>
                    </w:r>
                    <w:proofErr w:type="spellEnd"/>
                    <w:r w:rsidRPr="008E4A59">
                      <w:t xml:space="preserve"> </w:t>
                    </w:r>
                    <w:proofErr w:type="spellStart"/>
                    <w:r w:rsidRPr="008E4A59">
                      <w:t>daily</w:t>
                    </w:r>
                    <w:proofErr w:type="spellEnd"/>
                    <w:r w:rsidRPr="008E4A59">
                      <w:t xml:space="preserve"> </w:t>
                    </w:r>
                    <w:proofErr w:type="spellStart"/>
                    <w:r w:rsidRPr="008E4A59">
                      <w:t>users</w:t>
                    </w:r>
                    <w:proofErr w:type="spellEnd"/>
                    <w:r w:rsidRPr="008E4A59">
                      <w:t xml:space="preserve"> a </w:t>
                    </w:r>
                    <w:proofErr w:type="spellStart"/>
                    <w:r w:rsidRPr="008E4A59">
                      <w:t>year</w:t>
                    </w:r>
                    <w:proofErr w:type="spellEnd"/>
                    <w:r w:rsidRPr="008E4A59">
                      <w:t xml:space="preserve"> </w:t>
                    </w:r>
                    <w:proofErr w:type="spellStart"/>
                    <w:r w:rsidRPr="008E4A59">
                      <w:t>after</w:t>
                    </w:r>
                    <w:proofErr w:type="spellEnd"/>
                    <w:r w:rsidRPr="008E4A59">
                      <w:t xml:space="preserve"> </w:t>
                    </w:r>
                    <w:proofErr w:type="spellStart"/>
                    <w:r w:rsidRPr="008E4A59">
                      <w:t>launching</w:t>
                    </w:r>
                    <w:proofErr w:type="spellEnd"/>
                    <w:r w:rsidRPr="008E4A59">
                      <w:t xml:space="preserve"> </w:t>
                    </w:r>
                    <w:proofErr w:type="spellStart"/>
                    <w:r w:rsidRPr="008E4A59">
                      <w:t>Stories</w:t>
                    </w:r>
                    <w:proofErr w:type="spellEnd"/>
                    <w:r w:rsidRPr="008E4A59">
                      <w:t xml:space="preserve">. 25.9.2017. </w:t>
                    </w:r>
                    <w:r w:rsidRPr="0013119A">
                      <w:t>[cit. 7.4.2020]. [online].  Dostupné na internete</w:t>
                    </w:r>
                    <w:r>
                      <w:t xml:space="preserve">: </w:t>
                    </w:r>
                    <w:r w:rsidRPr="00653A82">
                      <w:t xml:space="preserve"> </w:t>
                    </w:r>
                    <w:r>
                      <w:t>&lt;</w:t>
                    </w:r>
                    <w:hyperlink r:id="rId120" w:history="1">
                      <w:r w:rsidRPr="00B45886">
                        <w:rPr>
                          <w:rStyle w:val="Hypertextovprepojenie"/>
                        </w:rPr>
                        <w:t>https://www.theverge.com/2017/9/25/16361356/instagram-500-million-daily-active-users</w:t>
                      </w:r>
                    </w:hyperlink>
                    <w:r>
                      <w:t>&gt;</w:t>
                    </w:r>
                  </w:p>
                </w:tc>
              </w:tr>
              <w:tr w:rsidR="00E1074B" w:rsidRPr="00216FAC" w14:paraId="190CB08D" w14:textId="77777777" w:rsidTr="00166A9D">
                <w:trPr>
                  <w:tblCellSpacing w:w="15" w:type="dxa"/>
                </w:trPr>
                <w:tc>
                  <w:tcPr>
                    <w:tcW w:w="232" w:type="pct"/>
                  </w:tcPr>
                  <w:p w14:paraId="4F9B989B" w14:textId="77777777" w:rsidR="00E1074B" w:rsidRDefault="00E1074B" w:rsidP="00E1074B">
                    <w:pPr>
                      <w:pStyle w:val="Bibliografia"/>
                      <w:rPr>
                        <w:noProof/>
                        <w:lang w:val="en-US"/>
                      </w:rPr>
                    </w:pPr>
                    <w:r>
                      <w:rPr>
                        <w:noProof/>
                        <w:lang w:val="en-US"/>
                      </w:rPr>
                      <w:t>[</w:t>
                    </w:r>
                    <w:r w:rsidR="000D2D4A">
                      <w:rPr>
                        <w:noProof/>
                        <w:lang w:val="en-US"/>
                      </w:rPr>
                      <w:t>60</w:t>
                    </w:r>
                    <w:r>
                      <w:rPr>
                        <w:noProof/>
                        <w:lang w:val="en-US"/>
                      </w:rPr>
                      <w:t>]</w:t>
                    </w:r>
                  </w:p>
                </w:tc>
                <w:tc>
                  <w:tcPr>
                    <w:tcW w:w="4717" w:type="pct"/>
                  </w:tcPr>
                  <w:p w14:paraId="1F3A4242" w14:textId="77777777" w:rsidR="00E1074B" w:rsidRPr="00565CDF" w:rsidRDefault="000D2D4A" w:rsidP="00E1074B">
                    <w:pPr>
                      <w:jc w:val="both"/>
                    </w:pPr>
                    <w:r w:rsidRPr="00653A82">
                      <w:t xml:space="preserve">CONSTINE, John. </w:t>
                    </w:r>
                    <w:r w:rsidRPr="008E4A59">
                      <w:t xml:space="preserve">Instagram </w:t>
                    </w:r>
                    <w:proofErr w:type="spellStart"/>
                    <w:r w:rsidRPr="008E4A59">
                      <w:t>Stories</w:t>
                    </w:r>
                    <w:proofErr w:type="spellEnd"/>
                    <w:r w:rsidRPr="008E4A59">
                      <w:t xml:space="preserve"> </w:t>
                    </w:r>
                    <w:proofErr w:type="spellStart"/>
                    <w:r w:rsidRPr="008E4A59">
                      <w:t>hits</w:t>
                    </w:r>
                    <w:proofErr w:type="spellEnd"/>
                    <w:r w:rsidRPr="008E4A59">
                      <w:t xml:space="preserve"> 250M </w:t>
                    </w:r>
                    <w:proofErr w:type="spellStart"/>
                    <w:r w:rsidRPr="008E4A59">
                      <w:t>daily</w:t>
                    </w:r>
                    <w:proofErr w:type="spellEnd"/>
                    <w:r w:rsidRPr="008E4A59">
                      <w:t xml:space="preserve"> </w:t>
                    </w:r>
                    <w:proofErr w:type="spellStart"/>
                    <w:r w:rsidRPr="008E4A59">
                      <w:t>users</w:t>
                    </w:r>
                    <w:proofErr w:type="spellEnd"/>
                    <w:r w:rsidRPr="008E4A59">
                      <w:t xml:space="preserve">, </w:t>
                    </w:r>
                    <w:proofErr w:type="spellStart"/>
                    <w:r w:rsidRPr="008E4A59">
                      <w:t>adds</w:t>
                    </w:r>
                    <w:proofErr w:type="spellEnd"/>
                    <w:r w:rsidRPr="008E4A59">
                      <w:t xml:space="preserve"> Live video </w:t>
                    </w:r>
                    <w:proofErr w:type="spellStart"/>
                    <w:r w:rsidRPr="008E4A59">
                      <w:t>replays</w:t>
                    </w:r>
                    <w:proofErr w:type="spellEnd"/>
                    <w:r>
                      <w:t xml:space="preserve">. 20.6.2017. </w:t>
                    </w:r>
                    <w:r w:rsidRPr="0013119A">
                      <w:t>[cit. 7.4.2020]. [online].  Dostupné na internete</w:t>
                    </w:r>
                    <w:r>
                      <w:t xml:space="preserve">: </w:t>
                    </w:r>
                    <w:r w:rsidRPr="00653A82">
                      <w:t xml:space="preserve"> </w:t>
                    </w:r>
                    <w:r>
                      <w:t>&lt;</w:t>
                    </w:r>
                    <w:hyperlink r:id="rId121" w:history="1">
                      <w:r w:rsidRPr="00B45886">
                        <w:rPr>
                          <w:rStyle w:val="Hypertextovprepojenie"/>
                        </w:rPr>
                        <w:t>https://techcrunch.com/2017/06/20/instagram-live-video-replays/</w:t>
                      </w:r>
                    </w:hyperlink>
                    <w:r>
                      <w:t>&gt;</w:t>
                    </w:r>
                  </w:p>
                </w:tc>
              </w:tr>
              <w:tr w:rsidR="00E1074B" w:rsidRPr="00216FAC" w14:paraId="5060B703" w14:textId="77777777" w:rsidTr="00166A9D">
                <w:trPr>
                  <w:tblCellSpacing w:w="15" w:type="dxa"/>
                </w:trPr>
                <w:tc>
                  <w:tcPr>
                    <w:tcW w:w="232" w:type="pct"/>
                  </w:tcPr>
                  <w:p w14:paraId="16DDCB25" w14:textId="77777777" w:rsidR="00E1074B" w:rsidRDefault="00E1074B" w:rsidP="00E1074B">
                    <w:pPr>
                      <w:pStyle w:val="Bibliografia"/>
                      <w:rPr>
                        <w:noProof/>
                        <w:lang w:val="en-US"/>
                      </w:rPr>
                    </w:pPr>
                    <w:r>
                      <w:rPr>
                        <w:noProof/>
                        <w:lang w:val="en-US"/>
                      </w:rPr>
                      <w:t>[</w:t>
                    </w:r>
                    <w:r w:rsidR="000D2D4A">
                      <w:rPr>
                        <w:noProof/>
                        <w:lang w:val="en-US"/>
                      </w:rPr>
                      <w:t>61</w:t>
                    </w:r>
                    <w:r>
                      <w:rPr>
                        <w:noProof/>
                        <w:lang w:val="en-US"/>
                      </w:rPr>
                      <w:t>]</w:t>
                    </w:r>
                  </w:p>
                </w:tc>
                <w:tc>
                  <w:tcPr>
                    <w:tcW w:w="4717" w:type="pct"/>
                  </w:tcPr>
                  <w:p w14:paraId="55C70D93" w14:textId="77777777" w:rsidR="00E1074B" w:rsidRPr="00565CDF" w:rsidRDefault="000D2D4A" w:rsidP="00E1074B">
                    <w:pPr>
                      <w:jc w:val="both"/>
                    </w:pPr>
                    <w:r w:rsidRPr="008E4A59">
                      <w:t xml:space="preserve">KASTRENAKES, </w:t>
                    </w:r>
                    <w:proofErr w:type="spellStart"/>
                    <w:r w:rsidRPr="008E4A59">
                      <w:t>Jacob</w:t>
                    </w:r>
                    <w:proofErr w:type="spellEnd"/>
                    <w:r w:rsidRPr="008E4A59">
                      <w:t xml:space="preserve">. </w:t>
                    </w:r>
                    <w:r w:rsidRPr="00E8670A">
                      <w:t xml:space="preserve">Instagram </w:t>
                    </w:r>
                    <w:proofErr w:type="spellStart"/>
                    <w:r w:rsidRPr="00E8670A">
                      <w:t>Direct</w:t>
                    </w:r>
                    <w:proofErr w:type="spellEnd"/>
                    <w:r w:rsidRPr="00E8670A">
                      <w:t xml:space="preserve"> </w:t>
                    </w:r>
                    <w:proofErr w:type="spellStart"/>
                    <w:r w:rsidRPr="00E8670A">
                      <w:t>now</w:t>
                    </w:r>
                    <w:proofErr w:type="spellEnd"/>
                    <w:r w:rsidRPr="00E8670A">
                      <w:t xml:space="preserve"> </w:t>
                    </w:r>
                    <w:proofErr w:type="spellStart"/>
                    <w:r w:rsidRPr="00E8670A">
                      <w:t>combines</w:t>
                    </w:r>
                    <w:proofErr w:type="spellEnd"/>
                    <w:r w:rsidRPr="00E8670A">
                      <w:t xml:space="preserve"> </w:t>
                    </w:r>
                    <w:proofErr w:type="spellStart"/>
                    <w:r w:rsidRPr="00E8670A">
                      <w:t>permanent</w:t>
                    </w:r>
                    <w:proofErr w:type="spellEnd"/>
                    <w:r w:rsidRPr="00E8670A">
                      <w:t xml:space="preserve"> and </w:t>
                    </w:r>
                    <w:proofErr w:type="spellStart"/>
                    <w:r w:rsidRPr="00E8670A">
                      <w:t>ephemeral</w:t>
                    </w:r>
                    <w:proofErr w:type="spellEnd"/>
                    <w:r w:rsidRPr="00E8670A">
                      <w:t xml:space="preserve"> </w:t>
                    </w:r>
                    <w:proofErr w:type="spellStart"/>
                    <w:r w:rsidRPr="00E8670A">
                      <w:t>chats</w:t>
                    </w:r>
                    <w:proofErr w:type="spellEnd"/>
                    <w:r>
                      <w:t>.</w:t>
                    </w:r>
                    <w:r w:rsidRPr="008E4A59">
                      <w:t xml:space="preserve"> </w:t>
                    </w:r>
                    <w:r>
                      <w:t>11.4.</w:t>
                    </w:r>
                    <w:r w:rsidRPr="008E4A59">
                      <w:t xml:space="preserve">2017. </w:t>
                    </w:r>
                    <w:r w:rsidRPr="0013119A">
                      <w:t>[cit. 7.4.2020]. [online].  Dostupné na internete</w:t>
                    </w:r>
                    <w:r>
                      <w:t xml:space="preserve">: </w:t>
                    </w:r>
                    <w:r w:rsidRPr="00653A82">
                      <w:t xml:space="preserve"> </w:t>
                    </w:r>
                    <w:r>
                      <w:t>&lt;</w:t>
                    </w:r>
                    <w:hyperlink r:id="rId122" w:history="1">
                      <w:r w:rsidRPr="00B45886">
                        <w:rPr>
                          <w:rStyle w:val="Hypertextovprepojenie"/>
                        </w:rPr>
                        <w:t>https://www.theverge.com/2017/4/11/15250766/instagram-direct-ephemeral-messaging-update</w:t>
                      </w:r>
                    </w:hyperlink>
                    <w:r>
                      <w:t>&gt;</w:t>
                    </w:r>
                  </w:p>
                </w:tc>
              </w:tr>
              <w:tr w:rsidR="00E1074B" w:rsidRPr="00216FAC" w14:paraId="5C22FCAC" w14:textId="77777777" w:rsidTr="00166A9D">
                <w:trPr>
                  <w:tblCellSpacing w:w="15" w:type="dxa"/>
                </w:trPr>
                <w:tc>
                  <w:tcPr>
                    <w:tcW w:w="232" w:type="pct"/>
                  </w:tcPr>
                  <w:p w14:paraId="2959DC89" w14:textId="77777777" w:rsidR="00E1074B" w:rsidRDefault="00E1074B" w:rsidP="00E1074B">
                    <w:pPr>
                      <w:pStyle w:val="Bibliografia"/>
                      <w:rPr>
                        <w:noProof/>
                        <w:lang w:val="en-US"/>
                      </w:rPr>
                    </w:pPr>
                    <w:r>
                      <w:rPr>
                        <w:noProof/>
                        <w:lang w:val="en-US"/>
                      </w:rPr>
                      <w:t>[6</w:t>
                    </w:r>
                    <w:r w:rsidR="000D2D4A">
                      <w:rPr>
                        <w:noProof/>
                        <w:lang w:val="en-US"/>
                      </w:rPr>
                      <w:t>2</w:t>
                    </w:r>
                    <w:r>
                      <w:rPr>
                        <w:noProof/>
                        <w:lang w:val="en-US"/>
                      </w:rPr>
                      <w:t>]</w:t>
                    </w:r>
                  </w:p>
                </w:tc>
                <w:tc>
                  <w:tcPr>
                    <w:tcW w:w="4717" w:type="pct"/>
                  </w:tcPr>
                  <w:p w14:paraId="776E4391" w14:textId="77777777" w:rsidR="00E1074B" w:rsidRPr="00565CDF" w:rsidRDefault="000D2D4A" w:rsidP="000D2D4A">
                    <w:pPr>
                      <w:jc w:val="both"/>
                    </w:pPr>
                    <w:r w:rsidRPr="007B41B2">
                      <w:t xml:space="preserve">VERSUS, Facebook Messenger </w:t>
                    </w:r>
                    <w:proofErr w:type="spellStart"/>
                    <w:r w:rsidRPr="007B41B2">
                      <w:t>vs</w:t>
                    </w:r>
                    <w:proofErr w:type="spellEnd"/>
                    <w:r w:rsidRPr="007B41B2">
                      <w:t xml:space="preserve"> WeChat. </w:t>
                    </w:r>
                    <w:r w:rsidRPr="0013119A">
                      <w:t>[cit. 7.4.2020]. [online].  Dostupné na internete</w:t>
                    </w:r>
                    <w:r>
                      <w:t xml:space="preserve">: </w:t>
                    </w:r>
                    <w:r w:rsidRPr="00653A82">
                      <w:t xml:space="preserve"> </w:t>
                    </w:r>
                    <w:r>
                      <w:t>&lt;</w:t>
                    </w:r>
                    <w:hyperlink r:id="rId123" w:history="1">
                      <w:r w:rsidRPr="008509E6">
                        <w:rPr>
                          <w:rStyle w:val="Hypertextovprepojenie"/>
                        </w:rPr>
                        <w:t>https://versus.com/en/facebook-messenger-vs-wechat</w:t>
                      </w:r>
                    </w:hyperlink>
                    <w:r>
                      <w:t>&gt;</w:t>
                    </w:r>
                  </w:p>
                </w:tc>
              </w:tr>
              <w:tr w:rsidR="00E1074B" w:rsidRPr="00216FAC" w14:paraId="2BEAB39D" w14:textId="77777777" w:rsidTr="00166A9D">
                <w:trPr>
                  <w:tblCellSpacing w:w="15" w:type="dxa"/>
                </w:trPr>
                <w:tc>
                  <w:tcPr>
                    <w:tcW w:w="232" w:type="pct"/>
                  </w:tcPr>
                  <w:p w14:paraId="45443B02" w14:textId="77777777" w:rsidR="00E1074B" w:rsidRDefault="00E1074B" w:rsidP="00E1074B">
                    <w:pPr>
                      <w:pStyle w:val="Bibliografia"/>
                      <w:rPr>
                        <w:noProof/>
                        <w:lang w:val="en-US"/>
                      </w:rPr>
                    </w:pPr>
                    <w:r>
                      <w:rPr>
                        <w:noProof/>
                        <w:lang w:val="en-US"/>
                      </w:rPr>
                      <w:t>[6</w:t>
                    </w:r>
                    <w:r w:rsidR="000D2D4A">
                      <w:rPr>
                        <w:noProof/>
                        <w:lang w:val="en-US"/>
                      </w:rPr>
                      <w:t>3</w:t>
                    </w:r>
                    <w:r>
                      <w:rPr>
                        <w:noProof/>
                        <w:lang w:val="en-US"/>
                      </w:rPr>
                      <w:t>]</w:t>
                    </w:r>
                  </w:p>
                </w:tc>
                <w:tc>
                  <w:tcPr>
                    <w:tcW w:w="4717" w:type="pct"/>
                  </w:tcPr>
                  <w:p w14:paraId="6598A479" w14:textId="77777777" w:rsidR="00E1074B" w:rsidRPr="00565CDF" w:rsidRDefault="000D2D4A" w:rsidP="00E1074B">
                    <w:pPr>
                      <w:jc w:val="both"/>
                    </w:pPr>
                    <w:r w:rsidRPr="007B41B2">
                      <w:t xml:space="preserve">SLANT, Messenger </w:t>
                    </w:r>
                    <w:proofErr w:type="spellStart"/>
                    <w:r w:rsidRPr="007B41B2">
                      <w:t>vs</w:t>
                    </w:r>
                    <w:proofErr w:type="spellEnd"/>
                    <w:r w:rsidRPr="007B41B2">
                      <w:t xml:space="preserve"> WeChat </w:t>
                    </w:r>
                    <w:proofErr w:type="spellStart"/>
                    <w:r w:rsidRPr="007B41B2">
                      <w:t>comparison</w:t>
                    </w:r>
                    <w:proofErr w:type="spellEnd"/>
                    <w:r w:rsidRPr="007B41B2">
                      <w:t xml:space="preserve">. </w:t>
                    </w:r>
                    <w:r w:rsidRPr="0013119A">
                      <w:t>[cit. 7.4.2020]. [online].  Dostupné na internete</w:t>
                    </w:r>
                    <w:r>
                      <w:t xml:space="preserve">: </w:t>
                    </w:r>
                    <w:r w:rsidRPr="00653A82">
                      <w:t xml:space="preserve"> </w:t>
                    </w:r>
                    <w:r>
                      <w:t>&lt;</w:t>
                    </w:r>
                    <w:hyperlink r:id="rId124" w:history="1">
                      <w:r w:rsidRPr="008509E6">
                        <w:rPr>
                          <w:rStyle w:val="Hypertextovprepojenie"/>
                        </w:rPr>
                        <w:t>https://www.slant.co/versus/1925/1927/~messenger_vs_wechat</w:t>
                      </w:r>
                    </w:hyperlink>
                    <w:r w:rsidRPr="009750A3">
                      <w:rPr>
                        <w:lang w:val="en-US"/>
                      </w:rPr>
                      <w:t>&gt;</w:t>
                    </w:r>
                  </w:p>
                </w:tc>
              </w:tr>
              <w:tr w:rsidR="00E1074B" w:rsidRPr="00216FAC" w14:paraId="2FBB2B82" w14:textId="77777777" w:rsidTr="00166A9D">
                <w:trPr>
                  <w:tblCellSpacing w:w="15" w:type="dxa"/>
                </w:trPr>
                <w:tc>
                  <w:tcPr>
                    <w:tcW w:w="232" w:type="pct"/>
                  </w:tcPr>
                  <w:p w14:paraId="65F958F6" w14:textId="77777777" w:rsidR="00E1074B" w:rsidRPr="00E1074B" w:rsidRDefault="00E1074B" w:rsidP="00E1074B">
                    <w:pPr>
                      <w:pStyle w:val="Bibliografia"/>
                      <w:rPr>
                        <w:noProof/>
                        <w:lang w:val="en-US"/>
                      </w:rPr>
                    </w:pPr>
                  </w:p>
                </w:tc>
                <w:tc>
                  <w:tcPr>
                    <w:tcW w:w="4717" w:type="pct"/>
                  </w:tcPr>
                  <w:p w14:paraId="29D6C7C9" w14:textId="77777777" w:rsidR="00E1074B" w:rsidRPr="00565CDF" w:rsidRDefault="00E1074B" w:rsidP="00E1074B">
                    <w:pPr>
                      <w:jc w:val="both"/>
                    </w:pPr>
                  </w:p>
                </w:tc>
              </w:tr>
            </w:tbl>
            <w:p w14:paraId="3A80EAA0" w14:textId="77777777" w:rsidR="00166A9D" w:rsidRPr="009750A3" w:rsidRDefault="00166A9D" w:rsidP="00166A9D">
              <w:pPr>
                <w:rPr>
                  <w:b/>
                  <w:bCs/>
                </w:rPr>
              </w:pPr>
              <w:r>
                <w:rPr>
                  <w:b/>
                  <w:bCs/>
                </w:rPr>
                <w:fldChar w:fldCharType="end"/>
              </w:r>
            </w:p>
          </w:sdtContent>
        </w:sdt>
      </w:sdtContent>
    </w:sdt>
    <w:p w14:paraId="7EB5D224" w14:textId="77777777" w:rsidR="00457E90" w:rsidRDefault="00457E90" w:rsidP="00457E90">
      <w:pPr>
        <w:jc w:val="both"/>
      </w:pPr>
    </w:p>
    <w:p w14:paraId="204B9D00" w14:textId="77777777" w:rsidR="00EF5731" w:rsidRDefault="00EF5731" w:rsidP="00EF5731">
      <w:pPr>
        <w:pStyle w:val="1Nadpis"/>
        <w:numPr>
          <w:ilvl w:val="0"/>
          <w:numId w:val="0"/>
        </w:numPr>
        <w:ind w:left="357" w:hanging="357"/>
      </w:pPr>
      <w:bookmarkStart w:id="107" w:name="_Toc39403131"/>
      <w:r w:rsidRPr="00A829D8">
        <w:lastRenderedPageBreak/>
        <w:t>Z</w:t>
      </w:r>
      <w:r>
        <w:t>droje obrázkov</w:t>
      </w:r>
      <w:bookmarkEnd w:id="107"/>
    </w:p>
    <w:p w14:paraId="0FD2CE76" w14:textId="77777777" w:rsidR="00EF5731" w:rsidRDefault="00EF5731" w:rsidP="00C84A45">
      <w:pPr>
        <w:pStyle w:val="Popis"/>
        <w:numPr>
          <w:ilvl w:val="0"/>
          <w:numId w:val="27"/>
        </w:numPr>
        <w:jc w:val="both"/>
      </w:pPr>
      <w:r>
        <w:t>Obr</w:t>
      </w:r>
      <w:r w:rsidR="00484069">
        <w:t>ázok 1</w:t>
      </w:r>
      <w:r>
        <w:t xml:space="preserve"> WordPress. Zdroj obrázka: </w:t>
      </w:r>
      <w:hyperlink r:id="rId125" w:history="1">
        <w:r w:rsidRPr="00653ABA">
          <w:rPr>
            <w:rStyle w:val="Hypertextovprepojenie"/>
          </w:rPr>
          <w:t>https://s.w.org/style/images/about/WordPress-logotype-alternative.png</w:t>
        </w:r>
      </w:hyperlink>
      <w:r>
        <w:t xml:space="preserve"> </w:t>
      </w:r>
    </w:p>
    <w:p w14:paraId="254746F5" w14:textId="77777777" w:rsidR="00484069" w:rsidRPr="00484069" w:rsidRDefault="00484069" w:rsidP="00C84A45">
      <w:pPr>
        <w:pStyle w:val="Popis"/>
        <w:numPr>
          <w:ilvl w:val="0"/>
          <w:numId w:val="27"/>
        </w:numPr>
        <w:jc w:val="both"/>
        <w:rPr>
          <w:rFonts w:cstheme="minorHAnsi"/>
          <w:shd w:val="clear" w:color="auto" w:fill="FFFFFF"/>
        </w:rPr>
      </w:pPr>
      <w:r>
        <w:t xml:space="preserve">Obrázok 2 WordPress.com </w:t>
      </w:r>
      <w:proofErr w:type="spellStart"/>
      <w:r>
        <w:t>vs</w:t>
      </w:r>
      <w:proofErr w:type="spellEnd"/>
      <w:r>
        <w:t xml:space="preserve"> WordPress.org. </w:t>
      </w:r>
      <w:r w:rsidRPr="00484069">
        <w:rPr>
          <w:rFonts w:cstheme="minorHAnsi"/>
          <w:shd w:val="clear" w:color="auto" w:fill="FFFFFF"/>
        </w:rPr>
        <w:t xml:space="preserve">Zdroj obrázka: </w:t>
      </w:r>
      <w:hyperlink r:id="rId126" w:history="1">
        <w:r w:rsidRPr="00484069">
          <w:rPr>
            <w:rStyle w:val="Hypertextovprepojenie"/>
            <w:rFonts w:cstheme="minorHAnsi"/>
            <w:shd w:val="clear" w:color="auto" w:fill="FFFFFF"/>
          </w:rPr>
          <w:t>https://oceanwp.org/wp-content/uploads/2019/05/vs.jpg</w:t>
        </w:r>
      </w:hyperlink>
      <w:r w:rsidRPr="00484069">
        <w:rPr>
          <w:rFonts w:cstheme="minorHAnsi"/>
          <w:shd w:val="clear" w:color="auto" w:fill="FFFFFF"/>
        </w:rPr>
        <w:t xml:space="preserve"> </w:t>
      </w:r>
    </w:p>
    <w:p w14:paraId="3A79E06C" w14:textId="77777777" w:rsidR="00484069" w:rsidRPr="00A259F6" w:rsidRDefault="00484069" w:rsidP="00C84A45">
      <w:pPr>
        <w:pStyle w:val="Popis"/>
        <w:numPr>
          <w:ilvl w:val="0"/>
          <w:numId w:val="27"/>
        </w:numPr>
        <w:jc w:val="both"/>
      </w:pPr>
      <w:r>
        <w:t xml:space="preserve">Obrázok 3 Náhľad systému WordPress. Zdroj obrázka : </w:t>
      </w:r>
      <w:hyperlink r:id="rId127" w:history="1">
        <w:r w:rsidRPr="00DD253E">
          <w:rPr>
            <w:rStyle w:val="Hypertextovprepojenie"/>
          </w:rPr>
          <w:t>https://s.w.org/images/home/screen-themes.png?3</w:t>
        </w:r>
      </w:hyperlink>
      <w:r>
        <w:t xml:space="preserve"> </w:t>
      </w:r>
    </w:p>
    <w:p w14:paraId="70A36AA5" w14:textId="77777777" w:rsidR="00484069" w:rsidRPr="00484069" w:rsidRDefault="00484069" w:rsidP="00C84A45">
      <w:pPr>
        <w:pStyle w:val="Popis"/>
        <w:numPr>
          <w:ilvl w:val="0"/>
          <w:numId w:val="27"/>
        </w:numPr>
        <w:jc w:val="both"/>
        <w:rPr>
          <w:b/>
          <w:bCs/>
        </w:rPr>
      </w:pPr>
      <w:r>
        <w:t xml:space="preserve">Obrázok 4 Náhľad systému </w:t>
      </w:r>
      <w:proofErr w:type="spellStart"/>
      <w:r>
        <w:t>Wix</w:t>
      </w:r>
      <w:proofErr w:type="spellEnd"/>
      <w:r>
        <w:t xml:space="preserve">. Zdroj obrázka :  </w:t>
      </w:r>
      <w:hyperlink r:id="rId128" w:history="1">
        <w:r w:rsidRPr="008509E6">
          <w:rPr>
            <w:rStyle w:val="Hypertextovprepojenie"/>
          </w:rPr>
          <w:t>https://d2x3xhvgiqkx42.cloudfront.net/12345678-1234-1234-1234-1234567890ab/07611794-742f-4d53-8c5b-24ba712a6934/2018/05/27/54bec495-5848-42a5-ae3e-7fb9887b00d0.png</w:t>
        </w:r>
      </w:hyperlink>
      <w:r>
        <w:t xml:space="preserve"> </w:t>
      </w:r>
    </w:p>
    <w:p w14:paraId="483F2CDC" w14:textId="77777777" w:rsidR="00484069" w:rsidRPr="00484069" w:rsidRDefault="00484069" w:rsidP="00C84A45">
      <w:pPr>
        <w:pStyle w:val="Popis"/>
        <w:numPr>
          <w:ilvl w:val="0"/>
          <w:numId w:val="27"/>
        </w:numPr>
        <w:jc w:val="both"/>
        <w:rPr>
          <w:b/>
          <w:bCs/>
        </w:rPr>
      </w:pPr>
      <w:r>
        <w:t xml:space="preserve">Obrázok 5 Náhľad systému </w:t>
      </w:r>
      <w:proofErr w:type="spellStart"/>
      <w:r>
        <w:t>Squarespace</w:t>
      </w:r>
      <w:proofErr w:type="spellEnd"/>
      <w:r>
        <w:t>.</w:t>
      </w:r>
      <w:r w:rsidRPr="00484069">
        <w:t xml:space="preserve"> </w:t>
      </w:r>
      <w:r>
        <w:t xml:space="preserve">Zdroj obrázka :   </w:t>
      </w:r>
      <w:hyperlink r:id="rId129" w:history="1">
        <w:r w:rsidRPr="008509E6">
          <w:rPr>
            <w:rStyle w:val="Hypertextovprepojenie"/>
          </w:rPr>
          <w:t>https://help.iubenda.com/wp-content/uploads/2018/11/squarespace-privacy-cookie-policy01.png</w:t>
        </w:r>
      </w:hyperlink>
      <w:r w:rsidRPr="004B74D6">
        <w:t xml:space="preserve"> </w:t>
      </w:r>
    </w:p>
    <w:p w14:paraId="3AA8C392" w14:textId="77777777" w:rsidR="00484069" w:rsidRPr="00484069" w:rsidRDefault="00484069" w:rsidP="00C84A45">
      <w:pPr>
        <w:pStyle w:val="Popis"/>
        <w:numPr>
          <w:ilvl w:val="0"/>
          <w:numId w:val="27"/>
        </w:numPr>
        <w:jc w:val="both"/>
        <w:rPr>
          <w:b/>
          <w:bCs/>
        </w:rPr>
      </w:pPr>
      <w:r>
        <w:t xml:space="preserve">Obrázok 6 Náhľad systému </w:t>
      </w:r>
      <w:proofErr w:type="spellStart"/>
      <w:r>
        <w:t>Joomla</w:t>
      </w:r>
      <w:proofErr w:type="spellEnd"/>
      <w:r>
        <w:t xml:space="preserve">! Zdroj obrázka :   </w:t>
      </w:r>
      <w:hyperlink r:id="rId130" w:history="1">
        <w:r w:rsidRPr="008509E6">
          <w:rPr>
            <w:rStyle w:val="Hypertextovprepojenie"/>
          </w:rPr>
          <w:t>https://upload.wikimedia.org/wikipedia/commons/6/61/JoomlaAdministrator.jpg</w:t>
        </w:r>
      </w:hyperlink>
      <w:r>
        <w:t xml:space="preserve"> </w:t>
      </w:r>
    </w:p>
    <w:p w14:paraId="77639519" w14:textId="77777777" w:rsidR="00484069" w:rsidRPr="00B719B1" w:rsidRDefault="00484069" w:rsidP="00C84A45">
      <w:pPr>
        <w:pStyle w:val="Popis"/>
        <w:numPr>
          <w:ilvl w:val="0"/>
          <w:numId w:val="27"/>
        </w:numPr>
        <w:jc w:val="both"/>
      </w:pPr>
      <w:r>
        <w:t xml:space="preserve">Obrázok 7 Náhľad systému </w:t>
      </w:r>
      <w:proofErr w:type="spellStart"/>
      <w:r>
        <w:t>Drupal</w:t>
      </w:r>
      <w:proofErr w:type="spellEnd"/>
      <w:r>
        <w:t xml:space="preserve">. Zdroj obrázka: </w:t>
      </w:r>
      <w:hyperlink r:id="rId131" w:history="1">
        <w:r w:rsidRPr="008509E6">
          <w:rPr>
            <w:rStyle w:val="Hypertextovprepojenie"/>
          </w:rPr>
          <w:t>https://www.drupal.org/files/admin-toolbar-tools_0.png</w:t>
        </w:r>
      </w:hyperlink>
      <w:r>
        <w:t xml:space="preserve"> </w:t>
      </w:r>
    </w:p>
    <w:p w14:paraId="425BD0D9" w14:textId="77777777" w:rsidR="00484069" w:rsidRDefault="00484069" w:rsidP="00C84A45">
      <w:pPr>
        <w:pStyle w:val="Popis"/>
        <w:numPr>
          <w:ilvl w:val="0"/>
          <w:numId w:val="27"/>
        </w:numPr>
        <w:jc w:val="both"/>
      </w:pPr>
      <w:r>
        <w:t xml:space="preserve">Obrázok 8 </w:t>
      </w:r>
      <w:r w:rsidRPr="00F152EB">
        <w:t>Facebook logo</w:t>
      </w:r>
      <w:r>
        <w:t xml:space="preserve">. Zdroj obrázka: </w:t>
      </w:r>
      <w:hyperlink r:id="rId132" w:history="1">
        <w:r w:rsidRPr="00D62F1D">
          <w:rPr>
            <w:rStyle w:val="Hypertextovprepojenie"/>
            <w:lang w:eastAsia="sk-SK"/>
          </w:rPr>
          <w:t>https://upload.wikimedia.org/wikipedia/commons/thumb/8/89/Facebook_Logo_%282019%29.svg/1920px-Facebook_Logo_%282019%29.svg.png</w:t>
        </w:r>
      </w:hyperlink>
      <w:r>
        <w:rPr>
          <w:lang w:eastAsia="sk-SK"/>
        </w:rPr>
        <w:t xml:space="preserve"> </w:t>
      </w:r>
    </w:p>
    <w:p w14:paraId="5767FCE8" w14:textId="77777777" w:rsidR="00484069" w:rsidRPr="00484069" w:rsidRDefault="00484069" w:rsidP="00C84A45">
      <w:pPr>
        <w:pStyle w:val="Popis"/>
        <w:numPr>
          <w:ilvl w:val="0"/>
          <w:numId w:val="27"/>
        </w:numPr>
        <w:jc w:val="both"/>
        <w:rPr>
          <w:rStyle w:val="Hypertextovprepojenie"/>
          <w:color w:val="auto"/>
          <w:u w:val="none"/>
        </w:rPr>
      </w:pPr>
      <w:r>
        <w:t xml:space="preserve">Obrázok 9 Twitter logo. Zdroj obrázka: </w:t>
      </w:r>
      <w:hyperlink r:id="rId133" w:history="1">
        <w:r w:rsidRPr="00B818D1">
          <w:rPr>
            <w:rStyle w:val="Hypertextovprepojenie"/>
          </w:rPr>
          <w:t>https://upload.wikimedia.org/wikipedia/en/thumb/9/9f/Twitter_bird_logo_2012.svg/1280px-Twitter_bird_logo_2012.svg.png</w:t>
        </w:r>
      </w:hyperlink>
    </w:p>
    <w:p w14:paraId="4B5E3595" w14:textId="77777777" w:rsidR="004F5ADE" w:rsidRDefault="00484069" w:rsidP="00C84A45">
      <w:pPr>
        <w:pStyle w:val="Popis"/>
        <w:numPr>
          <w:ilvl w:val="0"/>
          <w:numId w:val="27"/>
        </w:numPr>
        <w:jc w:val="both"/>
      </w:pPr>
      <w:r>
        <w:t xml:space="preserve">Obrázok 10 YouTube logo. Zdroj obrázka: </w:t>
      </w:r>
      <w:hyperlink r:id="rId134" w:history="1">
        <w:r w:rsidRPr="00B818D1">
          <w:rPr>
            <w:rStyle w:val="Hypertextovprepojenie"/>
          </w:rPr>
          <w:t>https://techbox.dennikn.sk/wp-content/uploads/2017/08/YouTube-logo-2017-988x553.jpg</w:t>
        </w:r>
      </w:hyperlink>
      <w:r>
        <w:t xml:space="preserve"> </w:t>
      </w:r>
    </w:p>
    <w:p w14:paraId="783A8525" w14:textId="77777777" w:rsidR="00484069" w:rsidRDefault="00484069" w:rsidP="00C84A45">
      <w:pPr>
        <w:pStyle w:val="Popis"/>
        <w:numPr>
          <w:ilvl w:val="0"/>
          <w:numId w:val="27"/>
        </w:numPr>
        <w:jc w:val="both"/>
      </w:pPr>
      <w:r>
        <w:t xml:space="preserve">Obrázok 11 </w:t>
      </w:r>
      <w:r w:rsidR="004F5ADE">
        <w:t>WeChat logo</w:t>
      </w:r>
      <w:r>
        <w:t xml:space="preserve">. Zdroj obrázka: </w:t>
      </w:r>
      <w:hyperlink r:id="rId135" w:history="1">
        <w:r w:rsidR="004F5ADE" w:rsidRPr="00555E32">
          <w:rPr>
            <w:rStyle w:val="Hypertextovprepojenie"/>
          </w:rPr>
          <w:t>https://seeklogo.net/wp-content/uploads/2016/11/wechat-logo-preview.png</w:t>
        </w:r>
      </w:hyperlink>
      <w:r w:rsidR="004F5ADE">
        <w:t xml:space="preserve"> </w:t>
      </w:r>
    </w:p>
    <w:p w14:paraId="7812CB7B" w14:textId="77777777" w:rsidR="004F5ADE" w:rsidRDefault="00484069" w:rsidP="00C84A45">
      <w:pPr>
        <w:pStyle w:val="Odsekzoznamu"/>
        <w:numPr>
          <w:ilvl w:val="0"/>
          <w:numId w:val="27"/>
        </w:numPr>
        <w:jc w:val="both"/>
      </w:pPr>
      <w:r>
        <w:t xml:space="preserve">Obrázok 12 </w:t>
      </w:r>
      <w:r w:rsidR="004F5ADE">
        <w:t xml:space="preserve">Instagram logo. </w:t>
      </w:r>
      <w:r>
        <w:t xml:space="preserve">Zdroj obrázka: </w:t>
      </w:r>
      <w:hyperlink r:id="rId136" w:history="1">
        <w:r w:rsidR="004F5ADE" w:rsidRPr="005E38DC">
          <w:rPr>
            <w:rStyle w:val="Hypertextovprepojenie"/>
          </w:rPr>
          <w:t>https://tech.africa/wp-content/uploads/instagram.jpg</w:t>
        </w:r>
      </w:hyperlink>
      <w:r w:rsidR="004F5ADE">
        <w:t xml:space="preserve"> </w:t>
      </w:r>
    </w:p>
    <w:p w14:paraId="04153562" w14:textId="5AC2421B" w:rsidR="00484069" w:rsidRDefault="00484069" w:rsidP="00C84A45">
      <w:pPr>
        <w:pStyle w:val="Popis"/>
        <w:numPr>
          <w:ilvl w:val="0"/>
          <w:numId w:val="27"/>
        </w:numPr>
        <w:jc w:val="both"/>
      </w:pPr>
      <w:r>
        <w:t xml:space="preserve">Obrázky 13 - </w:t>
      </w:r>
      <w:r w:rsidR="00B6172E">
        <w:t>41</w:t>
      </w:r>
      <w:r>
        <w:t xml:space="preserve"> sú vytvorené autorom. Zdroj: vytvorené autorom</w:t>
      </w:r>
    </w:p>
    <w:p w14:paraId="3CADA248" w14:textId="77777777" w:rsidR="00484069" w:rsidRPr="00484069" w:rsidRDefault="00484069" w:rsidP="00484069"/>
    <w:p w14:paraId="6C37680A" w14:textId="77777777" w:rsidR="00457E90" w:rsidRDefault="00457E90" w:rsidP="00457E90">
      <w:pPr>
        <w:jc w:val="both"/>
      </w:pPr>
    </w:p>
    <w:p w14:paraId="249F3734" w14:textId="77777777" w:rsidR="00084EDD" w:rsidRPr="00A829D8" w:rsidRDefault="00457E90" w:rsidP="00457E90">
      <w:pPr>
        <w:pStyle w:val="1Nadpis"/>
        <w:numPr>
          <w:ilvl w:val="0"/>
          <w:numId w:val="0"/>
        </w:numPr>
        <w:ind w:left="357" w:hanging="357"/>
      </w:pPr>
      <w:bookmarkStart w:id="108" w:name="_Toc39403132"/>
      <w:r>
        <w:lastRenderedPageBreak/>
        <w:t>Prílohy</w:t>
      </w:r>
      <w:bookmarkEnd w:id="108"/>
    </w:p>
    <w:p w14:paraId="5489FE0A" w14:textId="1CC24715" w:rsidR="00F607E4" w:rsidRDefault="00F607E4" w:rsidP="00F607E4">
      <w:pPr>
        <w:rPr>
          <w:lang w:eastAsia="sk-SK"/>
        </w:rPr>
      </w:pPr>
      <w:r>
        <w:rPr>
          <w:b/>
        </w:rPr>
        <w:t xml:space="preserve">Príloha </w:t>
      </w:r>
      <w:r w:rsidR="00907A26">
        <w:rPr>
          <w:b/>
        </w:rPr>
        <w:t>A</w:t>
      </w:r>
      <w:r>
        <w:t>: Používateľská príručka</w:t>
      </w:r>
      <w:r w:rsidRPr="00A829D8">
        <w:t>.</w:t>
      </w:r>
    </w:p>
    <w:p w14:paraId="24F97043" w14:textId="49394C3C" w:rsidR="00CF4131" w:rsidRPr="00A829D8" w:rsidRDefault="00F607E4" w:rsidP="00F607E4">
      <w:r>
        <w:rPr>
          <w:b/>
        </w:rPr>
        <w:t xml:space="preserve">Príloha </w:t>
      </w:r>
      <w:r w:rsidR="00907A26">
        <w:rPr>
          <w:b/>
        </w:rPr>
        <w:t>B</w:t>
      </w:r>
      <w:r>
        <w:t>: Systémová príručka</w:t>
      </w:r>
      <w:r w:rsidRPr="00A829D8">
        <w:t>.</w:t>
      </w:r>
    </w:p>
    <w:sectPr w:rsidR="00CF4131" w:rsidRPr="00A829D8" w:rsidSect="00764113">
      <w:headerReference w:type="default" r:id="rId137"/>
      <w:footerReference w:type="default" r:id="rId138"/>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8BC903" w14:textId="77777777" w:rsidR="00560D1F" w:rsidRDefault="00560D1F" w:rsidP="00DB0F9F">
      <w:pPr>
        <w:spacing w:after="0" w:line="240" w:lineRule="auto"/>
      </w:pPr>
      <w:r>
        <w:separator/>
      </w:r>
    </w:p>
  </w:endnote>
  <w:endnote w:type="continuationSeparator" w:id="0">
    <w:p w14:paraId="3CCE3708" w14:textId="77777777" w:rsidR="00560D1F" w:rsidRDefault="00560D1F"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MRoman12-Regular">
    <w:altName w:val="Calibri"/>
    <w:panose1 w:val="00000000000000000000"/>
    <w:charset w:val="EE"/>
    <w:family w:val="auto"/>
    <w:notTrueType/>
    <w:pitch w:val="default"/>
    <w:sig w:usb0="00000005" w:usb1="00000000" w:usb2="00000000" w:usb3="00000000" w:csb0="00000002"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92253"/>
      <w:docPartObj>
        <w:docPartGallery w:val="Page Numbers (Bottom of Page)"/>
        <w:docPartUnique/>
      </w:docPartObj>
    </w:sdtPr>
    <w:sdtContent>
      <w:p w14:paraId="59364BFA" w14:textId="77777777" w:rsidR="008E6417" w:rsidRDefault="008E6417">
        <w:pPr>
          <w:pStyle w:val="Pta"/>
          <w:jc w:val="center"/>
        </w:pPr>
        <w:r>
          <w:rPr>
            <w:noProof/>
            <w:lang w:eastAsia="sk-SK"/>
          </w:rPr>
          <mc:AlternateContent>
            <mc:Choice Requires="wps">
              <w:drawing>
                <wp:anchor distT="0" distB="0" distL="114300" distR="114300" simplePos="0" relativeHeight="251661312" behindDoc="0" locked="0" layoutInCell="1" allowOverlap="1" wp14:anchorId="41484F1D" wp14:editId="0E0FE993">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E614E"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" strokecolor="black [3200]" strokeweight=".5pt">
                  <v:stroke joinstyle="miter"/>
                  <w10:wrap anchorx="margin" anchory="page"/>
                </v:line>
              </w:pict>
            </mc:Fallback>
          </mc:AlternateContent>
        </w:r>
        <w:r>
          <w:fldChar w:fldCharType="begin"/>
        </w:r>
        <w:r>
          <w:instrText>PAGE   \* MERGEFORMAT</w:instrText>
        </w:r>
        <w:r>
          <w:fldChar w:fldCharType="separate"/>
        </w:r>
        <w:r>
          <w:rPr>
            <w:noProof/>
          </w:rPr>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E3EFAE" w14:textId="77777777" w:rsidR="00560D1F" w:rsidRDefault="00560D1F" w:rsidP="00DB0F9F">
      <w:pPr>
        <w:spacing w:after="0" w:line="240" w:lineRule="auto"/>
      </w:pPr>
      <w:r>
        <w:separator/>
      </w:r>
    </w:p>
  </w:footnote>
  <w:footnote w:type="continuationSeparator" w:id="0">
    <w:p w14:paraId="5FC2BE55" w14:textId="77777777" w:rsidR="00560D1F" w:rsidRDefault="00560D1F"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8BDEF" w14:textId="77777777" w:rsidR="008E6417" w:rsidRDefault="008E6417">
    <w:pPr>
      <w:pStyle w:val="Hlavika"/>
    </w:pPr>
    <w:r>
      <w:rPr>
        <w:noProof/>
        <w:lang w:eastAsia="sk-SK"/>
      </w:rPr>
      <mc:AlternateContent>
        <mc:Choice Requires="wps">
          <w:drawing>
            <wp:anchor distT="0" distB="0" distL="114300" distR="114300" simplePos="0" relativeHeight="251659264" behindDoc="0" locked="0" layoutInCell="1" allowOverlap="1" wp14:anchorId="4006A349" wp14:editId="59B2F405">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E950B"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" strokecolor="black [3200]" strokeweight=".5pt">
              <v:stroke joinstyle="miter"/>
              <w10:wrap anchorx="margin" anchory="page"/>
            </v:line>
          </w:pict>
        </mc:Fallback>
      </mc:AlternateContent>
    </w:r>
    <w:r>
      <w:t>FEI</w:t>
    </w:r>
    <w:r>
      <w:ptab w:relativeTo="margin" w:alignment="center" w:leader="none"/>
    </w:r>
    <w:r>
      <w:ptab w:relativeTo="margin" w:alignment="right" w:leader="none"/>
    </w:r>
    <w:r>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541F"/>
    <w:multiLevelType w:val="hybridMultilevel"/>
    <w:tmpl w:val="C008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C84A98"/>
    <w:multiLevelType w:val="hybridMultilevel"/>
    <w:tmpl w:val="F946A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852FF"/>
    <w:multiLevelType w:val="hybridMultilevel"/>
    <w:tmpl w:val="BBB2410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141D5B0E"/>
    <w:multiLevelType w:val="hybridMultilevel"/>
    <w:tmpl w:val="064A8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F10E3"/>
    <w:multiLevelType w:val="hybridMultilevel"/>
    <w:tmpl w:val="33CC7E7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242E443B"/>
    <w:multiLevelType w:val="hybridMultilevel"/>
    <w:tmpl w:val="A74C8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04140E"/>
    <w:multiLevelType w:val="hybridMultilevel"/>
    <w:tmpl w:val="30EE7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AB6F10"/>
    <w:multiLevelType w:val="hybridMultilevel"/>
    <w:tmpl w:val="01AA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37DAD"/>
    <w:multiLevelType w:val="hybridMultilevel"/>
    <w:tmpl w:val="CF1C1706"/>
    <w:lvl w:ilvl="0" w:tplc="8E3AD9AC">
      <w:start w:val="1"/>
      <w:numFmt w:val="decimal"/>
      <w:lvlText w:val="[%1]."/>
      <w:lvlJc w:val="left"/>
      <w:pPr>
        <w:ind w:left="720" w:hanging="360"/>
      </w:pPr>
      <w:rPr>
        <w:rFonts w:hint="default"/>
        <w:b w:val="0"/>
        <w:bCs w:val="0"/>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2D9A2AB2"/>
    <w:multiLevelType w:val="hybridMultilevel"/>
    <w:tmpl w:val="886893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37033FC1"/>
    <w:multiLevelType w:val="hybridMultilevel"/>
    <w:tmpl w:val="28BE764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3D5C2144"/>
    <w:multiLevelType w:val="hybridMultilevel"/>
    <w:tmpl w:val="C33660B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3E5F728E"/>
    <w:multiLevelType w:val="hybridMultilevel"/>
    <w:tmpl w:val="1332D48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92"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D73B7E"/>
    <w:multiLevelType w:val="hybridMultilevel"/>
    <w:tmpl w:val="0AFE0B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493124B6"/>
    <w:multiLevelType w:val="hybridMultilevel"/>
    <w:tmpl w:val="28D019C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4CE83688"/>
    <w:multiLevelType w:val="hybridMultilevel"/>
    <w:tmpl w:val="93EE9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3D7CF8"/>
    <w:multiLevelType w:val="hybridMultilevel"/>
    <w:tmpl w:val="ED8A48D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51EB70BA"/>
    <w:multiLevelType w:val="hybridMultilevel"/>
    <w:tmpl w:val="CD8AA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6066D0"/>
    <w:multiLevelType w:val="hybridMultilevel"/>
    <w:tmpl w:val="2B1C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DC3E07"/>
    <w:multiLevelType w:val="hybridMultilevel"/>
    <w:tmpl w:val="0186B31E"/>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5C3057C2"/>
    <w:multiLevelType w:val="hybridMultilevel"/>
    <w:tmpl w:val="C958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546219"/>
    <w:multiLevelType w:val="hybridMultilevel"/>
    <w:tmpl w:val="8D1016E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6A256CED"/>
    <w:multiLevelType w:val="hybridMultilevel"/>
    <w:tmpl w:val="A5B20C98"/>
    <w:lvl w:ilvl="0" w:tplc="9A6459CC">
      <w:start w:val="1"/>
      <w:numFmt w:val="decimal"/>
      <w:lvlText w:val="%1."/>
      <w:lvlJc w:val="left"/>
      <w:pPr>
        <w:ind w:left="720" w:hanging="360"/>
      </w:pPr>
      <w:rPr>
        <w:b/>
        <w:bCs/>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76876BED"/>
    <w:multiLevelType w:val="hybridMultilevel"/>
    <w:tmpl w:val="AA029CA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779D1811"/>
    <w:multiLevelType w:val="hybridMultilevel"/>
    <w:tmpl w:val="1500F2F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7"/>
  </w:num>
  <w:num w:numId="4">
    <w:abstractNumId w:val="20"/>
  </w:num>
  <w:num w:numId="5">
    <w:abstractNumId w:val="0"/>
  </w:num>
  <w:num w:numId="6">
    <w:abstractNumId w:val="4"/>
  </w:num>
  <w:num w:numId="7">
    <w:abstractNumId w:val="2"/>
  </w:num>
  <w:num w:numId="8">
    <w:abstractNumId w:val="22"/>
  </w:num>
  <w:num w:numId="9">
    <w:abstractNumId w:val="19"/>
  </w:num>
  <w:num w:numId="10">
    <w:abstractNumId w:val="8"/>
  </w:num>
  <w:num w:numId="11">
    <w:abstractNumId w:val="6"/>
  </w:num>
  <w:num w:numId="12">
    <w:abstractNumId w:val="17"/>
  </w:num>
  <w:num w:numId="13">
    <w:abstractNumId w:val="5"/>
  </w:num>
  <w:num w:numId="14">
    <w:abstractNumId w:val="11"/>
  </w:num>
  <w:num w:numId="15">
    <w:abstractNumId w:val="24"/>
  </w:num>
  <w:num w:numId="16">
    <w:abstractNumId w:val="26"/>
  </w:num>
  <w:num w:numId="17">
    <w:abstractNumId w:val="10"/>
  </w:num>
  <w:num w:numId="18">
    <w:abstractNumId w:val="15"/>
  </w:num>
  <w:num w:numId="19">
    <w:abstractNumId w:val="12"/>
  </w:num>
  <w:num w:numId="20">
    <w:abstractNumId w:val="13"/>
  </w:num>
  <w:num w:numId="21">
    <w:abstractNumId w:val="18"/>
  </w:num>
  <w:num w:numId="22">
    <w:abstractNumId w:val="16"/>
  </w:num>
  <w:num w:numId="23">
    <w:abstractNumId w:val="25"/>
  </w:num>
  <w:num w:numId="24">
    <w:abstractNumId w:val="23"/>
  </w:num>
  <w:num w:numId="25">
    <w:abstractNumId w:val="21"/>
  </w:num>
  <w:num w:numId="26">
    <w:abstractNumId w:val="3"/>
  </w:num>
  <w:num w:numId="27">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33F"/>
    <w:rsid w:val="00000332"/>
    <w:rsid w:val="0001214F"/>
    <w:rsid w:val="00014AF1"/>
    <w:rsid w:val="00026233"/>
    <w:rsid w:val="00033741"/>
    <w:rsid w:val="000343E8"/>
    <w:rsid w:val="000345FC"/>
    <w:rsid w:val="00036984"/>
    <w:rsid w:val="00051DDE"/>
    <w:rsid w:val="00054E4C"/>
    <w:rsid w:val="00060874"/>
    <w:rsid w:val="000622C9"/>
    <w:rsid w:val="00070D79"/>
    <w:rsid w:val="00077F00"/>
    <w:rsid w:val="00084EDD"/>
    <w:rsid w:val="00085BA7"/>
    <w:rsid w:val="000872F8"/>
    <w:rsid w:val="0009575F"/>
    <w:rsid w:val="00095CD8"/>
    <w:rsid w:val="000A081A"/>
    <w:rsid w:val="000B485D"/>
    <w:rsid w:val="000B7F14"/>
    <w:rsid w:val="000C21D3"/>
    <w:rsid w:val="000C4CC1"/>
    <w:rsid w:val="000D2D4A"/>
    <w:rsid w:val="000E3BBD"/>
    <w:rsid w:val="000F3AD1"/>
    <w:rsid w:val="000F6459"/>
    <w:rsid w:val="00107E5B"/>
    <w:rsid w:val="00120609"/>
    <w:rsid w:val="00120DB7"/>
    <w:rsid w:val="00122FC0"/>
    <w:rsid w:val="0013119A"/>
    <w:rsid w:val="0013331C"/>
    <w:rsid w:val="0014085B"/>
    <w:rsid w:val="001408AD"/>
    <w:rsid w:val="00142B60"/>
    <w:rsid w:val="00146789"/>
    <w:rsid w:val="00152D09"/>
    <w:rsid w:val="0015321A"/>
    <w:rsid w:val="00157152"/>
    <w:rsid w:val="0016288A"/>
    <w:rsid w:val="00166A9D"/>
    <w:rsid w:val="001717F7"/>
    <w:rsid w:val="001751FC"/>
    <w:rsid w:val="00183B37"/>
    <w:rsid w:val="00186861"/>
    <w:rsid w:val="001A7416"/>
    <w:rsid w:val="001B0D4E"/>
    <w:rsid w:val="001C5671"/>
    <w:rsid w:val="001C7534"/>
    <w:rsid w:val="001D1B73"/>
    <w:rsid w:val="001D3477"/>
    <w:rsid w:val="001E7AD4"/>
    <w:rsid w:val="001F79A8"/>
    <w:rsid w:val="00206633"/>
    <w:rsid w:val="00214088"/>
    <w:rsid w:val="002175EC"/>
    <w:rsid w:val="00226C4C"/>
    <w:rsid w:val="00237B0E"/>
    <w:rsid w:val="0024506A"/>
    <w:rsid w:val="002550E8"/>
    <w:rsid w:val="0026037E"/>
    <w:rsid w:val="00260FC4"/>
    <w:rsid w:val="00261C6E"/>
    <w:rsid w:val="00270640"/>
    <w:rsid w:val="002761D0"/>
    <w:rsid w:val="00281A87"/>
    <w:rsid w:val="002A7B1E"/>
    <w:rsid w:val="002C2BBB"/>
    <w:rsid w:val="002D1775"/>
    <w:rsid w:val="002F3714"/>
    <w:rsid w:val="002F4EEA"/>
    <w:rsid w:val="002F6CAA"/>
    <w:rsid w:val="00303ED4"/>
    <w:rsid w:val="0030444E"/>
    <w:rsid w:val="00304E57"/>
    <w:rsid w:val="003109AC"/>
    <w:rsid w:val="00312D47"/>
    <w:rsid w:val="00317C25"/>
    <w:rsid w:val="003305B1"/>
    <w:rsid w:val="00332CB0"/>
    <w:rsid w:val="00334CBE"/>
    <w:rsid w:val="0034122D"/>
    <w:rsid w:val="00360FEC"/>
    <w:rsid w:val="0036150B"/>
    <w:rsid w:val="00374F99"/>
    <w:rsid w:val="00381C14"/>
    <w:rsid w:val="003833E8"/>
    <w:rsid w:val="00384AEA"/>
    <w:rsid w:val="0039343F"/>
    <w:rsid w:val="00395737"/>
    <w:rsid w:val="0039691E"/>
    <w:rsid w:val="003A1A56"/>
    <w:rsid w:val="003B1B29"/>
    <w:rsid w:val="003B4B8E"/>
    <w:rsid w:val="003B5B6A"/>
    <w:rsid w:val="003C5095"/>
    <w:rsid w:val="003C627F"/>
    <w:rsid w:val="003C7792"/>
    <w:rsid w:val="003D1951"/>
    <w:rsid w:val="003E13DF"/>
    <w:rsid w:val="003E41BC"/>
    <w:rsid w:val="004018F0"/>
    <w:rsid w:val="00404BB3"/>
    <w:rsid w:val="00417A58"/>
    <w:rsid w:val="00441752"/>
    <w:rsid w:val="004442D6"/>
    <w:rsid w:val="0045007E"/>
    <w:rsid w:val="00457E90"/>
    <w:rsid w:val="004606E6"/>
    <w:rsid w:val="00460854"/>
    <w:rsid w:val="00471429"/>
    <w:rsid w:val="00472102"/>
    <w:rsid w:val="004807DF"/>
    <w:rsid w:val="00484069"/>
    <w:rsid w:val="00484AB6"/>
    <w:rsid w:val="004955F1"/>
    <w:rsid w:val="00497401"/>
    <w:rsid w:val="004A4BAA"/>
    <w:rsid w:val="004A7C73"/>
    <w:rsid w:val="004B29B9"/>
    <w:rsid w:val="004B5F50"/>
    <w:rsid w:val="004B74D6"/>
    <w:rsid w:val="004C2287"/>
    <w:rsid w:val="004C4A08"/>
    <w:rsid w:val="004C6F6F"/>
    <w:rsid w:val="004C785D"/>
    <w:rsid w:val="004E1DCF"/>
    <w:rsid w:val="004E443F"/>
    <w:rsid w:val="004E5010"/>
    <w:rsid w:val="004E7B04"/>
    <w:rsid w:val="004F5ADE"/>
    <w:rsid w:val="00500FD3"/>
    <w:rsid w:val="005031D9"/>
    <w:rsid w:val="0050579C"/>
    <w:rsid w:val="00507E8A"/>
    <w:rsid w:val="005206AD"/>
    <w:rsid w:val="00531420"/>
    <w:rsid w:val="005314EE"/>
    <w:rsid w:val="005331A1"/>
    <w:rsid w:val="00533774"/>
    <w:rsid w:val="00554BAD"/>
    <w:rsid w:val="005562CF"/>
    <w:rsid w:val="00557F87"/>
    <w:rsid w:val="00560D1F"/>
    <w:rsid w:val="00565CDF"/>
    <w:rsid w:val="00571686"/>
    <w:rsid w:val="00573867"/>
    <w:rsid w:val="005762CF"/>
    <w:rsid w:val="005812F6"/>
    <w:rsid w:val="00584EBE"/>
    <w:rsid w:val="005A141F"/>
    <w:rsid w:val="005A2A3B"/>
    <w:rsid w:val="005A3446"/>
    <w:rsid w:val="005B4FC2"/>
    <w:rsid w:val="005B6A07"/>
    <w:rsid w:val="005D262F"/>
    <w:rsid w:val="005D2CFB"/>
    <w:rsid w:val="005E2C97"/>
    <w:rsid w:val="005F4C1D"/>
    <w:rsid w:val="00601B7D"/>
    <w:rsid w:val="00602D62"/>
    <w:rsid w:val="00607BFB"/>
    <w:rsid w:val="00610A50"/>
    <w:rsid w:val="00625FBD"/>
    <w:rsid w:val="00631E63"/>
    <w:rsid w:val="00653A82"/>
    <w:rsid w:val="0067063A"/>
    <w:rsid w:val="00670D55"/>
    <w:rsid w:val="00671971"/>
    <w:rsid w:val="00682F96"/>
    <w:rsid w:val="00684F1A"/>
    <w:rsid w:val="006939F8"/>
    <w:rsid w:val="00696407"/>
    <w:rsid w:val="0069647C"/>
    <w:rsid w:val="006A2F8A"/>
    <w:rsid w:val="006B70EF"/>
    <w:rsid w:val="006B7A5A"/>
    <w:rsid w:val="006C5E59"/>
    <w:rsid w:val="006C6F28"/>
    <w:rsid w:val="006D32CB"/>
    <w:rsid w:val="006D33E6"/>
    <w:rsid w:val="006E502D"/>
    <w:rsid w:val="006E7D10"/>
    <w:rsid w:val="006E7E5A"/>
    <w:rsid w:val="006F096B"/>
    <w:rsid w:val="007006DD"/>
    <w:rsid w:val="00702969"/>
    <w:rsid w:val="00702B92"/>
    <w:rsid w:val="00710705"/>
    <w:rsid w:val="007129A9"/>
    <w:rsid w:val="00717FD4"/>
    <w:rsid w:val="0073318E"/>
    <w:rsid w:val="00742573"/>
    <w:rsid w:val="00756B90"/>
    <w:rsid w:val="007613A2"/>
    <w:rsid w:val="00764113"/>
    <w:rsid w:val="0076411E"/>
    <w:rsid w:val="00770925"/>
    <w:rsid w:val="0077204C"/>
    <w:rsid w:val="0077530D"/>
    <w:rsid w:val="00782C42"/>
    <w:rsid w:val="00792773"/>
    <w:rsid w:val="00794989"/>
    <w:rsid w:val="007A4F52"/>
    <w:rsid w:val="007A5EE1"/>
    <w:rsid w:val="007B3919"/>
    <w:rsid w:val="007B41B2"/>
    <w:rsid w:val="007C03D1"/>
    <w:rsid w:val="007D6E90"/>
    <w:rsid w:val="007E32C7"/>
    <w:rsid w:val="007F2BB8"/>
    <w:rsid w:val="00802A19"/>
    <w:rsid w:val="00802FB0"/>
    <w:rsid w:val="00812F94"/>
    <w:rsid w:val="00821353"/>
    <w:rsid w:val="00824E0F"/>
    <w:rsid w:val="00826DFD"/>
    <w:rsid w:val="00832204"/>
    <w:rsid w:val="00857202"/>
    <w:rsid w:val="008654FF"/>
    <w:rsid w:val="00877481"/>
    <w:rsid w:val="00886638"/>
    <w:rsid w:val="008A6CE2"/>
    <w:rsid w:val="008B4113"/>
    <w:rsid w:val="008B5299"/>
    <w:rsid w:val="008B7185"/>
    <w:rsid w:val="008C5759"/>
    <w:rsid w:val="008C63A1"/>
    <w:rsid w:val="008C738B"/>
    <w:rsid w:val="008D7086"/>
    <w:rsid w:val="008E123B"/>
    <w:rsid w:val="008E4A59"/>
    <w:rsid w:val="008E5B50"/>
    <w:rsid w:val="008E6417"/>
    <w:rsid w:val="008F1ED2"/>
    <w:rsid w:val="008F58F1"/>
    <w:rsid w:val="00907A26"/>
    <w:rsid w:val="00910AE0"/>
    <w:rsid w:val="009132B4"/>
    <w:rsid w:val="00915C72"/>
    <w:rsid w:val="00925ECA"/>
    <w:rsid w:val="0093153A"/>
    <w:rsid w:val="00936723"/>
    <w:rsid w:val="009369AC"/>
    <w:rsid w:val="00941801"/>
    <w:rsid w:val="0094196C"/>
    <w:rsid w:val="00955BA4"/>
    <w:rsid w:val="00960BA1"/>
    <w:rsid w:val="0097005B"/>
    <w:rsid w:val="00974192"/>
    <w:rsid w:val="009750A3"/>
    <w:rsid w:val="00976DAB"/>
    <w:rsid w:val="00977D5F"/>
    <w:rsid w:val="00980C3D"/>
    <w:rsid w:val="009965F2"/>
    <w:rsid w:val="009A0D59"/>
    <w:rsid w:val="009A2BFE"/>
    <w:rsid w:val="009B5C70"/>
    <w:rsid w:val="009C2D57"/>
    <w:rsid w:val="009C3AD6"/>
    <w:rsid w:val="009D3A8A"/>
    <w:rsid w:val="009E16C2"/>
    <w:rsid w:val="009E322E"/>
    <w:rsid w:val="009F29CE"/>
    <w:rsid w:val="00A130FB"/>
    <w:rsid w:val="00A15929"/>
    <w:rsid w:val="00A16ECD"/>
    <w:rsid w:val="00A259F6"/>
    <w:rsid w:val="00A3061D"/>
    <w:rsid w:val="00A36AD3"/>
    <w:rsid w:val="00A41C23"/>
    <w:rsid w:val="00A47984"/>
    <w:rsid w:val="00A5370E"/>
    <w:rsid w:val="00A554CD"/>
    <w:rsid w:val="00A56799"/>
    <w:rsid w:val="00A65BD1"/>
    <w:rsid w:val="00A7554E"/>
    <w:rsid w:val="00A77B9C"/>
    <w:rsid w:val="00A829D8"/>
    <w:rsid w:val="00A83B1F"/>
    <w:rsid w:val="00A90107"/>
    <w:rsid w:val="00AB7F48"/>
    <w:rsid w:val="00AD6803"/>
    <w:rsid w:val="00AE55AB"/>
    <w:rsid w:val="00AF3CCC"/>
    <w:rsid w:val="00AF4EB0"/>
    <w:rsid w:val="00B102B8"/>
    <w:rsid w:val="00B10708"/>
    <w:rsid w:val="00B122B1"/>
    <w:rsid w:val="00B13F89"/>
    <w:rsid w:val="00B17521"/>
    <w:rsid w:val="00B22DBB"/>
    <w:rsid w:val="00B32C19"/>
    <w:rsid w:val="00B41361"/>
    <w:rsid w:val="00B45252"/>
    <w:rsid w:val="00B56FA6"/>
    <w:rsid w:val="00B60055"/>
    <w:rsid w:val="00B6172E"/>
    <w:rsid w:val="00B643AC"/>
    <w:rsid w:val="00B719B1"/>
    <w:rsid w:val="00B73F77"/>
    <w:rsid w:val="00B74F12"/>
    <w:rsid w:val="00B751A7"/>
    <w:rsid w:val="00B7702C"/>
    <w:rsid w:val="00B91269"/>
    <w:rsid w:val="00B9219E"/>
    <w:rsid w:val="00BA02B5"/>
    <w:rsid w:val="00BA0ECA"/>
    <w:rsid w:val="00BA22ED"/>
    <w:rsid w:val="00BA6B9E"/>
    <w:rsid w:val="00BA6EBE"/>
    <w:rsid w:val="00BB7108"/>
    <w:rsid w:val="00BC7BBE"/>
    <w:rsid w:val="00BD0C10"/>
    <w:rsid w:val="00BD2155"/>
    <w:rsid w:val="00BD6100"/>
    <w:rsid w:val="00BE3FAE"/>
    <w:rsid w:val="00BE562E"/>
    <w:rsid w:val="00BE716B"/>
    <w:rsid w:val="00BE7DBB"/>
    <w:rsid w:val="00BF53B8"/>
    <w:rsid w:val="00C053F6"/>
    <w:rsid w:val="00C10BA5"/>
    <w:rsid w:val="00C13D3B"/>
    <w:rsid w:val="00C15DCE"/>
    <w:rsid w:val="00C20CD9"/>
    <w:rsid w:val="00C27413"/>
    <w:rsid w:val="00C277C6"/>
    <w:rsid w:val="00C31784"/>
    <w:rsid w:val="00C35C0A"/>
    <w:rsid w:val="00C36A5F"/>
    <w:rsid w:val="00C423A5"/>
    <w:rsid w:val="00C47F80"/>
    <w:rsid w:val="00C532D6"/>
    <w:rsid w:val="00C81A81"/>
    <w:rsid w:val="00C844C0"/>
    <w:rsid w:val="00C84A45"/>
    <w:rsid w:val="00C900F2"/>
    <w:rsid w:val="00C91751"/>
    <w:rsid w:val="00C97DEB"/>
    <w:rsid w:val="00CA168A"/>
    <w:rsid w:val="00CA214D"/>
    <w:rsid w:val="00CA4932"/>
    <w:rsid w:val="00CA664D"/>
    <w:rsid w:val="00CA69DB"/>
    <w:rsid w:val="00CD1312"/>
    <w:rsid w:val="00CD50AF"/>
    <w:rsid w:val="00CE783C"/>
    <w:rsid w:val="00CF357F"/>
    <w:rsid w:val="00CF3A7F"/>
    <w:rsid w:val="00CF4131"/>
    <w:rsid w:val="00D05B24"/>
    <w:rsid w:val="00D12B46"/>
    <w:rsid w:val="00D229E8"/>
    <w:rsid w:val="00D269C6"/>
    <w:rsid w:val="00D4133F"/>
    <w:rsid w:val="00D47FBF"/>
    <w:rsid w:val="00D50577"/>
    <w:rsid w:val="00D52EE6"/>
    <w:rsid w:val="00D53A58"/>
    <w:rsid w:val="00D549B1"/>
    <w:rsid w:val="00D54D5F"/>
    <w:rsid w:val="00D56F46"/>
    <w:rsid w:val="00D7231B"/>
    <w:rsid w:val="00D74CFB"/>
    <w:rsid w:val="00D76E8E"/>
    <w:rsid w:val="00D82426"/>
    <w:rsid w:val="00D82857"/>
    <w:rsid w:val="00D94E98"/>
    <w:rsid w:val="00DB0F9F"/>
    <w:rsid w:val="00DB6D3A"/>
    <w:rsid w:val="00DC5B6B"/>
    <w:rsid w:val="00DE5154"/>
    <w:rsid w:val="00DF0737"/>
    <w:rsid w:val="00DF3C5E"/>
    <w:rsid w:val="00E04A00"/>
    <w:rsid w:val="00E1074B"/>
    <w:rsid w:val="00E13BF6"/>
    <w:rsid w:val="00E15173"/>
    <w:rsid w:val="00E151B9"/>
    <w:rsid w:val="00E26605"/>
    <w:rsid w:val="00E30696"/>
    <w:rsid w:val="00E33E4B"/>
    <w:rsid w:val="00E42D21"/>
    <w:rsid w:val="00E45E7A"/>
    <w:rsid w:val="00E512D1"/>
    <w:rsid w:val="00E5679E"/>
    <w:rsid w:val="00E6123B"/>
    <w:rsid w:val="00E65346"/>
    <w:rsid w:val="00E65C81"/>
    <w:rsid w:val="00E66ED4"/>
    <w:rsid w:val="00E76EF3"/>
    <w:rsid w:val="00E85595"/>
    <w:rsid w:val="00E85CA3"/>
    <w:rsid w:val="00E8670A"/>
    <w:rsid w:val="00E92D8E"/>
    <w:rsid w:val="00E94FE3"/>
    <w:rsid w:val="00E95922"/>
    <w:rsid w:val="00EC7058"/>
    <w:rsid w:val="00ED2743"/>
    <w:rsid w:val="00ED2A43"/>
    <w:rsid w:val="00EE0FB0"/>
    <w:rsid w:val="00EF5731"/>
    <w:rsid w:val="00F15112"/>
    <w:rsid w:val="00F17821"/>
    <w:rsid w:val="00F178F8"/>
    <w:rsid w:val="00F21DF9"/>
    <w:rsid w:val="00F338EB"/>
    <w:rsid w:val="00F34A2B"/>
    <w:rsid w:val="00F435CA"/>
    <w:rsid w:val="00F461F3"/>
    <w:rsid w:val="00F54EEC"/>
    <w:rsid w:val="00F607E4"/>
    <w:rsid w:val="00F6249B"/>
    <w:rsid w:val="00F87FD6"/>
    <w:rsid w:val="00F92F09"/>
    <w:rsid w:val="00FB3481"/>
    <w:rsid w:val="00FB67EF"/>
    <w:rsid w:val="00FB6919"/>
    <w:rsid w:val="00FC4D2F"/>
    <w:rsid w:val="00FC7974"/>
    <w:rsid w:val="00FD4611"/>
    <w:rsid w:val="00FF07EC"/>
    <w:rsid w:val="00FF2DD5"/>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141D4"/>
  <w15:chartTrackingRefBased/>
  <w15:docId w15:val="{55BAFF5C-8A12-4C0D-BAB4-39B12FBC3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ny">
    <w:name w:val="Normal"/>
    <w:qFormat/>
    <w:rsid w:val="0077530D"/>
    <w:pPr>
      <w:spacing w:line="360" w:lineRule="auto"/>
    </w:pPr>
  </w:style>
  <w:style w:type="paragraph" w:styleId="Nadpis1">
    <w:name w:val="heading 1"/>
    <w:basedOn w:val="Normlny"/>
    <w:next w:val="Normlny"/>
    <w:link w:val="Nadpis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Nadpis2">
    <w:name w:val="heading 2"/>
    <w:basedOn w:val="Normlny"/>
    <w:next w:val="Normlny"/>
    <w:link w:val="Nadpis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Nadpis3">
    <w:name w:val="heading 3"/>
    <w:basedOn w:val="Normlny"/>
    <w:next w:val="Normlny"/>
    <w:link w:val="Nadpis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8F1ED2"/>
    <w:rPr>
      <w:rFonts w:asciiTheme="majorHAnsi" w:eastAsiaTheme="majorEastAsia" w:hAnsiTheme="majorHAnsi" w:cstheme="majorBidi"/>
      <w:b/>
      <w:sz w:val="32"/>
      <w:szCs w:val="32"/>
    </w:rPr>
  </w:style>
  <w:style w:type="character" w:customStyle="1" w:styleId="Nadpis2Char">
    <w:name w:val="Nadpis 2 Char"/>
    <w:basedOn w:val="Predvolenpsmoodseku"/>
    <w:link w:val="Nadpis2"/>
    <w:uiPriority w:val="9"/>
    <w:rsid w:val="008F1ED2"/>
    <w:rPr>
      <w:rFonts w:asciiTheme="majorHAnsi" w:eastAsiaTheme="majorEastAsia" w:hAnsiTheme="majorHAnsi" w:cstheme="majorBidi"/>
      <w:b/>
      <w:sz w:val="26"/>
      <w:szCs w:val="26"/>
    </w:rPr>
  </w:style>
  <w:style w:type="paragraph" w:styleId="Odsekzoznamu">
    <w:name w:val="List Paragraph"/>
    <w:basedOn w:val="Normlny"/>
    <w:uiPriority w:val="34"/>
    <w:qFormat/>
    <w:rsid w:val="004E7B04"/>
    <w:pPr>
      <w:ind w:left="720"/>
      <w:contextualSpacing/>
    </w:pPr>
  </w:style>
  <w:style w:type="paragraph" w:customStyle="1" w:styleId="2Nadpis">
    <w:name w:val="2. Nadpis"/>
    <w:basedOn w:val="Nadpis2"/>
    <w:next w:val="Normlny"/>
    <w:link w:val="2NadpisChar"/>
    <w:qFormat/>
    <w:rsid w:val="004E7B04"/>
    <w:pPr>
      <w:numPr>
        <w:ilvl w:val="1"/>
        <w:numId w:val="1"/>
      </w:numPr>
    </w:pPr>
  </w:style>
  <w:style w:type="paragraph" w:customStyle="1" w:styleId="1Nadpis">
    <w:name w:val="1. Nadpis"/>
    <w:basedOn w:val="Nadpis1"/>
    <w:next w:val="Normlny"/>
    <w:link w:val="1NadpisChar"/>
    <w:qFormat/>
    <w:rsid w:val="00281A87"/>
    <w:pPr>
      <w:pageBreakBefore/>
      <w:numPr>
        <w:numId w:val="1"/>
      </w:numPr>
      <w:ind w:left="357" w:hanging="357"/>
    </w:pPr>
  </w:style>
  <w:style w:type="character" w:customStyle="1" w:styleId="2NadpisChar">
    <w:name w:val="2. Nadpis Char"/>
    <w:basedOn w:val="Nadpis2Char"/>
    <w:link w:val="2Nadpis"/>
    <w:rsid w:val="004E7B04"/>
    <w:rPr>
      <w:rFonts w:asciiTheme="majorHAnsi" w:eastAsiaTheme="majorEastAsia" w:hAnsiTheme="majorHAnsi" w:cstheme="majorBidi"/>
      <w:b/>
      <w:sz w:val="26"/>
      <w:szCs w:val="26"/>
    </w:rPr>
  </w:style>
  <w:style w:type="character" w:customStyle="1" w:styleId="Nadpis3Char">
    <w:name w:val="Nadpis 3 Char"/>
    <w:basedOn w:val="Predvolenpsmoodseku"/>
    <w:link w:val="Nadpis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Nadpis1Char"/>
    <w:link w:val="1Nadpis"/>
    <w:rsid w:val="00281A87"/>
    <w:rPr>
      <w:rFonts w:asciiTheme="majorHAnsi" w:eastAsiaTheme="majorEastAsia" w:hAnsiTheme="majorHAnsi" w:cstheme="majorBidi"/>
      <w:b/>
      <w:sz w:val="32"/>
      <w:szCs w:val="32"/>
    </w:rPr>
  </w:style>
  <w:style w:type="paragraph" w:customStyle="1" w:styleId="3Nadpis">
    <w:name w:val="3. Nadpis"/>
    <w:basedOn w:val="Nadpis3"/>
    <w:next w:val="Normlny"/>
    <w:link w:val="3NadpisChar"/>
    <w:qFormat/>
    <w:rsid w:val="004E7B04"/>
    <w:pPr>
      <w:numPr>
        <w:ilvl w:val="2"/>
        <w:numId w:val="1"/>
      </w:numPr>
    </w:pPr>
    <w:rPr>
      <w:b/>
      <w:color w:val="auto"/>
    </w:rPr>
  </w:style>
  <w:style w:type="character" w:customStyle="1" w:styleId="Nadpis4Char">
    <w:name w:val="Nadpis 4 Char"/>
    <w:basedOn w:val="Predvolenpsmoodseku"/>
    <w:link w:val="Nadpis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Nadpis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Nadpis4"/>
    <w:next w:val="Normlny"/>
    <w:link w:val="4NadpisChar"/>
    <w:qFormat/>
    <w:rsid w:val="0077530D"/>
    <w:pPr>
      <w:numPr>
        <w:ilvl w:val="3"/>
        <w:numId w:val="1"/>
      </w:numPr>
      <w:ind w:left="1582" w:hanging="505"/>
    </w:pPr>
    <w:rPr>
      <w:b/>
      <w:i w:val="0"/>
      <w:color w:val="auto"/>
    </w:rPr>
  </w:style>
  <w:style w:type="table" w:styleId="Mriekatabuky">
    <w:name w:val="Table Grid"/>
    <w:basedOn w:val="Normlnatabuka"/>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Nadpis4Char"/>
    <w:link w:val="4Nadpis"/>
    <w:rsid w:val="0077530D"/>
    <w:rPr>
      <w:rFonts w:asciiTheme="majorHAnsi" w:eastAsiaTheme="majorEastAsia" w:hAnsiTheme="majorHAnsi" w:cstheme="majorBidi"/>
      <w:b/>
      <w:i w:val="0"/>
      <w:iCs/>
      <w:color w:val="2E74B5" w:themeColor="accent1" w:themeShade="BF"/>
    </w:rPr>
  </w:style>
  <w:style w:type="paragraph" w:styleId="Textbubliny">
    <w:name w:val="Balloon Text"/>
    <w:basedOn w:val="Normlny"/>
    <w:link w:val="TextbublinyChar"/>
    <w:uiPriority w:val="99"/>
    <w:semiHidden/>
    <w:unhideWhenUsed/>
    <w:rsid w:val="00A3061D"/>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3061D"/>
    <w:rPr>
      <w:rFonts w:ascii="Segoe UI" w:hAnsi="Segoe UI" w:cs="Segoe UI"/>
      <w:sz w:val="18"/>
      <w:szCs w:val="18"/>
    </w:rPr>
  </w:style>
  <w:style w:type="paragraph" w:styleId="Hlavikaobsahu">
    <w:name w:val="TOC Heading"/>
    <w:basedOn w:val="Nadpis1"/>
    <w:next w:val="Normlny"/>
    <w:uiPriority w:val="39"/>
    <w:unhideWhenUsed/>
    <w:qFormat/>
    <w:rsid w:val="00DB0F9F"/>
    <w:pPr>
      <w:spacing w:line="259" w:lineRule="auto"/>
      <w:outlineLvl w:val="9"/>
    </w:pPr>
    <w:rPr>
      <w:b w:val="0"/>
      <w:color w:val="2E74B5" w:themeColor="accent1" w:themeShade="BF"/>
      <w:lang w:eastAsia="sk-SK"/>
    </w:rPr>
  </w:style>
  <w:style w:type="paragraph" w:styleId="Obsah1">
    <w:name w:val="toc 1"/>
    <w:basedOn w:val="Normlny"/>
    <w:next w:val="Normlny"/>
    <w:autoRedefine/>
    <w:uiPriority w:val="39"/>
    <w:unhideWhenUsed/>
    <w:rsid w:val="00DB0F9F"/>
    <w:pPr>
      <w:spacing w:after="100"/>
    </w:pPr>
  </w:style>
  <w:style w:type="paragraph" w:styleId="Obsah2">
    <w:name w:val="toc 2"/>
    <w:basedOn w:val="Normlny"/>
    <w:next w:val="Normlny"/>
    <w:autoRedefine/>
    <w:uiPriority w:val="39"/>
    <w:unhideWhenUsed/>
    <w:rsid w:val="00DB0F9F"/>
    <w:pPr>
      <w:spacing w:after="100"/>
      <w:ind w:left="220"/>
    </w:pPr>
  </w:style>
  <w:style w:type="paragraph" w:styleId="Obsah3">
    <w:name w:val="toc 3"/>
    <w:basedOn w:val="Normlny"/>
    <w:next w:val="Normlny"/>
    <w:autoRedefine/>
    <w:uiPriority w:val="39"/>
    <w:unhideWhenUsed/>
    <w:rsid w:val="00DB0F9F"/>
    <w:pPr>
      <w:spacing w:after="100"/>
      <w:ind w:left="440"/>
    </w:pPr>
  </w:style>
  <w:style w:type="character" w:styleId="Hypertextovprepojenie">
    <w:name w:val="Hyperlink"/>
    <w:basedOn w:val="Predvolenpsmoodseku"/>
    <w:uiPriority w:val="99"/>
    <w:unhideWhenUsed/>
    <w:rsid w:val="00DB0F9F"/>
    <w:rPr>
      <w:color w:val="0563C1" w:themeColor="hyperlink"/>
      <w:u w:val="single"/>
    </w:rPr>
  </w:style>
  <w:style w:type="paragraph" w:styleId="Hlavika">
    <w:name w:val="header"/>
    <w:basedOn w:val="Normlny"/>
    <w:link w:val="HlavikaChar"/>
    <w:uiPriority w:val="99"/>
    <w:unhideWhenUsed/>
    <w:rsid w:val="00DB0F9F"/>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DB0F9F"/>
  </w:style>
  <w:style w:type="paragraph" w:styleId="Pta">
    <w:name w:val="footer"/>
    <w:basedOn w:val="Normlny"/>
    <w:link w:val="PtaChar"/>
    <w:uiPriority w:val="99"/>
    <w:unhideWhenUsed/>
    <w:rsid w:val="00DB0F9F"/>
    <w:pPr>
      <w:tabs>
        <w:tab w:val="center" w:pos="4536"/>
        <w:tab w:val="right" w:pos="9072"/>
      </w:tabs>
      <w:spacing w:after="0" w:line="240" w:lineRule="auto"/>
    </w:pPr>
  </w:style>
  <w:style w:type="character" w:customStyle="1" w:styleId="PtaChar">
    <w:name w:val="Päta Char"/>
    <w:basedOn w:val="Predvolenpsmoodseku"/>
    <w:link w:val="Pta"/>
    <w:uiPriority w:val="99"/>
    <w:rsid w:val="00DB0F9F"/>
  </w:style>
  <w:style w:type="paragraph" w:styleId="Popis">
    <w:name w:val="caption"/>
    <w:basedOn w:val="Normlny"/>
    <w:next w:val="Normlny"/>
    <w:uiPriority w:val="35"/>
    <w:unhideWhenUsed/>
    <w:qFormat/>
    <w:rsid w:val="00A83B1F"/>
    <w:pPr>
      <w:spacing w:after="200" w:line="240" w:lineRule="auto"/>
      <w:jc w:val="center"/>
    </w:pPr>
    <w:rPr>
      <w:iCs/>
      <w:szCs w:val="18"/>
    </w:rPr>
  </w:style>
  <w:style w:type="paragraph" w:styleId="Zoznamobrzkov">
    <w:name w:val="table of figures"/>
    <w:basedOn w:val="Normlny"/>
    <w:next w:val="Normlny"/>
    <w:uiPriority w:val="99"/>
    <w:unhideWhenUsed/>
    <w:rsid w:val="001F79A8"/>
    <w:pPr>
      <w:spacing w:after="0"/>
    </w:pPr>
  </w:style>
  <w:style w:type="character" w:customStyle="1" w:styleId="st">
    <w:name w:val="st"/>
    <w:basedOn w:val="Predvolenpsmoodseku"/>
    <w:rsid w:val="000345FC"/>
  </w:style>
  <w:style w:type="paragraph" w:styleId="Bibliografia">
    <w:name w:val="Bibliography"/>
    <w:basedOn w:val="Normlny"/>
    <w:next w:val="Normlny"/>
    <w:uiPriority w:val="37"/>
    <w:unhideWhenUsed/>
    <w:rsid w:val="0030444E"/>
  </w:style>
  <w:style w:type="paragraph" w:customStyle="1" w:styleId="ZoznamLiteratury">
    <w:name w:val="Zoznam Literatury"/>
    <w:basedOn w:val="Normlny"/>
    <w:rsid w:val="00941801"/>
    <w:pPr>
      <w:numPr>
        <w:numId w:val="2"/>
      </w:numPr>
      <w:spacing w:before="60" w:after="0" w:line="288" w:lineRule="auto"/>
      <w:jc w:val="both"/>
    </w:pPr>
    <w:rPr>
      <w:rFonts w:ascii="Times New Roman" w:eastAsia="Times New Roman" w:hAnsi="Times New Roman" w:cs="Times New Roman"/>
      <w:sz w:val="24"/>
      <w:szCs w:val="20"/>
    </w:rPr>
  </w:style>
  <w:style w:type="paragraph" w:styleId="Normlnywebov">
    <w:name w:val="Normal (Web)"/>
    <w:basedOn w:val="Normlny"/>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Vrazn">
    <w:name w:val="Strong"/>
    <w:basedOn w:val="Predvolenpsmoodseku"/>
    <w:uiPriority w:val="22"/>
    <w:qFormat/>
    <w:rsid w:val="00D4133F"/>
    <w:rPr>
      <w:b/>
      <w:bCs/>
    </w:rPr>
  </w:style>
  <w:style w:type="character" w:styleId="Zvraznenie">
    <w:name w:val="Emphasis"/>
    <w:basedOn w:val="Predvolenpsmoodseku"/>
    <w:uiPriority w:val="20"/>
    <w:qFormat/>
    <w:rsid w:val="00D4133F"/>
    <w:rPr>
      <w:i/>
      <w:iCs/>
    </w:rPr>
  </w:style>
  <w:style w:type="character" w:styleId="Nevyrieenzmienka">
    <w:name w:val="Unresolved Mention"/>
    <w:basedOn w:val="Predvolenpsmoodseku"/>
    <w:uiPriority w:val="99"/>
    <w:semiHidden/>
    <w:unhideWhenUsed/>
    <w:rsid w:val="00317C25"/>
    <w:rPr>
      <w:color w:val="605E5C"/>
      <w:shd w:val="clear" w:color="auto" w:fill="E1DFDD"/>
    </w:rPr>
  </w:style>
  <w:style w:type="character" w:styleId="PouitHypertextovPrepojenie">
    <w:name w:val="FollowedHyperlink"/>
    <w:basedOn w:val="Predvolenpsmoodseku"/>
    <w:uiPriority w:val="99"/>
    <w:semiHidden/>
    <w:unhideWhenUsed/>
    <w:rsid w:val="000F3AD1"/>
    <w:rPr>
      <w:color w:val="954F72" w:themeColor="followedHyperlink"/>
      <w:u w:val="single"/>
    </w:rPr>
  </w:style>
  <w:style w:type="character" w:customStyle="1" w:styleId="tlid-translation">
    <w:name w:val="tlid-translation"/>
    <w:basedOn w:val="Predvolenpsmoodseku"/>
    <w:rsid w:val="00955B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7311211">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291636002">
      <w:bodyDiv w:val="1"/>
      <w:marLeft w:val="0"/>
      <w:marRight w:val="0"/>
      <w:marTop w:val="0"/>
      <w:marBottom w:val="0"/>
      <w:divBdr>
        <w:top w:val="none" w:sz="0" w:space="0" w:color="auto"/>
        <w:left w:val="none" w:sz="0" w:space="0" w:color="auto"/>
        <w:bottom w:val="none" w:sz="0" w:space="0" w:color="auto"/>
        <w:right w:val="none" w:sz="0" w:space="0" w:color="auto"/>
      </w:divBdr>
    </w:div>
    <w:div w:id="343746470">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497384366">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14349604">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4242996">
      <w:bodyDiv w:val="1"/>
      <w:marLeft w:val="0"/>
      <w:marRight w:val="0"/>
      <w:marTop w:val="0"/>
      <w:marBottom w:val="0"/>
      <w:divBdr>
        <w:top w:val="none" w:sz="0" w:space="0" w:color="auto"/>
        <w:left w:val="none" w:sz="0" w:space="0" w:color="auto"/>
        <w:bottom w:val="none" w:sz="0" w:space="0" w:color="auto"/>
        <w:right w:val="none" w:sz="0" w:space="0" w:color="auto"/>
      </w:divBdr>
      <w:divsChild>
        <w:div w:id="861625641">
          <w:marLeft w:val="0"/>
          <w:marRight w:val="0"/>
          <w:marTop w:val="0"/>
          <w:marBottom w:val="0"/>
          <w:divBdr>
            <w:top w:val="none" w:sz="0" w:space="0" w:color="auto"/>
            <w:left w:val="none" w:sz="0" w:space="0" w:color="auto"/>
            <w:bottom w:val="none" w:sz="0" w:space="0" w:color="auto"/>
            <w:right w:val="none" w:sz="0" w:space="0" w:color="auto"/>
          </w:divBdr>
          <w:divsChild>
            <w:div w:id="1640571581">
              <w:marLeft w:val="0"/>
              <w:marRight w:val="0"/>
              <w:marTop w:val="0"/>
              <w:marBottom w:val="0"/>
              <w:divBdr>
                <w:top w:val="none" w:sz="0" w:space="0" w:color="auto"/>
                <w:left w:val="none" w:sz="0" w:space="0" w:color="auto"/>
                <w:bottom w:val="none" w:sz="0" w:space="0" w:color="auto"/>
                <w:right w:val="none" w:sz="0" w:space="0" w:color="auto"/>
              </w:divBdr>
              <w:divsChild>
                <w:div w:id="178354831">
                  <w:marLeft w:val="0"/>
                  <w:marRight w:val="0"/>
                  <w:marTop w:val="0"/>
                  <w:marBottom w:val="0"/>
                  <w:divBdr>
                    <w:top w:val="none" w:sz="0" w:space="0" w:color="auto"/>
                    <w:left w:val="none" w:sz="0" w:space="0" w:color="auto"/>
                    <w:bottom w:val="none" w:sz="0" w:space="0" w:color="auto"/>
                    <w:right w:val="none" w:sz="0" w:space="0" w:color="auto"/>
                  </w:divBdr>
                  <w:divsChild>
                    <w:div w:id="993795795">
                      <w:marLeft w:val="0"/>
                      <w:marRight w:val="0"/>
                      <w:marTop w:val="0"/>
                      <w:marBottom w:val="0"/>
                      <w:divBdr>
                        <w:top w:val="none" w:sz="0" w:space="0" w:color="auto"/>
                        <w:left w:val="none" w:sz="0" w:space="0" w:color="auto"/>
                        <w:bottom w:val="none" w:sz="0" w:space="0" w:color="auto"/>
                        <w:right w:val="none" w:sz="0" w:space="0" w:color="auto"/>
                      </w:divBdr>
                      <w:divsChild>
                        <w:div w:id="1197963584">
                          <w:marLeft w:val="0"/>
                          <w:marRight w:val="0"/>
                          <w:marTop w:val="0"/>
                          <w:marBottom w:val="0"/>
                          <w:divBdr>
                            <w:top w:val="none" w:sz="0" w:space="0" w:color="auto"/>
                            <w:left w:val="none" w:sz="0" w:space="0" w:color="auto"/>
                            <w:bottom w:val="none" w:sz="0" w:space="0" w:color="auto"/>
                            <w:right w:val="none" w:sz="0" w:space="0" w:color="auto"/>
                          </w:divBdr>
                          <w:divsChild>
                            <w:div w:id="2090037538">
                              <w:marLeft w:val="0"/>
                              <w:marRight w:val="300"/>
                              <w:marTop w:val="180"/>
                              <w:marBottom w:val="0"/>
                              <w:divBdr>
                                <w:top w:val="none" w:sz="0" w:space="0" w:color="auto"/>
                                <w:left w:val="none" w:sz="0" w:space="0" w:color="auto"/>
                                <w:bottom w:val="none" w:sz="0" w:space="0" w:color="auto"/>
                                <w:right w:val="none" w:sz="0" w:space="0" w:color="auto"/>
                              </w:divBdr>
                              <w:divsChild>
                                <w:div w:id="19536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580083">
          <w:marLeft w:val="0"/>
          <w:marRight w:val="0"/>
          <w:marTop w:val="0"/>
          <w:marBottom w:val="0"/>
          <w:divBdr>
            <w:top w:val="none" w:sz="0" w:space="0" w:color="auto"/>
            <w:left w:val="none" w:sz="0" w:space="0" w:color="auto"/>
            <w:bottom w:val="none" w:sz="0" w:space="0" w:color="auto"/>
            <w:right w:val="none" w:sz="0" w:space="0" w:color="auto"/>
          </w:divBdr>
          <w:divsChild>
            <w:div w:id="1672561752">
              <w:marLeft w:val="0"/>
              <w:marRight w:val="0"/>
              <w:marTop w:val="0"/>
              <w:marBottom w:val="0"/>
              <w:divBdr>
                <w:top w:val="none" w:sz="0" w:space="0" w:color="auto"/>
                <w:left w:val="none" w:sz="0" w:space="0" w:color="auto"/>
                <w:bottom w:val="none" w:sz="0" w:space="0" w:color="auto"/>
                <w:right w:val="none" w:sz="0" w:space="0" w:color="auto"/>
              </w:divBdr>
              <w:divsChild>
                <w:div w:id="1112670484">
                  <w:marLeft w:val="0"/>
                  <w:marRight w:val="0"/>
                  <w:marTop w:val="0"/>
                  <w:marBottom w:val="0"/>
                  <w:divBdr>
                    <w:top w:val="none" w:sz="0" w:space="0" w:color="auto"/>
                    <w:left w:val="none" w:sz="0" w:space="0" w:color="auto"/>
                    <w:bottom w:val="none" w:sz="0" w:space="0" w:color="auto"/>
                    <w:right w:val="none" w:sz="0" w:space="0" w:color="auto"/>
                  </w:divBdr>
                  <w:divsChild>
                    <w:div w:id="737558421">
                      <w:marLeft w:val="0"/>
                      <w:marRight w:val="0"/>
                      <w:marTop w:val="0"/>
                      <w:marBottom w:val="0"/>
                      <w:divBdr>
                        <w:top w:val="none" w:sz="0" w:space="0" w:color="auto"/>
                        <w:left w:val="none" w:sz="0" w:space="0" w:color="auto"/>
                        <w:bottom w:val="none" w:sz="0" w:space="0" w:color="auto"/>
                        <w:right w:val="none" w:sz="0" w:space="0" w:color="auto"/>
                      </w:divBdr>
                      <w:divsChild>
                        <w:div w:id="3543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036220">
      <w:bodyDiv w:val="1"/>
      <w:marLeft w:val="0"/>
      <w:marRight w:val="0"/>
      <w:marTop w:val="0"/>
      <w:marBottom w:val="0"/>
      <w:divBdr>
        <w:top w:val="none" w:sz="0" w:space="0" w:color="auto"/>
        <w:left w:val="none" w:sz="0" w:space="0" w:color="auto"/>
        <w:bottom w:val="none" w:sz="0" w:space="0" w:color="auto"/>
        <w:right w:val="none" w:sz="0" w:space="0" w:color="auto"/>
      </w:divBdr>
      <w:divsChild>
        <w:div w:id="558368133">
          <w:marLeft w:val="0"/>
          <w:marRight w:val="0"/>
          <w:marTop w:val="0"/>
          <w:marBottom w:val="0"/>
          <w:divBdr>
            <w:top w:val="none" w:sz="0" w:space="0" w:color="auto"/>
            <w:left w:val="none" w:sz="0" w:space="0" w:color="auto"/>
            <w:bottom w:val="none" w:sz="0" w:space="0" w:color="auto"/>
            <w:right w:val="none" w:sz="0" w:space="0" w:color="auto"/>
          </w:divBdr>
          <w:divsChild>
            <w:div w:id="1258246661">
              <w:marLeft w:val="0"/>
              <w:marRight w:val="0"/>
              <w:marTop w:val="0"/>
              <w:marBottom w:val="0"/>
              <w:divBdr>
                <w:top w:val="none" w:sz="0" w:space="0" w:color="auto"/>
                <w:left w:val="none" w:sz="0" w:space="0" w:color="auto"/>
                <w:bottom w:val="none" w:sz="0" w:space="0" w:color="auto"/>
                <w:right w:val="none" w:sz="0" w:space="0" w:color="auto"/>
              </w:divBdr>
              <w:divsChild>
                <w:div w:id="250166688">
                  <w:marLeft w:val="0"/>
                  <w:marRight w:val="0"/>
                  <w:marTop w:val="0"/>
                  <w:marBottom w:val="0"/>
                  <w:divBdr>
                    <w:top w:val="none" w:sz="0" w:space="0" w:color="auto"/>
                    <w:left w:val="none" w:sz="0" w:space="0" w:color="auto"/>
                    <w:bottom w:val="none" w:sz="0" w:space="0" w:color="auto"/>
                    <w:right w:val="none" w:sz="0" w:space="0" w:color="auto"/>
                  </w:divBdr>
                  <w:divsChild>
                    <w:div w:id="613095983">
                      <w:marLeft w:val="0"/>
                      <w:marRight w:val="0"/>
                      <w:marTop w:val="0"/>
                      <w:marBottom w:val="0"/>
                      <w:divBdr>
                        <w:top w:val="none" w:sz="0" w:space="0" w:color="auto"/>
                        <w:left w:val="none" w:sz="0" w:space="0" w:color="auto"/>
                        <w:bottom w:val="none" w:sz="0" w:space="0" w:color="auto"/>
                        <w:right w:val="none" w:sz="0" w:space="0" w:color="auto"/>
                      </w:divBdr>
                      <w:divsChild>
                        <w:div w:id="1425372059">
                          <w:marLeft w:val="0"/>
                          <w:marRight w:val="0"/>
                          <w:marTop w:val="0"/>
                          <w:marBottom w:val="0"/>
                          <w:divBdr>
                            <w:top w:val="none" w:sz="0" w:space="0" w:color="auto"/>
                            <w:left w:val="none" w:sz="0" w:space="0" w:color="auto"/>
                            <w:bottom w:val="none" w:sz="0" w:space="0" w:color="auto"/>
                            <w:right w:val="none" w:sz="0" w:space="0" w:color="auto"/>
                          </w:divBdr>
                          <w:divsChild>
                            <w:div w:id="196509310">
                              <w:marLeft w:val="0"/>
                              <w:marRight w:val="300"/>
                              <w:marTop w:val="180"/>
                              <w:marBottom w:val="0"/>
                              <w:divBdr>
                                <w:top w:val="none" w:sz="0" w:space="0" w:color="auto"/>
                                <w:left w:val="none" w:sz="0" w:space="0" w:color="auto"/>
                                <w:bottom w:val="none" w:sz="0" w:space="0" w:color="auto"/>
                                <w:right w:val="none" w:sz="0" w:space="0" w:color="auto"/>
                              </w:divBdr>
                              <w:divsChild>
                                <w:div w:id="20993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829826">
          <w:marLeft w:val="0"/>
          <w:marRight w:val="0"/>
          <w:marTop w:val="0"/>
          <w:marBottom w:val="0"/>
          <w:divBdr>
            <w:top w:val="none" w:sz="0" w:space="0" w:color="auto"/>
            <w:left w:val="none" w:sz="0" w:space="0" w:color="auto"/>
            <w:bottom w:val="none" w:sz="0" w:space="0" w:color="auto"/>
            <w:right w:val="none" w:sz="0" w:space="0" w:color="auto"/>
          </w:divBdr>
          <w:divsChild>
            <w:div w:id="1016537900">
              <w:marLeft w:val="0"/>
              <w:marRight w:val="0"/>
              <w:marTop w:val="0"/>
              <w:marBottom w:val="0"/>
              <w:divBdr>
                <w:top w:val="none" w:sz="0" w:space="0" w:color="auto"/>
                <w:left w:val="none" w:sz="0" w:space="0" w:color="auto"/>
                <w:bottom w:val="none" w:sz="0" w:space="0" w:color="auto"/>
                <w:right w:val="none" w:sz="0" w:space="0" w:color="auto"/>
              </w:divBdr>
              <w:divsChild>
                <w:div w:id="1306739221">
                  <w:marLeft w:val="0"/>
                  <w:marRight w:val="0"/>
                  <w:marTop w:val="0"/>
                  <w:marBottom w:val="0"/>
                  <w:divBdr>
                    <w:top w:val="none" w:sz="0" w:space="0" w:color="auto"/>
                    <w:left w:val="none" w:sz="0" w:space="0" w:color="auto"/>
                    <w:bottom w:val="none" w:sz="0" w:space="0" w:color="auto"/>
                    <w:right w:val="none" w:sz="0" w:space="0" w:color="auto"/>
                  </w:divBdr>
                  <w:divsChild>
                    <w:div w:id="111898760">
                      <w:marLeft w:val="0"/>
                      <w:marRight w:val="0"/>
                      <w:marTop w:val="0"/>
                      <w:marBottom w:val="0"/>
                      <w:divBdr>
                        <w:top w:val="none" w:sz="0" w:space="0" w:color="auto"/>
                        <w:left w:val="none" w:sz="0" w:space="0" w:color="auto"/>
                        <w:bottom w:val="none" w:sz="0" w:space="0" w:color="auto"/>
                        <w:right w:val="none" w:sz="0" w:space="0" w:color="auto"/>
                      </w:divBdr>
                      <w:divsChild>
                        <w:div w:id="126689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712382657">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972830076">
      <w:bodyDiv w:val="1"/>
      <w:marLeft w:val="0"/>
      <w:marRight w:val="0"/>
      <w:marTop w:val="0"/>
      <w:marBottom w:val="0"/>
      <w:divBdr>
        <w:top w:val="none" w:sz="0" w:space="0" w:color="auto"/>
        <w:left w:val="none" w:sz="0" w:space="0" w:color="auto"/>
        <w:bottom w:val="none" w:sz="0" w:space="0" w:color="auto"/>
        <w:right w:val="none" w:sz="0" w:space="0" w:color="auto"/>
      </w:divBdr>
      <w:divsChild>
        <w:div w:id="677971822">
          <w:marLeft w:val="0"/>
          <w:marRight w:val="0"/>
          <w:marTop w:val="0"/>
          <w:marBottom w:val="0"/>
          <w:divBdr>
            <w:top w:val="none" w:sz="0" w:space="0" w:color="auto"/>
            <w:left w:val="none" w:sz="0" w:space="0" w:color="auto"/>
            <w:bottom w:val="none" w:sz="0" w:space="0" w:color="auto"/>
            <w:right w:val="none" w:sz="0" w:space="0" w:color="auto"/>
          </w:divBdr>
          <w:divsChild>
            <w:div w:id="1686592039">
              <w:marLeft w:val="0"/>
              <w:marRight w:val="0"/>
              <w:marTop w:val="0"/>
              <w:marBottom w:val="0"/>
              <w:divBdr>
                <w:top w:val="none" w:sz="0" w:space="0" w:color="auto"/>
                <w:left w:val="none" w:sz="0" w:space="0" w:color="auto"/>
                <w:bottom w:val="none" w:sz="0" w:space="0" w:color="auto"/>
                <w:right w:val="none" w:sz="0" w:space="0" w:color="auto"/>
              </w:divBdr>
              <w:divsChild>
                <w:div w:id="1788966209">
                  <w:marLeft w:val="0"/>
                  <w:marRight w:val="0"/>
                  <w:marTop w:val="0"/>
                  <w:marBottom w:val="0"/>
                  <w:divBdr>
                    <w:top w:val="none" w:sz="0" w:space="0" w:color="auto"/>
                    <w:left w:val="none" w:sz="0" w:space="0" w:color="auto"/>
                    <w:bottom w:val="none" w:sz="0" w:space="0" w:color="auto"/>
                    <w:right w:val="none" w:sz="0" w:space="0" w:color="auto"/>
                  </w:divBdr>
                  <w:divsChild>
                    <w:div w:id="705524810">
                      <w:marLeft w:val="0"/>
                      <w:marRight w:val="0"/>
                      <w:marTop w:val="0"/>
                      <w:marBottom w:val="0"/>
                      <w:divBdr>
                        <w:top w:val="none" w:sz="0" w:space="0" w:color="auto"/>
                        <w:left w:val="none" w:sz="0" w:space="0" w:color="auto"/>
                        <w:bottom w:val="none" w:sz="0" w:space="0" w:color="auto"/>
                        <w:right w:val="none" w:sz="0" w:space="0" w:color="auto"/>
                      </w:divBdr>
                      <w:divsChild>
                        <w:div w:id="132908654">
                          <w:marLeft w:val="0"/>
                          <w:marRight w:val="0"/>
                          <w:marTop w:val="0"/>
                          <w:marBottom w:val="0"/>
                          <w:divBdr>
                            <w:top w:val="none" w:sz="0" w:space="0" w:color="auto"/>
                            <w:left w:val="none" w:sz="0" w:space="0" w:color="auto"/>
                            <w:bottom w:val="none" w:sz="0" w:space="0" w:color="auto"/>
                            <w:right w:val="none" w:sz="0" w:space="0" w:color="auto"/>
                          </w:divBdr>
                          <w:divsChild>
                            <w:div w:id="1766806944">
                              <w:marLeft w:val="0"/>
                              <w:marRight w:val="300"/>
                              <w:marTop w:val="180"/>
                              <w:marBottom w:val="0"/>
                              <w:divBdr>
                                <w:top w:val="none" w:sz="0" w:space="0" w:color="auto"/>
                                <w:left w:val="none" w:sz="0" w:space="0" w:color="auto"/>
                                <w:bottom w:val="none" w:sz="0" w:space="0" w:color="auto"/>
                                <w:right w:val="none" w:sz="0" w:space="0" w:color="auto"/>
                              </w:divBdr>
                              <w:divsChild>
                                <w:div w:id="18737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66030">
          <w:marLeft w:val="0"/>
          <w:marRight w:val="0"/>
          <w:marTop w:val="0"/>
          <w:marBottom w:val="0"/>
          <w:divBdr>
            <w:top w:val="none" w:sz="0" w:space="0" w:color="auto"/>
            <w:left w:val="none" w:sz="0" w:space="0" w:color="auto"/>
            <w:bottom w:val="none" w:sz="0" w:space="0" w:color="auto"/>
            <w:right w:val="none" w:sz="0" w:space="0" w:color="auto"/>
          </w:divBdr>
          <w:divsChild>
            <w:div w:id="599216861">
              <w:marLeft w:val="0"/>
              <w:marRight w:val="0"/>
              <w:marTop w:val="0"/>
              <w:marBottom w:val="0"/>
              <w:divBdr>
                <w:top w:val="none" w:sz="0" w:space="0" w:color="auto"/>
                <w:left w:val="none" w:sz="0" w:space="0" w:color="auto"/>
                <w:bottom w:val="none" w:sz="0" w:space="0" w:color="auto"/>
                <w:right w:val="none" w:sz="0" w:space="0" w:color="auto"/>
              </w:divBdr>
              <w:divsChild>
                <w:div w:id="340400007">
                  <w:marLeft w:val="0"/>
                  <w:marRight w:val="0"/>
                  <w:marTop w:val="0"/>
                  <w:marBottom w:val="0"/>
                  <w:divBdr>
                    <w:top w:val="none" w:sz="0" w:space="0" w:color="auto"/>
                    <w:left w:val="none" w:sz="0" w:space="0" w:color="auto"/>
                    <w:bottom w:val="none" w:sz="0" w:space="0" w:color="auto"/>
                    <w:right w:val="none" w:sz="0" w:space="0" w:color="auto"/>
                  </w:divBdr>
                  <w:divsChild>
                    <w:div w:id="2112893232">
                      <w:marLeft w:val="0"/>
                      <w:marRight w:val="0"/>
                      <w:marTop w:val="0"/>
                      <w:marBottom w:val="0"/>
                      <w:divBdr>
                        <w:top w:val="none" w:sz="0" w:space="0" w:color="auto"/>
                        <w:left w:val="none" w:sz="0" w:space="0" w:color="auto"/>
                        <w:bottom w:val="none" w:sz="0" w:space="0" w:color="auto"/>
                        <w:right w:val="none" w:sz="0" w:space="0" w:color="auto"/>
                      </w:divBdr>
                      <w:divsChild>
                        <w:div w:id="4351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200676">
      <w:bodyDiv w:val="1"/>
      <w:marLeft w:val="0"/>
      <w:marRight w:val="0"/>
      <w:marTop w:val="0"/>
      <w:marBottom w:val="0"/>
      <w:divBdr>
        <w:top w:val="none" w:sz="0" w:space="0" w:color="auto"/>
        <w:left w:val="none" w:sz="0" w:space="0" w:color="auto"/>
        <w:bottom w:val="none" w:sz="0" w:space="0" w:color="auto"/>
        <w:right w:val="none" w:sz="0" w:space="0" w:color="auto"/>
      </w:divBdr>
      <w:divsChild>
        <w:div w:id="1762068068">
          <w:marLeft w:val="0"/>
          <w:marRight w:val="0"/>
          <w:marTop w:val="0"/>
          <w:marBottom w:val="0"/>
          <w:divBdr>
            <w:top w:val="none" w:sz="0" w:space="0" w:color="auto"/>
            <w:left w:val="none" w:sz="0" w:space="0" w:color="auto"/>
            <w:bottom w:val="none" w:sz="0" w:space="0" w:color="auto"/>
            <w:right w:val="none" w:sz="0" w:space="0" w:color="auto"/>
          </w:divBdr>
          <w:divsChild>
            <w:div w:id="2080593875">
              <w:marLeft w:val="0"/>
              <w:marRight w:val="0"/>
              <w:marTop w:val="0"/>
              <w:marBottom w:val="0"/>
              <w:divBdr>
                <w:top w:val="none" w:sz="0" w:space="0" w:color="auto"/>
                <w:left w:val="none" w:sz="0" w:space="0" w:color="auto"/>
                <w:bottom w:val="none" w:sz="0" w:space="0" w:color="auto"/>
                <w:right w:val="none" w:sz="0" w:space="0" w:color="auto"/>
              </w:divBdr>
              <w:divsChild>
                <w:div w:id="1757167900">
                  <w:marLeft w:val="0"/>
                  <w:marRight w:val="0"/>
                  <w:marTop w:val="0"/>
                  <w:marBottom w:val="0"/>
                  <w:divBdr>
                    <w:top w:val="none" w:sz="0" w:space="0" w:color="auto"/>
                    <w:left w:val="none" w:sz="0" w:space="0" w:color="auto"/>
                    <w:bottom w:val="none" w:sz="0" w:space="0" w:color="auto"/>
                    <w:right w:val="none" w:sz="0" w:space="0" w:color="auto"/>
                  </w:divBdr>
                  <w:divsChild>
                    <w:div w:id="878860687">
                      <w:marLeft w:val="0"/>
                      <w:marRight w:val="0"/>
                      <w:marTop w:val="0"/>
                      <w:marBottom w:val="0"/>
                      <w:divBdr>
                        <w:top w:val="none" w:sz="0" w:space="0" w:color="auto"/>
                        <w:left w:val="none" w:sz="0" w:space="0" w:color="auto"/>
                        <w:bottom w:val="none" w:sz="0" w:space="0" w:color="auto"/>
                        <w:right w:val="none" w:sz="0" w:space="0" w:color="auto"/>
                      </w:divBdr>
                      <w:divsChild>
                        <w:div w:id="693075531">
                          <w:marLeft w:val="0"/>
                          <w:marRight w:val="0"/>
                          <w:marTop w:val="0"/>
                          <w:marBottom w:val="0"/>
                          <w:divBdr>
                            <w:top w:val="none" w:sz="0" w:space="0" w:color="auto"/>
                            <w:left w:val="none" w:sz="0" w:space="0" w:color="auto"/>
                            <w:bottom w:val="none" w:sz="0" w:space="0" w:color="auto"/>
                            <w:right w:val="none" w:sz="0" w:space="0" w:color="auto"/>
                          </w:divBdr>
                          <w:divsChild>
                            <w:div w:id="1100491910">
                              <w:marLeft w:val="0"/>
                              <w:marRight w:val="300"/>
                              <w:marTop w:val="180"/>
                              <w:marBottom w:val="0"/>
                              <w:divBdr>
                                <w:top w:val="none" w:sz="0" w:space="0" w:color="auto"/>
                                <w:left w:val="none" w:sz="0" w:space="0" w:color="auto"/>
                                <w:bottom w:val="none" w:sz="0" w:space="0" w:color="auto"/>
                                <w:right w:val="none" w:sz="0" w:space="0" w:color="auto"/>
                              </w:divBdr>
                              <w:divsChild>
                                <w:div w:id="133785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8751036">
          <w:marLeft w:val="0"/>
          <w:marRight w:val="0"/>
          <w:marTop w:val="0"/>
          <w:marBottom w:val="0"/>
          <w:divBdr>
            <w:top w:val="none" w:sz="0" w:space="0" w:color="auto"/>
            <w:left w:val="none" w:sz="0" w:space="0" w:color="auto"/>
            <w:bottom w:val="none" w:sz="0" w:space="0" w:color="auto"/>
            <w:right w:val="none" w:sz="0" w:space="0" w:color="auto"/>
          </w:divBdr>
          <w:divsChild>
            <w:div w:id="2363781">
              <w:marLeft w:val="0"/>
              <w:marRight w:val="0"/>
              <w:marTop w:val="0"/>
              <w:marBottom w:val="0"/>
              <w:divBdr>
                <w:top w:val="none" w:sz="0" w:space="0" w:color="auto"/>
                <w:left w:val="none" w:sz="0" w:space="0" w:color="auto"/>
                <w:bottom w:val="none" w:sz="0" w:space="0" w:color="auto"/>
                <w:right w:val="none" w:sz="0" w:space="0" w:color="auto"/>
              </w:divBdr>
              <w:divsChild>
                <w:div w:id="1307316986">
                  <w:marLeft w:val="0"/>
                  <w:marRight w:val="0"/>
                  <w:marTop w:val="0"/>
                  <w:marBottom w:val="0"/>
                  <w:divBdr>
                    <w:top w:val="none" w:sz="0" w:space="0" w:color="auto"/>
                    <w:left w:val="none" w:sz="0" w:space="0" w:color="auto"/>
                    <w:bottom w:val="none" w:sz="0" w:space="0" w:color="auto"/>
                    <w:right w:val="none" w:sz="0" w:space="0" w:color="auto"/>
                  </w:divBdr>
                  <w:divsChild>
                    <w:div w:id="1407336324">
                      <w:marLeft w:val="0"/>
                      <w:marRight w:val="0"/>
                      <w:marTop w:val="0"/>
                      <w:marBottom w:val="0"/>
                      <w:divBdr>
                        <w:top w:val="none" w:sz="0" w:space="0" w:color="auto"/>
                        <w:left w:val="none" w:sz="0" w:space="0" w:color="auto"/>
                        <w:bottom w:val="none" w:sz="0" w:space="0" w:color="auto"/>
                        <w:right w:val="none" w:sz="0" w:space="0" w:color="auto"/>
                      </w:divBdr>
                      <w:divsChild>
                        <w:div w:id="6227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469034">
      <w:bodyDiv w:val="1"/>
      <w:marLeft w:val="0"/>
      <w:marRight w:val="0"/>
      <w:marTop w:val="0"/>
      <w:marBottom w:val="0"/>
      <w:divBdr>
        <w:top w:val="none" w:sz="0" w:space="0" w:color="auto"/>
        <w:left w:val="none" w:sz="0" w:space="0" w:color="auto"/>
        <w:bottom w:val="none" w:sz="0" w:space="0" w:color="auto"/>
        <w:right w:val="none" w:sz="0" w:space="0" w:color="auto"/>
      </w:divBdr>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1241963">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58131720">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63661013">
      <w:bodyDiv w:val="1"/>
      <w:marLeft w:val="0"/>
      <w:marRight w:val="0"/>
      <w:marTop w:val="0"/>
      <w:marBottom w:val="0"/>
      <w:divBdr>
        <w:top w:val="none" w:sz="0" w:space="0" w:color="auto"/>
        <w:left w:val="none" w:sz="0" w:space="0" w:color="auto"/>
        <w:bottom w:val="none" w:sz="0" w:space="0" w:color="auto"/>
        <w:right w:val="none" w:sz="0" w:space="0" w:color="auto"/>
      </w:divBdr>
    </w:div>
    <w:div w:id="1682004966">
      <w:bodyDiv w:val="1"/>
      <w:marLeft w:val="0"/>
      <w:marRight w:val="0"/>
      <w:marTop w:val="0"/>
      <w:marBottom w:val="0"/>
      <w:divBdr>
        <w:top w:val="none" w:sz="0" w:space="0" w:color="auto"/>
        <w:left w:val="none" w:sz="0" w:space="0" w:color="auto"/>
        <w:bottom w:val="none" w:sz="0" w:space="0" w:color="auto"/>
        <w:right w:val="none" w:sz="0" w:space="0" w:color="auto"/>
      </w:divBdr>
      <w:divsChild>
        <w:div w:id="1108547438">
          <w:marLeft w:val="0"/>
          <w:marRight w:val="0"/>
          <w:marTop w:val="0"/>
          <w:marBottom w:val="0"/>
          <w:divBdr>
            <w:top w:val="none" w:sz="0" w:space="0" w:color="auto"/>
            <w:left w:val="none" w:sz="0" w:space="0" w:color="auto"/>
            <w:bottom w:val="none" w:sz="0" w:space="0" w:color="auto"/>
            <w:right w:val="none" w:sz="0" w:space="0" w:color="auto"/>
          </w:divBdr>
          <w:divsChild>
            <w:div w:id="1419786959">
              <w:marLeft w:val="0"/>
              <w:marRight w:val="0"/>
              <w:marTop w:val="0"/>
              <w:marBottom w:val="0"/>
              <w:divBdr>
                <w:top w:val="none" w:sz="0" w:space="0" w:color="auto"/>
                <w:left w:val="none" w:sz="0" w:space="0" w:color="auto"/>
                <w:bottom w:val="none" w:sz="0" w:space="0" w:color="auto"/>
                <w:right w:val="none" w:sz="0" w:space="0" w:color="auto"/>
              </w:divBdr>
              <w:divsChild>
                <w:div w:id="328943136">
                  <w:marLeft w:val="0"/>
                  <w:marRight w:val="0"/>
                  <w:marTop w:val="0"/>
                  <w:marBottom w:val="0"/>
                  <w:divBdr>
                    <w:top w:val="none" w:sz="0" w:space="0" w:color="auto"/>
                    <w:left w:val="none" w:sz="0" w:space="0" w:color="auto"/>
                    <w:bottom w:val="none" w:sz="0" w:space="0" w:color="auto"/>
                    <w:right w:val="none" w:sz="0" w:space="0" w:color="auto"/>
                  </w:divBdr>
                  <w:divsChild>
                    <w:div w:id="1251043829">
                      <w:marLeft w:val="0"/>
                      <w:marRight w:val="0"/>
                      <w:marTop w:val="0"/>
                      <w:marBottom w:val="0"/>
                      <w:divBdr>
                        <w:top w:val="none" w:sz="0" w:space="0" w:color="auto"/>
                        <w:left w:val="none" w:sz="0" w:space="0" w:color="auto"/>
                        <w:bottom w:val="none" w:sz="0" w:space="0" w:color="auto"/>
                        <w:right w:val="none" w:sz="0" w:space="0" w:color="auto"/>
                      </w:divBdr>
                      <w:divsChild>
                        <w:div w:id="523136106">
                          <w:marLeft w:val="0"/>
                          <w:marRight w:val="0"/>
                          <w:marTop w:val="0"/>
                          <w:marBottom w:val="0"/>
                          <w:divBdr>
                            <w:top w:val="none" w:sz="0" w:space="0" w:color="auto"/>
                            <w:left w:val="none" w:sz="0" w:space="0" w:color="auto"/>
                            <w:bottom w:val="none" w:sz="0" w:space="0" w:color="auto"/>
                            <w:right w:val="none" w:sz="0" w:space="0" w:color="auto"/>
                          </w:divBdr>
                          <w:divsChild>
                            <w:div w:id="538856741">
                              <w:marLeft w:val="0"/>
                              <w:marRight w:val="300"/>
                              <w:marTop w:val="180"/>
                              <w:marBottom w:val="0"/>
                              <w:divBdr>
                                <w:top w:val="none" w:sz="0" w:space="0" w:color="auto"/>
                                <w:left w:val="none" w:sz="0" w:space="0" w:color="auto"/>
                                <w:bottom w:val="none" w:sz="0" w:space="0" w:color="auto"/>
                                <w:right w:val="none" w:sz="0" w:space="0" w:color="auto"/>
                              </w:divBdr>
                              <w:divsChild>
                                <w:div w:id="114485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989447">
          <w:marLeft w:val="0"/>
          <w:marRight w:val="0"/>
          <w:marTop w:val="0"/>
          <w:marBottom w:val="0"/>
          <w:divBdr>
            <w:top w:val="none" w:sz="0" w:space="0" w:color="auto"/>
            <w:left w:val="none" w:sz="0" w:space="0" w:color="auto"/>
            <w:bottom w:val="none" w:sz="0" w:space="0" w:color="auto"/>
            <w:right w:val="none" w:sz="0" w:space="0" w:color="auto"/>
          </w:divBdr>
          <w:divsChild>
            <w:div w:id="175190884">
              <w:marLeft w:val="0"/>
              <w:marRight w:val="0"/>
              <w:marTop w:val="0"/>
              <w:marBottom w:val="0"/>
              <w:divBdr>
                <w:top w:val="none" w:sz="0" w:space="0" w:color="auto"/>
                <w:left w:val="none" w:sz="0" w:space="0" w:color="auto"/>
                <w:bottom w:val="none" w:sz="0" w:space="0" w:color="auto"/>
                <w:right w:val="none" w:sz="0" w:space="0" w:color="auto"/>
              </w:divBdr>
              <w:divsChild>
                <w:div w:id="1702052258">
                  <w:marLeft w:val="0"/>
                  <w:marRight w:val="0"/>
                  <w:marTop w:val="0"/>
                  <w:marBottom w:val="0"/>
                  <w:divBdr>
                    <w:top w:val="none" w:sz="0" w:space="0" w:color="auto"/>
                    <w:left w:val="none" w:sz="0" w:space="0" w:color="auto"/>
                    <w:bottom w:val="none" w:sz="0" w:space="0" w:color="auto"/>
                    <w:right w:val="none" w:sz="0" w:space="0" w:color="auto"/>
                  </w:divBdr>
                  <w:divsChild>
                    <w:div w:id="2034569156">
                      <w:marLeft w:val="0"/>
                      <w:marRight w:val="0"/>
                      <w:marTop w:val="0"/>
                      <w:marBottom w:val="0"/>
                      <w:divBdr>
                        <w:top w:val="none" w:sz="0" w:space="0" w:color="auto"/>
                        <w:left w:val="none" w:sz="0" w:space="0" w:color="auto"/>
                        <w:bottom w:val="none" w:sz="0" w:space="0" w:color="auto"/>
                        <w:right w:val="none" w:sz="0" w:space="0" w:color="auto"/>
                      </w:divBdr>
                      <w:divsChild>
                        <w:div w:id="15040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438599">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797867552">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001738213">
      <w:bodyDiv w:val="1"/>
      <w:marLeft w:val="0"/>
      <w:marRight w:val="0"/>
      <w:marTop w:val="0"/>
      <w:marBottom w:val="0"/>
      <w:divBdr>
        <w:top w:val="none" w:sz="0" w:space="0" w:color="auto"/>
        <w:left w:val="none" w:sz="0" w:space="0" w:color="auto"/>
        <w:bottom w:val="none" w:sz="0" w:space="0" w:color="auto"/>
        <w:right w:val="none" w:sz="0" w:space="0" w:color="auto"/>
      </w:divBdr>
    </w:div>
    <w:div w:id="2006324032">
      <w:bodyDiv w:val="1"/>
      <w:marLeft w:val="0"/>
      <w:marRight w:val="0"/>
      <w:marTop w:val="0"/>
      <w:marBottom w:val="0"/>
      <w:divBdr>
        <w:top w:val="none" w:sz="0" w:space="0" w:color="auto"/>
        <w:left w:val="none" w:sz="0" w:space="0" w:color="auto"/>
        <w:bottom w:val="none" w:sz="0" w:space="0" w:color="auto"/>
        <w:right w:val="none" w:sz="0" w:space="0" w:color="auto"/>
      </w:divBdr>
    </w:div>
    <w:div w:id="21197177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everge.com/2015/9/1/9236553/instagram-direct-messaging-update" TargetMode="External"/><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hyperlink" Target="https://sk.wordpress.org/" TargetMode="External"/><Relationship Id="rId84" Type="http://schemas.openxmlformats.org/officeDocument/2006/relationships/hyperlink" Target="https://mashable.com/2009/06/09/facebook-vanity-urls/?europe=true" TargetMode="External"/><Relationship Id="rId138" Type="http://schemas.openxmlformats.org/officeDocument/2006/relationships/footer" Target="footer1.xml"/><Relationship Id="rId16" Type="http://schemas.openxmlformats.org/officeDocument/2006/relationships/hyperlink" Target="https://wordpress.com/" TargetMode="External"/><Relationship Id="rId107" Type="http://schemas.openxmlformats.org/officeDocument/2006/relationships/hyperlink" Target="https://qpsoftware.net/blog/wechat-pay-uk-whats-future-wechat-payment-international" TargetMode="External"/><Relationship Id="rId11" Type="http://schemas.openxmlformats.org/officeDocument/2006/relationships/hyperlink" Target="https://slovak.ai/"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twitter.com/disa_sk" TargetMode="External"/><Relationship Id="rId74" Type="http://schemas.openxmlformats.org/officeDocument/2006/relationships/hyperlink" Target="https://jurosko.sk/wordpress-org-vs-wordpress-com/" TargetMode="External"/><Relationship Id="rId79" Type="http://schemas.openxmlformats.org/officeDocument/2006/relationships/hyperlink" Target="https://sk.wikipedia.org/wiki/%C5%A0peci%C3%A1lne:Kni%C5%BEn%C3%A9Zdroje/9788089345366" TargetMode="External"/><Relationship Id="rId102" Type="http://schemas.openxmlformats.org/officeDocument/2006/relationships/hyperlink" Target="https://www.techinasia.com/china-wechat-censoring-users-globally" TargetMode="External"/><Relationship Id="rId123" Type="http://schemas.openxmlformats.org/officeDocument/2006/relationships/hyperlink" Target="https://versus.com/en/facebook-messenger-vs-wechat" TargetMode="External"/><Relationship Id="rId128" Type="http://schemas.openxmlformats.org/officeDocument/2006/relationships/hyperlink" Target="https://d2x3xhvgiqkx42.cloudfront.net/12345678-1234-1234-1234-1234567890ab/07611794-742f-4d53-8c5b-24ba712a6934/2018/05/27/54bec495-5848-42a5-ae3e-7fb9887b00d0.png" TargetMode="External"/><Relationship Id="rId5" Type="http://schemas.openxmlformats.org/officeDocument/2006/relationships/webSettings" Target="webSettings.xml"/><Relationship Id="rId90" Type="http://schemas.openxmlformats.org/officeDocument/2006/relationships/hyperlink" Target="https://www.billhartzer.com/internet-usage/comscore-twitter-latin-america-usage/" TargetMode="External"/><Relationship Id="rId95" Type="http://schemas.openxmlformats.org/officeDocument/2006/relationships/hyperlink" Target="https://www.polygon.com/2018/5/10/17268102/youtube-demonetization-pewdiepie-logan-paul-casey-neistat-philip-defranco"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codex.wordpress.org/" TargetMode="External"/><Relationship Id="rId69" Type="http://schemas.openxmlformats.org/officeDocument/2006/relationships/hyperlink" Target="https://fontech.startitup.sk/google-ma-umelu-inteligenciu-schopnu-vytvorit-dalsiu-umelu-inteligenciu-prekonala-vsetky-ocakavania/" TargetMode="External"/><Relationship Id="rId113" Type="http://schemas.openxmlformats.org/officeDocument/2006/relationships/hyperlink" Target="https://techcrunch.com/2017/02/22/instagram-carousels/" TargetMode="External"/><Relationship Id="rId118" Type="http://schemas.openxmlformats.org/officeDocument/2006/relationships/hyperlink" Target="https://techcrunch.com/2016/05/31/instagram-officially-announces-its-new-business-tools/" TargetMode="External"/><Relationship Id="rId134" Type="http://schemas.openxmlformats.org/officeDocument/2006/relationships/hyperlink" Target="https://techbox.dennikn.sk/wp-content/uploads/2017/08/YouTube-logo-2017-988x553.jpg" TargetMode="External"/><Relationship Id="rId139" Type="http://schemas.openxmlformats.org/officeDocument/2006/relationships/fontTable" Target="fontTable.xml"/><Relationship Id="rId80" Type="http://schemas.openxmlformats.org/officeDocument/2006/relationships/hyperlink" Target="http://jcmc.indiana.edu/vol13/issue1/boyd.ellison.html" TargetMode="External"/><Relationship Id="rId85" Type="http://schemas.openxmlformats.org/officeDocument/2006/relationships/hyperlink" Target="https://www.theverge.com/2016/2/24/11094374/facebook-reactions-like-button" TargetMode="External"/><Relationship Id="rId12" Type="http://schemas.openxmlformats.org/officeDocument/2006/relationships/hyperlink" Target="https://www.ai4eu.eu/"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hyperlink" Target="https://help.wechat.com/cgi-bin/micromsg-bin/oshelpcenter?opcode=2&amp;id=1703037JBzqu1703037vue22" TargetMode="External"/><Relationship Id="rId108" Type="http://schemas.openxmlformats.org/officeDocument/2006/relationships/hyperlink" Target="https://www.bbc.com/news/blogs-china-blog-48552907" TargetMode="External"/><Relationship Id="rId124" Type="http://schemas.openxmlformats.org/officeDocument/2006/relationships/hyperlink" Target="https://www.slant.co/versus/1925/1927/~messenger_vs_wechat" TargetMode="External"/><Relationship Id="rId129" Type="http://schemas.openxmlformats.org/officeDocument/2006/relationships/hyperlink" Target="https://help.iubenda.com/wp-content/uploads/2018/11/squarespace-privacy-cookie-policy01.png" TargetMode="External"/><Relationship Id="rId54" Type="http://schemas.openxmlformats.org/officeDocument/2006/relationships/image" Target="media/image39.png"/><Relationship Id="rId70" Type="http://schemas.openxmlformats.org/officeDocument/2006/relationships/hyperlink" Target="https://www.thestar.com/business/2016/08/14/artificial-intelligence-may-soon-monitor-live-videos-on-twitter-facebook.html" TargetMode="External"/><Relationship Id="rId75" Type="http://schemas.openxmlformats.org/officeDocument/2006/relationships/hyperlink" Target="https://www.websupport.sk/faq/co-je-to-cms" TargetMode="External"/><Relationship Id="rId91" Type="http://schemas.openxmlformats.org/officeDocument/2006/relationships/hyperlink" Target="https://bits.blogs.nytimes.com/2009/07/16/advertisers-are-watching-your-every-tweet/" TargetMode="External"/><Relationship Id="rId96" Type="http://schemas.openxmlformats.org/officeDocument/2006/relationships/hyperlink" Target="https://www.nytimes.com/2017/04/12/technology/personaltech/paying-for-live-stream-chat.html"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www.ai.eu.sk/" TargetMode="External"/><Relationship Id="rId49" Type="http://schemas.openxmlformats.org/officeDocument/2006/relationships/image" Target="media/image34.png"/><Relationship Id="rId114" Type="http://schemas.openxmlformats.org/officeDocument/2006/relationships/hyperlink" Target="https://www.theverge.com/2018/11/28/18116323/instagram-ai-visual-impairment-description" TargetMode="External"/><Relationship Id="rId119" Type="http://schemas.openxmlformats.org/officeDocument/2006/relationships/hyperlink" Target="https://www.forbes.com/sites/kathleenchaykowski/2015/10/22/instagram-launches-new-app-boomerang-for-making-gif-like-videos/" TargetMode="External"/><Relationship Id="rId44" Type="http://schemas.openxmlformats.org/officeDocument/2006/relationships/image" Target="media/image29.png"/><Relationship Id="rId60" Type="http://schemas.openxmlformats.org/officeDocument/2006/relationships/image" Target="media/image42.png"/><Relationship Id="rId65" Type="http://schemas.openxmlformats.org/officeDocument/2006/relationships/hyperlink" Target="https://wp.sk/" TargetMode="External"/><Relationship Id="rId81" Type="http://schemas.openxmlformats.org/officeDocument/2006/relationships/hyperlink" Target="https://about.fb.com/company-info/" TargetMode="External"/><Relationship Id="rId86" Type="http://schemas.openxmlformats.org/officeDocument/2006/relationships/hyperlink" Target="https://www.theverge.com/2017/3/23/15033810/facebook-messenger-notifications-reactions" TargetMode="External"/><Relationship Id="rId130" Type="http://schemas.openxmlformats.org/officeDocument/2006/relationships/hyperlink" Target="https://upload.wikimedia.org/wikipedia/commons/6/61/JoomlaAdministrator.jpg" TargetMode="External"/><Relationship Id="rId135" Type="http://schemas.openxmlformats.org/officeDocument/2006/relationships/hyperlink" Target="https://seeklogo.net/wp-content/uploads/2016/11/wechat-logo-preview.png"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www.makeuseof.com/tag/what-is-instagram-how-does-instagram-work/"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ebsitesetup.org/popular-cms/" TargetMode="External"/><Relationship Id="rId97" Type="http://schemas.openxmlformats.org/officeDocument/2006/relationships/hyperlink" Target="https://www.digit.in/news/internet/youtube-adds-a-dimension-3d-goggles-not-included-3219.html" TargetMode="External"/><Relationship Id="rId104" Type="http://schemas.openxmlformats.org/officeDocument/2006/relationships/hyperlink" Target="https://walkthechat.com/wechat-official-account-simple-guide/" TargetMode="External"/><Relationship Id="rId120" Type="http://schemas.openxmlformats.org/officeDocument/2006/relationships/hyperlink" Target="https://www.theverge.com/2017/9/25/16361356/instagram-500-million-daily-active-users" TargetMode="External"/><Relationship Id="rId125" Type="http://schemas.openxmlformats.org/officeDocument/2006/relationships/hyperlink" Target="https://s.w.org/style/images/about/WordPress-logotype-alternative.png" TargetMode="External"/><Relationship Id="rId7" Type="http://schemas.openxmlformats.org/officeDocument/2006/relationships/endnotes" Target="endnotes.xml"/><Relationship Id="rId71" Type="http://schemas.openxmlformats.org/officeDocument/2006/relationships/hyperlink" Target="https://vat.pravda.sk/komunikacia/clanok/420365-umela-inteligencia-facebooku-pomoze-hladat-extremistov-a-teroristov/" TargetMode="External"/><Relationship Id="rId92" Type="http://schemas.openxmlformats.org/officeDocument/2006/relationships/hyperlink" Target="https://friendorfollow.com/twitter/most-followers/" TargetMode="External"/><Relationship Id="rId2" Type="http://schemas.openxmlformats.org/officeDocument/2006/relationships/numbering" Target="numbering.xml"/><Relationship Id="rId29" Type="http://schemas.openxmlformats.org/officeDocument/2006/relationships/hyperlink" Target="http://www.ai.eu.sk/" TargetMode="External"/><Relationship Id="rId24" Type="http://schemas.openxmlformats.org/officeDocument/2006/relationships/image" Target="media/image11.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touch4it.sk/blog/co-je-to-umela-inteligencia?fbclid=IwAR3zSwnKPzAhtOjghTjx7PpebjxZ9FujmnVKbGqp1mINsHEv_vbNzxJhLm0" TargetMode="External"/><Relationship Id="rId87" Type="http://schemas.openxmlformats.org/officeDocument/2006/relationships/hyperlink" Target="https://techcrunch.com/2017/06/27/facebook-2-billion-users/" TargetMode="External"/><Relationship Id="rId110" Type="http://schemas.openxmlformats.org/officeDocument/2006/relationships/hyperlink" Target="https://www.socialmediatoday.com/news/instagram-stories-is-now-being-used-by-500-million-people-daily/547270/" TargetMode="External"/><Relationship Id="rId115" Type="http://schemas.openxmlformats.org/officeDocument/2006/relationships/hyperlink" Target="https://techcrunch.com/2017/12/12/follow-instagram-hashtags/" TargetMode="External"/><Relationship Id="rId131" Type="http://schemas.openxmlformats.org/officeDocument/2006/relationships/hyperlink" Target="https://www.drupal.org/files/admin-toolbar-tools_0.png" TargetMode="External"/><Relationship Id="rId136" Type="http://schemas.openxmlformats.org/officeDocument/2006/relationships/hyperlink" Target="https://tech.africa/wp-content/uploads/instagram.jpg" TargetMode="External"/><Relationship Id="rId61" Type="http://schemas.openxmlformats.org/officeDocument/2006/relationships/hyperlink" Target="http://www.ai.eu.sk/" TargetMode="External"/><Relationship Id="rId82" Type="http://schemas.openxmlformats.org/officeDocument/2006/relationships/hyperlink" Target="https://www.businessinsider.com/facebook-has-2-billion-plus-users-after-15-years-2019-2" TargetMode="External"/><Relationship Id="rId19" Type="http://schemas.openxmlformats.org/officeDocument/2006/relationships/image" Target="media/image6.png"/><Relationship Id="rId14" Type="http://schemas.openxmlformats.org/officeDocument/2006/relationships/image" Target="media/image3.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www.aitrends.com/" TargetMode="External"/><Relationship Id="rId77" Type="http://schemas.openxmlformats.org/officeDocument/2006/relationships/hyperlink" Target="https://trends.builtwith.com/" TargetMode="External"/><Relationship Id="rId100" Type="http://schemas.openxmlformats.org/officeDocument/2006/relationships/hyperlink" Target="https://opennet.net/youtube-censored-a-recent-history" TargetMode="External"/><Relationship Id="rId105" Type="http://schemas.openxmlformats.org/officeDocument/2006/relationships/hyperlink" Target="http://www.woshipm.com/pd/162703.html" TargetMode="External"/><Relationship Id="rId126" Type="http://schemas.openxmlformats.org/officeDocument/2006/relationships/hyperlink" Target="https://oceanwp.org/wp-content/uploads/2019/05/vs.jpg"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votepair.org/ai-in-social-media/?fbclid=IwAR24mUaQe2CH1PBMucN-B-zgz55-aF5EFKP-B3fX5dhWAveK0rxc1W21efE" TargetMode="External"/><Relationship Id="rId93" Type="http://schemas.openxmlformats.org/officeDocument/2006/relationships/hyperlink" Target="https://www.youtube.com/about/" TargetMode="External"/><Relationship Id="rId98" Type="http://schemas.openxmlformats.org/officeDocument/2006/relationships/hyperlink" Target="https://arstechnica.com/gadgets/2017/06/youtubes-vr180-format-makes-vr-video-more-accessible/" TargetMode="External"/><Relationship Id="rId121" Type="http://schemas.openxmlformats.org/officeDocument/2006/relationships/hyperlink" Target="https://techcrunch.com/2017/06/20/instagram-live-video-replays/"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jpeg"/><Relationship Id="rId67" Type="http://schemas.openxmlformats.org/officeDocument/2006/relationships/hyperlink" Target="https://www.marketingaiinstitute.com/blog/what-is-artificial-intelligence-for-social-media?fbclid=IwAR31wfMsAitx9E4Fvaq-iKRo_vdmFTs16yRx-wBDCgt1skZrZKMsRHzbFyY" TargetMode="External"/><Relationship Id="rId116" Type="http://schemas.openxmlformats.org/officeDocument/2006/relationships/hyperlink" Target="https://www.theverge.com/2018/6/20/17484436/instagram-igtv-video-app-launch" TargetMode="External"/><Relationship Id="rId137" Type="http://schemas.openxmlformats.org/officeDocument/2006/relationships/header" Target="header1.xml"/><Relationship Id="rId20" Type="http://schemas.openxmlformats.org/officeDocument/2006/relationships/image" Target="media/image7.jpeg"/><Relationship Id="rId41" Type="http://schemas.openxmlformats.org/officeDocument/2006/relationships/image" Target="media/image26.png"/><Relationship Id="rId62" Type="http://schemas.openxmlformats.org/officeDocument/2006/relationships/hyperlink" Target="https://github.com/Chilqt/Diplomova-praca" TargetMode="External"/><Relationship Id="rId83" Type="http://schemas.openxmlformats.org/officeDocument/2006/relationships/hyperlink" Target="https://arstechnica.com/information-technology/2012/04/exclusive-a-behind-the-scenes-look-at-facebook-release-engineering/" TargetMode="External"/><Relationship Id="rId88" Type="http://schemas.openxmlformats.org/officeDocument/2006/relationships/hyperlink" Target="https://about.twitter.com/en_us/company.html" TargetMode="External"/><Relationship Id="rId111" Type="http://schemas.openxmlformats.org/officeDocument/2006/relationships/hyperlink" Target="https://www.nytimes.com/2019/01/13/style/egg-instagram-most-liked.html" TargetMode="External"/><Relationship Id="rId132" Type="http://schemas.openxmlformats.org/officeDocument/2006/relationships/hyperlink" Target="https://upload.wikimedia.org/wikipedia/commons/thumb/8/89/Facebook_Logo_%282019%29.svg/1920px-Facebook_Logo_%282019%29.svg.png" TargetMode="External"/><Relationship Id="rId15" Type="http://schemas.openxmlformats.org/officeDocument/2006/relationships/hyperlink" Target="https://sk.wordpress.org/" TargetMode="External"/><Relationship Id="rId36" Type="http://schemas.openxmlformats.org/officeDocument/2006/relationships/image" Target="media/image21.png"/><Relationship Id="rId57" Type="http://schemas.openxmlformats.org/officeDocument/2006/relationships/hyperlink" Target="https://www.facebook.com/disa.ai.sk" TargetMode="External"/><Relationship Id="rId106" Type="http://schemas.openxmlformats.org/officeDocument/2006/relationships/hyperlink" Target="https://www.webnots.com/wechat-pay-guide-for-foreigners/" TargetMode="External"/><Relationship Id="rId127" Type="http://schemas.openxmlformats.org/officeDocument/2006/relationships/hyperlink" Target="https://s.w.org/images/home/screen-themes.png?3" TargetMode="External"/><Relationship Id="rId10" Type="http://schemas.openxmlformats.org/officeDocument/2006/relationships/hyperlink" Target="https://github.com/Chilqt/Diplomova-praca"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hyperlink" Target="https://thenextscoop.com/effect-of-artificial-intelligence-on-social-media/?fbclid=IwAR0iitUk3oHCI52Gw8HdS5_QWmm-LlsnXI448aE4XpKpiem7p6jqH0blGiE" TargetMode="External"/><Relationship Id="rId78" Type="http://schemas.openxmlformats.org/officeDocument/2006/relationships/hyperlink" Target="https://www.websupport.sk/blog/2015/07/preco-je-wordpress-kral-medzi-cms/" TargetMode="External"/><Relationship Id="rId94" Type="http://schemas.openxmlformats.org/officeDocument/2006/relationships/hyperlink" Target="https://www.tubefilter.com/2019/05/07/number-hours-video-uploaded-to-youtube-per-minute/" TargetMode="External"/><Relationship Id="rId99" Type="http://schemas.openxmlformats.org/officeDocument/2006/relationships/hyperlink" Target="https://techcrunch.com/2017/11/29/youtube-is-launching-its-own-take-stories-with-a-new-video-format-called-reels/" TargetMode="External"/><Relationship Id="rId101" Type="http://schemas.openxmlformats.org/officeDocument/2006/relationships/hyperlink" Target="https://technode.com/2018/03/05/wechat-1-billion-users/" TargetMode="External"/><Relationship Id="rId122" Type="http://schemas.openxmlformats.org/officeDocument/2006/relationships/hyperlink" Target="https://www.theverge.com/2017/4/11/15250766/instagram-direct-ephemeral-messaging-update" TargetMode="External"/><Relationship Id="rId4" Type="http://schemas.openxmlformats.org/officeDocument/2006/relationships/settings" Target="settings.xml"/><Relationship Id="rId9" Type="http://schemas.openxmlformats.org/officeDocument/2006/relationships/hyperlink" Target="http://www.ai.eu.sk/" TargetMode="External"/><Relationship Id="rId26" Type="http://schemas.openxmlformats.org/officeDocument/2006/relationships/image" Target="media/image13.jpeg"/><Relationship Id="rId47" Type="http://schemas.openxmlformats.org/officeDocument/2006/relationships/image" Target="media/image32.png"/><Relationship Id="rId68" Type="http://schemas.openxmlformats.org/officeDocument/2006/relationships/hyperlink" Target="https://www.unitedlife.sk/umela-inteligencia-ai-fake-news/" TargetMode="External"/><Relationship Id="rId89" Type="http://schemas.openxmlformats.org/officeDocument/2006/relationships/hyperlink" Target="https://web.archive.org/web/20080704074026/http://dev.aol.com/article/2007/04/definitive-guide-to-twitter" TargetMode="External"/><Relationship Id="rId112" Type="http://schemas.openxmlformats.org/officeDocument/2006/relationships/hyperlink" Target="https://blog.hubspot.com/marketing/how-to-use-instagram" TargetMode="External"/><Relationship Id="rId133" Type="http://schemas.openxmlformats.org/officeDocument/2006/relationships/hyperlink" Target="https://upload.wikimedia.org/wikipedia/en/thumb/9/9f/Twitter_bird_logo_2012.svg/1280px-Twitter_bird_logo_2012.svg.p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gi\Desktop\tuke_word_2013_sk.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Wor20</b:Tag>
    <b:SourceType>InternetSite</b:SourceType>
    <b:Guid>{7146086F-27FB-40BB-88A9-18ED767140CE}</b:Guid>
    <b:Author>
      <b:Author>
        <b:Corporate>Wordpress tím</b:Corporate>
      </b:Author>
    </b:Author>
    <b:Title>https://sk.wordpress.org/</b:Title>
    <b:Year>2020</b:Year>
    <b:Month>03</b:Month>
    <b:Day>26</b:Day>
    <b:URL>https://sk.wordpress.org/</b:URL>
    <b:RefOrder>1</b:RefOrder>
  </b:Source>
</b:Sources>
</file>

<file path=customXml/itemProps1.xml><?xml version="1.0" encoding="utf-8"?>
<ds:datastoreItem xmlns:ds="http://schemas.openxmlformats.org/officeDocument/2006/customXml" ds:itemID="{DEA9320D-F9C9-4D36-9821-E9E39857C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tuke_word_2013_sk</Template>
  <TotalTime>2838</TotalTime>
  <Pages>95</Pages>
  <Words>24600</Words>
  <Characters>140225</Characters>
  <Application>Microsoft Office Word</Application>
  <DocSecurity>0</DocSecurity>
  <Lines>1168</Lines>
  <Paragraphs>328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164497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Gigi</dc:creator>
  <cp:keywords/>
  <dc:description/>
  <cp:lastModifiedBy>Dominik Varga</cp:lastModifiedBy>
  <cp:revision>140</cp:revision>
  <cp:lastPrinted>2020-05-03T11:50:00Z</cp:lastPrinted>
  <dcterms:created xsi:type="dcterms:W3CDTF">2020-03-06T13:26:00Z</dcterms:created>
  <dcterms:modified xsi:type="dcterms:W3CDTF">2020-05-03T11:50:00Z</dcterms:modified>
</cp:coreProperties>
</file>